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EEC7" w14:textId="518D1696" w:rsidR="00647F22" w:rsidRDefault="00841F01" w:rsidP="00676EC5">
      <w:pPr>
        <w:pStyle w:val="Heading1"/>
        <w:spacing w:line="360" w:lineRule="auto"/>
        <w:rPr>
          <w:rtl/>
        </w:rPr>
      </w:pPr>
      <w:r>
        <w:rPr>
          <w:rFonts w:hint="cs"/>
          <w:rtl/>
        </w:rPr>
        <w:t>پسر دوم</w:t>
      </w:r>
    </w:p>
    <w:p w14:paraId="2CA8698F" w14:textId="549921D8" w:rsidR="007C3BAE" w:rsidRDefault="007566D0" w:rsidP="00676EC5">
      <w:pPr>
        <w:spacing w:line="360" w:lineRule="auto"/>
        <w:jc w:val="lowKashida"/>
        <w:rPr>
          <w:rtl/>
        </w:rPr>
      </w:pPr>
      <w:r>
        <w:rPr>
          <w:rFonts w:hint="cs"/>
          <w:rtl/>
        </w:rPr>
        <w:t xml:space="preserve">همسر شاه فوت کرده بود. مراسم عزاداری و تدفین درحال برگذاری بود از سرتاسر کشور برای برگذاری مراسم آمده بودند. جوانهای کمی بین جمعیت بودند. پادشاهی دیگر فقط یک نماد بود، بدون قدرت این دولت بود که کشور را اداره میکرد، املاک شاهی در اختیار دولت بود و دولت مبلغی از درآمد این املاک را به شاه پرداخت میکرد تا صرف مخارج پادشاهی شود. </w:t>
      </w:r>
    </w:p>
    <w:p w14:paraId="11B44605" w14:textId="3CBE3E96" w:rsidR="007566D0" w:rsidRDefault="007566D0" w:rsidP="00676EC5">
      <w:pPr>
        <w:spacing w:line="360" w:lineRule="auto"/>
        <w:jc w:val="lowKashida"/>
        <w:rPr>
          <w:rtl/>
        </w:rPr>
      </w:pPr>
      <w:r>
        <w:rPr>
          <w:rFonts w:hint="cs"/>
          <w:rtl/>
        </w:rPr>
        <w:t>چند وقت بعد از مرگ همسر پادشاه، شاه تصمیم گرفت که دوباره ازدواج کند ولی قبل از آن تنها فرزندش</w:t>
      </w:r>
      <w:r w:rsidR="00EE0996">
        <w:rPr>
          <w:rFonts w:hint="cs"/>
          <w:rtl/>
        </w:rPr>
        <w:t xml:space="preserve"> که پسری 4 ساله، با موهایی مشکی و چشمانی طوسی بود را به جانشینی تعیین کرد. شاه بزودی ازدواج کرد. </w:t>
      </w:r>
    </w:p>
    <w:p w14:paraId="6973CEB7" w14:textId="10AC6C8C" w:rsidR="00EE0996" w:rsidRDefault="00EE0996" w:rsidP="00676EC5">
      <w:pPr>
        <w:spacing w:line="360" w:lineRule="auto"/>
        <w:jc w:val="lowKashida"/>
        <w:rPr>
          <w:rtl/>
        </w:rPr>
      </w:pPr>
      <w:r>
        <w:rPr>
          <w:rFonts w:hint="cs"/>
          <w:rtl/>
        </w:rPr>
        <w:t xml:space="preserve">همسر جدید پادشاه ماریا نام داشت. ماریا دختری جوان با قدی بلند و پوستی روشن بود. او همچنین به داشتن قلبی بزرگ و مهربان معروف بود. ماریا یکسال بعد فرزند پسری به دنیا آورد. نام او را فرد گذاشتند. </w:t>
      </w:r>
    </w:p>
    <w:p w14:paraId="41CCE311" w14:textId="59186C99" w:rsidR="00EE0996" w:rsidRDefault="00EE0996" w:rsidP="00676EC5">
      <w:pPr>
        <w:spacing w:line="360" w:lineRule="auto"/>
        <w:jc w:val="lowKashida"/>
        <w:rPr>
          <w:rtl/>
        </w:rPr>
      </w:pPr>
      <w:r>
        <w:rPr>
          <w:rFonts w:hint="cs"/>
          <w:rtl/>
        </w:rPr>
        <w:t xml:space="preserve">سالها گذشت و در همه این سالها ماریا چندین و چند موسسه خیریه راه اندازی کرد. برخی برای غذا و پوشاک مستمندان و برخی برای کمک به تحصیل و برخی هم برای کمک به هزینه های گزاف مانند خرید خانه. </w:t>
      </w:r>
    </w:p>
    <w:p w14:paraId="190B12B6" w14:textId="12B8F629" w:rsidR="00EE0996" w:rsidRDefault="00EE0996" w:rsidP="00676EC5">
      <w:pPr>
        <w:spacing w:line="360" w:lineRule="auto"/>
        <w:jc w:val="lowKashida"/>
        <w:rPr>
          <w:rtl/>
        </w:rPr>
      </w:pPr>
      <w:r>
        <w:rPr>
          <w:rFonts w:hint="cs"/>
          <w:rtl/>
        </w:rPr>
        <w:lastRenderedPageBreak/>
        <w:t>فرد به سن 17 سالگی رسیده بود و برای رفتن به کالج آماده میشد.</w:t>
      </w:r>
      <w:r w:rsidR="004A3332">
        <w:rPr>
          <w:rFonts w:hint="cs"/>
          <w:rtl/>
        </w:rPr>
        <w:t xml:space="preserve">او دو سال بود که به ورزشی شرقی به نام کاراته علاقه مند شده بود و به شدت تمرین میکرد و در همان دوسال چندین مدال گرفته بود که یکی از آنها برای مسابقات بین المللی بود. </w:t>
      </w:r>
    </w:p>
    <w:p w14:paraId="5CC82CB5" w14:textId="58671DFF" w:rsidR="004A3332" w:rsidRDefault="004A3332" w:rsidP="00676EC5">
      <w:pPr>
        <w:spacing w:line="360" w:lineRule="auto"/>
        <w:jc w:val="lowKashida"/>
        <w:rPr>
          <w:rtl/>
        </w:rPr>
      </w:pPr>
      <w:r>
        <w:rPr>
          <w:rFonts w:hint="cs"/>
          <w:rtl/>
        </w:rPr>
        <w:t xml:space="preserve">فرد بزرگتر از سنش به نظر میرسید. فرد در درس هایش هم خوب بود او از مزیت ثروت خانوادگی و معلم های خصوصی برخوردار بود بنابراین هیچ تعجبی نداشت که در درسهایش مشکلی نداشته باشد. </w:t>
      </w:r>
    </w:p>
    <w:p w14:paraId="06F6A492" w14:textId="1DF970DB" w:rsidR="004A3332" w:rsidRDefault="004A3332" w:rsidP="00676EC5">
      <w:pPr>
        <w:spacing w:line="360" w:lineRule="auto"/>
        <w:jc w:val="lowKashida"/>
        <w:rPr>
          <w:rtl/>
        </w:rPr>
      </w:pPr>
      <w:r>
        <w:rPr>
          <w:rFonts w:hint="cs"/>
          <w:rtl/>
        </w:rPr>
        <w:t xml:space="preserve">فرد به تنهایی برای شروع کلاسهایش به دانشگاه رفت و در کلاسی وارد شد. یک روز عادی، به خانه که برگشت مادرش منتظرش بود. او را به کتابخانه برد و شروع به صحبت کرد. </w:t>
      </w:r>
    </w:p>
    <w:p w14:paraId="056B3FD4" w14:textId="4BB75A78" w:rsidR="004A3332" w:rsidRDefault="004A3332" w:rsidP="00676EC5">
      <w:pPr>
        <w:spacing w:line="360" w:lineRule="auto"/>
        <w:jc w:val="lowKashida"/>
        <w:rPr>
          <w:rtl/>
        </w:rPr>
      </w:pPr>
      <w:r>
        <w:rPr>
          <w:rFonts w:hint="cs"/>
          <w:rtl/>
        </w:rPr>
        <w:t xml:space="preserve">دختری به نام مری در رشته تو درهمان دانشگاه درس میخواند، تقریباً تمام کلاسهایتان مشترک است. او را دیدی. </w:t>
      </w:r>
    </w:p>
    <w:p w14:paraId="54169C69" w14:textId="5136D9C8" w:rsidR="004A3332" w:rsidRDefault="004A3332" w:rsidP="00676EC5">
      <w:pPr>
        <w:spacing w:line="360" w:lineRule="auto"/>
        <w:jc w:val="lowKashida"/>
        <w:rPr>
          <w:rtl/>
        </w:rPr>
      </w:pPr>
      <w:r>
        <w:rPr>
          <w:rFonts w:hint="cs"/>
          <w:rtl/>
        </w:rPr>
        <w:t xml:space="preserve">فرد: دقت نکردم. </w:t>
      </w:r>
    </w:p>
    <w:p w14:paraId="735E3B7F" w14:textId="4B8F2F53" w:rsidR="00C8731D" w:rsidRDefault="004A3332" w:rsidP="00676EC5">
      <w:pPr>
        <w:spacing w:line="360" w:lineRule="auto"/>
        <w:jc w:val="lowKashida"/>
        <w:rPr>
          <w:rtl/>
        </w:rPr>
      </w:pPr>
      <w:r>
        <w:rPr>
          <w:rFonts w:hint="cs"/>
          <w:rtl/>
        </w:rPr>
        <w:t xml:space="preserve">مادر: </w:t>
      </w:r>
      <w:r w:rsidR="00C8731D">
        <w:rPr>
          <w:rFonts w:hint="cs"/>
          <w:rtl/>
        </w:rPr>
        <w:t xml:space="preserve">خودش و خانواده اش از پذیرش کمک های خیریه های تحصیلی سرباز میزنند. ولی میدانم که توان پرداخت هزینه های زندگی در این شهر را ندارد. </w:t>
      </w:r>
    </w:p>
    <w:p w14:paraId="4F1770D9" w14:textId="683F80BE" w:rsidR="00C8731D" w:rsidRDefault="00C8731D" w:rsidP="00676EC5">
      <w:pPr>
        <w:spacing w:line="360" w:lineRule="auto"/>
        <w:jc w:val="lowKashida"/>
        <w:rPr>
          <w:rtl/>
        </w:rPr>
      </w:pPr>
      <w:r>
        <w:rPr>
          <w:rFonts w:hint="cs"/>
          <w:rtl/>
        </w:rPr>
        <w:t>فرد: خوب.</w:t>
      </w:r>
    </w:p>
    <w:p w14:paraId="54067880" w14:textId="3AF47A0A" w:rsidR="00C8731D" w:rsidRDefault="00C8731D" w:rsidP="00676EC5">
      <w:pPr>
        <w:spacing w:line="360" w:lineRule="auto"/>
        <w:jc w:val="lowKashida"/>
        <w:rPr>
          <w:rtl/>
        </w:rPr>
      </w:pPr>
      <w:r>
        <w:rPr>
          <w:rFonts w:hint="cs"/>
          <w:rtl/>
        </w:rPr>
        <w:t xml:space="preserve">مادر: باید با او دوست شوی و به این ترتیب برای مخارجش به او کمک کنی. </w:t>
      </w:r>
    </w:p>
    <w:p w14:paraId="4FFA949E" w14:textId="41DB10F9" w:rsidR="00C8731D" w:rsidRDefault="00C8731D" w:rsidP="00676EC5">
      <w:pPr>
        <w:spacing w:line="360" w:lineRule="auto"/>
        <w:jc w:val="lowKashida"/>
        <w:rPr>
          <w:rtl/>
        </w:rPr>
      </w:pPr>
      <w:r>
        <w:rPr>
          <w:rFonts w:hint="cs"/>
          <w:rtl/>
        </w:rPr>
        <w:lastRenderedPageBreak/>
        <w:t xml:space="preserve">فرد: من از پدر پول نمیگیرم خرجم را با آن شرکت استارتاپ تولید قوطی آسان بازشو میدهم. </w:t>
      </w:r>
    </w:p>
    <w:p w14:paraId="0C26EB3D" w14:textId="73637815" w:rsidR="00C8731D" w:rsidRDefault="00C8731D" w:rsidP="00676EC5">
      <w:pPr>
        <w:spacing w:line="360" w:lineRule="auto"/>
        <w:jc w:val="lowKashida"/>
        <w:rPr>
          <w:rtl/>
        </w:rPr>
      </w:pPr>
      <w:r>
        <w:rPr>
          <w:rFonts w:hint="cs"/>
          <w:rtl/>
        </w:rPr>
        <w:t>مادر: و آن شرکت را با پول کی ایجاد کردی؟</w:t>
      </w:r>
    </w:p>
    <w:p w14:paraId="4A02BE48" w14:textId="714509B5" w:rsidR="00C8731D" w:rsidRDefault="00C8731D" w:rsidP="00676EC5">
      <w:pPr>
        <w:spacing w:line="360" w:lineRule="auto"/>
        <w:jc w:val="lowKashida"/>
        <w:rPr>
          <w:rtl/>
        </w:rPr>
      </w:pPr>
      <w:r>
        <w:rPr>
          <w:rFonts w:hint="cs"/>
          <w:rtl/>
        </w:rPr>
        <w:t xml:space="preserve">فرد: اگر عصبانی نمیشی بیشتر سهامش رو فروختم تا بتونم خرجش رو در بیاورم. ولی خوب مبلغ اولیه رو از پدر قرض گرفتم ولی پدر الان ده برابر پولی که به من داده از کارخانه سود کرده. </w:t>
      </w:r>
    </w:p>
    <w:p w14:paraId="00924F62" w14:textId="58BE7D4B" w:rsidR="00C8731D" w:rsidRDefault="00C8731D" w:rsidP="00676EC5">
      <w:pPr>
        <w:spacing w:line="360" w:lineRule="auto"/>
        <w:jc w:val="lowKashida"/>
        <w:rPr>
          <w:rtl/>
        </w:rPr>
      </w:pPr>
      <w:r>
        <w:rPr>
          <w:rFonts w:hint="cs"/>
          <w:rtl/>
        </w:rPr>
        <w:t>مادر: اگر پدر نمیتونست آن پول را به تو بدهد. چی؟</w:t>
      </w:r>
    </w:p>
    <w:p w14:paraId="1ED99598" w14:textId="1A75A696" w:rsidR="00C8731D" w:rsidRDefault="00C8731D" w:rsidP="00676EC5">
      <w:pPr>
        <w:spacing w:line="360" w:lineRule="auto"/>
        <w:jc w:val="lowKashida"/>
        <w:rPr>
          <w:rtl/>
        </w:rPr>
      </w:pPr>
      <w:r>
        <w:rPr>
          <w:rFonts w:hint="cs"/>
          <w:rtl/>
        </w:rPr>
        <w:t>فرد: خوب من تسلیمم. اوکی من قراره چکار کنم.</w:t>
      </w:r>
    </w:p>
    <w:p w14:paraId="2E84818D" w14:textId="41672810" w:rsidR="00C8731D" w:rsidRDefault="00C8731D" w:rsidP="00676EC5">
      <w:pPr>
        <w:spacing w:line="360" w:lineRule="auto"/>
        <w:jc w:val="lowKashida"/>
        <w:rPr>
          <w:rtl/>
        </w:rPr>
      </w:pPr>
      <w:r>
        <w:rPr>
          <w:rFonts w:hint="cs"/>
          <w:rtl/>
        </w:rPr>
        <w:t xml:space="preserve">مادر: باهاش دوست شو. دعوتش کن ایجا. باهاش صمیمی شو. و تا جاییکه میشه در مخارج کمکش کن. </w:t>
      </w:r>
    </w:p>
    <w:p w14:paraId="2D78D165" w14:textId="73A4F0FC" w:rsidR="00C8731D" w:rsidRDefault="00C8731D" w:rsidP="00676EC5">
      <w:pPr>
        <w:spacing w:line="360" w:lineRule="auto"/>
        <w:jc w:val="lowKashida"/>
        <w:rPr>
          <w:rtl/>
        </w:rPr>
      </w:pPr>
      <w:r>
        <w:rPr>
          <w:rFonts w:hint="cs"/>
          <w:rtl/>
        </w:rPr>
        <w:t xml:space="preserve">فرد: اوکی. </w:t>
      </w:r>
    </w:p>
    <w:p w14:paraId="19BDF181" w14:textId="3E2775DB" w:rsidR="00C8731D" w:rsidRDefault="00837B59" w:rsidP="00676EC5">
      <w:pPr>
        <w:spacing w:line="360" w:lineRule="auto"/>
        <w:jc w:val="lowKashida"/>
        <w:rPr>
          <w:rtl/>
        </w:rPr>
      </w:pPr>
      <w:r>
        <w:rPr>
          <w:rFonts w:hint="cs"/>
          <w:rtl/>
        </w:rPr>
        <w:t xml:space="preserve">فرد: در کلاس دنبال دختری که مادرش گفته بود  میگشت  ولی سعی میکرد این کار را بدون پرسیدن انجام دهد. نمیخواست توجه کسی را جلب کند. با گروه های مختلف خوش و بش میکرد. و از آنها اسامیشان را میپرسید. آنروز هنگام نهار در سلف بود که بالاخره آن دختر را پیدا کرد. </w:t>
      </w:r>
    </w:p>
    <w:p w14:paraId="0AE12223" w14:textId="47C99516" w:rsidR="00837B59" w:rsidRDefault="00837B59" w:rsidP="00676EC5">
      <w:pPr>
        <w:spacing w:line="360" w:lineRule="auto"/>
        <w:jc w:val="lowKashida"/>
        <w:rPr>
          <w:rtl/>
        </w:rPr>
      </w:pPr>
      <w:r>
        <w:rPr>
          <w:rFonts w:hint="cs"/>
          <w:rtl/>
        </w:rPr>
        <w:lastRenderedPageBreak/>
        <w:t xml:space="preserve">مری: دختری چاق با صورتی زیبا بود که کنار دو دوست دیگرش روی یک میز نشسته بود. فرد با دستپاچگی روی تنها صندلی خالی آن میز نشست و با آنها خوش و بش کرد و گفت: سلام کلاس ها چطوره؟ من فردم ما در یک ورودی هستیم. </w:t>
      </w:r>
    </w:p>
    <w:p w14:paraId="1B693A8C" w14:textId="362CD925" w:rsidR="00837B59" w:rsidRDefault="00837B59" w:rsidP="00676EC5">
      <w:pPr>
        <w:spacing w:line="360" w:lineRule="auto"/>
        <w:jc w:val="lowKashida"/>
        <w:rPr>
          <w:rtl/>
        </w:rPr>
      </w:pPr>
      <w:r>
        <w:rPr>
          <w:rFonts w:hint="cs"/>
          <w:rtl/>
        </w:rPr>
        <w:t xml:space="preserve">یکی از دخترها: ما شما رو میشناسیم شاهزاده. </w:t>
      </w:r>
    </w:p>
    <w:p w14:paraId="7193303D" w14:textId="140259A7" w:rsidR="00837B59" w:rsidRDefault="00837B59" w:rsidP="00676EC5">
      <w:pPr>
        <w:spacing w:line="360" w:lineRule="auto"/>
        <w:jc w:val="lowKashida"/>
        <w:rPr>
          <w:rtl/>
        </w:rPr>
      </w:pPr>
      <w:r>
        <w:rPr>
          <w:rFonts w:hint="cs"/>
          <w:rtl/>
        </w:rPr>
        <w:t>مری: شاهزاده؟</w:t>
      </w:r>
    </w:p>
    <w:p w14:paraId="39360541" w14:textId="2D9DCDC4" w:rsidR="00837B59" w:rsidRDefault="00837B59" w:rsidP="00676EC5">
      <w:pPr>
        <w:spacing w:line="360" w:lineRule="auto"/>
        <w:jc w:val="lowKashida"/>
        <w:rPr>
          <w:rtl/>
        </w:rPr>
      </w:pPr>
      <w:r>
        <w:rPr>
          <w:rFonts w:hint="cs"/>
          <w:rtl/>
        </w:rPr>
        <w:t xml:space="preserve">دختر: ایشون پسر شاه هستند از همسر دومشون. </w:t>
      </w:r>
    </w:p>
    <w:p w14:paraId="19EBAA67" w14:textId="6E812AC3" w:rsidR="00837B59" w:rsidRDefault="00837B59" w:rsidP="00676EC5">
      <w:pPr>
        <w:spacing w:line="360" w:lineRule="auto"/>
        <w:jc w:val="lowKashida"/>
        <w:rPr>
          <w:rtl/>
        </w:rPr>
      </w:pPr>
      <w:r>
        <w:rPr>
          <w:rFonts w:hint="cs"/>
          <w:rtl/>
        </w:rPr>
        <w:t>فرد: خوشبختم. و شما.</w:t>
      </w:r>
    </w:p>
    <w:p w14:paraId="6C525C65" w14:textId="7B472212" w:rsidR="00837B59" w:rsidRDefault="00637728" w:rsidP="00676EC5">
      <w:pPr>
        <w:spacing w:line="360" w:lineRule="auto"/>
        <w:jc w:val="lowKashida"/>
        <w:rPr>
          <w:rtl/>
        </w:rPr>
      </w:pPr>
      <w:r>
        <w:rPr>
          <w:rFonts w:hint="cs"/>
          <w:rtl/>
        </w:rPr>
        <w:t xml:space="preserve">مری: ماریان ، مری. و با او دست داد. </w:t>
      </w:r>
    </w:p>
    <w:p w14:paraId="72F3053F" w14:textId="39A104DC" w:rsidR="00637728" w:rsidRDefault="00637728" w:rsidP="00676EC5">
      <w:pPr>
        <w:spacing w:line="360" w:lineRule="auto"/>
        <w:jc w:val="lowKashida"/>
        <w:rPr>
          <w:rtl/>
        </w:rPr>
      </w:pPr>
      <w:r>
        <w:rPr>
          <w:rFonts w:hint="cs"/>
          <w:rtl/>
        </w:rPr>
        <w:t xml:space="preserve">فرد بعد از نهار از مری دعوت کرد که باهم بعد از کلاس ها به کافی شاپی بروند. </w:t>
      </w:r>
    </w:p>
    <w:p w14:paraId="71442CBB" w14:textId="7C90526F" w:rsidR="00637728" w:rsidRDefault="00637728" w:rsidP="00676EC5">
      <w:pPr>
        <w:spacing w:line="360" w:lineRule="auto"/>
        <w:jc w:val="lowKashida"/>
        <w:rPr>
          <w:rtl/>
        </w:rPr>
      </w:pPr>
      <w:r>
        <w:rPr>
          <w:rFonts w:hint="cs"/>
          <w:rtl/>
        </w:rPr>
        <w:t xml:space="preserve">در کافی شاپ. </w:t>
      </w:r>
    </w:p>
    <w:p w14:paraId="47B768A1" w14:textId="3EC67E2E" w:rsidR="00637728" w:rsidRDefault="00637728" w:rsidP="00676EC5">
      <w:pPr>
        <w:spacing w:line="360" w:lineRule="auto"/>
        <w:jc w:val="lowKashida"/>
        <w:rPr>
          <w:rtl/>
        </w:rPr>
      </w:pPr>
      <w:r>
        <w:rPr>
          <w:rFonts w:hint="cs"/>
          <w:rtl/>
        </w:rPr>
        <w:t xml:space="preserve">فرد: تو صورت زیبایی داری مری، نظرت چیه ریاضی رو باهم بخونیم. </w:t>
      </w:r>
    </w:p>
    <w:p w14:paraId="5FE373EA" w14:textId="7ED62803" w:rsidR="00637728" w:rsidRDefault="00637728" w:rsidP="00676EC5">
      <w:pPr>
        <w:spacing w:line="360" w:lineRule="auto"/>
        <w:jc w:val="lowKashida"/>
        <w:rPr>
          <w:rtl/>
        </w:rPr>
      </w:pPr>
      <w:r>
        <w:rPr>
          <w:rFonts w:hint="cs"/>
          <w:rtl/>
        </w:rPr>
        <w:t xml:space="preserve">مری: من ریاضیم خوب نیست. </w:t>
      </w:r>
    </w:p>
    <w:p w14:paraId="78C9FB10" w14:textId="51967C23" w:rsidR="00637728" w:rsidRDefault="00637728" w:rsidP="00676EC5">
      <w:pPr>
        <w:spacing w:line="360" w:lineRule="auto"/>
        <w:jc w:val="lowKashida"/>
        <w:rPr>
          <w:rtl/>
        </w:rPr>
      </w:pPr>
      <w:r>
        <w:rPr>
          <w:rFonts w:hint="cs"/>
          <w:rtl/>
        </w:rPr>
        <w:t xml:space="preserve">فرد: من هم همینطور. ولی فکر میکنم اگر باهم بخونیم حداقل بهمون خوش میگذره. </w:t>
      </w:r>
    </w:p>
    <w:p w14:paraId="15253D19" w14:textId="1E20FB1D" w:rsidR="00637728" w:rsidRDefault="00637728" w:rsidP="00676EC5">
      <w:pPr>
        <w:spacing w:line="360" w:lineRule="auto"/>
        <w:jc w:val="lowKashida"/>
        <w:rPr>
          <w:rtl/>
        </w:rPr>
      </w:pPr>
      <w:r>
        <w:rPr>
          <w:rFonts w:hint="cs"/>
          <w:rtl/>
        </w:rPr>
        <w:t xml:space="preserve">مری: من نیستم. متاسفم ولی من از اون دخترها نیستم. </w:t>
      </w:r>
    </w:p>
    <w:p w14:paraId="724E431A" w14:textId="642810DE" w:rsidR="00637728" w:rsidRDefault="00637728" w:rsidP="00676EC5">
      <w:pPr>
        <w:spacing w:line="360" w:lineRule="auto"/>
        <w:jc w:val="lowKashida"/>
        <w:rPr>
          <w:rtl/>
        </w:rPr>
      </w:pPr>
      <w:r>
        <w:rPr>
          <w:rFonts w:hint="cs"/>
          <w:rtl/>
        </w:rPr>
        <w:t>فرد: از کدوم دخترها.</w:t>
      </w:r>
    </w:p>
    <w:p w14:paraId="701BEF02" w14:textId="0B1148AE" w:rsidR="00637728" w:rsidRDefault="00637728" w:rsidP="00676EC5">
      <w:pPr>
        <w:spacing w:line="360" w:lineRule="auto"/>
        <w:jc w:val="lowKashida"/>
        <w:rPr>
          <w:rtl/>
        </w:rPr>
      </w:pPr>
      <w:r>
        <w:rPr>
          <w:rFonts w:hint="cs"/>
          <w:rtl/>
        </w:rPr>
        <w:lastRenderedPageBreak/>
        <w:t xml:space="preserve">مری: که با پسرا بره درس بخونه. </w:t>
      </w:r>
    </w:p>
    <w:p w14:paraId="723A5379" w14:textId="2A643B35" w:rsidR="00637728" w:rsidRDefault="00637728" w:rsidP="00676EC5">
      <w:pPr>
        <w:spacing w:line="360" w:lineRule="auto"/>
        <w:jc w:val="lowKashida"/>
        <w:rPr>
          <w:rtl/>
        </w:rPr>
      </w:pPr>
      <w:r>
        <w:rPr>
          <w:rFonts w:hint="cs"/>
          <w:rtl/>
        </w:rPr>
        <w:t xml:space="preserve">فرد: اونوقت چطور قرار ازدواج کنی! بدون اینکه طرف مقابلت رو بشناسی. </w:t>
      </w:r>
    </w:p>
    <w:p w14:paraId="62402689" w14:textId="0413DBE9" w:rsidR="00637728" w:rsidRDefault="00637728" w:rsidP="00676EC5">
      <w:pPr>
        <w:spacing w:line="360" w:lineRule="auto"/>
        <w:jc w:val="lowKashida"/>
        <w:rPr>
          <w:rtl/>
        </w:rPr>
      </w:pPr>
      <w:r>
        <w:rPr>
          <w:rFonts w:hint="cs"/>
          <w:rtl/>
        </w:rPr>
        <w:t xml:space="preserve">مری: شناختن آدم ها اونقدرها هم سخت نیست. </w:t>
      </w:r>
      <w:r w:rsidR="00AD660D">
        <w:rPr>
          <w:rFonts w:hint="cs"/>
          <w:rtl/>
        </w:rPr>
        <w:t>و من فعلا به ازدواج فکر نمی کنم حداقل نه با یک شاهزاده.</w:t>
      </w:r>
    </w:p>
    <w:p w14:paraId="5DDC391A" w14:textId="2B98D259" w:rsidR="00637728" w:rsidRDefault="00637728" w:rsidP="00676EC5">
      <w:pPr>
        <w:spacing w:line="360" w:lineRule="auto"/>
        <w:jc w:val="lowKashida"/>
        <w:rPr>
          <w:rtl/>
        </w:rPr>
      </w:pPr>
      <w:r>
        <w:rPr>
          <w:rFonts w:hint="cs"/>
          <w:rtl/>
        </w:rPr>
        <w:t>فرد: اوکی</w:t>
      </w:r>
      <w:r w:rsidR="00AD660D">
        <w:rPr>
          <w:rFonts w:hint="cs"/>
          <w:rtl/>
        </w:rPr>
        <w:t xml:space="preserve"> پس</w:t>
      </w:r>
      <w:r>
        <w:rPr>
          <w:rFonts w:hint="cs"/>
          <w:rtl/>
        </w:rPr>
        <w:t>. تو کلاس ها میبینمت.</w:t>
      </w:r>
    </w:p>
    <w:p w14:paraId="20CA6232" w14:textId="7F97E8EA" w:rsidR="00AD660D" w:rsidRDefault="00AD660D" w:rsidP="00676EC5">
      <w:pPr>
        <w:spacing w:line="360" w:lineRule="auto"/>
        <w:jc w:val="lowKashida"/>
        <w:rPr>
          <w:rtl/>
        </w:rPr>
      </w:pPr>
      <w:r>
        <w:rPr>
          <w:rFonts w:hint="cs"/>
          <w:rtl/>
        </w:rPr>
        <w:t>مری: اوکی</w:t>
      </w:r>
    </w:p>
    <w:p w14:paraId="01CF5A30" w14:textId="41C49700" w:rsidR="00AD660D" w:rsidRDefault="00AD660D" w:rsidP="00676EC5">
      <w:pPr>
        <w:spacing w:line="360" w:lineRule="auto"/>
        <w:jc w:val="lowKashida"/>
        <w:rPr>
          <w:rtl/>
        </w:rPr>
      </w:pPr>
      <w:r>
        <w:rPr>
          <w:rFonts w:hint="cs"/>
          <w:rtl/>
        </w:rPr>
        <w:t xml:space="preserve">هر دو از کافیشاپ خارج شدند. </w:t>
      </w:r>
    </w:p>
    <w:p w14:paraId="2DE1B597" w14:textId="61A70658" w:rsidR="00AD660D" w:rsidRDefault="00AD660D" w:rsidP="00676EC5">
      <w:pPr>
        <w:spacing w:line="360" w:lineRule="auto"/>
        <w:jc w:val="lowKashida"/>
        <w:rPr>
          <w:rtl/>
        </w:rPr>
      </w:pPr>
      <w:r>
        <w:rPr>
          <w:rFonts w:hint="cs"/>
          <w:rtl/>
        </w:rPr>
        <w:t xml:space="preserve">فرد با مری ، جو و ال سر یک میز برای غذا خوردن نشسته بودند آنها چند وقتی بود که سر همان میز کنار هم مینشستند. فرد با جو مدام شوخی میکرد و جو هم مدام جواب های برای شوخی هایش در آستین داشت. فرد آنها را دعوت کرد که برای شام به کاخ بروند و همگی قبول کردند. فرد زیاد این کار را میکرد و در همان مدت آنها به دعوت او بارها شام را در کاخ خورده بودند. </w:t>
      </w:r>
    </w:p>
    <w:p w14:paraId="5FAB424C" w14:textId="77777777" w:rsidR="00AD660D" w:rsidRDefault="00AD660D" w:rsidP="00676EC5">
      <w:pPr>
        <w:spacing w:line="360" w:lineRule="auto"/>
        <w:jc w:val="lowKashida"/>
        <w:rPr>
          <w:rtl/>
        </w:rPr>
      </w:pPr>
    </w:p>
    <w:p w14:paraId="52C7BA19" w14:textId="77777777" w:rsidR="00637728" w:rsidRPr="007C3BAE" w:rsidRDefault="00637728" w:rsidP="00676EC5">
      <w:pPr>
        <w:spacing w:line="360" w:lineRule="auto"/>
        <w:jc w:val="lowKashida"/>
        <w:rPr>
          <w:rtl/>
        </w:rPr>
      </w:pPr>
    </w:p>
    <w:sectPr w:rsidR="00637728" w:rsidRPr="007C3B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9EB0" w14:textId="77777777" w:rsidR="00180E64" w:rsidRDefault="00180E64" w:rsidP="00707676">
      <w:pPr>
        <w:spacing w:after="0" w:line="240" w:lineRule="auto"/>
      </w:pPr>
      <w:r>
        <w:separator/>
      </w:r>
    </w:p>
  </w:endnote>
  <w:endnote w:type="continuationSeparator" w:id="0">
    <w:p w14:paraId="2E4828C7" w14:textId="77777777" w:rsidR="00180E64" w:rsidRDefault="00180E64" w:rsidP="0070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altName w:val="Sakkal Majalla"/>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8869137"/>
      <w:docPartObj>
        <w:docPartGallery w:val="Page Numbers (Bottom of Page)"/>
        <w:docPartUnique/>
      </w:docPartObj>
    </w:sdtPr>
    <w:sdtEndPr>
      <w:rPr>
        <w:noProof/>
      </w:rPr>
    </w:sdtEndPr>
    <w:sdtContent>
      <w:p w14:paraId="5E94EB1A" w14:textId="58821413" w:rsidR="00707676" w:rsidRDefault="00707676">
        <w:pPr>
          <w:pStyle w:val="Footer"/>
        </w:pPr>
        <w:r>
          <w:fldChar w:fldCharType="begin"/>
        </w:r>
        <w:r>
          <w:instrText xml:space="preserve"> PAGE   \* MERGEFORMAT </w:instrText>
        </w:r>
        <w:r>
          <w:fldChar w:fldCharType="separate"/>
        </w:r>
        <w:r>
          <w:rPr>
            <w:noProof/>
          </w:rPr>
          <w:t>2</w:t>
        </w:r>
        <w:r>
          <w:rPr>
            <w:noProof/>
          </w:rPr>
          <w:fldChar w:fldCharType="end"/>
        </w:r>
      </w:p>
    </w:sdtContent>
  </w:sdt>
  <w:p w14:paraId="1FAD3AA9" w14:textId="77777777" w:rsidR="00707676" w:rsidRDefault="00707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6A94" w14:textId="77777777" w:rsidR="00180E64" w:rsidRDefault="00180E64" w:rsidP="00707676">
      <w:pPr>
        <w:spacing w:after="0" w:line="240" w:lineRule="auto"/>
      </w:pPr>
      <w:r>
        <w:separator/>
      </w:r>
    </w:p>
  </w:footnote>
  <w:footnote w:type="continuationSeparator" w:id="0">
    <w:p w14:paraId="2C431570" w14:textId="77777777" w:rsidR="00180E64" w:rsidRDefault="00180E64" w:rsidP="0070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E61"/>
    <w:multiLevelType w:val="hybridMultilevel"/>
    <w:tmpl w:val="636E0238"/>
    <w:lvl w:ilvl="0" w:tplc="EB744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659D6"/>
    <w:multiLevelType w:val="hybridMultilevel"/>
    <w:tmpl w:val="291A2112"/>
    <w:lvl w:ilvl="0" w:tplc="4A169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1423D"/>
    <w:multiLevelType w:val="hybridMultilevel"/>
    <w:tmpl w:val="FACE34FA"/>
    <w:lvl w:ilvl="0" w:tplc="D66EC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F382B"/>
    <w:multiLevelType w:val="hybridMultilevel"/>
    <w:tmpl w:val="04D81694"/>
    <w:lvl w:ilvl="0" w:tplc="CEEC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C54E1"/>
    <w:multiLevelType w:val="hybridMultilevel"/>
    <w:tmpl w:val="5282C4B8"/>
    <w:lvl w:ilvl="0" w:tplc="E7508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371504">
    <w:abstractNumId w:val="2"/>
  </w:num>
  <w:num w:numId="2" w16cid:durableId="492573750">
    <w:abstractNumId w:val="1"/>
  </w:num>
  <w:num w:numId="3" w16cid:durableId="345861406">
    <w:abstractNumId w:val="4"/>
  </w:num>
  <w:num w:numId="4" w16cid:durableId="1216236536">
    <w:abstractNumId w:val="0"/>
  </w:num>
  <w:num w:numId="5" w16cid:durableId="1663774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F01"/>
    <w:rsid w:val="00142E8B"/>
    <w:rsid w:val="00180E64"/>
    <w:rsid w:val="002B652C"/>
    <w:rsid w:val="002C3700"/>
    <w:rsid w:val="00310CEA"/>
    <w:rsid w:val="00383BC5"/>
    <w:rsid w:val="00390546"/>
    <w:rsid w:val="00437230"/>
    <w:rsid w:val="004A3332"/>
    <w:rsid w:val="004B0197"/>
    <w:rsid w:val="00567985"/>
    <w:rsid w:val="005759CD"/>
    <w:rsid w:val="00637728"/>
    <w:rsid w:val="00640C49"/>
    <w:rsid w:val="00647F22"/>
    <w:rsid w:val="006617E6"/>
    <w:rsid w:val="00676EC5"/>
    <w:rsid w:val="00690D33"/>
    <w:rsid w:val="006A4468"/>
    <w:rsid w:val="00707676"/>
    <w:rsid w:val="00756680"/>
    <w:rsid w:val="007566D0"/>
    <w:rsid w:val="00763E46"/>
    <w:rsid w:val="00783A04"/>
    <w:rsid w:val="007C3BAE"/>
    <w:rsid w:val="00816A93"/>
    <w:rsid w:val="00837B59"/>
    <w:rsid w:val="00841F01"/>
    <w:rsid w:val="008918C7"/>
    <w:rsid w:val="009A69D2"/>
    <w:rsid w:val="009D15A6"/>
    <w:rsid w:val="00A14BB3"/>
    <w:rsid w:val="00A40415"/>
    <w:rsid w:val="00AD660D"/>
    <w:rsid w:val="00C8731D"/>
    <w:rsid w:val="00CD393C"/>
    <w:rsid w:val="00D1672A"/>
    <w:rsid w:val="00D54D5D"/>
    <w:rsid w:val="00DC15F9"/>
    <w:rsid w:val="00E451AD"/>
    <w:rsid w:val="00E971D6"/>
    <w:rsid w:val="00EE0996"/>
    <w:rsid w:val="00F04758"/>
    <w:rsid w:val="00F26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E28C"/>
  <w15:docId w15:val="{9796773F-F44A-47DA-85E0-43948A43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04"/>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783A04"/>
    <w:pPr>
      <w:keepNext/>
      <w:keepLines/>
      <w:spacing w:before="240" w:after="0"/>
      <w:jc w:val="center"/>
      <w:outlineLvl w:val="0"/>
    </w:pPr>
    <w:rPr>
      <w:rFonts w:eastAsiaTheme="majorEastAsia"/>
      <w:sz w:val="36"/>
      <w:szCs w:val="36"/>
    </w:rPr>
  </w:style>
  <w:style w:type="paragraph" w:styleId="Heading2">
    <w:name w:val="heading 2"/>
    <w:basedOn w:val="Normal"/>
    <w:next w:val="Normal"/>
    <w:link w:val="Heading2Char"/>
    <w:uiPriority w:val="9"/>
    <w:unhideWhenUsed/>
    <w:qFormat/>
    <w:rsid w:val="00783A04"/>
    <w:pPr>
      <w:keepNext/>
      <w:keepLines/>
      <w:spacing w:before="40" w:after="0"/>
      <w:jc w:val="center"/>
      <w:outlineLvl w:val="1"/>
    </w:pPr>
    <w:rPr>
      <w:rFonts w:eastAsiaTheme="majorEastAsia"/>
      <w:sz w:val="32"/>
      <w:szCs w:val="32"/>
    </w:rPr>
  </w:style>
  <w:style w:type="paragraph" w:styleId="Heading3">
    <w:name w:val="heading 3"/>
    <w:basedOn w:val="Normal"/>
    <w:next w:val="Normal"/>
    <w:link w:val="Heading3Char"/>
    <w:uiPriority w:val="9"/>
    <w:unhideWhenUsed/>
    <w:qFormat/>
    <w:rsid w:val="00783A04"/>
    <w:pPr>
      <w:keepNext/>
      <w:keepLines/>
      <w:spacing w:before="40" w:after="0"/>
      <w:jc w:val="center"/>
      <w:outlineLvl w:val="2"/>
    </w:pPr>
    <w:rPr>
      <w:rFonts w:eastAsiaTheme="majorEastAsia"/>
      <w:b/>
      <w:bCs/>
    </w:rPr>
  </w:style>
  <w:style w:type="paragraph" w:styleId="Heading4">
    <w:name w:val="heading 4"/>
    <w:basedOn w:val="Normal"/>
    <w:next w:val="Normal"/>
    <w:link w:val="Heading4Char"/>
    <w:uiPriority w:val="9"/>
    <w:unhideWhenUsed/>
    <w:qFormat/>
    <w:rsid w:val="00783A04"/>
    <w:pPr>
      <w:keepNext/>
      <w:keepLines/>
      <w:spacing w:before="40" w:after="0"/>
      <w:jc w:val="center"/>
      <w:outlineLvl w:val="3"/>
    </w:pPr>
    <w:rPr>
      <w:rFonts w:eastAsiaTheme="maj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A04"/>
    <w:rPr>
      <w:rFonts w:ascii="IRANSansWeb(FaNum) Light" w:eastAsiaTheme="majorEastAsia" w:hAnsi="IRANSansWeb(FaNum) Light" w:cs="IRANSansWeb(FaNum) Light"/>
      <w:sz w:val="36"/>
      <w:szCs w:val="36"/>
      <w:lang w:bidi="fa-IR"/>
    </w:rPr>
  </w:style>
  <w:style w:type="character" w:customStyle="1" w:styleId="Heading2Char">
    <w:name w:val="Heading 2 Char"/>
    <w:basedOn w:val="DefaultParagraphFont"/>
    <w:link w:val="Heading2"/>
    <w:uiPriority w:val="9"/>
    <w:rsid w:val="00783A04"/>
    <w:rPr>
      <w:rFonts w:ascii="IRANSansWeb(FaNum) Light" w:eastAsiaTheme="majorEastAsia" w:hAnsi="IRANSansWeb(FaNum) Light" w:cs="IRANSansWeb(FaNum) Light"/>
      <w:sz w:val="32"/>
      <w:szCs w:val="32"/>
      <w:lang w:bidi="fa-IR"/>
    </w:rPr>
  </w:style>
  <w:style w:type="character" w:customStyle="1" w:styleId="Heading3Char">
    <w:name w:val="Heading 3 Char"/>
    <w:basedOn w:val="DefaultParagraphFont"/>
    <w:link w:val="Heading3"/>
    <w:uiPriority w:val="9"/>
    <w:rsid w:val="00783A04"/>
    <w:rPr>
      <w:rFonts w:ascii="IRANSansWeb(FaNum) Light" w:eastAsiaTheme="majorEastAsia" w:hAnsi="IRANSansWeb(FaNum) Light" w:cs="IRANSansWeb(FaNum) Light"/>
      <w:b/>
      <w:bCs/>
      <w:sz w:val="28"/>
      <w:szCs w:val="28"/>
      <w:lang w:bidi="fa-IR"/>
    </w:rPr>
  </w:style>
  <w:style w:type="character" w:customStyle="1" w:styleId="Heading4Char">
    <w:name w:val="Heading 4 Char"/>
    <w:basedOn w:val="DefaultParagraphFont"/>
    <w:link w:val="Heading4"/>
    <w:uiPriority w:val="9"/>
    <w:rsid w:val="00783A04"/>
    <w:rPr>
      <w:rFonts w:ascii="IRANSansWeb(FaNum) Light" w:eastAsiaTheme="majorEastAsia" w:hAnsi="IRANSansWeb(FaNum) Light" w:cs="IRANSansWeb(FaNum) Light"/>
      <w:sz w:val="24"/>
      <w:szCs w:val="24"/>
      <w:lang w:bidi="fa-IR"/>
    </w:rPr>
  </w:style>
  <w:style w:type="paragraph" w:styleId="ListParagraph">
    <w:name w:val="List Paragraph"/>
    <w:basedOn w:val="Normal"/>
    <w:uiPriority w:val="34"/>
    <w:qFormat/>
    <w:rsid w:val="00383BC5"/>
    <w:pPr>
      <w:ind w:left="720"/>
      <w:contextualSpacing/>
    </w:pPr>
  </w:style>
  <w:style w:type="paragraph" w:styleId="NoSpacing">
    <w:name w:val="No Spacing"/>
    <w:uiPriority w:val="1"/>
    <w:qFormat/>
    <w:rsid w:val="00841F01"/>
    <w:pPr>
      <w:bidi/>
      <w:spacing w:after="0" w:line="240" w:lineRule="auto"/>
    </w:pPr>
    <w:rPr>
      <w:rFonts w:ascii="IRANSansWeb(FaNum) Light" w:hAnsi="IRANSansWeb(FaNum) Light" w:cs="IRANSansWeb(FaNum) Light"/>
      <w:sz w:val="28"/>
      <w:szCs w:val="28"/>
      <w:lang w:bidi="fa-IR"/>
    </w:rPr>
  </w:style>
  <w:style w:type="paragraph" w:styleId="Header">
    <w:name w:val="header"/>
    <w:basedOn w:val="Normal"/>
    <w:link w:val="HeaderChar"/>
    <w:uiPriority w:val="99"/>
    <w:unhideWhenUsed/>
    <w:rsid w:val="00707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676"/>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707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676"/>
    <w:rPr>
      <w:rFonts w:ascii="IRANSansWeb(FaNum) Light" w:hAnsi="IRANSansWeb(FaNum) Light"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bal\Documents\Custom%20Office%20Templates\&#1578;&#16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تم.dotx</Template>
  <TotalTime>49</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8</cp:revision>
  <dcterms:created xsi:type="dcterms:W3CDTF">2022-09-27T08:10:00Z</dcterms:created>
  <dcterms:modified xsi:type="dcterms:W3CDTF">2024-03-13T12:21:00Z</dcterms:modified>
</cp:coreProperties>
</file>