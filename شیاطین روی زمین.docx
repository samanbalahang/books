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8DE14" w14:textId="77777777" w:rsidR="00655613" w:rsidRDefault="00673D59" w:rsidP="000A5953">
      <w:pPr>
        <w:pStyle w:val="Heading1"/>
        <w:rPr>
          <w:rtl/>
        </w:rPr>
      </w:pPr>
      <w:r>
        <w:rPr>
          <w:rFonts w:hint="cs"/>
          <w:rtl/>
        </w:rPr>
        <w:t>شیاطین روی زمین</w:t>
      </w:r>
    </w:p>
    <w:p w14:paraId="3488E4A1" w14:textId="275B5A62" w:rsidR="00191F20" w:rsidRDefault="00191F20" w:rsidP="000A5953">
      <w:pPr>
        <w:pStyle w:val="Heading1"/>
        <w:rPr>
          <w:rtl/>
        </w:rPr>
      </w:pPr>
      <w:r>
        <w:rPr>
          <w:rFonts w:hint="cs"/>
          <w:rtl/>
        </w:rPr>
        <w:t>فصل اول</w:t>
      </w:r>
    </w:p>
    <w:p w14:paraId="70FE8976" w14:textId="50F78437" w:rsidR="00D964DC" w:rsidRDefault="00E27B31" w:rsidP="000A5953">
      <w:pPr>
        <w:pStyle w:val="Heading2"/>
        <w:rPr>
          <w:rtl/>
        </w:rPr>
      </w:pPr>
      <w:r>
        <w:rPr>
          <w:rFonts w:hint="cs"/>
          <w:rtl/>
        </w:rPr>
        <w:t>کاراکتر های قصه:</w:t>
      </w:r>
    </w:p>
    <w:p w14:paraId="6168A229" w14:textId="197F501B" w:rsidR="00E27B31" w:rsidRDefault="00E27B31" w:rsidP="000A5953">
      <w:pPr>
        <w:rPr>
          <w:rtl/>
        </w:rPr>
      </w:pPr>
      <w:r>
        <w:rPr>
          <w:rFonts w:hint="cs"/>
          <w:rtl/>
        </w:rPr>
        <w:t>جیک : پسر کاراکتر اصلی داستان</w:t>
      </w:r>
    </w:p>
    <w:p w14:paraId="1F61D722" w14:textId="6F32ED8E" w:rsidR="00E27B31" w:rsidRDefault="00E27B31" w:rsidP="000A5953">
      <w:pPr>
        <w:rPr>
          <w:rtl/>
        </w:rPr>
      </w:pPr>
      <w:r>
        <w:rPr>
          <w:rFonts w:hint="cs"/>
          <w:rtl/>
        </w:rPr>
        <w:t xml:space="preserve">سپهر :  پسر یکی از بچه‌های یتیم خانه </w:t>
      </w:r>
    </w:p>
    <w:p w14:paraId="46E4A54D" w14:textId="076EA20F" w:rsidR="00E27B31" w:rsidRDefault="00E27B31" w:rsidP="000A5953">
      <w:pPr>
        <w:rPr>
          <w:rtl/>
        </w:rPr>
      </w:pPr>
      <w:r>
        <w:rPr>
          <w:rFonts w:hint="cs"/>
          <w:rtl/>
        </w:rPr>
        <w:t>خانم لین: مدیر یتیم خانه</w:t>
      </w:r>
    </w:p>
    <w:p w14:paraId="07A5A16C" w14:textId="275F5FFF" w:rsidR="00E27B31" w:rsidRDefault="00E27B31" w:rsidP="000A5953">
      <w:pPr>
        <w:rPr>
          <w:rtl/>
        </w:rPr>
      </w:pPr>
      <w:r>
        <w:rPr>
          <w:rFonts w:hint="cs"/>
          <w:rtl/>
        </w:rPr>
        <w:t>هاروی: پسر خانم لین که کشته شده است.</w:t>
      </w:r>
    </w:p>
    <w:p w14:paraId="678CDAD3" w14:textId="1F76F746" w:rsidR="00E27B31" w:rsidRDefault="00E27B31" w:rsidP="000A5953">
      <w:pPr>
        <w:rPr>
          <w:rtl/>
        </w:rPr>
      </w:pPr>
      <w:r w:rsidRPr="00E27B31">
        <w:rPr>
          <w:rtl/>
        </w:rPr>
        <w:t>الکس</w:t>
      </w:r>
      <w:r>
        <w:rPr>
          <w:rFonts w:hint="cs"/>
          <w:rtl/>
        </w:rPr>
        <w:t xml:space="preserve"> : شوهر خانم لین.</w:t>
      </w:r>
    </w:p>
    <w:p w14:paraId="383695A8" w14:textId="02D79CAE" w:rsidR="00E27B31" w:rsidRDefault="00E27B31" w:rsidP="000A5953">
      <w:pPr>
        <w:rPr>
          <w:rtl/>
        </w:rPr>
      </w:pPr>
      <w:r>
        <w:rPr>
          <w:rFonts w:hint="cs"/>
          <w:rtl/>
        </w:rPr>
        <w:t>فرد و مایکل : از بچه های یتیم خانه.</w:t>
      </w:r>
    </w:p>
    <w:p w14:paraId="15CF96CB" w14:textId="1DB1B6B8" w:rsidR="00FA181D" w:rsidRDefault="00FA181D" w:rsidP="000A5953">
      <w:pPr>
        <w:rPr>
          <w:rtl/>
        </w:rPr>
      </w:pPr>
      <w:r>
        <w:rPr>
          <w:rFonts w:hint="cs"/>
          <w:rtl/>
        </w:rPr>
        <w:t>مری: از بچه های پرورشگاه از کاراکترهای اصلی داستان.</w:t>
      </w:r>
    </w:p>
    <w:p w14:paraId="1170E485" w14:textId="1A6E695C" w:rsidR="00E27B31" w:rsidRDefault="00FA181D" w:rsidP="000A5953">
      <w:pPr>
        <w:rPr>
          <w:rtl/>
        </w:rPr>
      </w:pPr>
      <w:r>
        <w:rPr>
          <w:rFonts w:hint="cs"/>
          <w:rtl/>
        </w:rPr>
        <w:t>لیلی: دختر پرورشگاه دوست مری</w:t>
      </w:r>
    </w:p>
    <w:p w14:paraId="39C31A58" w14:textId="21468408" w:rsidR="00FA181D" w:rsidRDefault="00FA181D" w:rsidP="000A5953">
      <w:pPr>
        <w:rPr>
          <w:rtl/>
        </w:rPr>
      </w:pPr>
      <w:r>
        <w:rPr>
          <w:rFonts w:hint="cs"/>
          <w:rtl/>
        </w:rPr>
        <w:t>لَری :  از بچه های پرورشگاه دوست پسر لیلی</w:t>
      </w:r>
    </w:p>
    <w:p w14:paraId="0F0DA870" w14:textId="592EBCA8" w:rsidR="0083652C" w:rsidRDefault="0083652C" w:rsidP="000A5953">
      <w:pPr>
        <w:rPr>
          <w:rtl/>
        </w:rPr>
      </w:pPr>
      <w:r>
        <w:rPr>
          <w:rFonts w:hint="cs"/>
          <w:rtl/>
        </w:rPr>
        <w:t>مونیکا: از کاراکترهای اصلی قصه. دوست دختر جیک</w:t>
      </w:r>
    </w:p>
    <w:p w14:paraId="30565723" w14:textId="7ED252E1" w:rsidR="00FA181D" w:rsidRDefault="00404B1F" w:rsidP="000A5953">
      <w:pPr>
        <w:rPr>
          <w:rtl/>
        </w:rPr>
      </w:pPr>
      <w:r w:rsidRPr="00404B1F">
        <w:rPr>
          <w:rtl/>
        </w:rPr>
        <w:t>مار</w:t>
      </w:r>
      <w:r w:rsidRPr="00404B1F">
        <w:rPr>
          <w:rFonts w:hint="cs"/>
          <w:rtl/>
        </w:rPr>
        <w:t>ی</w:t>
      </w:r>
      <w:r w:rsidRPr="00404B1F">
        <w:rPr>
          <w:rFonts w:hint="eastAsia"/>
          <w:rtl/>
        </w:rPr>
        <w:t>ان</w:t>
      </w:r>
      <w:r>
        <w:rPr>
          <w:rFonts w:hint="cs"/>
          <w:rtl/>
        </w:rPr>
        <w:t xml:space="preserve">  : مادر مونیکا</w:t>
      </w:r>
    </w:p>
    <w:p w14:paraId="3E6726B9" w14:textId="4E945EC1" w:rsidR="00404B1F" w:rsidRDefault="00404B1F" w:rsidP="000A5953">
      <w:pPr>
        <w:rPr>
          <w:rtl/>
        </w:rPr>
      </w:pPr>
      <w:r>
        <w:rPr>
          <w:rFonts w:hint="cs"/>
          <w:rtl/>
        </w:rPr>
        <w:t>النور : خواهر ماریان و خاله مونیکا</w:t>
      </w:r>
    </w:p>
    <w:p w14:paraId="117ADFE8" w14:textId="232B53E4" w:rsidR="00A84AA6" w:rsidRDefault="00A84AA6" w:rsidP="000A5953">
      <w:pPr>
        <w:rPr>
          <w:rtl/>
        </w:rPr>
      </w:pPr>
      <w:r>
        <w:rPr>
          <w:rFonts w:hint="cs"/>
          <w:rtl/>
        </w:rPr>
        <w:t>امی :  از بچه های یتیم خانه و دوست مری</w:t>
      </w:r>
    </w:p>
    <w:p w14:paraId="5980F6EC" w14:textId="7CC93D92" w:rsidR="00BF4504" w:rsidRPr="00D964DC" w:rsidRDefault="00215A8A" w:rsidP="000A5953">
      <w:pPr>
        <w:rPr>
          <w:rtl/>
        </w:rPr>
      </w:pPr>
      <w:r>
        <w:rPr>
          <w:rFonts w:hint="cs"/>
          <w:rtl/>
        </w:rPr>
        <w:t xml:space="preserve"> رونالد</w:t>
      </w:r>
      <w:r w:rsidR="00BF4504">
        <w:rPr>
          <w:rFonts w:hint="cs"/>
          <w:rtl/>
        </w:rPr>
        <w:t xml:space="preserve"> :  دوست الکس(شوهر خانم لین) که در شرکت معماری کار میکند. </w:t>
      </w:r>
    </w:p>
    <w:p w14:paraId="5D6FA922" w14:textId="07A9409E" w:rsidR="00A546F5" w:rsidRDefault="0034475E" w:rsidP="000A5953">
      <w:pPr>
        <w:rPr>
          <w:rtl/>
        </w:rPr>
      </w:pPr>
      <w:r>
        <w:rPr>
          <w:rFonts w:hint="cs"/>
          <w:rtl/>
        </w:rPr>
        <w:lastRenderedPageBreak/>
        <w:t>داشت در پارک می‌دوید</w:t>
      </w:r>
      <w:r w:rsidR="00673D59">
        <w:rPr>
          <w:rFonts w:hint="cs"/>
          <w:rtl/>
        </w:rPr>
        <w:t xml:space="preserve">، </w:t>
      </w:r>
      <w:r>
        <w:rPr>
          <w:rFonts w:hint="cs"/>
          <w:rtl/>
        </w:rPr>
        <w:t>بیشتر پیر و پاتال‌ها در پارک در حال ورزش و راه رفتن بودن، اما او فقط یک بچه بود</w:t>
      </w:r>
      <w:r w:rsidR="00673D59">
        <w:rPr>
          <w:rFonts w:hint="cs"/>
          <w:rtl/>
        </w:rPr>
        <w:t>. لباس ورزشی</w:t>
      </w:r>
      <w:r w:rsidR="00914EF1">
        <w:rPr>
          <w:rFonts w:hint="cs"/>
          <w:rtl/>
        </w:rPr>
        <w:t>‌</w:t>
      </w:r>
      <w:r w:rsidR="00673D59">
        <w:rPr>
          <w:rFonts w:hint="cs"/>
          <w:rtl/>
        </w:rPr>
        <w:t xml:space="preserve">اش چیز </w:t>
      </w:r>
      <w:r w:rsidR="00914EF1">
        <w:rPr>
          <w:rFonts w:hint="cs"/>
          <w:rtl/>
        </w:rPr>
        <w:t xml:space="preserve">چندان </w:t>
      </w:r>
      <w:r w:rsidR="00673D59">
        <w:rPr>
          <w:rFonts w:hint="cs"/>
          <w:rtl/>
        </w:rPr>
        <w:t>خاصی نبود</w:t>
      </w:r>
      <w:r w:rsidR="00914EF1">
        <w:rPr>
          <w:rFonts w:hint="cs"/>
          <w:rtl/>
        </w:rPr>
        <w:t>،</w:t>
      </w:r>
      <w:r w:rsidR="00673D59">
        <w:rPr>
          <w:rFonts w:hint="cs"/>
          <w:rtl/>
        </w:rPr>
        <w:t xml:space="preserve"> یک لباس کاملاً عادی، پیراهن گرم</w:t>
      </w:r>
      <w:r w:rsidR="00914EF1">
        <w:rPr>
          <w:rFonts w:hint="cs"/>
          <w:rtl/>
        </w:rPr>
        <w:t>‌</w:t>
      </w:r>
      <w:r w:rsidR="00673D59">
        <w:rPr>
          <w:rFonts w:hint="cs"/>
          <w:rtl/>
        </w:rPr>
        <w:t>کن فوتبالی</w:t>
      </w:r>
      <w:r w:rsidR="0043588E">
        <w:rPr>
          <w:rFonts w:hint="cs"/>
          <w:rtl/>
        </w:rPr>
        <w:t>،</w:t>
      </w:r>
      <w:r w:rsidR="00673D59">
        <w:rPr>
          <w:rFonts w:hint="cs"/>
          <w:rtl/>
        </w:rPr>
        <w:t xml:space="preserve"> که به تیم خاصی تعلق نداشت و رنگ آن آبی پر رنگ بود با چند نام و نشان انگلیسی بی ربط به هم دیگر، معلوم بود لباس ارزانی است. شلوار ورزشی</w:t>
      </w:r>
      <w:r w:rsidR="00B45424">
        <w:rPr>
          <w:rFonts w:hint="cs"/>
          <w:rtl/>
        </w:rPr>
        <w:t>‌</w:t>
      </w:r>
      <w:r w:rsidR="00673D59">
        <w:rPr>
          <w:rFonts w:hint="cs"/>
          <w:rtl/>
        </w:rPr>
        <w:t>اش هم چندان با آن فرق</w:t>
      </w:r>
      <w:r w:rsidR="00931C9A">
        <w:rPr>
          <w:rFonts w:hint="cs"/>
          <w:rtl/>
        </w:rPr>
        <w:t>ی</w:t>
      </w:r>
      <w:r w:rsidR="00673D59">
        <w:rPr>
          <w:rFonts w:hint="cs"/>
          <w:rtl/>
        </w:rPr>
        <w:t xml:space="preserve"> نداشت</w:t>
      </w:r>
      <w:r w:rsidR="00B81F4B">
        <w:rPr>
          <w:rFonts w:hint="cs"/>
          <w:rtl/>
        </w:rPr>
        <w:t>،</w:t>
      </w:r>
      <w:r w:rsidR="00673D59">
        <w:rPr>
          <w:rFonts w:hint="cs"/>
          <w:rtl/>
        </w:rPr>
        <w:t xml:space="preserve"> یک شلوار کاملاً بلند</w:t>
      </w:r>
      <w:r w:rsidR="00E41CFA">
        <w:rPr>
          <w:rFonts w:hint="cs"/>
          <w:rtl/>
        </w:rPr>
        <w:t xml:space="preserve"> و گرم</w:t>
      </w:r>
      <w:r w:rsidR="00B45424">
        <w:rPr>
          <w:rFonts w:hint="cs"/>
          <w:rtl/>
        </w:rPr>
        <w:t>،</w:t>
      </w:r>
      <w:r w:rsidR="00673D59">
        <w:rPr>
          <w:rFonts w:hint="cs"/>
          <w:rtl/>
        </w:rPr>
        <w:t xml:space="preserve"> که برای هوای سرد زمستان منطقی بنظر </w:t>
      </w:r>
      <w:r w:rsidRPr="0034475E">
        <w:rPr>
          <w:rFonts w:hint="cs"/>
          <w:rtl/>
        </w:rPr>
        <w:t>می‌رسید</w:t>
      </w:r>
      <w:r w:rsidR="00673D59">
        <w:rPr>
          <w:rFonts w:hint="cs"/>
          <w:rtl/>
        </w:rPr>
        <w:t>. اگرچه او در شهری</w:t>
      </w:r>
      <w:r w:rsidR="00B45424">
        <w:rPr>
          <w:rFonts w:hint="cs"/>
          <w:rtl/>
        </w:rPr>
        <w:t>،</w:t>
      </w:r>
      <w:r w:rsidR="00673D59">
        <w:rPr>
          <w:rFonts w:hint="cs"/>
          <w:rtl/>
        </w:rPr>
        <w:t xml:space="preserve"> گرمسیری</w:t>
      </w:r>
      <w:r w:rsidR="00B45424">
        <w:rPr>
          <w:rFonts w:hint="cs"/>
          <w:rtl/>
        </w:rPr>
        <w:t>،</w:t>
      </w:r>
      <w:r w:rsidR="00673D59">
        <w:rPr>
          <w:rFonts w:hint="cs"/>
          <w:rtl/>
        </w:rPr>
        <w:t xml:space="preserve"> </w:t>
      </w:r>
      <w:r w:rsidR="00B81F4B">
        <w:rPr>
          <w:rFonts w:hint="cs"/>
          <w:rtl/>
        </w:rPr>
        <w:t xml:space="preserve">در کشوری چهار فصل </w:t>
      </w:r>
      <w:r w:rsidR="00673D59">
        <w:rPr>
          <w:rFonts w:hint="cs"/>
          <w:rtl/>
        </w:rPr>
        <w:t>میزیست و سرمای زمستان آنجا</w:t>
      </w:r>
      <w:r w:rsidR="00B45424">
        <w:rPr>
          <w:rFonts w:hint="cs"/>
          <w:rtl/>
        </w:rPr>
        <w:t>،</w:t>
      </w:r>
      <w:r w:rsidR="00673D59">
        <w:rPr>
          <w:rFonts w:hint="cs"/>
          <w:rtl/>
        </w:rPr>
        <w:t xml:space="preserve"> </w:t>
      </w:r>
      <w:r w:rsidR="00B81F4B">
        <w:rPr>
          <w:rFonts w:hint="cs"/>
          <w:rtl/>
        </w:rPr>
        <w:t>حتی قادر نبود که</w:t>
      </w:r>
      <w:r w:rsidR="00673D59">
        <w:rPr>
          <w:rFonts w:hint="cs"/>
          <w:rtl/>
        </w:rPr>
        <w:t xml:space="preserve"> یک گودال یک وجبی که با باران پر شده بود را</w:t>
      </w:r>
      <w:r w:rsidR="00B45424">
        <w:rPr>
          <w:rFonts w:hint="cs"/>
          <w:rtl/>
        </w:rPr>
        <w:t>،</w:t>
      </w:r>
      <w:r w:rsidR="00673D59">
        <w:rPr>
          <w:rFonts w:hint="cs"/>
          <w:rtl/>
        </w:rPr>
        <w:t xml:space="preserve"> </w:t>
      </w:r>
      <w:r w:rsidR="00716895">
        <w:rPr>
          <w:rFonts w:hint="cs"/>
          <w:rtl/>
        </w:rPr>
        <w:t xml:space="preserve">در طول شب </w:t>
      </w:r>
      <w:r w:rsidR="00673D59">
        <w:rPr>
          <w:rFonts w:hint="cs"/>
          <w:rtl/>
        </w:rPr>
        <w:t>منجمد کند. یک کوله بسیار سبک به پشت داشت</w:t>
      </w:r>
      <w:r w:rsidR="005F27E3">
        <w:rPr>
          <w:rFonts w:hint="cs"/>
          <w:rtl/>
        </w:rPr>
        <w:t xml:space="preserve"> که</w:t>
      </w:r>
      <w:r w:rsidR="00673D59">
        <w:rPr>
          <w:rFonts w:hint="cs"/>
          <w:rtl/>
        </w:rPr>
        <w:t xml:space="preserve"> یک لباس گرم </w:t>
      </w:r>
      <w:r w:rsidR="005F27E3" w:rsidRPr="005F27E3">
        <w:rPr>
          <w:rtl/>
        </w:rPr>
        <w:t>برا</w:t>
      </w:r>
      <w:r w:rsidR="005F27E3" w:rsidRPr="005F27E3">
        <w:rPr>
          <w:rFonts w:hint="cs"/>
          <w:rtl/>
        </w:rPr>
        <w:t>ی</w:t>
      </w:r>
      <w:r w:rsidR="005F27E3" w:rsidRPr="005F27E3">
        <w:rPr>
          <w:rtl/>
        </w:rPr>
        <w:t xml:space="preserve"> پا</w:t>
      </w:r>
      <w:r w:rsidR="005F27E3" w:rsidRPr="005F27E3">
        <w:rPr>
          <w:rFonts w:hint="cs"/>
          <w:rtl/>
        </w:rPr>
        <w:t>ی</w:t>
      </w:r>
      <w:r w:rsidR="005F27E3" w:rsidRPr="005F27E3">
        <w:rPr>
          <w:rFonts w:hint="eastAsia"/>
          <w:rtl/>
        </w:rPr>
        <w:t>ان</w:t>
      </w:r>
      <w:r w:rsidR="005F27E3" w:rsidRPr="005F27E3">
        <w:rPr>
          <w:rtl/>
        </w:rPr>
        <w:t xml:space="preserve"> دو</w:t>
      </w:r>
      <w:r w:rsidR="005F27E3" w:rsidRPr="005F27E3">
        <w:rPr>
          <w:rFonts w:hint="cs"/>
          <w:rtl/>
        </w:rPr>
        <w:t>ی</w:t>
      </w:r>
      <w:r w:rsidR="005F27E3" w:rsidRPr="005F27E3">
        <w:rPr>
          <w:rFonts w:hint="eastAsia"/>
          <w:rtl/>
        </w:rPr>
        <w:t>دن</w:t>
      </w:r>
      <w:r w:rsidR="005F27E3" w:rsidRPr="005F27E3">
        <w:rPr>
          <w:rFonts w:hint="cs"/>
          <w:rtl/>
        </w:rPr>
        <w:t xml:space="preserve"> </w:t>
      </w:r>
      <w:r w:rsidR="00673D59">
        <w:rPr>
          <w:rFonts w:hint="cs"/>
          <w:rtl/>
        </w:rPr>
        <w:t xml:space="preserve">در آن </w:t>
      </w:r>
      <w:r w:rsidR="00914EF1">
        <w:rPr>
          <w:rFonts w:hint="cs"/>
          <w:rtl/>
        </w:rPr>
        <w:t>بود</w:t>
      </w:r>
      <w:r w:rsidR="0043588E">
        <w:rPr>
          <w:rFonts w:hint="cs"/>
          <w:rtl/>
        </w:rPr>
        <w:t>.</w:t>
      </w:r>
      <w:r w:rsidR="00673D59">
        <w:rPr>
          <w:rFonts w:hint="cs"/>
          <w:rtl/>
        </w:rPr>
        <w:t xml:space="preserve"> قطعاً کسی دلش نمی</w:t>
      </w:r>
      <w:r w:rsidR="00B45424">
        <w:rPr>
          <w:rFonts w:hint="cs"/>
          <w:rtl/>
        </w:rPr>
        <w:t>‌</w:t>
      </w:r>
      <w:r w:rsidR="00673D59">
        <w:rPr>
          <w:rFonts w:hint="cs"/>
          <w:rtl/>
        </w:rPr>
        <w:t>خواهد بعد از دویدن بخاطر سرمای زمستان نچندان سرد</w:t>
      </w:r>
      <w:r w:rsidR="00F15D76">
        <w:rPr>
          <w:rFonts w:hint="cs"/>
          <w:rtl/>
        </w:rPr>
        <w:t>،</w:t>
      </w:r>
      <w:r w:rsidR="00673D59">
        <w:rPr>
          <w:rFonts w:hint="cs"/>
          <w:rtl/>
        </w:rPr>
        <w:t xml:space="preserve"> سرما بخورد و چند روز در رختخواب بی</w:t>
      </w:r>
      <w:r w:rsidR="00914EF1">
        <w:rPr>
          <w:rFonts w:hint="cs"/>
          <w:rtl/>
        </w:rPr>
        <w:t>‌</w:t>
      </w:r>
      <w:r w:rsidR="00673D59">
        <w:rPr>
          <w:rFonts w:hint="cs"/>
          <w:rtl/>
        </w:rPr>
        <w:t>افتد. کفش</w:t>
      </w:r>
      <w:r w:rsidR="00914EF1">
        <w:rPr>
          <w:rFonts w:hint="cs"/>
          <w:rtl/>
        </w:rPr>
        <w:t>‌</w:t>
      </w:r>
      <w:r w:rsidR="00673D59">
        <w:rPr>
          <w:rFonts w:hint="cs"/>
          <w:rtl/>
        </w:rPr>
        <w:t>های ورزشی</w:t>
      </w:r>
      <w:r w:rsidR="00914EF1">
        <w:rPr>
          <w:rFonts w:hint="cs"/>
          <w:rtl/>
        </w:rPr>
        <w:t>‌</w:t>
      </w:r>
      <w:r w:rsidR="00673D59">
        <w:rPr>
          <w:rFonts w:hint="cs"/>
          <w:rtl/>
        </w:rPr>
        <w:t>اش به رنگ قهوه</w:t>
      </w:r>
      <w:r w:rsidR="00914EF1">
        <w:rPr>
          <w:rFonts w:hint="cs"/>
          <w:rtl/>
        </w:rPr>
        <w:t>‌</w:t>
      </w:r>
      <w:r w:rsidR="00673D59">
        <w:rPr>
          <w:rFonts w:hint="cs"/>
          <w:rtl/>
        </w:rPr>
        <w:t>ایی بودند</w:t>
      </w:r>
      <w:r w:rsidR="00E41CFA">
        <w:rPr>
          <w:rFonts w:hint="cs"/>
          <w:rtl/>
        </w:rPr>
        <w:t>،</w:t>
      </w:r>
      <w:r w:rsidR="00673D59">
        <w:rPr>
          <w:rFonts w:hint="cs"/>
          <w:rtl/>
        </w:rPr>
        <w:t xml:space="preserve"> </w:t>
      </w:r>
      <w:r w:rsidR="0043588E">
        <w:rPr>
          <w:rFonts w:hint="cs"/>
          <w:rtl/>
        </w:rPr>
        <w:t xml:space="preserve">اگر چه </w:t>
      </w:r>
      <w:r w:rsidR="00673D59">
        <w:rPr>
          <w:rFonts w:hint="cs"/>
          <w:rtl/>
        </w:rPr>
        <w:t xml:space="preserve">بیشتر افراد </w:t>
      </w:r>
      <w:r w:rsidR="0043588E">
        <w:rPr>
          <w:rFonts w:hint="cs"/>
          <w:rtl/>
        </w:rPr>
        <w:t xml:space="preserve">حاضر </w:t>
      </w:r>
      <w:r w:rsidR="00673D59">
        <w:rPr>
          <w:rFonts w:hint="cs"/>
          <w:rtl/>
        </w:rPr>
        <w:t>در پارک کفش سفید به پا داشتند</w:t>
      </w:r>
      <w:r w:rsidR="0043588E">
        <w:rPr>
          <w:rFonts w:hint="cs"/>
          <w:rtl/>
        </w:rPr>
        <w:t>.</w:t>
      </w:r>
      <w:r w:rsidR="00B45424">
        <w:rPr>
          <w:rFonts w:hint="cs"/>
          <w:rtl/>
        </w:rPr>
        <w:t xml:space="preserve"> </w:t>
      </w:r>
      <w:r w:rsidR="00673D59">
        <w:rPr>
          <w:rFonts w:hint="cs"/>
          <w:rtl/>
        </w:rPr>
        <w:t>کفش</w:t>
      </w:r>
      <w:r w:rsidR="0043588E">
        <w:rPr>
          <w:rFonts w:hint="cs"/>
          <w:rtl/>
        </w:rPr>
        <w:t>ها، کفش</w:t>
      </w:r>
      <w:r w:rsidR="00673D59">
        <w:rPr>
          <w:rFonts w:hint="cs"/>
          <w:rtl/>
        </w:rPr>
        <w:t xml:space="preserve"> مخصوص دویدن در هوای سرد بود و نسبت به دیگر لباس</w:t>
      </w:r>
      <w:r w:rsidR="00914EF1">
        <w:rPr>
          <w:rFonts w:hint="cs"/>
          <w:rtl/>
        </w:rPr>
        <w:t>‌</w:t>
      </w:r>
      <w:r w:rsidR="00673D59">
        <w:rPr>
          <w:rFonts w:hint="cs"/>
          <w:rtl/>
        </w:rPr>
        <w:t>هایش گران</w:t>
      </w:r>
      <w:r w:rsidR="00914EF1">
        <w:rPr>
          <w:rFonts w:hint="cs"/>
          <w:rtl/>
        </w:rPr>
        <w:t>‌</w:t>
      </w:r>
      <w:r w:rsidR="00673D59">
        <w:rPr>
          <w:rFonts w:hint="cs"/>
          <w:rtl/>
        </w:rPr>
        <w:t xml:space="preserve">قیمت به نظر </w:t>
      </w:r>
      <w:r w:rsidRPr="0034475E">
        <w:rPr>
          <w:rFonts w:hint="cs"/>
          <w:rtl/>
        </w:rPr>
        <w:t xml:space="preserve"> می‌رسید</w:t>
      </w:r>
      <w:r w:rsidR="00673D59">
        <w:rPr>
          <w:rFonts w:hint="cs"/>
          <w:rtl/>
        </w:rPr>
        <w:t>. البته نه آنقدر گران قیمت که یک بچه معمولی هم سن و سال او از عهده خریدن آن بر نیاید. خوب البته همیشه این پدر و مادرها هستند که برای بچه</w:t>
      </w:r>
      <w:r w:rsidR="00914EF1">
        <w:rPr>
          <w:rFonts w:hint="cs"/>
          <w:rtl/>
        </w:rPr>
        <w:t>‌</w:t>
      </w:r>
      <w:r w:rsidR="00673D59">
        <w:rPr>
          <w:rFonts w:hint="cs"/>
          <w:rtl/>
        </w:rPr>
        <w:t>ها کفش می</w:t>
      </w:r>
      <w:r w:rsidR="00914EF1">
        <w:rPr>
          <w:rFonts w:hint="cs"/>
          <w:rtl/>
        </w:rPr>
        <w:t>‌</w:t>
      </w:r>
      <w:r w:rsidR="00673D59">
        <w:rPr>
          <w:rFonts w:hint="cs"/>
          <w:rtl/>
        </w:rPr>
        <w:t xml:space="preserve">خرند. اما او یک یتیم بود. این یتیم خانه فاین </w:t>
      </w:r>
      <w:r w:rsidR="00976C17">
        <w:rPr>
          <w:rFonts w:hint="cs"/>
          <w:rtl/>
        </w:rPr>
        <w:t xml:space="preserve">چایلدز </w:t>
      </w:r>
      <w:r w:rsidR="00673D59">
        <w:rPr>
          <w:rFonts w:hint="cs"/>
          <w:rtl/>
        </w:rPr>
        <w:t>بود</w:t>
      </w:r>
      <w:r w:rsidR="00B45424">
        <w:rPr>
          <w:rFonts w:hint="cs"/>
          <w:rtl/>
        </w:rPr>
        <w:t>،</w:t>
      </w:r>
      <w:r w:rsidR="00673D59">
        <w:rPr>
          <w:rFonts w:hint="cs"/>
          <w:rtl/>
        </w:rPr>
        <w:t xml:space="preserve"> که هزینه</w:t>
      </w:r>
      <w:r w:rsidR="00914EF1">
        <w:rPr>
          <w:rFonts w:hint="cs"/>
          <w:rtl/>
        </w:rPr>
        <w:t>‌</w:t>
      </w:r>
      <w:r w:rsidR="00673D59">
        <w:rPr>
          <w:rFonts w:hint="cs"/>
          <w:rtl/>
        </w:rPr>
        <w:t xml:space="preserve">های او را پرداخت </w:t>
      </w:r>
      <w:r w:rsidR="00914EF1">
        <w:rPr>
          <w:rFonts w:hint="cs"/>
          <w:rtl/>
        </w:rPr>
        <w:t>می‌کرد</w:t>
      </w:r>
      <w:r w:rsidR="00673D59">
        <w:rPr>
          <w:rFonts w:hint="cs"/>
          <w:rtl/>
        </w:rPr>
        <w:t>. شاید این</w:t>
      </w:r>
      <w:r w:rsidR="00B45424">
        <w:rPr>
          <w:rFonts w:hint="cs"/>
          <w:rtl/>
        </w:rPr>
        <w:t xml:space="preserve"> موضوع،</w:t>
      </w:r>
      <w:r w:rsidR="00673D59">
        <w:rPr>
          <w:rFonts w:hint="cs"/>
          <w:rtl/>
        </w:rPr>
        <w:t xml:space="preserve"> لباس های ارزانش را توجیه </w:t>
      </w:r>
      <w:r w:rsidR="00914EF1">
        <w:rPr>
          <w:rFonts w:hint="cs"/>
          <w:rtl/>
        </w:rPr>
        <w:t>می‌کرد</w:t>
      </w:r>
      <w:r w:rsidR="00673D59">
        <w:rPr>
          <w:rFonts w:hint="cs"/>
          <w:rtl/>
        </w:rPr>
        <w:t xml:space="preserve">. ولی بیشتر </w:t>
      </w:r>
      <w:r w:rsidR="00914EF1">
        <w:rPr>
          <w:rFonts w:hint="cs"/>
          <w:rtl/>
        </w:rPr>
        <w:t>بچه‌ها</w:t>
      </w:r>
      <w:r w:rsidR="00673D59">
        <w:rPr>
          <w:rFonts w:hint="cs"/>
          <w:rtl/>
        </w:rPr>
        <w:t xml:space="preserve">ی یتیم خانه بهتر از او لباس </w:t>
      </w:r>
      <w:r w:rsidR="00914EF1">
        <w:rPr>
          <w:rFonts w:hint="cs"/>
          <w:rtl/>
        </w:rPr>
        <w:t>می‌پوشیدند</w:t>
      </w:r>
      <w:r w:rsidR="00673D59">
        <w:rPr>
          <w:rFonts w:hint="cs"/>
          <w:rtl/>
        </w:rPr>
        <w:t xml:space="preserve">. بیشتر خیرین به لباس </w:t>
      </w:r>
      <w:r w:rsidR="00914EF1">
        <w:rPr>
          <w:rFonts w:hint="cs"/>
          <w:rtl/>
        </w:rPr>
        <w:t>بچه‌ها</w:t>
      </w:r>
      <w:r w:rsidR="00673D59">
        <w:rPr>
          <w:rFonts w:hint="cs"/>
          <w:rtl/>
        </w:rPr>
        <w:t xml:space="preserve"> اهمیت زیادی </w:t>
      </w:r>
      <w:r w:rsidR="00914EF1">
        <w:rPr>
          <w:rFonts w:hint="cs"/>
          <w:rtl/>
        </w:rPr>
        <w:t>می‌دادند</w:t>
      </w:r>
      <w:r w:rsidR="00673D59">
        <w:rPr>
          <w:rFonts w:hint="cs"/>
          <w:rtl/>
        </w:rPr>
        <w:t xml:space="preserve">. اما او ترجیح میداد </w:t>
      </w:r>
      <w:r w:rsidR="00914EF1">
        <w:rPr>
          <w:rFonts w:hint="cs"/>
          <w:rtl/>
        </w:rPr>
        <w:t>پول‌ها</w:t>
      </w:r>
      <w:r w:rsidR="00673D59">
        <w:rPr>
          <w:rFonts w:hint="cs"/>
          <w:rtl/>
        </w:rPr>
        <w:t>یش را پس</w:t>
      </w:r>
      <w:r w:rsidR="00976C17">
        <w:rPr>
          <w:rFonts w:hint="cs"/>
          <w:rtl/>
        </w:rPr>
        <w:t xml:space="preserve"> </w:t>
      </w:r>
      <w:r w:rsidR="00673D59">
        <w:rPr>
          <w:rFonts w:hint="cs"/>
          <w:rtl/>
        </w:rPr>
        <w:t xml:space="preserve">انداز کند تا آنکه آنها را خرج لباس کند. </w:t>
      </w:r>
      <w:r w:rsidR="00914EF1">
        <w:rPr>
          <w:rFonts w:hint="cs"/>
          <w:rtl/>
        </w:rPr>
        <w:t>می‌دانست</w:t>
      </w:r>
      <w:r w:rsidR="00673D59">
        <w:rPr>
          <w:rFonts w:hint="cs"/>
          <w:rtl/>
        </w:rPr>
        <w:t xml:space="preserve"> بدون والدینش زندگی برایش ساده نخواهد بود. </w:t>
      </w:r>
      <w:r w:rsidR="00914EF1">
        <w:rPr>
          <w:rFonts w:hint="cs"/>
          <w:rtl/>
        </w:rPr>
        <w:t>می‌دانست</w:t>
      </w:r>
      <w:r w:rsidR="00673D59">
        <w:rPr>
          <w:rFonts w:hint="cs"/>
          <w:rtl/>
        </w:rPr>
        <w:t xml:space="preserve"> باید هر کاری کند تا بتواند آینده</w:t>
      </w:r>
      <w:r w:rsidR="00B45424">
        <w:rPr>
          <w:rFonts w:hint="cs"/>
          <w:rtl/>
        </w:rPr>
        <w:t>‌</w:t>
      </w:r>
      <w:r w:rsidR="00673D59">
        <w:rPr>
          <w:rFonts w:hint="cs"/>
          <w:rtl/>
        </w:rPr>
        <w:t>ایی برای خود</w:t>
      </w:r>
      <w:r w:rsidR="00914EF1">
        <w:rPr>
          <w:rFonts w:hint="cs"/>
          <w:rtl/>
        </w:rPr>
        <w:t>ش</w:t>
      </w:r>
      <w:r w:rsidR="00673D59">
        <w:rPr>
          <w:rFonts w:hint="cs"/>
          <w:rtl/>
        </w:rPr>
        <w:t xml:space="preserve"> بسازد.</w:t>
      </w:r>
      <w:r w:rsidR="00F15D76">
        <w:rPr>
          <w:rFonts w:hint="cs"/>
          <w:rtl/>
        </w:rPr>
        <w:t xml:space="preserve"> </w:t>
      </w:r>
      <w:r w:rsidR="00673D59">
        <w:rPr>
          <w:rFonts w:hint="cs"/>
          <w:rtl/>
        </w:rPr>
        <w:t xml:space="preserve">خیلی کوچک بود که فهمیده بود در ورزش استعداد </w:t>
      </w:r>
      <w:r w:rsidR="00B45424">
        <w:rPr>
          <w:rFonts w:hint="cs"/>
          <w:rtl/>
        </w:rPr>
        <w:t>خوبی</w:t>
      </w:r>
      <w:r w:rsidR="00673D59">
        <w:rPr>
          <w:rFonts w:hint="cs"/>
          <w:rtl/>
        </w:rPr>
        <w:t xml:space="preserve"> دارد. او خیلی بهتر از همسن و سالانش بود. این را مسئول استعدادیابی که </w:t>
      </w:r>
      <w:r w:rsidR="0043588E">
        <w:rPr>
          <w:rFonts w:hint="cs"/>
          <w:rtl/>
        </w:rPr>
        <w:t>هر چند وقت یک</w:t>
      </w:r>
      <w:r w:rsidR="00B45424">
        <w:rPr>
          <w:rFonts w:hint="cs"/>
          <w:rtl/>
        </w:rPr>
        <w:t>بار</w:t>
      </w:r>
      <w:r w:rsidR="00673D59">
        <w:rPr>
          <w:rFonts w:hint="cs"/>
          <w:rtl/>
        </w:rPr>
        <w:t xml:space="preserve"> برای بازدید به یتیم خانه سر میزد به او گفته بود. هرچند چندین سال از آن هنگام گذشته بود. </w:t>
      </w:r>
      <w:r w:rsidR="00A546F5">
        <w:rPr>
          <w:rFonts w:hint="cs"/>
          <w:rtl/>
        </w:rPr>
        <w:t>اما اتفاقات را خوب بیاد میآورد. کلاس اول ابتدایی بود</w:t>
      </w:r>
      <w:r w:rsidR="00B45424">
        <w:rPr>
          <w:rFonts w:hint="cs"/>
          <w:rtl/>
        </w:rPr>
        <w:t>،</w:t>
      </w:r>
      <w:r w:rsidR="00A546F5">
        <w:rPr>
          <w:rFonts w:hint="cs"/>
          <w:rtl/>
        </w:rPr>
        <w:t xml:space="preserve"> </w:t>
      </w:r>
      <w:r w:rsidR="00B45424">
        <w:rPr>
          <w:rFonts w:hint="cs"/>
          <w:rtl/>
        </w:rPr>
        <w:t xml:space="preserve">در آن ایام </w:t>
      </w:r>
      <w:r w:rsidR="00A546F5">
        <w:rPr>
          <w:rFonts w:hint="cs"/>
          <w:rtl/>
        </w:rPr>
        <w:t>روزی نبود که با همکلاسی ها و بچه های یتیم</w:t>
      </w:r>
      <w:r w:rsidR="00987E01">
        <w:rPr>
          <w:rFonts w:hint="cs"/>
          <w:rtl/>
        </w:rPr>
        <w:t>‌</w:t>
      </w:r>
      <w:r w:rsidR="00A546F5">
        <w:rPr>
          <w:rFonts w:hint="cs"/>
          <w:rtl/>
        </w:rPr>
        <w:t xml:space="preserve">خانه دعوا و مرافعه راه نیندازد. آن روز بخصوص را بخوبی بیاد میآورد. </w:t>
      </w:r>
      <w:r w:rsidR="00A546F5">
        <w:rPr>
          <w:rFonts w:hint="cs"/>
          <w:rtl/>
        </w:rPr>
        <w:lastRenderedPageBreak/>
        <w:t>سپهر ده ساله</w:t>
      </w:r>
      <w:r w:rsidR="005A6237">
        <w:rPr>
          <w:rFonts w:hint="cs"/>
          <w:rtl/>
        </w:rPr>
        <w:t xml:space="preserve"> بود و </w:t>
      </w:r>
      <w:r w:rsidR="00A546F5">
        <w:rPr>
          <w:rFonts w:hint="cs"/>
          <w:rtl/>
        </w:rPr>
        <w:t xml:space="preserve"> کلاس کاراته میرفت کمربندهم گرفته بود. یادش نبود چه کمربندی ولی یادش بود دعوا چطور شروع شد. سپهر از او خواسته بود</w:t>
      </w:r>
      <w:r w:rsidR="004B0A5C">
        <w:rPr>
          <w:rFonts w:hint="cs"/>
          <w:rtl/>
        </w:rPr>
        <w:t>،</w:t>
      </w:r>
      <w:r w:rsidR="00A546F5">
        <w:rPr>
          <w:rFonts w:hint="cs"/>
          <w:rtl/>
        </w:rPr>
        <w:t xml:space="preserve"> که از روی یک صندلی</w:t>
      </w:r>
      <w:r w:rsidR="004B0A5C">
        <w:rPr>
          <w:rFonts w:hint="cs"/>
          <w:rtl/>
        </w:rPr>
        <w:t>،</w:t>
      </w:r>
      <w:r w:rsidR="00A546F5">
        <w:rPr>
          <w:rFonts w:hint="cs"/>
          <w:rtl/>
        </w:rPr>
        <w:t xml:space="preserve"> که جلوی تلویزیون قرارداشت</w:t>
      </w:r>
      <w:r w:rsidR="004B0A5C">
        <w:rPr>
          <w:rFonts w:hint="cs"/>
          <w:rtl/>
        </w:rPr>
        <w:t>؛</w:t>
      </w:r>
      <w:r w:rsidR="00A546F5">
        <w:rPr>
          <w:rFonts w:hint="cs"/>
          <w:rtl/>
        </w:rPr>
        <w:t xml:space="preserve"> بلند شود</w:t>
      </w:r>
      <w:r w:rsidR="004B0A5C">
        <w:rPr>
          <w:rFonts w:hint="cs"/>
          <w:rtl/>
        </w:rPr>
        <w:t>،</w:t>
      </w:r>
      <w:r w:rsidR="00A546F5">
        <w:rPr>
          <w:rFonts w:hint="cs"/>
          <w:rtl/>
        </w:rPr>
        <w:t xml:space="preserve"> تا خودش بتواند روی آن بنشیند و کشتی</w:t>
      </w:r>
      <w:r w:rsidR="00987E01">
        <w:rPr>
          <w:rFonts w:hint="cs"/>
          <w:rtl/>
        </w:rPr>
        <w:t>‌</w:t>
      </w:r>
      <w:r w:rsidR="00A546F5">
        <w:rPr>
          <w:rFonts w:hint="cs"/>
          <w:rtl/>
        </w:rPr>
        <w:t xml:space="preserve">کج نگاه کند. </w:t>
      </w:r>
    </w:p>
    <w:p w14:paraId="02E90B7E" w14:textId="0619FF4C" w:rsidR="00A546F5" w:rsidRDefault="008D7D0F" w:rsidP="000A5953">
      <w:pPr>
        <w:rPr>
          <w:rtl/>
        </w:rPr>
      </w:pPr>
      <w:r>
        <w:rPr>
          <w:rFonts w:hint="cs"/>
          <w:rtl/>
        </w:rPr>
        <w:t xml:space="preserve">جیک حتی تلویزیون تماشا نمیکرد. </w:t>
      </w:r>
      <w:r w:rsidR="0043588E">
        <w:rPr>
          <w:rFonts w:hint="cs"/>
          <w:rtl/>
        </w:rPr>
        <w:t xml:space="preserve">یک </w:t>
      </w:r>
      <w:r>
        <w:rPr>
          <w:rFonts w:hint="cs"/>
          <w:rtl/>
        </w:rPr>
        <w:t xml:space="preserve">مجله ورزشی در دستش بود و داشت </w:t>
      </w:r>
      <w:r w:rsidR="0043588E">
        <w:rPr>
          <w:rFonts w:hint="cs"/>
          <w:rtl/>
        </w:rPr>
        <w:t xml:space="preserve">آن را </w:t>
      </w:r>
      <w:r>
        <w:rPr>
          <w:rFonts w:hint="cs"/>
          <w:rtl/>
        </w:rPr>
        <w:t xml:space="preserve">میخواند. حتی سرش را بلند نکرد که ببیند سپهر چه میگوید. </w:t>
      </w:r>
    </w:p>
    <w:p w14:paraId="4CF85B46" w14:textId="70F0B081" w:rsidR="008D7D0F" w:rsidRDefault="008D7D0F" w:rsidP="000A5953">
      <w:pPr>
        <w:rPr>
          <w:rtl/>
        </w:rPr>
      </w:pPr>
      <w:r>
        <w:rPr>
          <w:rFonts w:hint="cs"/>
          <w:rtl/>
        </w:rPr>
        <w:t>سپ</w:t>
      </w:r>
      <w:r w:rsidR="00566678">
        <w:rPr>
          <w:rFonts w:hint="cs"/>
          <w:rtl/>
        </w:rPr>
        <w:t>ه</w:t>
      </w:r>
      <w:r>
        <w:rPr>
          <w:rFonts w:hint="cs"/>
          <w:rtl/>
        </w:rPr>
        <w:t>ر</w:t>
      </w:r>
      <w:r w:rsidR="0043588E">
        <w:rPr>
          <w:rFonts w:hint="cs"/>
          <w:rtl/>
        </w:rPr>
        <w:t xml:space="preserve"> گفت:</w:t>
      </w:r>
      <w:r>
        <w:rPr>
          <w:rFonts w:hint="cs"/>
          <w:rtl/>
        </w:rPr>
        <w:t xml:space="preserve"> کری نمی شنوی میگم بلندشو</w:t>
      </w:r>
    </w:p>
    <w:p w14:paraId="07696252" w14:textId="5DA9D068" w:rsidR="008D7D0F" w:rsidRDefault="008D7D0F" w:rsidP="000A5953">
      <w:pPr>
        <w:pStyle w:val="ListParagraph"/>
        <w:numPr>
          <w:ilvl w:val="0"/>
          <w:numId w:val="2"/>
        </w:numPr>
      </w:pPr>
      <w:r>
        <w:rPr>
          <w:rFonts w:hint="cs"/>
          <w:rtl/>
        </w:rPr>
        <w:t>کی شاه شدی</w:t>
      </w:r>
      <w:r w:rsidR="00566678">
        <w:rPr>
          <w:rFonts w:hint="cs"/>
          <w:rtl/>
        </w:rPr>
        <w:t>؟</w:t>
      </w:r>
      <w:r>
        <w:rPr>
          <w:rFonts w:hint="cs"/>
          <w:rtl/>
        </w:rPr>
        <w:t xml:space="preserve"> بقیه باید دستوراتت رو انجام بدن. </w:t>
      </w:r>
    </w:p>
    <w:p w14:paraId="30B33966" w14:textId="3FE5992A" w:rsidR="008D7D0F" w:rsidRDefault="008D7D0F" w:rsidP="000A5953">
      <w:pPr>
        <w:pStyle w:val="ListParagraph"/>
        <w:numPr>
          <w:ilvl w:val="0"/>
          <w:numId w:val="2"/>
        </w:numPr>
      </w:pPr>
      <w:r>
        <w:rPr>
          <w:rFonts w:hint="cs"/>
          <w:rtl/>
        </w:rPr>
        <w:t xml:space="preserve">پاشو میخوام تلویزیون نگاه کنم. </w:t>
      </w:r>
    </w:p>
    <w:p w14:paraId="1E16133D" w14:textId="56ACFF52" w:rsidR="008D7D0F" w:rsidRDefault="008D7D0F" w:rsidP="000A5953">
      <w:pPr>
        <w:pStyle w:val="ListParagraph"/>
        <w:numPr>
          <w:ilvl w:val="0"/>
          <w:numId w:val="2"/>
        </w:numPr>
      </w:pPr>
      <w:r>
        <w:rPr>
          <w:rFonts w:hint="cs"/>
          <w:rtl/>
        </w:rPr>
        <w:t>پا نشم. چی</w:t>
      </w:r>
      <w:r w:rsidR="00566678">
        <w:rPr>
          <w:rFonts w:hint="cs"/>
          <w:rtl/>
        </w:rPr>
        <w:t>؟</w:t>
      </w:r>
    </w:p>
    <w:p w14:paraId="5FF51177" w14:textId="6399A6A7" w:rsidR="008D7D0F" w:rsidRDefault="008D7D0F" w:rsidP="000A5953">
      <w:pPr>
        <w:pStyle w:val="ListParagraph"/>
        <w:numPr>
          <w:ilvl w:val="0"/>
          <w:numId w:val="2"/>
        </w:numPr>
      </w:pPr>
      <w:r>
        <w:rPr>
          <w:rFonts w:hint="cs"/>
          <w:rtl/>
        </w:rPr>
        <w:t xml:space="preserve">بلندت میکنم. </w:t>
      </w:r>
    </w:p>
    <w:p w14:paraId="14B89E60" w14:textId="45CBC8F3" w:rsidR="008D7D0F" w:rsidRDefault="008D7D0F" w:rsidP="000A5953">
      <w:pPr>
        <w:pStyle w:val="ListParagraph"/>
        <w:numPr>
          <w:ilvl w:val="0"/>
          <w:numId w:val="2"/>
        </w:numPr>
      </w:pPr>
      <w:r>
        <w:rPr>
          <w:rFonts w:hint="cs"/>
          <w:rtl/>
        </w:rPr>
        <w:t>بلند کن ببینم</w:t>
      </w:r>
      <w:r w:rsidR="00566678">
        <w:rPr>
          <w:rFonts w:hint="cs"/>
          <w:rtl/>
        </w:rPr>
        <w:t>!</w:t>
      </w:r>
      <w:r>
        <w:rPr>
          <w:rFonts w:hint="cs"/>
          <w:rtl/>
        </w:rPr>
        <w:t xml:space="preserve">. </w:t>
      </w:r>
    </w:p>
    <w:p w14:paraId="007F9287" w14:textId="0BDB62BE" w:rsidR="008D7D0F" w:rsidRDefault="008D7D0F" w:rsidP="000A5953">
      <w:pPr>
        <w:rPr>
          <w:rtl/>
        </w:rPr>
      </w:pPr>
      <w:r>
        <w:rPr>
          <w:rFonts w:hint="cs"/>
          <w:rtl/>
        </w:rPr>
        <w:t xml:space="preserve">سپهر یقه جیک را میگیرد. جیک یک لحظه را هم تلف نمیکند یک ضربه مستقیم توی چشم چپ سپهر. </w:t>
      </w:r>
    </w:p>
    <w:p w14:paraId="7939F98D" w14:textId="2C456529" w:rsidR="008D7D0F" w:rsidRDefault="008D7D0F" w:rsidP="000A5953">
      <w:pPr>
        <w:rPr>
          <w:rtl/>
        </w:rPr>
      </w:pPr>
      <w:r>
        <w:rPr>
          <w:rFonts w:hint="cs"/>
          <w:rtl/>
        </w:rPr>
        <w:t>سپهر چندقدم عقب رفته.</w:t>
      </w:r>
    </w:p>
    <w:p w14:paraId="19133087" w14:textId="1EC1636C" w:rsidR="008D7D0F" w:rsidRDefault="008D7D0F" w:rsidP="000A5953">
      <w:pPr>
        <w:rPr>
          <w:rtl/>
        </w:rPr>
      </w:pPr>
      <w:r>
        <w:rPr>
          <w:rFonts w:hint="cs"/>
          <w:rtl/>
        </w:rPr>
        <w:t>جیک</w:t>
      </w:r>
      <w:r w:rsidR="0043588E">
        <w:rPr>
          <w:rFonts w:hint="cs"/>
          <w:rtl/>
        </w:rPr>
        <w:t>،</w:t>
      </w:r>
      <w:r>
        <w:rPr>
          <w:rFonts w:hint="cs"/>
          <w:rtl/>
        </w:rPr>
        <w:t xml:space="preserve"> با دو قدم خود را به جاییکه سپهر ایستاده رساند و با پا به زیر چانه سپهر ضربه زد. </w:t>
      </w:r>
    </w:p>
    <w:p w14:paraId="724C5BE0" w14:textId="1D7335A5" w:rsidR="008D7D0F" w:rsidRDefault="008D7D0F" w:rsidP="000A5953">
      <w:pPr>
        <w:rPr>
          <w:rtl/>
        </w:rPr>
      </w:pPr>
      <w:r>
        <w:rPr>
          <w:rFonts w:hint="cs"/>
          <w:rtl/>
        </w:rPr>
        <w:t xml:space="preserve">همان موقع بود که دیگر بچه ها و مدیر پرورشگاه از راه رسیدن. </w:t>
      </w:r>
    </w:p>
    <w:p w14:paraId="433EB994" w14:textId="31767F9D" w:rsidR="008D7D0F" w:rsidRDefault="008D7D0F" w:rsidP="000A5953">
      <w:pPr>
        <w:rPr>
          <w:rtl/>
        </w:rPr>
      </w:pPr>
      <w:r>
        <w:rPr>
          <w:rFonts w:hint="cs"/>
          <w:rtl/>
        </w:rPr>
        <w:t xml:space="preserve">سپهر داشت گریه میکرد. </w:t>
      </w:r>
    </w:p>
    <w:p w14:paraId="707D7987" w14:textId="2DD14C73" w:rsidR="008D7D0F" w:rsidRDefault="008D7D0F" w:rsidP="000A5953">
      <w:pPr>
        <w:rPr>
          <w:rtl/>
        </w:rPr>
      </w:pPr>
      <w:r>
        <w:rPr>
          <w:rFonts w:hint="cs"/>
          <w:rtl/>
        </w:rPr>
        <w:t xml:space="preserve">جیک </w:t>
      </w:r>
      <w:r w:rsidR="0043588E">
        <w:rPr>
          <w:rFonts w:hint="cs"/>
          <w:rtl/>
        </w:rPr>
        <w:t xml:space="preserve">اصلاً </w:t>
      </w:r>
      <w:r>
        <w:rPr>
          <w:rFonts w:hint="cs"/>
          <w:rtl/>
        </w:rPr>
        <w:t xml:space="preserve">تصور </w:t>
      </w:r>
      <w:r w:rsidR="0043588E">
        <w:rPr>
          <w:rFonts w:hint="cs"/>
          <w:rtl/>
        </w:rPr>
        <w:t xml:space="preserve">نمیکردکه </w:t>
      </w:r>
      <w:r>
        <w:rPr>
          <w:rFonts w:hint="cs"/>
          <w:rtl/>
        </w:rPr>
        <w:t xml:space="preserve">سپهر ممکن است گریه کند. </w:t>
      </w:r>
    </w:p>
    <w:p w14:paraId="4720B33E" w14:textId="03209EEE" w:rsidR="008D7D0F" w:rsidRDefault="008D7D0F" w:rsidP="000A5953">
      <w:pPr>
        <w:rPr>
          <w:rtl/>
        </w:rPr>
      </w:pPr>
      <w:r>
        <w:rPr>
          <w:rFonts w:hint="cs"/>
          <w:rtl/>
        </w:rPr>
        <w:t>خوب بیاد میآورد که خود</w:t>
      </w:r>
      <w:r w:rsidR="00987E01">
        <w:rPr>
          <w:rFonts w:hint="cs"/>
          <w:rtl/>
        </w:rPr>
        <w:t>ش</w:t>
      </w:r>
      <w:r>
        <w:rPr>
          <w:rFonts w:hint="cs"/>
          <w:rtl/>
        </w:rPr>
        <w:t xml:space="preserve"> را برای دفاع و زدن ضربات بیشتر آمده کرده بود. </w:t>
      </w:r>
    </w:p>
    <w:p w14:paraId="41C67ED0" w14:textId="18E84E98" w:rsidR="008D7D0F" w:rsidRDefault="008D7D0F" w:rsidP="000A5953">
      <w:pPr>
        <w:rPr>
          <w:rtl/>
        </w:rPr>
      </w:pPr>
      <w:r>
        <w:rPr>
          <w:rFonts w:hint="cs"/>
          <w:rtl/>
        </w:rPr>
        <w:lastRenderedPageBreak/>
        <w:t>اما سپهر کاملا</w:t>
      </w:r>
      <w:r w:rsidR="0043588E">
        <w:rPr>
          <w:rFonts w:hint="cs"/>
          <w:rtl/>
        </w:rPr>
        <w:t>ً</w:t>
      </w:r>
      <w:r>
        <w:rPr>
          <w:rFonts w:hint="cs"/>
          <w:rtl/>
        </w:rPr>
        <w:t xml:space="preserve"> از پا درآمده بود. از آن گذشته سالن پر</w:t>
      </w:r>
      <w:r w:rsidR="006A416A">
        <w:rPr>
          <w:rFonts w:hint="cs"/>
          <w:rtl/>
        </w:rPr>
        <w:t xml:space="preserve">شده </w:t>
      </w:r>
      <w:r>
        <w:rPr>
          <w:rFonts w:hint="cs"/>
          <w:rtl/>
        </w:rPr>
        <w:t xml:space="preserve">بود از بچه ها و مدیر و دیگر نمیشد دعوا را ادامه داد. </w:t>
      </w:r>
    </w:p>
    <w:p w14:paraId="7F8642B6" w14:textId="71D4DB01" w:rsidR="008D7D0F" w:rsidRDefault="008D7D0F" w:rsidP="000A5953">
      <w:pPr>
        <w:rPr>
          <w:rtl/>
        </w:rPr>
      </w:pPr>
      <w:r>
        <w:rPr>
          <w:rFonts w:hint="cs"/>
          <w:rtl/>
        </w:rPr>
        <w:t xml:space="preserve">همان روز بود که </w:t>
      </w:r>
      <w:r w:rsidR="00B17A60">
        <w:rPr>
          <w:rFonts w:hint="cs"/>
          <w:rtl/>
        </w:rPr>
        <w:t xml:space="preserve">وقتی مسئول استعداد سنجی بچه ها به پرورشگاه آمد. خانم مدیر جریان دعوای جیک و سپهر را به او گفته بود . </w:t>
      </w:r>
    </w:p>
    <w:p w14:paraId="493D5CCF" w14:textId="07A62E72" w:rsidR="00B17A60" w:rsidRDefault="00B17A60" w:rsidP="000A5953">
      <w:pPr>
        <w:rPr>
          <w:rtl/>
        </w:rPr>
      </w:pPr>
      <w:r>
        <w:rPr>
          <w:rFonts w:hint="cs"/>
          <w:rtl/>
        </w:rPr>
        <w:t xml:space="preserve">مسئول استعداد سنجی پیشنهاد داده بود. که جیک را در باشگاهی رزمی ثبت نام کنند. </w:t>
      </w:r>
    </w:p>
    <w:p w14:paraId="66E3E2AF" w14:textId="69FFA633" w:rsidR="00B17A60" w:rsidRDefault="00B17A60" w:rsidP="000A5953">
      <w:pPr>
        <w:rPr>
          <w:rtl/>
        </w:rPr>
      </w:pPr>
      <w:r>
        <w:rPr>
          <w:rFonts w:hint="cs"/>
          <w:rtl/>
        </w:rPr>
        <w:t xml:space="preserve">جیک از همان ابتدا نشان داد که در هنرهای رزمی استعداد خاصی دارد. کمتر بچه ایی از هم سن و سالانش میتوانست در جلوی او بایستد. </w:t>
      </w:r>
      <w:r w:rsidR="00987E01">
        <w:rPr>
          <w:rFonts w:hint="cs"/>
          <w:rtl/>
        </w:rPr>
        <w:t>جدی</w:t>
      </w:r>
      <w:r>
        <w:rPr>
          <w:rFonts w:hint="cs"/>
          <w:rtl/>
        </w:rPr>
        <w:t xml:space="preserve"> مبارزه میکرد. ضرباتش را از همان ابتدای مسابقه با تمام قدرت و سرعت وارد میکرد و تا آخر مسابقه به ریتم خودش ادامه میداد</w:t>
      </w:r>
      <w:r w:rsidR="006A416A">
        <w:rPr>
          <w:rFonts w:hint="cs"/>
          <w:rtl/>
        </w:rPr>
        <w:t>،</w:t>
      </w:r>
      <w:r>
        <w:rPr>
          <w:rFonts w:hint="cs"/>
          <w:rtl/>
        </w:rPr>
        <w:t xml:space="preserve"> انگار که خستگی را متوجه نمیشود.</w:t>
      </w:r>
    </w:p>
    <w:p w14:paraId="196B4082" w14:textId="0F97D7E9" w:rsidR="00B17A60" w:rsidRDefault="00673D59" w:rsidP="000A5953">
      <w:pPr>
        <w:rPr>
          <w:rtl/>
        </w:rPr>
      </w:pPr>
      <w:r>
        <w:rPr>
          <w:rFonts w:hint="cs"/>
          <w:rtl/>
        </w:rPr>
        <w:t xml:space="preserve">مسئول استعدادیابی </w:t>
      </w:r>
      <w:r w:rsidR="006A416A">
        <w:rPr>
          <w:rFonts w:hint="cs"/>
          <w:rtl/>
        </w:rPr>
        <w:t>هربار</w:t>
      </w:r>
      <w:r>
        <w:rPr>
          <w:rFonts w:hint="cs"/>
          <w:rtl/>
        </w:rPr>
        <w:t xml:space="preserve"> به نحوی بر </w:t>
      </w:r>
      <w:r w:rsidR="00914EF1">
        <w:rPr>
          <w:rFonts w:hint="cs"/>
          <w:rtl/>
        </w:rPr>
        <w:t>این‌که</w:t>
      </w:r>
      <w:r>
        <w:rPr>
          <w:rFonts w:hint="cs"/>
          <w:rtl/>
        </w:rPr>
        <w:t xml:space="preserve"> او توانسته استعدادش را کشف کند تایید </w:t>
      </w:r>
      <w:r w:rsidR="00914EF1">
        <w:rPr>
          <w:rFonts w:hint="cs"/>
          <w:rtl/>
        </w:rPr>
        <w:t>می‌کرد</w:t>
      </w:r>
      <w:r>
        <w:rPr>
          <w:rFonts w:hint="cs"/>
          <w:rtl/>
        </w:rPr>
        <w:t xml:space="preserve">. خوب همین کافی بود که او همیشه از مسیری که انتخاب کرده مطمئن </w:t>
      </w:r>
      <w:r w:rsidR="00B17A60">
        <w:rPr>
          <w:rFonts w:hint="cs"/>
          <w:rtl/>
        </w:rPr>
        <w:t>باشد</w:t>
      </w:r>
      <w:r>
        <w:rPr>
          <w:rFonts w:hint="cs"/>
          <w:rtl/>
        </w:rPr>
        <w:t xml:space="preserve">. یتیم خانه امکانی برای آموزش هنرهای رزمی نداشت ولی </w:t>
      </w:r>
      <w:r w:rsidR="00914EF1">
        <w:rPr>
          <w:rFonts w:hint="cs"/>
          <w:rtl/>
        </w:rPr>
        <w:t>هزینه‌ها</w:t>
      </w:r>
      <w:r>
        <w:rPr>
          <w:rFonts w:hint="cs"/>
          <w:rtl/>
        </w:rPr>
        <w:t xml:space="preserve">ی باشگاه او را </w:t>
      </w:r>
      <w:r w:rsidR="00914EF1">
        <w:rPr>
          <w:rFonts w:hint="cs"/>
          <w:rtl/>
        </w:rPr>
        <w:t>می‌پرداخت</w:t>
      </w:r>
      <w:r w:rsidR="00987E01">
        <w:rPr>
          <w:rFonts w:hint="cs"/>
          <w:rtl/>
        </w:rPr>
        <w:t>.</w:t>
      </w:r>
      <w:r>
        <w:rPr>
          <w:rFonts w:hint="cs"/>
          <w:rtl/>
        </w:rPr>
        <w:t xml:space="preserve"> این موضوع مال سال </w:t>
      </w:r>
      <w:r w:rsidR="00B17A60">
        <w:rPr>
          <w:rFonts w:hint="cs"/>
          <w:rtl/>
        </w:rPr>
        <w:t xml:space="preserve">قبل </w:t>
      </w:r>
      <w:r>
        <w:rPr>
          <w:rFonts w:hint="cs"/>
          <w:rtl/>
        </w:rPr>
        <w:t xml:space="preserve">بود. </w:t>
      </w:r>
      <w:r w:rsidR="00914EF1">
        <w:rPr>
          <w:rFonts w:hint="cs"/>
          <w:rtl/>
        </w:rPr>
        <w:t>زمانی‌که</w:t>
      </w:r>
      <w:r>
        <w:rPr>
          <w:rFonts w:hint="cs"/>
          <w:rtl/>
        </w:rPr>
        <w:t xml:space="preserve"> باشگاه از یتیم خانه خواسته بود که او بتواند بعنوان یک ورزشکار </w:t>
      </w:r>
      <w:r w:rsidR="0034475E">
        <w:rPr>
          <w:rFonts w:hint="cs"/>
          <w:rtl/>
        </w:rPr>
        <w:t xml:space="preserve">حرفه‌ایی </w:t>
      </w:r>
      <w:r>
        <w:rPr>
          <w:rFonts w:hint="cs"/>
          <w:rtl/>
        </w:rPr>
        <w:t xml:space="preserve">در آن باشگاه بازی کند و در ازاء اینکار حقوق دریافت کند. او زیر سن قانونی بود و این یتیم خانه بود که باید </w:t>
      </w:r>
      <w:r w:rsidR="00914EF1">
        <w:rPr>
          <w:rFonts w:hint="cs"/>
          <w:rtl/>
        </w:rPr>
        <w:t>می‌پذیرفت</w:t>
      </w:r>
      <w:r>
        <w:rPr>
          <w:rFonts w:hint="cs"/>
          <w:rtl/>
        </w:rPr>
        <w:t xml:space="preserve">. خوب تردیدی هم وجود نداشت. یتیم خانه با باشگاه قراردادی بسته بود. به این ترتیب نه تنها یتیم خانه دیگر مجبور نبود </w:t>
      </w:r>
      <w:r w:rsidR="00914EF1">
        <w:rPr>
          <w:rFonts w:hint="cs"/>
          <w:rtl/>
        </w:rPr>
        <w:t>هزینه‌ها</w:t>
      </w:r>
      <w:r>
        <w:rPr>
          <w:rFonts w:hint="cs"/>
          <w:rtl/>
        </w:rPr>
        <w:t xml:space="preserve">ی او را </w:t>
      </w:r>
      <w:r w:rsidR="00914EF1">
        <w:rPr>
          <w:rFonts w:hint="cs"/>
          <w:rtl/>
        </w:rPr>
        <w:t>به‌پردازد</w:t>
      </w:r>
      <w:r>
        <w:rPr>
          <w:rFonts w:hint="cs"/>
          <w:rtl/>
        </w:rPr>
        <w:t xml:space="preserve"> بلکه هر ماه مبلغی هم بابت تمرینات او دریافت </w:t>
      </w:r>
      <w:r w:rsidR="00914EF1">
        <w:rPr>
          <w:rFonts w:hint="cs"/>
          <w:rtl/>
        </w:rPr>
        <w:t>می‌کرد</w:t>
      </w:r>
      <w:r>
        <w:rPr>
          <w:rFonts w:hint="cs"/>
          <w:rtl/>
        </w:rPr>
        <w:t xml:space="preserve">. مبارزه ایی نبود که در کشور برگذار شود و او در آن شرکت نکند. </w:t>
      </w:r>
    </w:p>
    <w:p w14:paraId="20751D50" w14:textId="0BADE6C8" w:rsidR="00B17A60" w:rsidRDefault="00B17A60" w:rsidP="000A5953">
      <w:pPr>
        <w:rPr>
          <w:rtl/>
        </w:rPr>
      </w:pPr>
      <w:r>
        <w:rPr>
          <w:rFonts w:hint="cs"/>
          <w:rtl/>
        </w:rPr>
        <w:t xml:space="preserve">مسابقات کودکان طرفداران زیادی داشت. جیک هم واقعاً حرفه ایی مبارزه میکرد. خیلی زود در تمام کشور کسی نبود که اسمش را نشنیده باشد. او به ندرت مسابقه ایی را میباخت و حتی بندرت امتیازی را از دست میداد. طوری مبارزه میکرد که انگار برای زندگی و مرگ مبارزه میکند. انگار که اگر امتیازی به حریف بدهد زندگی اش به پایان میرسد. </w:t>
      </w:r>
    </w:p>
    <w:p w14:paraId="7AA2574B" w14:textId="23537099" w:rsidR="00B17A60" w:rsidRDefault="00B17A60" w:rsidP="000A5953">
      <w:pPr>
        <w:rPr>
          <w:rtl/>
        </w:rPr>
      </w:pPr>
      <w:r>
        <w:rPr>
          <w:rFonts w:hint="cs"/>
          <w:rtl/>
        </w:rPr>
        <w:lastRenderedPageBreak/>
        <w:t xml:space="preserve">روزی که ساق پای یک کودک یکسال بزرگتر از خود را </w:t>
      </w:r>
      <w:r w:rsidR="00987E01">
        <w:rPr>
          <w:rFonts w:hint="cs"/>
          <w:rtl/>
        </w:rPr>
        <w:t xml:space="preserve">در یک مبارزه </w:t>
      </w:r>
      <w:r>
        <w:rPr>
          <w:rFonts w:hint="cs"/>
          <w:rtl/>
        </w:rPr>
        <w:t xml:space="preserve">شکانده بود فراموش نمیکرد. انتخابی مسابقات کشوری بود. </w:t>
      </w:r>
    </w:p>
    <w:p w14:paraId="1724A186" w14:textId="06B5DFF4" w:rsidR="00B17A60" w:rsidRDefault="00B17A60" w:rsidP="000A5953">
      <w:pPr>
        <w:rPr>
          <w:rtl/>
        </w:rPr>
      </w:pPr>
      <w:r>
        <w:rPr>
          <w:rFonts w:hint="cs"/>
          <w:rtl/>
        </w:rPr>
        <w:t xml:space="preserve">حریفش سالهای قبل برنده شده بود. اول مسابقه این حریف بود که حمله های سریعی کرد. </w:t>
      </w:r>
    </w:p>
    <w:p w14:paraId="36B7C47F" w14:textId="0C0A3EC5" w:rsidR="00B17A60" w:rsidRDefault="00B17A60" w:rsidP="000A5953">
      <w:pPr>
        <w:rPr>
          <w:rtl/>
        </w:rPr>
      </w:pPr>
      <w:r>
        <w:rPr>
          <w:rFonts w:hint="cs"/>
          <w:rtl/>
        </w:rPr>
        <w:t>جیک</w:t>
      </w:r>
      <w:r w:rsidR="006A416A">
        <w:rPr>
          <w:rFonts w:hint="cs"/>
          <w:rtl/>
        </w:rPr>
        <w:t>،</w:t>
      </w:r>
      <w:r>
        <w:rPr>
          <w:rFonts w:hint="cs"/>
          <w:rtl/>
        </w:rPr>
        <w:t xml:space="preserve"> اصلا منتظر نماد. دفاع اول، دفاع دوم و ضربه ایی را به صورت حریف </w:t>
      </w:r>
      <w:r w:rsidR="004B0A5C">
        <w:rPr>
          <w:rFonts w:hint="cs"/>
          <w:rtl/>
        </w:rPr>
        <w:t>زد</w:t>
      </w:r>
      <w:r>
        <w:rPr>
          <w:rFonts w:hint="cs"/>
          <w:rtl/>
        </w:rPr>
        <w:t xml:space="preserve">. حریف با پا یک ضربه خطا به جیک زد. </w:t>
      </w:r>
    </w:p>
    <w:p w14:paraId="67A89A1F" w14:textId="206569C3" w:rsidR="00B17A60" w:rsidRDefault="006A416A" w:rsidP="000A5953">
      <w:pPr>
        <w:rPr>
          <w:rtl/>
        </w:rPr>
      </w:pPr>
      <w:r>
        <w:rPr>
          <w:rFonts w:hint="cs"/>
          <w:rtl/>
        </w:rPr>
        <w:t xml:space="preserve">اما هنگام، </w:t>
      </w:r>
      <w:r w:rsidR="00B17A60">
        <w:rPr>
          <w:rFonts w:hint="cs"/>
          <w:rtl/>
        </w:rPr>
        <w:t>ضربه پای بعدی حریف</w:t>
      </w:r>
      <w:r>
        <w:rPr>
          <w:rFonts w:hint="cs"/>
          <w:rtl/>
        </w:rPr>
        <w:t xml:space="preserve">، </w:t>
      </w:r>
      <w:r w:rsidR="00B17A60">
        <w:rPr>
          <w:rFonts w:hint="cs"/>
          <w:rtl/>
        </w:rPr>
        <w:t xml:space="preserve">جیک یک قدم عقب رفت و با </w:t>
      </w:r>
      <w:r w:rsidR="00987E01">
        <w:rPr>
          <w:rFonts w:hint="cs"/>
          <w:rtl/>
        </w:rPr>
        <w:t>پای</w:t>
      </w:r>
      <w:r w:rsidR="00B17A60">
        <w:rPr>
          <w:rFonts w:hint="cs"/>
          <w:rtl/>
        </w:rPr>
        <w:t xml:space="preserve"> مخالف به پای حریف کوبید. هیچ نیازی به </w:t>
      </w:r>
      <w:r w:rsidR="004B0A5C">
        <w:rPr>
          <w:rFonts w:hint="cs"/>
          <w:rtl/>
        </w:rPr>
        <w:t>آن</w:t>
      </w:r>
      <w:r w:rsidR="00B17A60">
        <w:rPr>
          <w:rFonts w:hint="cs"/>
          <w:rtl/>
        </w:rPr>
        <w:t xml:space="preserve"> ضربه نبود. جیک فقط میخواست به او ثابت کند میتواند خوردش کند. همینکار را هم کرده بود. استخوان از سه نقطه شکسته بود. </w:t>
      </w:r>
    </w:p>
    <w:p w14:paraId="25E2A466" w14:textId="39F7A5BF" w:rsidR="00B17A60" w:rsidRDefault="00B17A60" w:rsidP="000A5953">
      <w:pPr>
        <w:rPr>
          <w:rtl/>
        </w:rPr>
      </w:pPr>
      <w:r>
        <w:rPr>
          <w:rFonts w:hint="cs"/>
          <w:rtl/>
        </w:rPr>
        <w:t xml:space="preserve">داور </w:t>
      </w:r>
      <w:r w:rsidR="00987E01">
        <w:rPr>
          <w:rFonts w:hint="cs"/>
          <w:rtl/>
        </w:rPr>
        <w:t>ساق پای</w:t>
      </w:r>
      <w:r>
        <w:rPr>
          <w:rFonts w:hint="cs"/>
          <w:rtl/>
        </w:rPr>
        <w:t xml:space="preserve"> جیک را با دقت گشته بود. جیک نباید میتوانست استخوان </w:t>
      </w:r>
      <w:r w:rsidR="004B0A5C">
        <w:rPr>
          <w:rFonts w:hint="cs"/>
          <w:rtl/>
        </w:rPr>
        <w:t xml:space="preserve">ساق </w:t>
      </w:r>
      <w:r>
        <w:rPr>
          <w:rFonts w:hint="cs"/>
          <w:rtl/>
        </w:rPr>
        <w:t xml:space="preserve">پای رقیب را بشکند. </w:t>
      </w:r>
    </w:p>
    <w:p w14:paraId="01F17ECE" w14:textId="632C2891" w:rsidR="00B17A60" w:rsidRDefault="00B17A60" w:rsidP="000A5953">
      <w:pPr>
        <w:rPr>
          <w:rtl/>
        </w:rPr>
      </w:pPr>
      <w:r>
        <w:rPr>
          <w:rFonts w:hint="cs"/>
          <w:rtl/>
        </w:rPr>
        <w:t xml:space="preserve">اما جیک روزی 5 ساعت بدون مکث تمرین میکرد این جدا از تمرینات هوازی صبح ها بود. </w:t>
      </w:r>
    </w:p>
    <w:p w14:paraId="564203B9" w14:textId="43F7E5CC" w:rsidR="00B17A60" w:rsidRDefault="00B17A60" w:rsidP="000A5953">
      <w:pPr>
        <w:rPr>
          <w:rtl/>
        </w:rPr>
      </w:pPr>
      <w:r>
        <w:rPr>
          <w:rFonts w:hint="cs"/>
          <w:rtl/>
        </w:rPr>
        <w:t>جیک خیلی خوب میدانست میتواند استخوان پای حریف را بشکند. کوچکترین تردیدی در این موضوع نداشت. میدانست</w:t>
      </w:r>
      <w:r w:rsidR="001B09B8">
        <w:rPr>
          <w:rFonts w:hint="cs"/>
          <w:rtl/>
        </w:rPr>
        <w:t xml:space="preserve"> </w:t>
      </w:r>
      <w:r>
        <w:rPr>
          <w:rFonts w:hint="cs"/>
          <w:rtl/>
        </w:rPr>
        <w:t>چه قدرتی دار</w:t>
      </w:r>
      <w:r w:rsidR="001B09B8">
        <w:rPr>
          <w:rFonts w:hint="cs"/>
          <w:rtl/>
        </w:rPr>
        <w:t>د.</w:t>
      </w:r>
    </w:p>
    <w:p w14:paraId="422C4E67" w14:textId="22F0721F" w:rsidR="00673D59" w:rsidRDefault="00914EF1" w:rsidP="000A5953">
      <w:pPr>
        <w:rPr>
          <w:rtl/>
        </w:rPr>
      </w:pPr>
      <w:r>
        <w:rPr>
          <w:rFonts w:hint="cs"/>
          <w:rtl/>
        </w:rPr>
        <w:t>این‌که</w:t>
      </w:r>
      <w:r w:rsidR="00673D59">
        <w:rPr>
          <w:rFonts w:hint="cs"/>
          <w:rtl/>
        </w:rPr>
        <w:t xml:space="preserve"> او در این مدت</w:t>
      </w:r>
      <w:r w:rsidR="00AF2C31">
        <w:rPr>
          <w:rFonts w:hint="cs"/>
          <w:rtl/>
        </w:rPr>
        <w:t xml:space="preserve"> کمتر</w:t>
      </w:r>
      <w:r w:rsidR="00673D59">
        <w:rPr>
          <w:rFonts w:hint="cs"/>
          <w:rtl/>
        </w:rPr>
        <w:t xml:space="preserve"> مبارزه ایی را واگذار </w:t>
      </w:r>
      <w:r w:rsidR="00AF2C31">
        <w:rPr>
          <w:rFonts w:hint="cs"/>
          <w:rtl/>
        </w:rPr>
        <w:t>ک</w:t>
      </w:r>
      <w:r w:rsidR="00673D59">
        <w:rPr>
          <w:rFonts w:hint="cs"/>
          <w:rtl/>
        </w:rPr>
        <w:t>رده بود. ت</w:t>
      </w:r>
      <w:r w:rsidR="0034475E">
        <w:rPr>
          <w:rFonts w:hint="cs"/>
          <w:rtl/>
        </w:rPr>
        <w:t>أی</w:t>
      </w:r>
      <w:r w:rsidR="00673D59">
        <w:rPr>
          <w:rFonts w:hint="cs"/>
          <w:rtl/>
        </w:rPr>
        <w:t xml:space="preserve">یدی </w:t>
      </w:r>
      <w:r w:rsidR="004D61AE">
        <w:rPr>
          <w:rFonts w:hint="cs"/>
          <w:rtl/>
        </w:rPr>
        <w:t xml:space="preserve">بود </w:t>
      </w:r>
      <w:r w:rsidR="00673D59">
        <w:rPr>
          <w:rFonts w:hint="cs"/>
          <w:rtl/>
        </w:rPr>
        <w:t xml:space="preserve">بر درست بودن مسیری که انتخاب کرده بود. ولی این تازه شروعی برایش بود. او راهی برای تامین مالی آینده اش یافته بود. اما باید پس انداز </w:t>
      </w:r>
      <w:r>
        <w:rPr>
          <w:rFonts w:hint="cs"/>
          <w:rtl/>
        </w:rPr>
        <w:t>می‌کرد</w:t>
      </w:r>
      <w:r w:rsidR="00673D59">
        <w:rPr>
          <w:rFonts w:hint="cs"/>
          <w:rtl/>
        </w:rPr>
        <w:t xml:space="preserve">. </w:t>
      </w:r>
      <w:r>
        <w:rPr>
          <w:rFonts w:hint="cs"/>
          <w:rtl/>
        </w:rPr>
        <w:t>می‌دانست</w:t>
      </w:r>
      <w:r w:rsidR="00673D59">
        <w:rPr>
          <w:rFonts w:hint="cs"/>
          <w:rtl/>
        </w:rPr>
        <w:t xml:space="preserve"> ورزش </w:t>
      </w:r>
      <w:r w:rsidR="0034475E">
        <w:rPr>
          <w:rFonts w:hint="cs"/>
          <w:rtl/>
        </w:rPr>
        <w:t xml:space="preserve">حرفه‌ایی </w:t>
      </w:r>
      <w:r w:rsidR="00673D59">
        <w:rPr>
          <w:rFonts w:hint="cs"/>
          <w:rtl/>
        </w:rPr>
        <w:t xml:space="preserve">تنها تا سن سی سالگی </w:t>
      </w:r>
      <w:r w:rsidR="0034475E">
        <w:rPr>
          <w:rFonts w:hint="cs"/>
          <w:rtl/>
        </w:rPr>
        <w:t>می‌تواند</w:t>
      </w:r>
      <w:r w:rsidR="00673D59">
        <w:rPr>
          <w:rFonts w:hint="cs"/>
          <w:rtl/>
        </w:rPr>
        <w:t xml:space="preserve"> </w:t>
      </w:r>
      <w:r>
        <w:rPr>
          <w:rFonts w:hint="cs"/>
          <w:rtl/>
        </w:rPr>
        <w:t>هزینه‌ها</w:t>
      </w:r>
      <w:r w:rsidR="00673D59">
        <w:rPr>
          <w:rFonts w:hint="cs"/>
          <w:rtl/>
        </w:rPr>
        <w:t xml:space="preserve">ی او را </w:t>
      </w:r>
      <w:r>
        <w:rPr>
          <w:rFonts w:hint="cs"/>
          <w:rtl/>
        </w:rPr>
        <w:t>به‌پردازد</w:t>
      </w:r>
      <w:r w:rsidR="00673D59">
        <w:rPr>
          <w:rFonts w:hint="cs"/>
          <w:rtl/>
        </w:rPr>
        <w:t xml:space="preserve"> و بعد از آن باید از خودش پولی برای ایجاد کسب و کاری داشته باشد. </w:t>
      </w:r>
      <w:r w:rsidR="00AA083E">
        <w:rPr>
          <w:rFonts w:hint="cs"/>
          <w:rtl/>
        </w:rPr>
        <w:t xml:space="preserve">با خود میگفت </w:t>
      </w:r>
      <w:r w:rsidR="00673D59">
        <w:rPr>
          <w:rFonts w:hint="cs"/>
          <w:rtl/>
        </w:rPr>
        <w:t xml:space="preserve">هیچ کس دلش نمی خواهد در کهن سالی بی پول باشد. او به پرندگان فکر </w:t>
      </w:r>
      <w:r>
        <w:rPr>
          <w:rFonts w:hint="cs"/>
          <w:rtl/>
        </w:rPr>
        <w:t>می‌کرد</w:t>
      </w:r>
      <w:r w:rsidR="00673D59">
        <w:rPr>
          <w:rFonts w:hint="cs"/>
          <w:rtl/>
        </w:rPr>
        <w:t xml:space="preserve">. به </w:t>
      </w:r>
      <w:r>
        <w:rPr>
          <w:rFonts w:hint="cs"/>
          <w:rtl/>
        </w:rPr>
        <w:t>این‌که</w:t>
      </w:r>
      <w:r w:rsidR="00673D59">
        <w:rPr>
          <w:rFonts w:hint="cs"/>
          <w:rtl/>
        </w:rPr>
        <w:t xml:space="preserve"> آنها چطور برای زمستان غذا جمع </w:t>
      </w:r>
      <w:r w:rsidR="0034475E">
        <w:rPr>
          <w:rFonts w:hint="cs"/>
          <w:rtl/>
        </w:rPr>
        <w:t>می‌کنند</w:t>
      </w:r>
      <w:r w:rsidR="00B81F4B">
        <w:rPr>
          <w:rFonts w:hint="cs"/>
          <w:rtl/>
        </w:rPr>
        <w:t>.</w:t>
      </w:r>
      <w:r w:rsidR="00673D59">
        <w:rPr>
          <w:rFonts w:hint="cs"/>
          <w:rtl/>
        </w:rPr>
        <w:t xml:space="preserve"> </w:t>
      </w:r>
      <w:r>
        <w:rPr>
          <w:rFonts w:hint="cs"/>
          <w:rtl/>
        </w:rPr>
        <w:t>می‌دانست</w:t>
      </w:r>
      <w:r w:rsidR="00673D59">
        <w:rPr>
          <w:rFonts w:hint="cs"/>
          <w:rtl/>
        </w:rPr>
        <w:t xml:space="preserve"> که بیشتر حیوانات این کار را </w:t>
      </w:r>
      <w:r w:rsidR="0034475E">
        <w:rPr>
          <w:rFonts w:hint="cs"/>
          <w:rtl/>
        </w:rPr>
        <w:t>می‌کنند</w:t>
      </w:r>
      <w:r w:rsidR="00673D59">
        <w:rPr>
          <w:rFonts w:hint="cs"/>
          <w:rtl/>
        </w:rPr>
        <w:t xml:space="preserve">. </w:t>
      </w:r>
      <w:r>
        <w:rPr>
          <w:rFonts w:hint="cs"/>
          <w:rtl/>
        </w:rPr>
        <w:t>می‌دانست</w:t>
      </w:r>
      <w:r w:rsidR="006A1BDA">
        <w:rPr>
          <w:rFonts w:hint="cs"/>
          <w:rtl/>
        </w:rPr>
        <w:t xml:space="preserve"> که سنجاب ها برای ذخیره غذا مشهور هستند. این ها را در کتابهای مدرسه خوا</w:t>
      </w:r>
      <w:r w:rsidR="00B81F4B">
        <w:rPr>
          <w:rFonts w:hint="cs"/>
          <w:rtl/>
        </w:rPr>
        <w:t>ن</w:t>
      </w:r>
      <w:r w:rsidR="006A1BDA">
        <w:rPr>
          <w:rFonts w:hint="cs"/>
          <w:rtl/>
        </w:rPr>
        <w:t xml:space="preserve">ده بود. اما هرگز سنجاب ندیده بود. اهمیتی هم </w:t>
      </w:r>
      <w:r w:rsidR="006A1BDA">
        <w:rPr>
          <w:rFonts w:hint="cs"/>
          <w:rtl/>
        </w:rPr>
        <w:lastRenderedPageBreak/>
        <w:t xml:space="preserve">نداشت کتابی در کتابخانه مدرسه بود که تصویر انواع سنجاب ها در سرتاسر کره خاکی در آن بود. آنقدر تصویر سنجاب دیده بود که </w:t>
      </w:r>
      <w:r w:rsidR="0034475E">
        <w:rPr>
          <w:rFonts w:hint="cs"/>
          <w:rtl/>
        </w:rPr>
        <w:t>می‌توانست</w:t>
      </w:r>
      <w:r w:rsidR="006A1BDA">
        <w:rPr>
          <w:rFonts w:hint="cs"/>
          <w:rtl/>
        </w:rPr>
        <w:t xml:space="preserve"> براحتی یک سنجاب را تصور کند که غذایش را با خود به لانه اش میبرد تا بتواند در زمستان زنده بماند. او هم باید </w:t>
      </w:r>
      <w:r w:rsidR="0034475E">
        <w:rPr>
          <w:rFonts w:hint="cs"/>
          <w:rtl/>
        </w:rPr>
        <w:t>همین‌کار</w:t>
      </w:r>
      <w:r w:rsidR="006A1BDA">
        <w:rPr>
          <w:rFonts w:hint="cs"/>
          <w:rtl/>
        </w:rPr>
        <w:t xml:space="preserve"> را </w:t>
      </w:r>
      <w:r>
        <w:rPr>
          <w:rFonts w:hint="cs"/>
          <w:rtl/>
        </w:rPr>
        <w:t>می‌کرد</w:t>
      </w:r>
      <w:r w:rsidR="00D964DC">
        <w:rPr>
          <w:rFonts w:hint="cs"/>
          <w:rtl/>
        </w:rPr>
        <w:t>.</w:t>
      </w:r>
      <w:r w:rsidR="006A1BDA">
        <w:rPr>
          <w:rFonts w:hint="cs"/>
          <w:rtl/>
        </w:rPr>
        <w:t xml:space="preserve"> باید برای زمستان زندگی اش غذا جمع </w:t>
      </w:r>
      <w:r>
        <w:rPr>
          <w:rFonts w:hint="cs"/>
          <w:rtl/>
        </w:rPr>
        <w:t>می‌کرد</w:t>
      </w:r>
      <w:r w:rsidR="006A1BDA">
        <w:rPr>
          <w:rFonts w:hint="cs"/>
          <w:rtl/>
        </w:rPr>
        <w:t>. یک راه برای داشتن پس انداز در کهن سالی</w:t>
      </w:r>
      <w:r w:rsidR="006A416A">
        <w:rPr>
          <w:rFonts w:hint="cs"/>
          <w:rtl/>
        </w:rPr>
        <w:t>،!</w:t>
      </w:r>
      <w:r w:rsidR="006A1BDA">
        <w:rPr>
          <w:rFonts w:hint="cs"/>
          <w:rtl/>
        </w:rPr>
        <w:t xml:space="preserve"> یک محل کسب که بتواند </w:t>
      </w:r>
      <w:r w:rsidR="004D61AE">
        <w:rPr>
          <w:rFonts w:hint="cs"/>
          <w:rtl/>
        </w:rPr>
        <w:t xml:space="preserve">آن را </w:t>
      </w:r>
      <w:r w:rsidR="006A1BDA">
        <w:rPr>
          <w:rFonts w:hint="cs"/>
          <w:rtl/>
        </w:rPr>
        <w:t>اجاره دهد</w:t>
      </w:r>
      <w:r w:rsidR="004D61AE">
        <w:rPr>
          <w:rFonts w:hint="cs"/>
          <w:rtl/>
        </w:rPr>
        <w:t>!</w:t>
      </w:r>
      <w:r w:rsidR="006A416A">
        <w:rPr>
          <w:rFonts w:hint="cs"/>
          <w:rtl/>
        </w:rPr>
        <w:t xml:space="preserve"> </w:t>
      </w:r>
      <w:r w:rsidR="006A1BDA">
        <w:rPr>
          <w:rFonts w:hint="cs"/>
          <w:rtl/>
        </w:rPr>
        <w:t xml:space="preserve">یا چیزی شبیه به آن. مدام به آینده فکر </w:t>
      </w:r>
      <w:r>
        <w:rPr>
          <w:rFonts w:hint="cs"/>
          <w:rtl/>
        </w:rPr>
        <w:t>می‌کرد</w:t>
      </w:r>
      <w:r w:rsidR="006A1BDA">
        <w:rPr>
          <w:rFonts w:hint="cs"/>
          <w:rtl/>
        </w:rPr>
        <w:t xml:space="preserve">. از آینده </w:t>
      </w:r>
      <w:r w:rsidR="0034475E">
        <w:rPr>
          <w:rFonts w:hint="cs"/>
          <w:rtl/>
        </w:rPr>
        <w:t>می‌ترسید</w:t>
      </w:r>
      <w:r w:rsidR="006A1BDA">
        <w:rPr>
          <w:rFonts w:hint="cs"/>
          <w:rtl/>
        </w:rPr>
        <w:t>.</w:t>
      </w:r>
      <w:r w:rsidR="006A416A">
        <w:rPr>
          <w:rFonts w:hint="cs"/>
          <w:rtl/>
        </w:rPr>
        <w:t xml:space="preserve"> </w:t>
      </w:r>
      <w:r w:rsidR="0034475E">
        <w:rPr>
          <w:rFonts w:hint="cs"/>
          <w:rtl/>
        </w:rPr>
        <w:t>می‌خواست</w:t>
      </w:r>
      <w:r w:rsidR="006A1BDA">
        <w:rPr>
          <w:rFonts w:hint="cs"/>
          <w:rtl/>
        </w:rPr>
        <w:t xml:space="preserve"> تا </w:t>
      </w:r>
      <w:r w:rsidR="0034475E">
        <w:rPr>
          <w:rFonts w:hint="cs"/>
          <w:rtl/>
        </w:rPr>
        <w:t xml:space="preserve">می‌تواند </w:t>
      </w:r>
      <w:r w:rsidR="006A1BDA">
        <w:rPr>
          <w:rFonts w:hint="cs"/>
          <w:rtl/>
        </w:rPr>
        <w:t xml:space="preserve">مبارزه کند. بیشتر مسابقات رزمی </w:t>
      </w:r>
      <w:r w:rsidR="0034475E" w:rsidRPr="0034475E">
        <w:rPr>
          <w:rFonts w:hint="cs"/>
          <w:rtl/>
        </w:rPr>
        <w:t xml:space="preserve"> جایزه‌ایی </w:t>
      </w:r>
      <w:r w:rsidR="006A1BDA">
        <w:rPr>
          <w:rFonts w:hint="cs"/>
          <w:rtl/>
        </w:rPr>
        <w:t xml:space="preserve">داشتند که بخش اعظمی از آن به ورزشکار </w:t>
      </w:r>
      <w:r w:rsidR="0034475E" w:rsidRPr="0034475E">
        <w:rPr>
          <w:rFonts w:hint="cs"/>
          <w:rtl/>
        </w:rPr>
        <w:t xml:space="preserve"> می‌رسید</w:t>
      </w:r>
      <w:r w:rsidR="006A1BDA">
        <w:rPr>
          <w:rFonts w:hint="cs"/>
          <w:rtl/>
        </w:rPr>
        <w:t xml:space="preserve">. یتیم خانه پولهایی که باشگاه بابت او پرداخت </w:t>
      </w:r>
      <w:r>
        <w:rPr>
          <w:rFonts w:hint="cs"/>
          <w:rtl/>
        </w:rPr>
        <w:t>می‌کرد</w:t>
      </w:r>
      <w:r w:rsidR="006A1BDA">
        <w:rPr>
          <w:rFonts w:hint="cs"/>
          <w:rtl/>
        </w:rPr>
        <w:t xml:space="preserve"> را در حسابی به نام او پس انداز </w:t>
      </w:r>
      <w:r>
        <w:rPr>
          <w:rFonts w:hint="cs"/>
          <w:rtl/>
        </w:rPr>
        <w:t>می‌کرد</w:t>
      </w:r>
      <w:r w:rsidR="006A1BDA">
        <w:rPr>
          <w:rFonts w:hint="cs"/>
          <w:rtl/>
        </w:rPr>
        <w:t xml:space="preserve"> اما او تا سن هجده سالگی حق برداشت از آن را نداشت. هرچند </w:t>
      </w:r>
      <w:r w:rsidR="0034475E">
        <w:rPr>
          <w:rFonts w:hint="cs"/>
          <w:rtl/>
        </w:rPr>
        <w:t>می‌توانست</w:t>
      </w:r>
      <w:r w:rsidR="006A1BDA">
        <w:rPr>
          <w:rFonts w:hint="cs"/>
          <w:rtl/>
        </w:rPr>
        <w:t xml:space="preserve"> از سرپرستان بخواهد که مبلغی از آن پول را به او بدهند. اما او هرگز چنین درخواستی نکرده بود. </w:t>
      </w:r>
    </w:p>
    <w:p w14:paraId="38C8948B" w14:textId="66EF8F49" w:rsidR="006A1BDA" w:rsidRDefault="006A1BDA" w:rsidP="000A5953">
      <w:pPr>
        <w:rPr>
          <w:rtl/>
        </w:rPr>
      </w:pPr>
      <w:r>
        <w:rPr>
          <w:rFonts w:hint="cs"/>
          <w:rtl/>
        </w:rPr>
        <w:t>اما این دغدغه</w:t>
      </w:r>
      <w:r w:rsidR="006A416A">
        <w:rPr>
          <w:rFonts w:hint="cs"/>
          <w:rtl/>
        </w:rPr>
        <w:t xml:space="preserve"> ها</w:t>
      </w:r>
      <w:r w:rsidR="00B81F4B">
        <w:rPr>
          <w:rFonts w:hint="cs"/>
          <w:rtl/>
        </w:rPr>
        <w:t>،</w:t>
      </w:r>
      <w:r>
        <w:rPr>
          <w:rFonts w:hint="cs"/>
          <w:rtl/>
        </w:rPr>
        <w:t xml:space="preserve"> بزرگترین دغدغه زندگی اش نبود. سوالی را که از یکی از مربیان پرسیده بود را در ذهن میچرخاند. نقش پدر و مادر برای </w:t>
      </w:r>
      <w:r w:rsidR="00171EF7">
        <w:rPr>
          <w:rFonts w:hint="cs"/>
          <w:rtl/>
        </w:rPr>
        <w:t>بچه‌</w:t>
      </w:r>
      <w:r>
        <w:rPr>
          <w:rFonts w:hint="cs"/>
          <w:rtl/>
        </w:rPr>
        <w:t>ها چیه</w:t>
      </w:r>
      <w:r w:rsidR="006A416A">
        <w:rPr>
          <w:rFonts w:hint="cs"/>
          <w:rtl/>
        </w:rPr>
        <w:t>؟</w:t>
      </w:r>
      <w:r>
        <w:rPr>
          <w:rFonts w:hint="cs"/>
          <w:rtl/>
        </w:rPr>
        <w:t xml:space="preserve"> اونها برای </w:t>
      </w:r>
      <w:r w:rsidR="00914EF1">
        <w:rPr>
          <w:rFonts w:hint="cs"/>
          <w:rtl/>
        </w:rPr>
        <w:t>بچه‌ها</w:t>
      </w:r>
      <w:r>
        <w:rPr>
          <w:rFonts w:hint="cs"/>
          <w:rtl/>
        </w:rPr>
        <w:t xml:space="preserve">شون چکار </w:t>
      </w:r>
      <w:r w:rsidR="0034475E">
        <w:rPr>
          <w:rFonts w:hint="cs"/>
          <w:rtl/>
        </w:rPr>
        <w:t>می‌کنند</w:t>
      </w:r>
      <w:r w:rsidR="006A416A">
        <w:rPr>
          <w:rFonts w:hint="cs"/>
          <w:rtl/>
        </w:rPr>
        <w:t>؟</w:t>
      </w:r>
      <w:r>
        <w:rPr>
          <w:rFonts w:hint="cs"/>
          <w:rtl/>
        </w:rPr>
        <w:t xml:space="preserve"> جواب مربی را بخاطر داشت با آنکه </w:t>
      </w:r>
      <w:r w:rsidR="00AA083E">
        <w:rPr>
          <w:rFonts w:hint="cs"/>
          <w:rtl/>
        </w:rPr>
        <w:t xml:space="preserve">زمان زیادی از </w:t>
      </w:r>
      <w:r>
        <w:rPr>
          <w:rFonts w:hint="cs"/>
          <w:rtl/>
        </w:rPr>
        <w:t xml:space="preserve">آن روز میگذشت. تربیت </w:t>
      </w:r>
      <w:r w:rsidR="00914EF1">
        <w:rPr>
          <w:rFonts w:hint="cs"/>
          <w:rtl/>
        </w:rPr>
        <w:t>بچه‌ها</w:t>
      </w:r>
      <w:r>
        <w:rPr>
          <w:rFonts w:hint="cs"/>
          <w:rtl/>
        </w:rPr>
        <w:t xml:space="preserve">، کمک به </w:t>
      </w:r>
      <w:r w:rsidR="00914EF1">
        <w:rPr>
          <w:rFonts w:hint="cs"/>
          <w:rtl/>
        </w:rPr>
        <w:t>بچه‌ها</w:t>
      </w:r>
      <w:r>
        <w:rPr>
          <w:rFonts w:hint="cs"/>
          <w:rtl/>
        </w:rPr>
        <w:t xml:space="preserve"> برای </w:t>
      </w:r>
      <w:r w:rsidR="00914EF1">
        <w:rPr>
          <w:rFonts w:hint="cs"/>
          <w:rtl/>
        </w:rPr>
        <w:t>این‌که</w:t>
      </w:r>
      <w:r>
        <w:rPr>
          <w:rFonts w:hint="cs"/>
          <w:rtl/>
        </w:rPr>
        <w:t xml:space="preserve"> درست بزرگ بشوند و راه های خلاف رو انتخاب نکنند. حمایت از </w:t>
      </w:r>
      <w:r w:rsidR="00914EF1">
        <w:rPr>
          <w:rFonts w:hint="cs"/>
          <w:rtl/>
        </w:rPr>
        <w:t>بچه‌ها</w:t>
      </w:r>
      <w:r>
        <w:rPr>
          <w:rFonts w:hint="cs"/>
          <w:rtl/>
        </w:rPr>
        <w:t xml:space="preserve"> برای </w:t>
      </w:r>
      <w:r w:rsidR="00F15D76">
        <w:rPr>
          <w:rFonts w:hint="cs"/>
          <w:rtl/>
        </w:rPr>
        <w:t xml:space="preserve">تشکیل دادن یک </w:t>
      </w:r>
      <w:r>
        <w:rPr>
          <w:rFonts w:hint="cs"/>
          <w:rtl/>
        </w:rPr>
        <w:t xml:space="preserve">زندگی مستقل. یادش میآمد که بعد از آن پرسیده بود تربیت یعنی چی؟ مربی جوابی عجیب به او داده بود. با این حال الان بهتر آن را درک </w:t>
      </w:r>
      <w:r w:rsidR="00914EF1">
        <w:rPr>
          <w:rFonts w:hint="cs"/>
          <w:rtl/>
        </w:rPr>
        <w:t>می‌کرد</w:t>
      </w:r>
      <w:r>
        <w:rPr>
          <w:rFonts w:hint="cs"/>
          <w:rtl/>
        </w:rPr>
        <w:t>. ورزش به این درک کمک زیادی کرده بود. جواب آن معلم در ذهنش اینگونه نقش بسته</w:t>
      </w:r>
      <w:r w:rsidR="00976C17">
        <w:rPr>
          <w:rFonts w:hint="cs"/>
          <w:rtl/>
        </w:rPr>
        <w:t xml:space="preserve"> بود</w:t>
      </w:r>
      <w:r>
        <w:rPr>
          <w:rFonts w:hint="cs"/>
          <w:rtl/>
        </w:rPr>
        <w:t xml:space="preserve">، مغز ما آدم ها خیلی تنبله و منفعت طلبه ما باید بهش یاد بدیم که تلاش کنه و </w:t>
      </w:r>
      <w:r w:rsidR="00914EF1">
        <w:rPr>
          <w:rFonts w:hint="cs"/>
          <w:rtl/>
        </w:rPr>
        <w:t>این‌که</w:t>
      </w:r>
      <w:r>
        <w:rPr>
          <w:rFonts w:hint="cs"/>
          <w:rtl/>
        </w:rPr>
        <w:t xml:space="preserve"> به دیگران هم فکر کن</w:t>
      </w:r>
      <w:r w:rsidR="006A416A">
        <w:rPr>
          <w:rFonts w:hint="cs"/>
          <w:rtl/>
        </w:rPr>
        <w:t>ه</w:t>
      </w:r>
      <w:r>
        <w:rPr>
          <w:rFonts w:hint="cs"/>
          <w:rtl/>
        </w:rPr>
        <w:t>.</w:t>
      </w:r>
    </w:p>
    <w:p w14:paraId="01F76B25" w14:textId="77777777" w:rsidR="006A1BDA" w:rsidRDefault="006A1BDA" w:rsidP="000A5953">
      <w:pPr>
        <w:pStyle w:val="ListParagraph"/>
        <w:numPr>
          <w:ilvl w:val="0"/>
          <w:numId w:val="1"/>
        </w:numPr>
      </w:pPr>
      <w:r>
        <w:rPr>
          <w:rFonts w:hint="cs"/>
          <w:rtl/>
        </w:rPr>
        <w:t>مغز ما تنبله؟!</w:t>
      </w:r>
    </w:p>
    <w:p w14:paraId="0BD62B55" w14:textId="1EBF8130" w:rsidR="006A1BDA" w:rsidRDefault="006A1BDA" w:rsidP="000A5953">
      <w:pPr>
        <w:pStyle w:val="ListParagraph"/>
        <w:numPr>
          <w:ilvl w:val="0"/>
          <w:numId w:val="1"/>
        </w:numPr>
      </w:pPr>
      <w:r>
        <w:rPr>
          <w:rFonts w:hint="cs"/>
          <w:rtl/>
        </w:rPr>
        <w:t>آره! خیلی! صبح که میشه دلش ن</w:t>
      </w:r>
      <w:r w:rsidR="006148C5">
        <w:rPr>
          <w:rFonts w:hint="cs"/>
          <w:rtl/>
        </w:rPr>
        <w:t>می‌خواهد</w:t>
      </w:r>
      <w:r>
        <w:rPr>
          <w:rFonts w:hint="cs"/>
          <w:rtl/>
        </w:rPr>
        <w:t xml:space="preserve"> از خواب بیدار بشه.</w:t>
      </w:r>
    </w:p>
    <w:p w14:paraId="32491AE6" w14:textId="77777777" w:rsidR="006A1BDA" w:rsidRDefault="006A1BDA" w:rsidP="000A5953">
      <w:pPr>
        <w:pStyle w:val="ListParagraph"/>
        <w:rPr>
          <w:rtl/>
        </w:rPr>
      </w:pPr>
      <w:r>
        <w:rPr>
          <w:rFonts w:hint="cs"/>
          <w:rtl/>
        </w:rPr>
        <w:t xml:space="preserve">اما شب که میشه دلش نمی خواهد بخوابه. همیشه دوست داره تو وضعیتی که هست بمونه و تغییر وضعیت نده. تغییر وضعیت انرژی میبره. </w:t>
      </w:r>
    </w:p>
    <w:p w14:paraId="3999AACF" w14:textId="06535D05" w:rsidR="006A1BDA" w:rsidRDefault="006A1BDA" w:rsidP="000A5953">
      <w:pPr>
        <w:rPr>
          <w:rtl/>
        </w:rPr>
      </w:pPr>
      <w:r>
        <w:rPr>
          <w:rFonts w:hint="cs"/>
          <w:rtl/>
        </w:rPr>
        <w:lastRenderedPageBreak/>
        <w:t xml:space="preserve">اون موقع نمی فهمید </w:t>
      </w:r>
      <w:r w:rsidR="00171EF7">
        <w:rPr>
          <w:rFonts w:hint="cs"/>
          <w:rtl/>
        </w:rPr>
        <w:t xml:space="preserve">این </w:t>
      </w:r>
      <w:r>
        <w:rPr>
          <w:rFonts w:hint="cs"/>
          <w:rtl/>
        </w:rPr>
        <w:t>یعنی چ</w:t>
      </w:r>
      <w:r w:rsidR="00171EF7">
        <w:rPr>
          <w:rFonts w:hint="cs"/>
          <w:rtl/>
        </w:rPr>
        <w:t>ه؟</w:t>
      </w:r>
      <w:r>
        <w:rPr>
          <w:rFonts w:hint="cs"/>
          <w:rtl/>
        </w:rPr>
        <w:t xml:space="preserve"> ولی الان </w:t>
      </w:r>
      <w:r w:rsidR="00914EF1">
        <w:rPr>
          <w:rFonts w:hint="cs"/>
          <w:rtl/>
        </w:rPr>
        <w:t>می‌دانست</w:t>
      </w:r>
      <w:r>
        <w:rPr>
          <w:rFonts w:hint="cs"/>
          <w:rtl/>
        </w:rPr>
        <w:t xml:space="preserve"> که تغییر وضعیت به انرژی نیاز دارد. یک جسم ثابت تا </w:t>
      </w:r>
      <w:r w:rsidR="00914EF1">
        <w:rPr>
          <w:rFonts w:hint="cs"/>
          <w:rtl/>
        </w:rPr>
        <w:t>زمانی‌که</w:t>
      </w:r>
      <w:r>
        <w:rPr>
          <w:rFonts w:hint="cs"/>
          <w:rtl/>
        </w:rPr>
        <w:t xml:space="preserve"> نیروی کافی برای غلبه بر استحکاک به آن وارد نشود ثابت باقی میماند. یک جسم درحال حرکت تا </w:t>
      </w:r>
      <w:r w:rsidR="00914EF1">
        <w:rPr>
          <w:rFonts w:hint="cs"/>
          <w:rtl/>
        </w:rPr>
        <w:t>زمانی‌که</w:t>
      </w:r>
      <w:r>
        <w:rPr>
          <w:rFonts w:hint="cs"/>
          <w:rtl/>
        </w:rPr>
        <w:t xml:space="preserve"> نیروی لازم برای توقف به آن وارد نشود با سرعت ثابت در مسیر مستقیم به حرکت خودش ادامه میدهد. الان اینها را </w:t>
      </w:r>
      <w:r w:rsidR="00914EF1">
        <w:rPr>
          <w:rFonts w:hint="cs"/>
          <w:rtl/>
        </w:rPr>
        <w:t>می‌دانست</w:t>
      </w:r>
      <w:r>
        <w:rPr>
          <w:rFonts w:hint="cs"/>
          <w:rtl/>
        </w:rPr>
        <w:t xml:space="preserve"> زیرا در کتاب</w:t>
      </w:r>
      <w:r w:rsidR="00E77675">
        <w:rPr>
          <w:rFonts w:hint="cs"/>
          <w:rtl/>
        </w:rPr>
        <w:t xml:space="preserve">های مدرسه </w:t>
      </w:r>
      <w:r w:rsidR="00B81F4B">
        <w:rPr>
          <w:rFonts w:hint="cs"/>
          <w:rtl/>
        </w:rPr>
        <w:t>خوانده</w:t>
      </w:r>
      <w:r>
        <w:rPr>
          <w:rFonts w:hint="cs"/>
          <w:rtl/>
        </w:rPr>
        <w:t xml:space="preserve"> بود. </w:t>
      </w:r>
      <w:r w:rsidR="00FA4803">
        <w:rPr>
          <w:rFonts w:hint="cs"/>
          <w:rtl/>
        </w:rPr>
        <w:t xml:space="preserve">حالا </w:t>
      </w:r>
      <w:r w:rsidR="00914EF1">
        <w:rPr>
          <w:rFonts w:hint="cs"/>
          <w:rtl/>
        </w:rPr>
        <w:t>می‌دانست</w:t>
      </w:r>
      <w:r w:rsidR="00FA4803">
        <w:rPr>
          <w:rFonts w:hint="cs"/>
          <w:rtl/>
        </w:rPr>
        <w:t xml:space="preserve"> که مغز را </w:t>
      </w:r>
      <w:r w:rsidR="00976C17">
        <w:rPr>
          <w:rFonts w:hint="cs"/>
          <w:rtl/>
        </w:rPr>
        <w:t xml:space="preserve">باید </w:t>
      </w:r>
      <w:r w:rsidR="00FA4803">
        <w:rPr>
          <w:rFonts w:hint="cs"/>
          <w:rtl/>
        </w:rPr>
        <w:t xml:space="preserve">تمرین داد که بتواند تمرینات سخت تر ورزشی را تحمل کند. </w:t>
      </w:r>
      <w:r w:rsidR="00914EF1">
        <w:rPr>
          <w:rFonts w:hint="cs"/>
          <w:rtl/>
        </w:rPr>
        <w:t>می‌دانست</w:t>
      </w:r>
      <w:r w:rsidR="00FA4803">
        <w:rPr>
          <w:rFonts w:hint="cs"/>
          <w:rtl/>
        </w:rPr>
        <w:t xml:space="preserve"> که مغز مدام </w:t>
      </w:r>
      <w:r w:rsidR="006148C5">
        <w:rPr>
          <w:rFonts w:hint="cs"/>
          <w:rtl/>
        </w:rPr>
        <w:t>می‌خواهد</w:t>
      </w:r>
      <w:r w:rsidR="00FA4803">
        <w:rPr>
          <w:rFonts w:hint="cs"/>
          <w:rtl/>
        </w:rPr>
        <w:t xml:space="preserve"> او را از تلاش بازدارد تا به حالت آسایش برسد</w:t>
      </w:r>
      <w:r w:rsidR="00B81F4B">
        <w:rPr>
          <w:rFonts w:hint="cs"/>
          <w:rtl/>
        </w:rPr>
        <w:t>.</w:t>
      </w:r>
      <w:r w:rsidR="00FA4803">
        <w:rPr>
          <w:rFonts w:hint="cs"/>
          <w:rtl/>
        </w:rPr>
        <w:t xml:space="preserve"> </w:t>
      </w:r>
      <w:r w:rsidR="00914EF1">
        <w:rPr>
          <w:rFonts w:hint="cs"/>
          <w:rtl/>
        </w:rPr>
        <w:t>می‌دانست</w:t>
      </w:r>
      <w:r w:rsidR="00FA4803">
        <w:rPr>
          <w:rFonts w:hint="cs"/>
          <w:rtl/>
        </w:rPr>
        <w:t xml:space="preserve"> که باید با دادن هدیه به خودش</w:t>
      </w:r>
      <w:r w:rsidR="006A416A">
        <w:rPr>
          <w:rFonts w:hint="cs"/>
          <w:rtl/>
        </w:rPr>
        <w:t>،</w:t>
      </w:r>
      <w:r w:rsidR="00FA4803">
        <w:rPr>
          <w:rFonts w:hint="cs"/>
          <w:rtl/>
        </w:rPr>
        <w:t xml:space="preserve"> به مغزش این پیام را بدهد که تلاش هایش ثمر و پاداشی به همراه داشته اند که ارزش آن زحمت</w:t>
      </w:r>
      <w:r w:rsidR="006A416A">
        <w:rPr>
          <w:rFonts w:hint="cs"/>
          <w:rtl/>
        </w:rPr>
        <w:t>‌</w:t>
      </w:r>
      <w:r w:rsidR="00FA4803">
        <w:rPr>
          <w:rFonts w:hint="cs"/>
          <w:rtl/>
        </w:rPr>
        <w:t xml:space="preserve">ها را داشته است. او همواره این کار را </w:t>
      </w:r>
      <w:r w:rsidR="00914EF1">
        <w:rPr>
          <w:rFonts w:hint="cs"/>
          <w:rtl/>
        </w:rPr>
        <w:t>می‌کرد</w:t>
      </w:r>
      <w:r w:rsidR="00FA4803">
        <w:rPr>
          <w:rFonts w:hint="cs"/>
          <w:rtl/>
        </w:rPr>
        <w:t xml:space="preserve">. هربار که در مسابقات برنده میشد. خودش را به صرف گرانترین غذای رستوران بالای شهر دعوت </w:t>
      </w:r>
      <w:r w:rsidR="00914EF1">
        <w:rPr>
          <w:rFonts w:hint="cs"/>
          <w:rtl/>
        </w:rPr>
        <w:t>می‌کرد</w:t>
      </w:r>
      <w:r w:rsidR="00FA4803">
        <w:rPr>
          <w:rFonts w:hint="cs"/>
          <w:rtl/>
        </w:rPr>
        <w:t xml:space="preserve">. هرچند که قیمت آن غذا نسبت به پولی که از مسابقات میگرفت بی اهمیت بود. اما اینکار باعث میشد. احساس مهم بودن کند. </w:t>
      </w:r>
    </w:p>
    <w:p w14:paraId="573A99CE" w14:textId="77777777" w:rsidR="00FA4803" w:rsidRDefault="00FA4803" w:rsidP="000A5953">
      <w:pPr>
        <w:rPr>
          <w:rtl/>
        </w:rPr>
      </w:pPr>
      <w:r>
        <w:rPr>
          <w:rFonts w:hint="cs"/>
          <w:rtl/>
        </w:rPr>
        <w:t xml:space="preserve">اما این تمام دغدغه اش نبود. </w:t>
      </w:r>
    </w:p>
    <w:p w14:paraId="7E2B6AD2" w14:textId="77777777" w:rsidR="00FA4803" w:rsidRDefault="00FA4803" w:rsidP="000A5953">
      <w:pPr>
        <w:pStyle w:val="ListParagraph"/>
        <w:numPr>
          <w:ilvl w:val="0"/>
          <w:numId w:val="1"/>
        </w:numPr>
      </w:pPr>
      <w:r>
        <w:rPr>
          <w:rFonts w:hint="cs"/>
          <w:rtl/>
        </w:rPr>
        <w:t>ترتبیت به چه دردی میخوره؟</w:t>
      </w:r>
    </w:p>
    <w:p w14:paraId="62ADE536" w14:textId="77777777" w:rsidR="00FA4803" w:rsidRDefault="00FA4803" w:rsidP="000A5953">
      <w:pPr>
        <w:pStyle w:val="ListParagraph"/>
        <w:numPr>
          <w:ilvl w:val="0"/>
          <w:numId w:val="1"/>
        </w:numPr>
      </w:pPr>
      <w:r>
        <w:rPr>
          <w:rFonts w:hint="cs"/>
          <w:rtl/>
        </w:rPr>
        <w:t xml:space="preserve">خوب ما برای زندگی بهتر برای ارتباطات بهتر به تربیت احتیاج داریم. </w:t>
      </w:r>
    </w:p>
    <w:p w14:paraId="443F2A40" w14:textId="2FD10013" w:rsidR="00FA4803" w:rsidRDefault="00FA4803" w:rsidP="000A5953">
      <w:pPr>
        <w:rPr>
          <w:rtl/>
        </w:rPr>
      </w:pPr>
      <w:r>
        <w:rPr>
          <w:rFonts w:hint="cs"/>
          <w:rtl/>
        </w:rPr>
        <w:t xml:space="preserve">او </w:t>
      </w:r>
      <w:r w:rsidR="00914EF1">
        <w:rPr>
          <w:rFonts w:hint="cs"/>
          <w:rtl/>
        </w:rPr>
        <w:t>می‌دانست</w:t>
      </w:r>
      <w:r>
        <w:rPr>
          <w:rFonts w:hint="cs"/>
          <w:rtl/>
        </w:rPr>
        <w:t xml:space="preserve"> برای زندگی بهتر به چه نوع تربیتی احتیاج دارد. باید مدام جلوی تنبلی های ذهنش مقاومت </w:t>
      </w:r>
      <w:r w:rsidR="00914EF1">
        <w:rPr>
          <w:rFonts w:hint="cs"/>
          <w:rtl/>
        </w:rPr>
        <w:t>می‌کرد</w:t>
      </w:r>
      <w:r>
        <w:rPr>
          <w:rFonts w:hint="cs"/>
          <w:rtl/>
        </w:rPr>
        <w:t xml:space="preserve"> و خودش را مجبور </w:t>
      </w:r>
      <w:r w:rsidR="00914EF1">
        <w:rPr>
          <w:rFonts w:hint="cs"/>
          <w:rtl/>
        </w:rPr>
        <w:t>می‌کرد</w:t>
      </w:r>
      <w:r>
        <w:rPr>
          <w:rFonts w:hint="cs"/>
          <w:rtl/>
        </w:rPr>
        <w:t xml:space="preserve"> بیشتر تلاش کند. </w:t>
      </w:r>
      <w:r w:rsidR="00914EF1">
        <w:rPr>
          <w:rFonts w:hint="cs"/>
          <w:rtl/>
        </w:rPr>
        <w:t>می‌دانست</w:t>
      </w:r>
      <w:r>
        <w:rPr>
          <w:rFonts w:hint="cs"/>
          <w:rtl/>
        </w:rPr>
        <w:t xml:space="preserve"> داشتن یک برنامه منظم بدون تغییر به مغز کمک </w:t>
      </w:r>
      <w:r w:rsidR="006148C5">
        <w:rPr>
          <w:rFonts w:hint="cs"/>
          <w:rtl/>
        </w:rPr>
        <w:t>می‌کند</w:t>
      </w:r>
      <w:r>
        <w:rPr>
          <w:rFonts w:hint="cs"/>
          <w:rtl/>
        </w:rPr>
        <w:t xml:space="preserve"> که راحتتر از روند آن پیروی کند. او برنامه هایی شش ماه داشت که در طول آن شش ما</w:t>
      </w:r>
      <w:r w:rsidR="00B81F4B">
        <w:rPr>
          <w:rFonts w:hint="cs"/>
          <w:rtl/>
        </w:rPr>
        <w:t>ه</w:t>
      </w:r>
      <w:r>
        <w:rPr>
          <w:rFonts w:hint="cs"/>
          <w:rtl/>
        </w:rPr>
        <w:t xml:space="preserve"> هرگز ثانیه ایی تغییر نمی کردند. اما مجبور بود برنامه ها را هر شش ماه عوض کند. مخصوصا</w:t>
      </w:r>
      <w:r w:rsidR="00F15D76">
        <w:rPr>
          <w:rFonts w:hint="cs"/>
          <w:rtl/>
        </w:rPr>
        <w:t>ً</w:t>
      </w:r>
      <w:r>
        <w:rPr>
          <w:rFonts w:hint="cs"/>
          <w:rtl/>
        </w:rPr>
        <w:t xml:space="preserve"> برنامه های تمرینی خودش را، زیرا بدن برعکس مغز به تغییر نیاز دارد. اگر برنامه های ورزشی</w:t>
      </w:r>
      <w:r w:rsidR="00D964DC">
        <w:rPr>
          <w:rFonts w:hint="cs"/>
          <w:rtl/>
        </w:rPr>
        <w:t>‌</w:t>
      </w:r>
      <w:r>
        <w:rPr>
          <w:rFonts w:hint="cs"/>
          <w:rtl/>
        </w:rPr>
        <w:t>اش را تغییر نمیداد بد</w:t>
      </w:r>
      <w:r w:rsidR="00432658">
        <w:rPr>
          <w:rFonts w:hint="cs"/>
          <w:rtl/>
        </w:rPr>
        <w:t>ن</w:t>
      </w:r>
      <w:r>
        <w:rPr>
          <w:rFonts w:hint="cs"/>
          <w:rtl/>
        </w:rPr>
        <w:t>ش پیشرفت ن</w:t>
      </w:r>
      <w:r w:rsidR="00914EF1">
        <w:rPr>
          <w:rFonts w:hint="cs"/>
          <w:rtl/>
        </w:rPr>
        <w:t>می‌کرد</w:t>
      </w:r>
      <w:r>
        <w:rPr>
          <w:rFonts w:hint="cs"/>
          <w:rtl/>
        </w:rPr>
        <w:t xml:space="preserve"> و متوقف میماند. بنابراین باید بین این دو خواسته متفاوت مغز و بدنش تعادل برقرار </w:t>
      </w:r>
      <w:r w:rsidR="00914EF1">
        <w:rPr>
          <w:rFonts w:hint="cs"/>
          <w:rtl/>
        </w:rPr>
        <w:t>می‌کرد</w:t>
      </w:r>
      <w:r>
        <w:rPr>
          <w:rFonts w:hint="cs"/>
          <w:rtl/>
        </w:rPr>
        <w:t xml:space="preserve">. </w:t>
      </w:r>
    </w:p>
    <w:p w14:paraId="4644A6BA" w14:textId="62ABEB80" w:rsidR="00FA4803" w:rsidRDefault="00FA4803" w:rsidP="000A5953">
      <w:pPr>
        <w:rPr>
          <w:rtl/>
        </w:rPr>
      </w:pPr>
      <w:r>
        <w:rPr>
          <w:rFonts w:hint="cs"/>
          <w:rtl/>
        </w:rPr>
        <w:lastRenderedPageBreak/>
        <w:t xml:space="preserve">ورزش این را خوب به او یاد داده بود. نماد کونگفو تضاد بین سیاهی و سفیدی و با این مفهوم که زندگی یعنی در هر سفیدی سیاهی هست و در هر سیاهی، سفیدی هست و سفیدی و سیاهی همیشه در جنگ هستند و هیچ کدام بر دیگری برتری ندارند. او این را خوب </w:t>
      </w:r>
      <w:r w:rsidR="00914EF1">
        <w:rPr>
          <w:rFonts w:hint="cs"/>
          <w:rtl/>
        </w:rPr>
        <w:t>می‌دانست</w:t>
      </w:r>
      <w:r>
        <w:rPr>
          <w:rFonts w:hint="cs"/>
          <w:rtl/>
        </w:rPr>
        <w:t xml:space="preserve">. زندگی فیلم سینمایی نیست که سفیدی بر سیاهی غلبه کند، در زندگی سفیدی مجبور است با سیاهی کنار بیاید تا بتواند در آرامش به زندگی خود ادامه دهد. </w:t>
      </w:r>
    </w:p>
    <w:p w14:paraId="52BD005E" w14:textId="77777777" w:rsidR="00FA4803" w:rsidRDefault="00FA4803" w:rsidP="000A5953">
      <w:pPr>
        <w:rPr>
          <w:rtl/>
        </w:rPr>
      </w:pPr>
      <w:r>
        <w:rPr>
          <w:rFonts w:hint="cs"/>
          <w:rtl/>
        </w:rPr>
        <w:t xml:space="preserve">اما اینها بزرگترین دغدغه اش نبودند. </w:t>
      </w:r>
    </w:p>
    <w:p w14:paraId="37C3E4F9" w14:textId="24B94E83" w:rsidR="00FA4803" w:rsidRDefault="00FA4803" w:rsidP="000A5953">
      <w:pPr>
        <w:rPr>
          <w:rtl/>
        </w:rPr>
      </w:pPr>
      <w:r>
        <w:t>-</w:t>
      </w:r>
      <w:r>
        <w:tab/>
      </w:r>
      <w:r>
        <w:rPr>
          <w:rtl/>
        </w:rPr>
        <w:t>ترب</w:t>
      </w:r>
      <w:r>
        <w:rPr>
          <w:rFonts w:hint="cs"/>
          <w:rtl/>
        </w:rPr>
        <w:t>ی</w:t>
      </w:r>
      <w:r>
        <w:rPr>
          <w:rFonts w:hint="eastAsia"/>
          <w:rtl/>
        </w:rPr>
        <w:t>ت</w:t>
      </w:r>
      <w:r>
        <w:rPr>
          <w:rtl/>
        </w:rPr>
        <w:t xml:space="preserve"> به چه درد</w:t>
      </w:r>
      <w:r>
        <w:rPr>
          <w:rFonts w:hint="cs"/>
          <w:rtl/>
        </w:rPr>
        <w:t>ی</w:t>
      </w:r>
      <w:r>
        <w:rPr>
          <w:rtl/>
        </w:rPr>
        <w:t xml:space="preserve"> م</w:t>
      </w:r>
      <w:r>
        <w:rPr>
          <w:rFonts w:hint="cs"/>
          <w:rtl/>
        </w:rPr>
        <w:t>ی</w:t>
      </w:r>
      <w:r>
        <w:rPr>
          <w:rFonts w:hint="eastAsia"/>
          <w:rtl/>
        </w:rPr>
        <w:t>خوره؟</w:t>
      </w:r>
    </w:p>
    <w:p w14:paraId="71340197" w14:textId="77777777" w:rsidR="00FA4803" w:rsidRDefault="00FA4803" w:rsidP="000A5953">
      <w:pPr>
        <w:rPr>
          <w:rtl/>
        </w:rPr>
      </w:pPr>
      <w:r>
        <w:rPr>
          <w:rtl/>
        </w:rPr>
        <w:t>-</w:t>
      </w:r>
      <w:r>
        <w:rPr>
          <w:rtl/>
        </w:rPr>
        <w:tab/>
        <w:t>خوب ما برا</w:t>
      </w:r>
      <w:r>
        <w:rPr>
          <w:rFonts w:hint="cs"/>
          <w:rtl/>
        </w:rPr>
        <w:t>ی</w:t>
      </w:r>
      <w:r>
        <w:rPr>
          <w:rtl/>
        </w:rPr>
        <w:t xml:space="preserve"> زندگ</w:t>
      </w:r>
      <w:r>
        <w:rPr>
          <w:rFonts w:hint="cs"/>
          <w:rtl/>
        </w:rPr>
        <w:t>ی</w:t>
      </w:r>
      <w:r>
        <w:rPr>
          <w:rtl/>
        </w:rPr>
        <w:t xml:space="preserve"> بهتر برا</w:t>
      </w:r>
      <w:r>
        <w:rPr>
          <w:rFonts w:hint="cs"/>
          <w:rtl/>
        </w:rPr>
        <w:t>ی</w:t>
      </w:r>
      <w:r>
        <w:rPr>
          <w:rtl/>
        </w:rPr>
        <w:t xml:space="preserve"> ارتباطات بهتر به ترب</w:t>
      </w:r>
      <w:r>
        <w:rPr>
          <w:rFonts w:hint="cs"/>
          <w:rtl/>
        </w:rPr>
        <w:t>ی</w:t>
      </w:r>
      <w:r>
        <w:rPr>
          <w:rFonts w:hint="eastAsia"/>
          <w:rtl/>
        </w:rPr>
        <w:t>ت</w:t>
      </w:r>
      <w:r>
        <w:rPr>
          <w:rtl/>
        </w:rPr>
        <w:t xml:space="preserve"> احت</w:t>
      </w:r>
      <w:r>
        <w:rPr>
          <w:rFonts w:hint="cs"/>
          <w:rtl/>
        </w:rPr>
        <w:t>ی</w:t>
      </w:r>
      <w:r>
        <w:rPr>
          <w:rFonts w:hint="eastAsia"/>
          <w:rtl/>
        </w:rPr>
        <w:t>اج</w:t>
      </w:r>
      <w:r>
        <w:rPr>
          <w:rtl/>
        </w:rPr>
        <w:t xml:space="preserve"> دار</w:t>
      </w:r>
      <w:r>
        <w:rPr>
          <w:rFonts w:hint="cs"/>
          <w:rtl/>
        </w:rPr>
        <w:t>ی</w:t>
      </w:r>
      <w:r>
        <w:rPr>
          <w:rFonts w:hint="eastAsia"/>
          <w:rtl/>
        </w:rPr>
        <w:t>م</w:t>
      </w:r>
      <w:r>
        <w:rPr>
          <w:rtl/>
        </w:rPr>
        <w:t>.</w:t>
      </w:r>
    </w:p>
    <w:p w14:paraId="732DF597" w14:textId="394C8AF9" w:rsidR="00FA4803" w:rsidRDefault="00FA4803" w:rsidP="000A5953">
      <w:pPr>
        <w:rPr>
          <w:rtl/>
        </w:rPr>
      </w:pPr>
      <w:r>
        <w:rPr>
          <w:rFonts w:hint="cs"/>
          <w:rtl/>
        </w:rPr>
        <w:t>بخش دوم جواب بود که برایش کابوس بود. تربیت برای داشتن ارتباط بهتر با آدم ها. ارتباط نقطه ایی بود که او ن</w:t>
      </w:r>
      <w:r w:rsidR="0034475E">
        <w:rPr>
          <w:rFonts w:hint="cs"/>
          <w:rtl/>
        </w:rPr>
        <w:t>می‌توانست</w:t>
      </w:r>
      <w:r>
        <w:rPr>
          <w:rFonts w:hint="cs"/>
          <w:rtl/>
        </w:rPr>
        <w:t xml:space="preserve"> با آن مواجه شود. چگونه </w:t>
      </w:r>
      <w:r w:rsidR="0034475E">
        <w:rPr>
          <w:rFonts w:hint="cs"/>
          <w:rtl/>
        </w:rPr>
        <w:t>می‌توانست</w:t>
      </w:r>
      <w:r>
        <w:rPr>
          <w:rFonts w:hint="cs"/>
          <w:rtl/>
        </w:rPr>
        <w:t xml:space="preserve"> خود را برای چنین چیزی آماده</w:t>
      </w:r>
      <w:r w:rsidR="006A416A">
        <w:rPr>
          <w:rFonts w:hint="cs"/>
          <w:rtl/>
        </w:rPr>
        <w:t xml:space="preserve"> کند؟</w:t>
      </w:r>
      <w:r>
        <w:rPr>
          <w:rFonts w:hint="cs"/>
          <w:rtl/>
        </w:rPr>
        <w:t xml:space="preserve"> یتیم خانه پر بود از </w:t>
      </w:r>
      <w:r w:rsidR="00914EF1">
        <w:rPr>
          <w:rFonts w:hint="cs"/>
          <w:rtl/>
        </w:rPr>
        <w:t>بچه‌ها</w:t>
      </w:r>
      <w:r w:rsidR="006A416A">
        <w:rPr>
          <w:rFonts w:hint="cs"/>
          <w:rtl/>
        </w:rPr>
        <w:t>،</w:t>
      </w:r>
      <w:r>
        <w:rPr>
          <w:rFonts w:hint="cs"/>
          <w:rtl/>
        </w:rPr>
        <w:t xml:space="preserve"> مربی ها و مسئولین، خواسته یا ناخواسته او </w:t>
      </w:r>
      <w:r w:rsidR="00914EF1">
        <w:rPr>
          <w:rFonts w:hint="cs"/>
          <w:rtl/>
        </w:rPr>
        <w:t>می‌دانست</w:t>
      </w:r>
      <w:r>
        <w:rPr>
          <w:rFonts w:hint="cs"/>
          <w:rtl/>
        </w:rPr>
        <w:t xml:space="preserve"> که چطور باید برخورد کند. اما آیا این کافی بود؟ برای اجتماع بزرگ تر برای برنده شدن در مبارزه زندگی!</w:t>
      </w:r>
      <w:r w:rsidR="00171EF7">
        <w:rPr>
          <w:rFonts w:hint="cs"/>
          <w:rtl/>
        </w:rPr>
        <w:t>؟</w:t>
      </w:r>
      <w:r>
        <w:rPr>
          <w:rFonts w:hint="cs"/>
          <w:rtl/>
        </w:rPr>
        <w:t xml:space="preserve"> </w:t>
      </w:r>
    </w:p>
    <w:p w14:paraId="453385E2" w14:textId="2171DA14" w:rsidR="00FA4803" w:rsidRDefault="00FA4803" w:rsidP="000A5953">
      <w:pPr>
        <w:rPr>
          <w:rtl/>
        </w:rPr>
      </w:pPr>
      <w:r>
        <w:rPr>
          <w:rFonts w:hint="cs"/>
          <w:rtl/>
        </w:rPr>
        <w:t>این موضوع او را به خواندن واداشته بود. خواندن درباره ارتباط</w:t>
      </w:r>
      <w:r w:rsidR="00363FCF">
        <w:rPr>
          <w:rFonts w:hint="cs"/>
          <w:rtl/>
        </w:rPr>
        <w:t xml:space="preserve">!، و </w:t>
      </w:r>
      <w:r>
        <w:rPr>
          <w:rFonts w:hint="cs"/>
          <w:rtl/>
        </w:rPr>
        <w:t xml:space="preserve">مشکلات و معضلاتی که </w:t>
      </w:r>
      <w:r w:rsidR="0034475E">
        <w:rPr>
          <w:rFonts w:hint="cs"/>
          <w:rtl/>
        </w:rPr>
        <w:t>می‌توانست</w:t>
      </w:r>
      <w:r>
        <w:rPr>
          <w:rFonts w:hint="cs"/>
          <w:rtl/>
        </w:rPr>
        <w:t xml:space="preserve"> ارتباط را خدشه دار کند. </w:t>
      </w:r>
    </w:p>
    <w:p w14:paraId="64A41BD2" w14:textId="7010ABF8" w:rsidR="00B11A25" w:rsidRDefault="00B11A25" w:rsidP="000A5953">
      <w:pPr>
        <w:rPr>
          <w:rtl/>
        </w:rPr>
      </w:pPr>
      <w:r>
        <w:rPr>
          <w:rFonts w:hint="cs"/>
          <w:rtl/>
        </w:rPr>
        <w:t>چیزهای زیادی یادگرفته بود. درباره خشم خوانده بود</w:t>
      </w:r>
      <w:r w:rsidR="00171EF7">
        <w:rPr>
          <w:rFonts w:hint="cs"/>
          <w:rtl/>
        </w:rPr>
        <w:t>؛</w:t>
      </w:r>
      <w:r>
        <w:rPr>
          <w:rFonts w:hint="cs"/>
          <w:rtl/>
        </w:rPr>
        <w:t xml:space="preserve"> خشم همواره نقطه ضعف او بود </w:t>
      </w:r>
      <w:r w:rsidR="00914EF1">
        <w:rPr>
          <w:rFonts w:hint="cs"/>
          <w:rtl/>
        </w:rPr>
        <w:t>این‌که</w:t>
      </w:r>
      <w:r>
        <w:rPr>
          <w:rFonts w:hint="cs"/>
          <w:rtl/>
        </w:rPr>
        <w:t xml:space="preserve"> خشم چگونه شروع میشود. چطور از کوره در </w:t>
      </w:r>
      <w:r w:rsidR="006148C5">
        <w:rPr>
          <w:rFonts w:hint="cs"/>
          <w:rtl/>
        </w:rPr>
        <w:t>می‌رود</w:t>
      </w:r>
      <w:r>
        <w:rPr>
          <w:rFonts w:hint="cs"/>
          <w:rtl/>
        </w:rPr>
        <w:t xml:space="preserve"> و </w:t>
      </w:r>
      <w:r w:rsidR="00914EF1">
        <w:rPr>
          <w:rFonts w:hint="cs"/>
          <w:rtl/>
        </w:rPr>
        <w:t>این‌که</w:t>
      </w:r>
      <w:r>
        <w:rPr>
          <w:rFonts w:hint="cs"/>
          <w:rtl/>
        </w:rPr>
        <w:t xml:space="preserve"> نباید جلوی خشمگین شدن را بگیرد. بلکه باید آنرا مدیریت کند. وقتی خشمگین است. باید بتواند از همه قدرت منطق خود استفاده کند. اما اینکار برایش همواره سخت مینمود. چطور </w:t>
      </w:r>
      <w:r w:rsidR="0034475E">
        <w:rPr>
          <w:rFonts w:hint="cs"/>
          <w:rtl/>
        </w:rPr>
        <w:t>می‌توانست</w:t>
      </w:r>
      <w:r>
        <w:rPr>
          <w:rFonts w:hint="cs"/>
          <w:rtl/>
        </w:rPr>
        <w:t xml:space="preserve"> در لحظه ایی که پر از خشم است از قدرت منطقش استفاده کند. راه کارهایی را </w:t>
      </w:r>
      <w:r w:rsidR="00B81F4B">
        <w:rPr>
          <w:rFonts w:hint="cs"/>
          <w:rtl/>
        </w:rPr>
        <w:t>خوانده</w:t>
      </w:r>
      <w:r>
        <w:rPr>
          <w:rFonts w:hint="cs"/>
          <w:rtl/>
        </w:rPr>
        <w:t xml:space="preserve"> بود. وضعیتی که باعث خشم شده را بررسی کن و برای خلاص شدن از آن راه حل های مختلف رو تصور کن و راه حل درست را انتخاب کن. ولی مشکل این بود که در لحظه خشم</w:t>
      </w:r>
      <w:r w:rsidR="008A6C9D">
        <w:rPr>
          <w:rFonts w:hint="cs"/>
          <w:rtl/>
        </w:rPr>
        <w:t>،</w:t>
      </w:r>
      <w:r>
        <w:rPr>
          <w:rFonts w:hint="cs"/>
          <w:rtl/>
        </w:rPr>
        <w:t xml:space="preserve"> خورد </w:t>
      </w:r>
      <w:r>
        <w:rPr>
          <w:rFonts w:hint="cs"/>
          <w:rtl/>
        </w:rPr>
        <w:lastRenderedPageBreak/>
        <w:t>کردن دندان های طرف</w:t>
      </w:r>
      <w:r w:rsidR="008A6C9D">
        <w:rPr>
          <w:rFonts w:hint="cs"/>
          <w:rtl/>
        </w:rPr>
        <w:t xml:space="preserve"> مقابل،</w:t>
      </w:r>
      <w:r>
        <w:rPr>
          <w:rFonts w:hint="cs"/>
          <w:rtl/>
        </w:rPr>
        <w:t xml:space="preserve"> از همه راه حل ها منطقی تر بنظر </w:t>
      </w:r>
      <w:r w:rsidR="0034475E" w:rsidRPr="0034475E">
        <w:rPr>
          <w:rFonts w:hint="cs"/>
          <w:rtl/>
        </w:rPr>
        <w:t xml:space="preserve"> می‌رسید</w:t>
      </w:r>
      <w:r>
        <w:rPr>
          <w:rFonts w:hint="cs"/>
          <w:rtl/>
        </w:rPr>
        <w:t xml:space="preserve">. با </w:t>
      </w:r>
      <w:r w:rsidR="00914EF1">
        <w:rPr>
          <w:rFonts w:hint="cs"/>
          <w:rtl/>
        </w:rPr>
        <w:t>این‌که</w:t>
      </w:r>
      <w:r>
        <w:rPr>
          <w:rFonts w:hint="cs"/>
          <w:rtl/>
        </w:rPr>
        <w:t xml:space="preserve"> این موضوع بارها او را بدردسر انداخته بود. ن</w:t>
      </w:r>
      <w:r w:rsidR="0034475E">
        <w:rPr>
          <w:rFonts w:hint="cs"/>
          <w:rtl/>
        </w:rPr>
        <w:t>می‌توانست</w:t>
      </w:r>
      <w:r>
        <w:rPr>
          <w:rFonts w:hint="cs"/>
          <w:rtl/>
        </w:rPr>
        <w:t xml:space="preserve"> راه حلی پیدا کند که در آن وضعیت ذهنش راه حل بدون خشونت را بعنوان راه حل درست در اختیار او قرار دهد. </w:t>
      </w:r>
    </w:p>
    <w:p w14:paraId="06CC36A3" w14:textId="14A5CB85" w:rsidR="00B11A25" w:rsidRDefault="00B11A25" w:rsidP="000A5953">
      <w:pPr>
        <w:rPr>
          <w:rtl/>
        </w:rPr>
      </w:pPr>
      <w:r>
        <w:rPr>
          <w:rFonts w:hint="cs"/>
          <w:rtl/>
        </w:rPr>
        <w:t xml:space="preserve">خودش هم </w:t>
      </w:r>
      <w:r w:rsidR="00914EF1">
        <w:rPr>
          <w:rFonts w:hint="cs"/>
          <w:rtl/>
        </w:rPr>
        <w:t>می‌دانست</w:t>
      </w:r>
      <w:r>
        <w:rPr>
          <w:rFonts w:hint="cs"/>
          <w:rtl/>
        </w:rPr>
        <w:t xml:space="preserve"> به خودش دروغ میگوید. واقعیت این بود که او حتی بعد از آنکه آرام میشد هم همچنان خشن ترین راه حل را درست ترین راه حل میافت. مدام باخودش تکرار </w:t>
      </w:r>
      <w:r w:rsidR="00914EF1">
        <w:rPr>
          <w:rFonts w:hint="cs"/>
          <w:rtl/>
        </w:rPr>
        <w:t>می‌کرد</w:t>
      </w:r>
      <w:r>
        <w:rPr>
          <w:rFonts w:hint="cs"/>
          <w:rtl/>
        </w:rPr>
        <w:t xml:space="preserve"> که ارتباط برای آدم ها مهمه</w:t>
      </w:r>
      <w:r w:rsidR="00F42E78">
        <w:rPr>
          <w:rFonts w:hint="cs"/>
          <w:rtl/>
        </w:rPr>
        <w:t>!</w:t>
      </w:r>
      <w:r>
        <w:rPr>
          <w:rFonts w:hint="cs"/>
          <w:rtl/>
        </w:rPr>
        <w:t xml:space="preserve"> ولی همواره ته ذهنش یک جواب به این حرف میداد. برایم مهم نیست.</w:t>
      </w:r>
    </w:p>
    <w:p w14:paraId="6358BB8B" w14:textId="7EBE437B" w:rsidR="00B11A25" w:rsidRDefault="00B11A25" w:rsidP="000A5953">
      <w:pPr>
        <w:rPr>
          <w:rtl/>
        </w:rPr>
      </w:pPr>
      <w:r>
        <w:rPr>
          <w:rFonts w:hint="cs"/>
          <w:rtl/>
        </w:rPr>
        <w:t xml:space="preserve">از دنبال کردن جواب در ذهنش خسته نمیشد. مدام با خودش بحث </w:t>
      </w:r>
      <w:r w:rsidR="00914EF1">
        <w:rPr>
          <w:rFonts w:hint="cs"/>
          <w:rtl/>
        </w:rPr>
        <w:t>می‌کرد</w:t>
      </w:r>
      <w:r>
        <w:rPr>
          <w:rFonts w:hint="cs"/>
          <w:rtl/>
        </w:rPr>
        <w:t>. تا بتواند آن لایه ایی که به او میگوید ارتباط برایش مهم نیست را بشکند. هنوز موفق نشده بود. اما ورزش یک چیز را به او یاد داده بود. مهم نیست که امروز در ر</w:t>
      </w:r>
      <w:r w:rsidR="008A6C9D">
        <w:rPr>
          <w:rFonts w:hint="cs"/>
          <w:rtl/>
        </w:rPr>
        <w:t>ی</w:t>
      </w:r>
      <w:r>
        <w:rPr>
          <w:rFonts w:hint="cs"/>
          <w:rtl/>
        </w:rPr>
        <w:t>نگ مسابقه چقدر کتک خورده ایی، مهم نیست که امروز باخته ایی یا برده ایی، فردا یک مبارزه دیگر در راه است که باید با ذهن باز با آن روبرو شوی بدون آنکه بخاطر شکست امروز خودت را سرزنش کنی، بدون آنکه بخاطر برد امروز به خودت مغرور شده باشی، باید مثل اولین مبارزه عمرت با آن روبرو شوی، باید حریف را برانداز کنی. باید سعی کنی به حریف ضربه بزنی تا نقاط ضعف و قوتش را بیابی، باید از حریف ضربه بخوری تا نحوه حمله حریف را بد</w:t>
      </w:r>
      <w:r w:rsidR="00F42E78">
        <w:rPr>
          <w:rFonts w:hint="cs"/>
          <w:rtl/>
        </w:rPr>
        <w:t>و</w:t>
      </w:r>
      <w:r>
        <w:rPr>
          <w:rFonts w:hint="cs"/>
          <w:rtl/>
        </w:rPr>
        <w:t>نی. باید برای شکست حریف برنامه ریزی کنی. باید برنامه را اجرا کنی و اگر موفق نشدی یک برنامه د</w:t>
      </w:r>
      <w:r w:rsidR="007E310A">
        <w:rPr>
          <w:rFonts w:hint="cs"/>
          <w:rtl/>
        </w:rPr>
        <w:t>یگر</w:t>
      </w:r>
      <w:r w:rsidR="008A6C9D">
        <w:rPr>
          <w:rFonts w:hint="cs"/>
          <w:rtl/>
        </w:rPr>
        <w:t>ی</w:t>
      </w:r>
      <w:r w:rsidR="007E310A">
        <w:rPr>
          <w:rFonts w:hint="cs"/>
          <w:rtl/>
        </w:rPr>
        <w:t xml:space="preserve"> با توجه به دلایل عدم </w:t>
      </w:r>
      <w:r w:rsidR="008A6C9D">
        <w:rPr>
          <w:rFonts w:hint="cs"/>
          <w:rtl/>
        </w:rPr>
        <w:t>موفقیت برنامه قبلی</w:t>
      </w:r>
      <w:r w:rsidR="007E310A">
        <w:rPr>
          <w:rFonts w:hint="cs"/>
          <w:rtl/>
        </w:rPr>
        <w:t xml:space="preserve"> بچین</w:t>
      </w:r>
      <w:r w:rsidR="00F42E78">
        <w:rPr>
          <w:rFonts w:hint="cs"/>
          <w:rtl/>
        </w:rPr>
        <w:t>ی</w:t>
      </w:r>
      <w:r w:rsidR="007E310A">
        <w:rPr>
          <w:rFonts w:hint="cs"/>
          <w:rtl/>
        </w:rPr>
        <w:t xml:space="preserve">، نتیجه مهم نبود این کاری بود که در هر مبارزه باید </w:t>
      </w:r>
      <w:r w:rsidR="00914EF1">
        <w:rPr>
          <w:rFonts w:hint="cs"/>
          <w:rtl/>
        </w:rPr>
        <w:t>می‌کرد</w:t>
      </w:r>
      <w:r w:rsidR="007E310A">
        <w:rPr>
          <w:rFonts w:hint="cs"/>
          <w:rtl/>
        </w:rPr>
        <w:t xml:space="preserve">. زندگی هم تفاوت چندانی نداشت تا کنون نتوانسته بود این حریف را شکست دهد ولی مطمئن بود. که روزی آن را شکست خواهد داد. </w:t>
      </w:r>
    </w:p>
    <w:p w14:paraId="5E1FA367" w14:textId="642FC4E9" w:rsidR="007E310A" w:rsidRDefault="007E310A" w:rsidP="000A5953">
      <w:pPr>
        <w:rPr>
          <w:rtl/>
        </w:rPr>
      </w:pPr>
      <w:r>
        <w:rPr>
          <w:rFonts w:hint="cs"/>
          <w:rtl/>
        </w:rPr>
        <w:t>ریه هایش شروع به سوختن کرده بودند اما به دویدن ادامه میداد، کمی بعد عضلات ران و ساق پایش شروع به سوختن کردند</w:t>
      </w:r>
      <w:r w:rsidR="00F42E78">
        <w:rPr>
          <w:rFonts w:hint="cs"/>
          <w:rtl/>
        </w:rPr>
        <w:t>،</w:t>
      </w:r>
      <w:r>
        <w:rPr>
          <w:rFonts w:hint="cs"/>
          <w:rtl/>
        </w:rPr>
        <w:t xml:space="preserve"> اما او به دویدن ادامه داد. چند دور دیگر زده بود. صدایی در ذهنش میگفت بسه، صدای دیگری یک دور فقط یک دور دیگه!</w:t>
      </w:r>
    </w:p>
    <w:p w14:paraId="7ECC936F" w14:textId="77777777" w:rsidR="007E310A" w:rsidRDefault="007E310A" w:rsidP="000A5953">
      <w:pPr>
        <w:pStyle w:val="ListParagraph"/>
        <w:numPr>
          <w:ilvl w:val="0"/>
          <w:numId w:val="1"/>
        </w:numPr>
      </w:pPr>
      <w:r>
        <w:rPr>
          <w:rFonts w:hint="cs"/>
          <w:rtl/>
        </w:rPr>
        <w:lastRenderedPageBreak/>
        <w:t xml:space="preserve">نمیتونم. </w:t>
      </w:r>
    </w:p>
    <w:p w14:paraId="0941148B" w14:textId="77777777" w:rsidR="007E310A" w:rsidRDefault="007E310A" w:rsidP="000A5953">
      <w:pPr>
        <w:pStyle w:val="ListParagraph"/>
        <w:numPr>
          <w:ilvl w:val="0"/>
          <w:numId w:val="1"/>
        </w:numPr>
      </w:pPr>
      <w:r>
        <w:rPr>
          <w:rFonts w:hint="cs"/>
          <w:rtl/>
        </w:rPr>
        <w:t xml:space="preserve">فقط تا اون ستون چند متر جلوتر. </w:t>
      </w:r>
    </w:p>
    <w:p w14:paraId="20BDDEDB" w14:textId="77777777" w:rsidR="007E310A" w:rsidRDefault="007E310A" w:rsidP="000A5953">
      <w:pPr>
        <w:pStyle w:val="ListParagraph"/>
        <w:numPr>
          <w:ilvl w:val="0"/>
          <w:numId w:val="1"/>
        </w:numPr>
      </w:pPr>
      <w:r>
        <w:rPr>
          <w:rFonts w:hint="cs"/>
          <w:rtl/>
        </w:rPr>
        <w:t xml:space="preserve">ستون رو رد کردیم بسه. </w:t>
      </w:r>
    </w:p>
    <w:p w14:paraId="2F1B408A" w14:textId="77777777" w:rsidR="007E310A" w:rsidRDefault="007E310A" w:rsidP="000A5953">
      <w:pPr>
        <w:pStyle w:val="ListParagraph"/>
        <w:numPr>
          <w:ilvl w:val="0"/>
          <w:numId w:val="1"/>
        </w:numPr>
      </w:pPr>
      <w:r>
        <w:rPr>
          <w:rFonts w:hint="cs"/>
          <w:rtl/>
        </w:rPr>
        <w:t xml:space="preserve">فقط یک ستون دیگه </w:t>
      </w:r>
    </w:p>
    <w:p w14:paraId="4387C4D3" w14:textId="77777777" w:rsidR="007E310A" w:rsidRDefault="007E310A" w:rsidP="000A5953">
      <w:pPr>
        <w:pStyle w:val="ListParagraph"/>
        <w:numPr>
          <w:ilvl w:val="0"/>
          <w:numId w:val="1"/>
        </w:numPr>
      </w:pPr>
      <w:r>
        <w:rPr>
          <w:rFonts w:hint="cs"/>
          <w:rtl/>
        </w:rPr>
        <w:t xml:space="preserve">اون ستون رو رد کردیم. </w:t>
      </w:r>
    </w:p>
    <w:p w14:paraId="4A96B28F" w14:textId="49F637AB" w:rsidR="007E310A" w:rsidRDefault="007E310A" w:rsidP="000A5953">
      <w:pPr>
        <w:pStyle w:val="ListParagraph"/>
        <w:numPr>
          <w:ilvl w:val="0"/>
          <w:numId w:val="1"/>
        </w:numPr>
      </w:pPr>
      <w:r>
        <w:rPr>
          <w:rFonts w:hint="cs"/>
          <w:rtl/>
        </w:rPr>
        <w:t>یک ستون دیگه</w:t>
      </w:r>
      <w:r w:rsidR="0034475E">
        <w:rPr>
          <w:rFonts w:hint="cs"/>
          <w:rtl/>
        </w:rPr>
        <w:t xml:space="preserve"> </w:t>
      </w:r>
      <w:r>
        <w:rPr>
          <w:rFonts w:hint="cs"/>
          <w:rtl/>
        </w:rPr>
        <w:t>.</w:t>
      </w:r>
    </w:p>
    <w:p w14:paraId="124D04F9" w14:textId="36084A47" w:rsidR="007E310A" w:rsidRDefault="00914EF1" w:rsidP="000A5953">
      <w:pPr>
        <w:rPr>
          <w:rtl/>
        </w:rPr>
      </w:pPr>
      <w:r>
        <w:rPr>
          <w:rFonts w:hint="cs"/>
          <w:rtl/>
        </w:rPr>
        <w:t>می‌دانست</w:t>
      </w:r>
      <w:r w:rsidR="007E310A">
        <w:rPr>
          <w:rFonts w:hint="cs"/>
          <w:rtl/>
        </w:rPr>
        <w:t xml:space="preserve"> باید به دویدن ادامه دهد نباید به مغزش اجازه دهد تسلیم شود. </w:t>
      </w:r>
      <w:r>
        <w:rPr>
          <w:rFonts w:hint="cs"/>
          <w:rtl/>
        </w:rPr>
        <w:t>می‌دانست</w:t>
      </w:r>
      <w:r w:rsidR="007E310A">
        <w:rPr>
          <w:rFonts w:hint="cs"/>
          <w:rtl/>
        </w:rPr>
        <w:t xml:space="preserve"> نقطه پایانی توان بدنش است. اما </w:t>
      </w:r>
      <w:r>
        <w:rPr>
          <w:rFonts w:hint="cs"/>
          <w:rtl/>
        </w:rPr>
        <w:t>می‌دانست</w:t>
      </w:r>
      <w:r w:rsidR="007E310A">
        <w:rPr>
          <w:rFonts w:hint="cs"/>
          <w:rtl/>
        </w:rPr>
        <w:t xml:space="preserve"> اگر خود را وادار نکند که بیشتر از توانش تلاش کند هیچ نتیجه ایی از این دویدن نخواهد گرفت</w:t>
      </w:r>
      <w:r w:rsidR="000A31E5">
        <w:rPr>
          <w:rFonts w:hint="cs"/>
          <w:rtl/>
        </w:rPr>
        <w:t xml:space="preserve"> اگر آن گام ها را بر نمیداشت، </w:t>
      </w:r>
      <w:r w:rsidR="007E310A">
        <w:rPr>
          <w:rFonts w:hint="cs"/>
          <w:rtl/>
        </w:rPr>
        <w:t>تمام این مدتی که دویده بود بیهوده میبود. اگر هنگامیکه تمام اعضاء و جوارحش او را از ادامه باز میداشتند</w:t>
      </w:r>
      <w:r w:rsidR="00F42E78">
        <w:rPr>
          <w:rFonts w:hint="cs"/>
          <w:rtl/>
        </w:rPr>
        <w:t>،</w:t>
      </w:r>
      <w:r w:rsidR="007E310A">
        <w:rPr>
          <w:rFonts w:hint="cs"/>
          <w:rtl/>
        </w:rPr>
        <w:t xml:space="preserve"> با عزم و اراده ادامه نمیداد</w:t>
      </w:r>
      <w:r w:rsidR="00F42E78">
        <w:rPr>
          <w:rFonts w:hint="cs"/>
          <w:rtl/>
        </w:rPr>
        <w:t xml:space="preserve"> موفقیت ممکن نبود</w:t>
      </w:r>
      <w:r w:rsidR="007E310A">
        <w:rPr>
          <w:rFonts w:hint="cs"/>
          <w:rtl/>
        </w:rPr>
        <w:t xml:space="preserve">. این تنها راه برای ساختن چیزی بود که </w:t>
      </w:r>
      <w:r w:rsidR="0034475E">
        <w:rPr>
          <w:rFonts w:hint="cs"/>
          <w:rtl/>
        </w:rPr>
        <w:t>می‌خواست</w:t>
      </w:r>
      <w:r w:rsidR="007E310A">
        <w:rPr>
          <w:rFonts w:hint="cs"/>
          <w:rtl/>
        </w:rPr>
        <w:t xml:space="preserve"> بسازد. قویترین موجودی که روی آن سیاره زندگی </w:t>
      </w:r>
      <w:r>
        <w:rPr>
          <w:rFonts w:hint="cs"/>
          <w:rtl/>
        </w:rPr>
        <w:t>می‌کرد</w:t>
      </w:r>
      <w:r w:rsidR="007E310A">
        <w:rPr>
          <w:rFonts w:hint="cs"/>
          <w:rtl/>
        </w:rPr>
        <w:t xml:space="preserve">. نه فقط از نظر جسمی بلکه </w:t>
      </w:r>
      <w:r w:rsidR="0034475E">
        <w:rPr>
          <w:rFonts w:hint="cs"/>
          <w:rtl/>
        </w:rPr>
        <w:t>می‌خواست</w:t>
      </w:r>
      <w:r w:rsidR="007E310A">
        <w:rPr>
          <w:rFonts w:hint="cs"/>
          <w:rtl/>
        </w:rPr>
        <w:t xml:space="preserve"> ذهنش هم مانند بدنش آهنین باشد. </w:t>
      </w:r>
    </w:p>
    <w:p w14:paraId="4B62562C" w14:textId="6A807B8C" w:rsidR="00AA083E" w:rsidRDefault="00AA083E" w:rsidP="000A5953">
      <w:pPr>
        <w:rPr>
          <w:rtl/>
        </w:rPr>
      </w:pPr>
      <w:r>
        <w:rPr>
          <w:rFonts w:hint="cs"/>
          <w:rtl/>
        </w:rPr>
        <w:t>صحبت یکی از معلمها را بخاطر داشت.</w:t>
      </w:r>
    </w:p>
    <w:p w14:paraId="3DF1D529" w14:textId="38A0D62D" w:rsidR="00AA083E" w:rsidRDefault="00AA083E" w:rsidP="000A5953">
      <w:pPr>
        <w:pStyle w:val="ListParagraph"/>
        <w:numPr>
          <w:ilvl w:val="0"/>
          <w:numId w:val="1"/>
        </w:numPr>
      </w:pPr>
      <w:r>
        <w:rPr>
          <w:rFonts w:hint="cs"/>
          <w:rtl/>
        </w:rPr>
        <w:t xml:space="preserve">دنیا پر از آدم های معمولیه. معمولی بودن آسونه. اگر میخواهی زندگیت رو تغییر بدی باید یک قدم جلوتر بروی. </w:t>
      </w:r>
    </w:p>
    <w:p w14:paraId="3886BB6B" w14:textId="2FE9C0D4" w:rsidR="00AA083E" w:rsidRDefault="00AA083E" w:rsidP="000A5953">
      <w:pPr>
        <w:pStyle w:val="ListParagraph"/>
        <w:numPr>
          <w:ilvl w:val="0"/>
          <w:numId w:val="1"/>
        </w:numPr>
      </w:pPr>
      <w:r>
        <w:rPr>
          <w:rFonts w:hint="cs"/>
          <w:rtl/>
        </w:rPr>
        <w:t>یعنی باید چکار کنم</w:t>
      </w:r>
      <w:r w:rsidR="00F42E78">
        <w:rPr>
          <w:rFonts w:hint="cs"/>
          <w:rtl/>
        </w:rPr>
        <w:t>؟</w:t>
      </w:r>
      <w:r>
        <w:rPr>
          <w:rFonts w:hint="cs"/>
          <w:rtl/>
        </w:rPr>
        <w:t xml:space="preserve"> </w:t>
      </w:r>
    </w:p>
    <w:p w14:paraId="74EE4684" w14:textId="15A329C0" w:rsidR="00AA083E" w:rsidRDefault="00AA083E" w:rsidP="000A5953">
      <w:pPr>
        <w:pStyle w:val="ListParagraph"/>
        <w:numPr>
          <w:ilvl w:val="0"/>
          <w:numId w:val="1"/>
        </w:numPr>
      </w:pPr>
      <w:r>
        <w:rPr>
          <w:rFonts w:hint="cs"/>
          <w:rtl/>
        </w:rPr>
        <w:t>هر کاری که انتخاب میکنی عالی انجامش بده. برای عالی انجام دادن یک کار باید بیشتر از بقیه اشتباه کنی تا بیشتر یاد بگیری. اگر قرار مشق بنویسی بیشتر از همه بنویس تا میزان فشار دست روی قلم دستت بیاد. بیخودی یک کار رو تکرار نکن. همیشه بفکر این باش که میتونی</w:t>
      </w:r>
      <w:r w:rsidR="00F42E78">
        <w:rPr>
          <w:rFonts w:hint="cs"/>
          <w:rtl/>
        </w:rPr>
        <w:t xml:space="preserve"> از تکرار اون کار</w:t>
      </w:r>
      <w:r w:rsidR="000106AF">
        <w:rPr>
          <w:rFonts w:hint="cs"/>
          <w:rtl/>
        </w:rPr>
        <w:t>،</w:t>
      </w:r>
      <w:r w:rsidR="00F42E78">
        <w:rPr>
          <w:rFonts w:hint="cs"/>
          <w:rtl/>
        </w:rPr>
        <w:t xml:space="preserve"> چه چیزهای بیشتری</w:t>
      </w:r>
      <w:r>
        <w:rPr>
          <w:rFonts w:hint="cs"/>
          <w:rtl/>
        </w:rPr>
        <w:t xml:space="preserve"> یاد بگیری. </w:t>
      </w:r>
    </w:p>
    <w:p w14:paraId="001948F5" w14:textId="24DD643B" w:rsidR="00AA083E" w:rsidRDefault="00AA083E" w:rsidP="000A5953">
      <w:pPr>
        <w:pStyle w:val="ListParagraph"/>
        <w:numPr>
          <w:ilvl w:val="0"/>
          <w:numId w:val="1"/>
        </w:numPr>
      </w:pPr>
      <w:r>
        <w:rPr>
          <w:rFonts w:hint="cs"/>
          <w:rtl/>
        </w:rPr>
        <w:t>یعنی چکار کنم</w:t>
      </w:r>
      <w:r w:rsidR="00F42E78">
        <w:rPr>
          <w:rFonts w:hint="cs"/>
          <w:rtl/>
        </w:rPr>
        <w:t>؟</w:t>
      </w:r>
    </w:p>
    <w:p w14:paraId="44DEB9A1" w14:textId="3B89197A" w:rsidR="00AA083E" w:rsidRDefault="00AA083E" w:rsidP="000A5953">
      <w:pPr>
        <w:pStyle w:val="ListParagraph"/>
        <w:numPr>
          <w:ilvl w:val="0"/>
          <w:numId w:val="1"/>
        </w:numPr>
      </w:pPr>
      <w:r>
        <w:rPr>
          <w:rFonts w:hint="cs"/>
          <w:rtl/>
        </w:rPr>
        <w:lastRenderedPageBreak/>
        <w:t xml:space="preserve">بهتر و بهتر و بهتر بشو. مهم نیست چه کار میکنی بهتر از بقیه انجامش بده. بیشتر از آدمهای معمولی براش وقت بذار. موفق شدن </w:t>
      </w:r>
      <w:r w:rsidR="00E10AE1">
        <w:rPr>
          <w:rFonts w:hint="cs"/>
          <w:rtl/>
        </w:rPr>
        <w:t>یک راه بیشتر نداره. باختن ، باختن و یادگرفتن از این باختن ها. از باختن نترس</w:t>
      </w:r>
      <w:r w:rsidR="00F42E78">
        <w:rPr>
          <w:rFonts w:hint="cs"/>
          <w:rtl/>
        </w:rPr>
        <w:t>!</w:t>
      </w:r>
      <w:r w:rsidR="00E10AE1">
        <w:rPr>
          <w:rFonts w:hint="cs"/>
          <w:rtl/>
        </w:rPr>
        <w:t xml:space="preserve"> تا زمانیکه از هر باختت</w:t>
      </w:r>
      <w:r w:rsidR="00F42E78">
        <w:rPr>
          <w:rFonts w:hint="cs"/>
          <w:rtl/>
        </w:rPr>
        <w:t xml:space="preserve"> برای برد بعدی</w:t>
      </w:r>
      <w:r w:rsidR="00E10AE1">
        <w:rPr>
          <w:rFonts w:hint="cs"/>
          <w:rtl/>
        </w:rPr>
        <w:t xml:space="preserve"> درس میگیری</w:t>
      </w:r>
      <w:r w:rsidR="000106AF">
        <w:rPr>
          <w:rFonts w:hint="cs"/>
          <w:rtl/>
        </w:rPr>
        <w:t xml:space="preserve">، از باختن نترس، و </w:t>
      </w:r>
      <w:r w:rsidR="00E10AE1">
        <w:rPr>
          <w:rFonts w:hint="cs"/>
          <w:rtl/>
        </w:rPr>
        <w:t xml:space="preserve">از بیشتر تلاش کردن خسته نشو. </w:t>
      </w:r>
    </w:p>
    <w:p w14:paraId="2FC482F3" w14:textId="6718ECCB" w:rsidR="007E310A" w:rsidRDefault="007E310A" w:rsidP="000A5953">
      <w:r>
        <w:rPr>
          <w:rFonts w:hint="cs"/>
          <w:rtl/>
        </w:rPr>
        <w:t xml:space="preserve">چند دور دیگر دور آن پارک زد تا بلاخره تصمیم گرفت </w:t>
      </w:r>
      <w:r w:rsidR="00F42E78">
        <w:rPr>
          <w:rFonts w:hint="cs"/>
          <w:rtl/>
        </w:rPr>
        <w:t xml:space="preserve">که </w:t>
      </w:r>
      <w:r>
        <w:rPr>
          <w:rFonts w:hint="cs"/>
          <w:rtl/>
        </w:rPr>
        <w:t xml:space="preserve">دیگر بس است. کوله را باز کرد و لباس گرم را پوشید و با سرعتی ملایم تر به سمت یتیم خانه راه افتاد. </w:t>
      </w:r>
    </w:p>
    <w:p w14:paraId="161BD059" w14:textId="07DD2198" w:rsidR="00A546F5" w:rsidRDefault="00A546F5" w:rsidP="000A5953">
      <w:pPr>
        <w:pStyle w:val="Heading2"/>
        <w:rPr>
          <w:rtl/>
        </w:rPr>
      </w:pPr>
      <w:r w:rsidRPr="00F42E78">
        <w:rPr>
          <w:rFonts w:hint="cs"/>
          <w:rtl/>
        </w:rPr>
        <w:t>فصل</w:t>
      </w:r>
      <w:r>
        <w:rPr>
          <w:rFonts w:hint="cs"/>
          <w:rtl/>
        </w:rPr>
        <w:t xml:space="preserve"> دوم یتیم خانه</w:t>
      </w:r>
    </w:p>
    <w:p w14:paraId="1B69B54F" w14:textId="07F78318" w:rsidR="001721E2" w:rsidRDefault="007E310A" w:rsidP="000A5953">
      <w:pPr>
        <w:rPr>
          <w:rtl/>
        </w:rPr>
      </w:pPr>
      <w:r>
        <w:rPr>
          <w:rFonts w:hint="cs"/>
          <w:rtl/>
        </w:rPr>
        <w:t xml:space="preserve">درب یتیم خانه باز شد. خانم لین درب را باز </w:t>
      </w:r>
      <w:r w:rsidR="008A6C9D">
        <w:rPr>
          <w:rFonts w:hint="cs"/>
          <w:rtl/>
        </w:rPr>
        <w:t>کرد</w:t>
      </w:r>
      <w:r>
        <w:rPr>
          <w:rFonts w:hint="cs"/>
          <w:rtl/>
        </w:rPr>
        <w:t>. بهم سلام کردند.</w:t>
      </w:r>
    </w:p>
    <w:p w14:paraId="20E06A7D" w14:textId="45AD68E6" w:rsidR="007E310A" w:rsidRDefault="001721E2" w:rsidP="000A5953">
      <w:pPr>
        <w:rPr>
          <w:rtl/>
        </w:rPr>
      </w:pPr>
      <w:r>
        <w:rPr>
          <w:rFonts w:hint="cs"/>
          <w:rtl/>
        </w:rPr>
        <w:t>خانم لین:</w:t>
      </w:r>
      <w:r w:rsidR="007E310A">
        <w:rPr>
          <w:rFonts w:hint="cs"/>
          <w:rtl/>
        </w:rPr>
        <w:t xml:space="preserve"> جیک آب داغه اگر خواستی دوش بگیری.</w:t>
      </w:r>
    </w:p>
    <w:p w14:paraId="5C61F874" w14:textId="77777777" w:rsidR="007E310A" w:rsidRDefault="007E310A" w:rsidP="000A5953">
      <w:pPr>
        <w:pStyle w:val="ListParagraph"/>
        <w:numPr>
          <w:ilvl w:val="0"/>
          <w:numId w:val="1"/>
        </w:numPr>
      </w:pPr>
      <w:r>
        <w:rPr>
          <w:rFonts w:hint="cs"/>
          <w:rtl/>
        </w:rPr>
        <w:t>مرسی.</w:t>
      </w:r>
    </w:p>
    <w:p w14:paraId="20E64720" w14:textId="7717A01D" w:rsidR="00E41CFA" w:rsidRDefault="00E41CFA" w:rsidP="000A5953">
      <w:pPr>
        <w:pStyle w:val="ListParagraph"/>
        <w:rPr>
          <w:rtl/>
        </w:rPr>
      </w:pPr>
      <w:r>
        <w:rPr>
          <w:rFonts w:hint="cs"/>
          <w:rtl/>
        </w:rPr>
        <w:t xml:space="preserve">خانم لین زنی بود حدوداً چهل ساله با موهایی جوگندمی که پسرانه کوتاه شده بودند. لباسش یک کت و شلوار رسمی و اداری بود. قد بلندی داشت و کاملا لاغر با اینحال مشخص بود که آدم قویی است. </w:t>
      </w:r>
    </w:p>
    <w:p w14:paraId="44E0D084" w14:textId="3175F7BD" w:rsidR="00D771B4" w:rsidRDefault="00D771B4" w:rsidP="000A5953">
      <w:pPr>
        <w:pStyle w:val="ListParagraph"/>
        <w:rPr>
          <w:rtl/>
        </w:rPr>
      </w:pPr>
      <w:r>
        <w:rPr>
          <w:rFonts w:hint="cs"/>
          <w:rtl/>
        </w:rPr>
        <w:t>سه سال بود بعنوان مدیر در آن یتیم خانه بود. شب ها در یتیم خانه میماند</w:t>
      </w:r>
      <w:r w:rsidR="00D964DC">
        <w:rPr>
          <w:rFonts w:hint="cs"/>
          <w:rtl/>
        </w:rPr>
        <w:t>.</w:t>
      </w:r>
      <w:r w:rsidR="00E27B31">
        <w:rPr>
          <w:rFonts w:hint="cs"/>
          <w:rtl/>
        </w:rPr>
        <w:t>هاروی</w:t>
      </w:r>
      <w:r>
        <w:rPr>
          <w:rFonts w:hint="cs"/>
          <w:rtl/>
        </w:rPr>
        <w:t xml:space="preserve"> پسرش در سن 2 سالگی در اثر تصادف رانندگی کشته شده بود. </w:t>
      </w:r>
      <w:r w:rsidR="00D964DC">
        <w:rPr>
          <w:rFonts w:hint="cs"/>
          <w:rtl/>
        </w:rPr>
        <w:t xml:space="preserve">شوهرش الکس راننده بود و </w:t>
      </w:r>
      <w:r w:rsidR="00E27B31">
        <w:rPr>
          <w:rFonts w:hint="cs"/>
          <w:rtl/>
        </w:rPr>
        <w:t>یک کامیون که شب را در جاده رانندگی کرده بود، در حال چرت زدن ماشین آنها را زیر گرفته بود. هاروی کاملاً له شده بود ولی الکس بصورت معجزه آسایی فقط چند خراش برداشته بود.</w:t>
      </w:r>
    </w:p>
    <w:p w14:paraId="55D7EE41" w14:textId="3E430736" w:rsidR="00E10AE1" w:rsidRDefault="00E10AE1" w:rsidP="000A5953">
      <w:pPr>
        <w:rPr>
          <w:rtl/>
        </w:rPr>
      </w:pPr>
      <w:r>
        <w:rPr>
          <w:rFonts w:hint="cs"/>
          <w:rtl/>
        </w:rPr>
        <w:t>حیاط یتیم</w:t>
      </w:r>
      <w:r w:rsidR="00E41CFA">
        <w:rPr>
          <w:rFonts w:hint="cs"/>
          <w:rtl/>
        </w:rPr>
        <w:t>‌</w:t>
      </w:r>
      <w:r>
        <w:rPr>
          <w:rFonts w:hint="cs"/>
          <w:rtl/>
        </w:rPr>
        <w:t>خانه بزرگ بود کف آن کاشی شده بود</w:t>
      </w:r>
      <w:r w:rsidR="00E27B31">
        <w:rPr>
          <w:rFonts w:hint="cs"/>
          <w:rtl/>
        </w:rPr>
        <w:t>،</w:t>
      </w:r>
      <w:r>
        <w:rPr>
          <w:rFonts w:hint="cs"/>
          <w:rtl/>
        </w:rPr>
        <w:t xml:space="preserve"> درب سم</w:t>
      </w:r>
      <w:r w:rsidR="00E27B31">
        <w:rPr>
          <w:rFonts w:hint="cs"/>
          <w:rtl/>
        </w:rPr>
        <w:t>ت جنوب ساختمان و در گوشه سمت</w:t>
      </w:r>
      <w:r>
        <w:rPr>
          <w:rFonts w:hint="cs"/>
          <w:rtl/>
        </w:rPr>
        <w:t xml:space="preserve"> راست حیاط قرار داشت و سمت چپ حیاط درست چسبیده به دیوار یک باغچه کوچک که بیشتر آن را پیچک پر کرده بود قرار داشت. برای ورود به ساختمان یتیم</w:t>
      </w:r>
      <w:r w:rsidR="00E27B31">
        <w:rPr>
          <w:rFonts w:hint="cs"/>
          <w:rtl/>
        </w:rPr>
        <w:t>‌</w:t>
      </w:r>
      <w:r>
        <w:rPr>
          <w:rFonts w:hint="cs"/>
          <w:rtl/>
        </w:rPr>
        <w:t xml:space="preserve">خانه باید سه پله که عرضی نزدیک به دومتر داشتن را بالا میرفت. درب ورودی بزرگ بود. یک </w:t>
      </w:r>
      <w:r>
        <w:rPr>
          <w:rFonts w:hint="cs"/>
          <w:rtl/>
        </w:rPr>
        <w:lastRenderedPageBreak/>
        <w:t>درب دوطاق سفید با نرده های فلزی و شیشه های دودی</w:t>
      </w:r>
      <w:r w:rsidR="00D73F9B">
        <w:rPr>
          <w:rFonts w:hint="cs"/>
          <w:rtl/>
        </w:rPr>
        <w:t>،</w:t>
      </w:r>
      <w:r>
        <w:rPr>
          <w:rFonts w:hint="cs"/>
          <w:rtl/>
        </w:rPr>
        <w:t xml:space="preserve"> سالن پرورشگاه هم دوبخش دخترانه و پسرانه داشت ولی آشپزخانه مشترک بود. </w:t>
      </w:r>
    </w:p>
    <w:p w14:paraId="35855913" w14:textId="0BC507C1" w:rsidR="007E310A" w:rsidRDefault="00E10AE1" w:rsidP="000A5953">
      <w:pPr>
        <w:rPr>
          <w:rtl/>
        </w:rPr>
      </w:pPr>
      <w:r>
        <w:rPr>
          <w:rFonts w:hint="cs"/>
          <w:rtl/>
        </w:rPr>
        <w:t>حمام پسرها در انتهای راهرو سمت راست قرار داشت.</w:t>
      </w:r>
      <w:r w:rsidR="00E27B31">
        <w:rPr>
          <w:rFonts w:hint="cs"/>
          <w:rtl/>
        </w:rPr>
        <w:t xml:space="preserve"> </w:t>
      </w:r>
      <w:r w:rsidR="00D73F9B">
        <w:rPr>
          <w:rFonts w:hint="cs"/>
          <w:rtl/>
        </w:rPr>
        <w:t xml:space="preserve">جیک </w:t>
      </w:r>
      <w:r w:rsidR="007E310A">
        <w:rPr>
          <w:rFonts w:hint="cs"/>
          <w:rtl/>
        </w:rPr>
        <w:t xml:space="preserve">بعد از حمام </w:t>
      </w:r>
      <w:r w:rsidR="00D73F9B">
        <w:rPr>
          <w:rFonts w:hint="cs"/>
          <w:rtl/>
        </w:rPr>
        <w:t xml:space="preserve">به غذا خوری رفت </w:t>
      </w:r>
      <w:r w:rsidR="00283E4D">
        <w:rPr>
          <w:rFonts w:hint="cs"/>
          <w:rtl/>
        </w:rPr>
        <w:t>سر</w:t>
      </w:r>
      <w:r w:rsidR="007E310A">
        <w:rPr>
          <w:rFonts w:hint="cs"/>
          <w:rtl/>
        </w:rPr>
        <w:t xml:space="preserve"> میز صبحانه </w:t>
      </w:r>
      <w:r>
        <w:rPr>
          <w:rFonts w:hint="cs"/>
          <w:rtl/>
        </w:rPr>
        <w:t>در غذا خوری که</w:t>
      </w:r>
      <w:r w:rsidR="00EE7F96">
        <w:rPr>
          <w:rFonts w:hint="cs"/>
          <w:rtl/>
        </w:rPr>
        <w:t xml:space="preserve"> یک </w:t>
      </w:r>
      <w:r>
        <w:rPr>
          <w:rFonts w:hint="cs"/>
          <w:rtl/>
        </w:rPr>
        <w:t xml:space="preserve">سالن بزرگ با سه میز بزرگ و سه عدد یخچال در انتهای آن و یک محل سرو غذا </w:t>
      </w:r>
      <w:r w:rsidR="00EE7F96">
        <w:rPr>
          <w:rFonts w:hint="cs"/>
          <w:rtl/>
        </w:rPr>
        <w:t xml:space="preserve">در </w:t>
      </w:r>
      <w:r>
        <w:rPr>
          <w:rFonts w:hint="cs"/>
          <w:rtl/>
        </w:rPr>
        <w:t xml:space="preserve">گوشه ایی </w:t>
      </w:r>
      <w:r w:rsidR="00EE7F96">
        <w:rPr>
          <w:rFonts w:hint="cs"/>
          <w:rtl/>
        </w:rPr>
        <w:t xml:space="preserve">دیگر </w:t>
      </w:r>
      <w:r>
        <w:rPr>
          <w:rFonts w:hint="cs"/>
          <w:rtl/>
        </w:rPr>
        <w:t>از آن بود</w:t>
      </w:r>
      <w:r w:rsidR="00EE7F96">
        <w:rPr>
          <w:rFonts w:hint="cs"/>
          <w:rtl/>
        </w:rPr>
        <w:t>،</w:t>
      </w:r>
      <w:r>
        <w:rPr>
          <w:rFonts w:hint="cs"/>
          <w:rtl/>
        </w:rPr>
        <w:t xml:space="preserve"> </w:t>
      </w:r>
      <w:r w:rsidR="007E310A">
        <w:rPr>
          <w:rFonts w:hint="cs"/>
          <w:rtl/>
        </w:rPr>
        <w:t>نشست</w:t>
      </w:r>
      <w:r w:rsidR="00EE7F96">
        <w:rPr>
          <w:rFonts w:hint="cs"/>
          <w:rtl/>
        </w:rPr>
        <w:t xml:space="preserve">. </w:t>
      </w:r>
      <w:r w:rsidR="00914EF1">
        <w:rPr>
          <w:rFonts w:hint="cs"/>
          <w:rtl/>
        </w:rPr>
        <w:t>بچه‌ها</w:t>
      </w:r>
      <w:r w:rsidR="007E310A">
        <w:rPr>
          <w:rFonts w:hint="cs"/>
          <w:rtl/>
        </w:rPr>
        <w:t>ی دیگر که تازه ازخواب بیدار شده بودند یکی یکی به سالن غذا خوری می</w:t>
      </w:r>
      <w:r w:rsidR="00E27B31">
        <w:rPr>
          <w:rFonts w:hint="cs"/>
          <w:rtl/>
        </w:rPr>
        <w:t>‌</w:t>
      </w:r>
      <w:r w:rsidR="007E310A">
        <w:rPr>
          <w:rFonts w:hint="cs"/>
          <w:rtl/>
        </w:rPr>
        <w:t>آمدند.</w:t>
      </w:r>
      <w:r w:rsidR="000A31E5">
        <w:rPr>
          <w:rFonts w:hint="cs"/>
          <w:rtl/>
        </w:rPr>
        <w:t xml:space="preserve"> فرد و مایکل سر میزی که جیک نشسته بود</w:t>
      </w:r>
      <w:r w:rsidR="00E41CFA">
        <w:rPr>
          <w:rFonts w:hint="cs"/>
          <w:rtl/>
        </w:rPr>
        <w:t>،</w:t>
      </w:r>
      <w:r w:rsidR="000A31E5">
        <w:rPr>
          <w:rFonts w:hint="cs"/>
          <w:rtl/>
        </w:rPr>
        <w:t xml:space="preserve"> نشستند و با او سلام و احوال پرسی کردند. فرد چندسالی از جیک کوچکتر بود و برادرش مایکل با جیک همکلاسی بود. آنها را والدینشان بخاطر </w:t>
      </w:r>
      <w:r w:rsidR="00914EF1">
        <w:rPr>
          <w:rFonts w:hint="cs"/>
          <w:rtl/>
        </w:rPr>
        <w:t>این‌که</w:t>
      </w:r>
      <w:r w:rsidR="000A31E5">
        <w:rPr>
          <w:rFonts w:hint="cs"/>
          <w:rtl/>
        </w:rPr>
        <w:t xml:space="preserve"> ن</w:t>
      </w:r>
      <w:r w:rsidR="0034475E">
        <w:rPr>
          <w:rFonts w:hint="cs"/>
          <w:rtl/>
        </w:rPr>
        <w:t>می‌توانست</w:t>
      </w:r>
      <w:r w:rsidR="000A31E5">
        <w:rPr>
          <w:rFonts w:hint="cs"/>
          <w:rtl/>
        </w:rPr>
        <w:t>ند مخارجشان را بدهند به یتیم خانه میآوردند. معمولا</w:t>
      </w:r>
      <w:r w:rsidR="00EE7F96">
        <w:rPr>
          <w:rFonts w:hint="cs"/>
          <w:rtl/>
        </w:rPr>
        <w:t>ً</w:t>
      </w:r>
      <w:r w:rsidR="000A31E5">
        <w:rPr>
          <w:rFonts w:hint="cs"/>
          <w:rtl/>
        </w:rPr>
        <w:t xml:space="preserve"> هر چند وقت یکبار به خانه خودشان میرفتند و با پدر و مادرشان وقت میگذراندند. اوضاع آنها در یتیم خانه از خیلی </w:t>
      </w:r>
      <w:r w:rsidR="00914EF1">
        <w:rPr>
          <w:rFonts w:hint="cs"/>
          <w:rtl/>
        </w:rPr>
        <w:t>بچه‌ها</w:t>
      </w:r>
      <w:r w:rsidR="000A31E5">
        <w:rPr>
          <w:rFonts w:hint="cs"/>
          <w:rtl/>
        </w:rPr>
        <w:t xml:space="preserve"> بهتر بود. آنها </w:t>
      </w:r>
      <w:r w:rsidR="00914EF1">
        <w:rPr>
          <w:rFonts w:hint="cs"/>
          <w:rtl/>
        </w:rPr>
        <w:t>می‌دانست</w:t>
      </w:r>
      <w:r w:rsidR="000A31E5">
        <w:rPr>
          <w:rFonts w:hint="cs"/>
          <w:rtl/>
        </w:rPr>
        <w:t xml:space="preserve">ند پدر و مادرشان که هستند. </w:t>
      </w:r>
      <w:r w:rsidR="00914EF1">
        <w:rPr>
          <w:rFonts w:hint="cs"/>
          <w:rtl/>
        </w:rPr>
        <w:t>می‌دانست</w:t>
      </w:r>
      <w:r w:rsidR="000A31E5">
        <w:rPr>
          <w:rFonts w:hint="cs"/>
          <w:rtl/>
        </w:rPr>
        <w:t xml:space="preserve">ند که پدر و مادرشان دوستشان دارند. </w:t>
      </w:r>
      <w:r w:rsidR="00914EF1">
        <w:rPr>
          <w:rFonts w:hint="cs"/>
          <w:rtl/>
        </w:rPr>
        <w:t>می‌دانست</w:t>
      </w:r>
      <w:r w:rsidR="000A31E5">
        <w:rPr>
          <w:rFonts w:hint="cs"/>
          <w:rtl/>
        </w:rPr>
        <w:t>ند بخاطر مشکل پزشکی پدرشان</w:t>
      </w:r>
      <w:r>
        <w:rPr>
          <w:rFonts w:hint="cs"/>
          <w:rtl/>
        </w:rPr>
        <w:t>،</w:t>
      </w:r>
      <w:r w:rsidR="000A31E5">
        <w:rPr>
          <w:rFonts w:hint="cs"/>
          <w:rtl/>
        </w:rPr>
        <w:t xml:space="preserve"> برشکسته شده اند. </w:t>
      </w:r>
      <w:r w:rsidR="00914EF1">
        <w:rPr>
          <w:rFonts w:hint="cs"/>
          <w:rtl/>
        </w:rPr>
        <w:t>می‌دانست</w:t>
      </w:r>
      <w:r w:rsidR="000A31E5">
        <w:rPr>
          <w:rFonts w:hint="cs"/>
          <w:rtl/>
        </w:rPr>
        <w:t xml:space="preserve">ند که مشکلات مالی مانع جمع شدن آنها کنار هم است. آنها هر آنچه باید </w:t>
      </w:r>
      <w:r w:rsidR="00914EF1">
        <w:rPr>
          <w:rFonts w:hint="cs"/>
          <w:rtl/>
        </w:rPr>
        <w:t>می‌دانست</w:t>
      </w:r>
      <w:r w:rsidR="000A31E5">
        <w:rPr>
          <w:rFonts w:hint="cs"/>
          <w:rtl/>
        </w:rPr>
        <w:t xml:space="preserve">ند را </w:t>
      </w:r>
      <w:r w:rsidR="00914EF1">
        <w:rPr>
          <w:rFonts w:hint="cs"/>
          <w:rtl/>
        </w:rPr>
        <w:t>می‌دانست</w:t>
      </w:r>
      <w:r w:rsidR="000A31E5">
        <w:rPr>
          <w:rFonts w:hint="cs"/>
          <w:rtl/>
        </w:rPr>
        <w:t>ند. جیک با آنها دوست بود</w:t>
      </w:r>
      <w:r>
        <w:rPr>
          <w:rFonts w:hint="cs"/>
          <w:rtl/>
        </w:rPr>
        <w:t>.</w:t>
      </w:r>
      <w:r w:rsidR="000A31E5">
        <w:rPr>
          <w:rFonts w:hint="cs"/>
          <w:rtl/>
        </w:rPr>
        <w:t xml:space="preserve"> در یتیم خانه همه باهم دوست بودند. اما جیک جزء آن دسته از آدم ها نبود که زیاد با بقیه </w:t>
      </w:r>
      <w:r w:rsidR="00914EF1">
        <w:rPr>
          <w:rFonts w:hint="cs"/>
          <w:rtl/>
        </w:rPr>
        <w:t>بچه‌ها</w:t>
      </w:r>
      <w:r w:rsidR="000A31E5">
        <w:rPr>
          <w:rFonts w:hint="cs"/>
          <w:rtl/>
        </w:rPr>
        <w:t xml:space="preserve"> بجوشد. فرد و مایکل هم از این قاعده استثناء نبودند. بنابراین احوالپرسی آنها چندان طول نکشید.</w:t>
      </w:r>
      <w:r w:rsidR="007E310A">
        <w:rPr>
          <w:rFonts w:hint="cs"/>
          <w:rtl/>
        </w:rPr>
        <w:t xml:space="preserve"> همگی شروع به خوردن صبحانه کردند. بعد از صبحانه هنگام خروج از درب کسی </w:t>
      </w:r>
      <w:r w:rsidR="00926BCB">
        <w:rPr>
          <w:rFonts w:hint="cs"/>
          <w:rtl/>
        </w:rPr>
        <w:t>یک پس</w:t>
      </w:r>
      <w:r w:rsidR="00E27B31">
        <w:rPr>
          <w:rFonts w:hint="cs"/>
          <w:rtl/>
        </w:rPr>
        <w:t>ِ</w:t>
      </w:r>
      <w:r w:rsidR="00926BCB">
        <w:rPr>
          <w:rFonts w:hint="cs"/>
          <w:rtl/>
        </w:rPr>
        <w:t xml:space="preserve"> گردنی به او </w:t>
      </w:r>
      <w:r w:rsidR="007E310A">
        <w:rPr>
          <w:rFonts w:hint="cs"/>
          <w:rtl/>
        </w:rPr>
        <w:t xml:space="preserve">زد. </w:t>
      </w:r>
      <w:r w:rsidR="0034475E">
        <w:rPr>
          <w:rFonts w:hint="cs"/>
          <w:rtl/>
        </w:rPr>
        <w:t>می‌خواست</w:t>
      </w:r>
      <w:r w:rsidR="007E310A">
        <w:rPr>
          <w:rFonts w:hint="cs"/>
          <w:rtl/>
        </w:rPr>
        <w:t xml:space="preserve"> که با مشت به سمتش حمله کند</w:t>
      </w:r>
      <w:r w:rsidR="008A6C9D">
        <w:rPr>
          <w:rFonts w:hint="cs"/>
          <w:rtl/>
        </w:rPr>
        <w:t>،</w:t>
      </w:r>
      <w:r w:rsidR="007E310A">
        <w:rPr>
          <w:rFonts w:hint="cs"/>
          <w:rtl/>
        </w:rPr>
        <w:t xml:space="preserve"> اما اول رویش را برگرداند تا ببیند کیست. </w:t>
      </w:r>
    </w:p>
    <w:p w14:paraId="57B70D0F" w14:textId="4825A06A" w:rsidR="007E310A" w:rsidRDefault="007E310A" w:rsidP="000A5953">
      <w:pPr>
        <w:rPr>
          <w:rtl/>
        </w:rPr>
      </w:pPr>
      <w:r>
        <w:rPr>
          <w:rFonts w:hint="cs"/>
          <w:rtl/>
        </w:rPr>
        <w:t>مری بود</w:t>
      </w:r>
      <w:r w:rsidR="00EE7F96">
        <w:rPr>
          <w:rFonts w:hint="cs"/>
          <w:rtl/>
        </w:rPr>
        <w:t>،</w:t>
      </w:r>
      <w:r>
        <w:rPr>
          <w:rFonts w:hint="cs"/>
          <w:rtl/>
        </w:rPr>
        <w:t xml:space="preserve"> دختری که دو سال از او کوچکتر بود. </w:t>
      </w:r>
      <w:r w:rsidR="009A1A34">
        <w:rPr>
          <w:rFonts w:hint="cs"/>
          <w:rtl/>
        </w:rPr>
        <w:t xml:space="preserve">موهای طلاییش تا زانوانش </w:t>
      </w:r>
      <w:r w:rsidR="0034475E" w:rsidRPr="0034475E">
        <w:rPr>
          <w:rFonts w:hint="cs"/>
          <w:rtl/>
        </w:rPr>
        <w:t xml:space="preserve"> می‌رسید</w:t>
      </w:r>
      <w:r w:rsidR="009A1A34">
        <w:rPr>
          <w:rFonts w:hint="cs"/>
          <w:rtl/>
        </w:rPr>
        <w:t xml:space="preserve">. چشمانی به رنگ آسمان داشت و پیراهنی بلند به رنگ قرمز پوشیده بود. پیراهنش آستین نداشت و دستان نحیف و پوست سفیدش را به نمایش میگذاشت. </w:t>
      </w:r>
      <w:r w:rsidR="00303F7F">
        <w:rPr>
          <w:rtl/>
        </w:rPr>
        <w:br/>
      </w:r>
      <w:r w:rsidR="009A1A34">
        <w:rPr>
          <w:rFonts w:hint="cs"/>
          <w:rtl/>
        </w:rPr>
        <w:t xml:space="preserve">مری گفت : </w:t>
      </w:r>
      <w:r w:rsidR="007352DB">
        <w:rPr>
          <w:rFonts w:hint="cs"/>
          <w:rtl/>
        </w:rPr>
        <w:t>"</w:t>
      </w:r>
      <w:r>
        <w:rPr>
          <w:rFonts w:hint="cs"/>
          <w:rtl/>
        </w:rPr>
        <w:t xml:space="preserve">سلام </w:t>
      </w:r>
      <w:r w:rsidR="00835FA4">
        <w:rPr>
          <w:rFonts w:hint="cs"/>
          <w:rtl/>
        </w:rPr>
        <w:t xml:space="preserve">بازم رفتی دویدی! خسته نمیشی. </w:t>
      </w:r>
      <w:r w:rsidR="007352DB">
        <w:rPr>
          <w:rFonts w:hint="cs"/>
          <w:rtl/>
        </w:rPr>
        <w:t>"</w:t>
      </w:r>
    </w:p>
    <w:p w14:paraId="247CEC84" w14:textId="77777777" w:rsidR="00835FA4" w:rsidRDefault="00835FA4" w:rsidP="000A5953">
      <w:pPr>
        <w:pStyle w:val="ListParagraph"/>
        <w:numPr>
          <w:ilvl w:val="0"/>
          <w:numId w:val="1"/>
        </w:numPr>
      </w:pPr>
      <w:r>
        <w:rPr>
          <w:rFonts w:hint="cs"/>
          <w:rtl/>
        </w:rPr>
        <w:lastRenderedPageBreak/>
        <w:t xml:space="preserve">تو همش خوابی، </w:t>
      </w:r>
      <w:r w:rsidR="008A6C9D">
        <w:rPr>
          <w:rFonts w:hint="cs"/>
          <w:rtl/>
        </w:rPr>
        <w:t xml:space="preserve">برای همین </w:t>
      </w:r>
      <w:r>
        <w:rPr>
          <w:rFonts w:hint="cs"/>
          <w:rtl/>
        </w:rPr>
        <w:t xml:space="preserve">با تکون خوردن خسته میشی ، ورزش کنی دیگه اینقدر همیشه خسته نیستی. تنبل. </w:t>
      </w:r>
    </w:p>
    <w:p w14:paraId="678A454A" w14:textId="77777777" w:rsidR="00835FA4" w:rsidRDefault="00835FA4" w:rsidP="000A5953">
      <w:pPr>
        <w:pStyle w:val="ListParagraph"/>
        <w:numPr>
          <w:ilvl w:val="0"/>
          <w:numId w:val="1"/>
        </w:numPr>
      </w:pPr>
      <w:r>
        <w:rPr>
          <w:rFonts w:hint="cs"/>
          <w:rtl/>
        </w:rPr>
        <w:t xml:space="preserve">من ترجیح میدم بمیرم ولی ورزش نکنم. </w:t>
      </w:r>
    </w:p>
    <w:p w14:paraId="3E9110B5" w14:textId="77777777" w:rsidR="00835FA4" w:rsidRDefault="00835FA4" w:rsidP="000A5953">
      <w:pPr>
        <w:pStyle w:val="ListParagraph"/>
        <w:numPr>
          <w:ilvl w:val="0"/>
          <w:numId w:val="1"/>
        </w:numPr>
      </w:pPr>
      <w:r>
        <w:rPr>
          <w:rFonts w:hint="cs"/>
          <w:rtl/>
        </w:rPr>
        <w:t xml:space="preserve">تنبل. </w:t>
      </w:r>
    </w:p>
    <w:p w14:paraId="5E3ACE03" w14:textId="77777777" w:rsidR="00835FA4" w:rsidRDefault="00835FA4" w:rsidP="000A5953">
      <w:pPr>
        <w:pStyle w:val="ListParagraph"/>
        <w:numPr>
          <w:ilvl w:val="0"/>
          <w:numId w:val="1"/>
        </w:numPr>
      </w:pPr>
      <w:r>
        <w:rPr>
          <w:rFonts w:hint="cs"/>
          <w:rtl/>
        </w:rPr>
        <w:t xml:space="preserve">میری مدرسه. </w:t>
      </w:r>
    </w:p>
    <w:p w14:paraId="10FE3643" w14:textId="1597D22F" w:rsidR="00835FA4" w:rsidRDefault="00835FA4" w:rsidP="000A5953">
      <w:pPr>
        <w:pStyle w:val="ListParagraph"/>
        <w:numPr>
          <w:ilvl w:val="0"/>
          <w:numId w:val="1"/>
        </w:numPr>
      </w:pPr>
      <w:r>
        <w:rPr>
          <w:rFonts w:hint="cs"/>
          <w:rtl/>
        </w:rPr>
        <w:t>جیک:</w:t>
      </w:r>
      <w:r w:rsidR="007352DB">
        <w:rPr>
          <w:rFonts w:hint="cs"/>
          <w:rtl/>
        </w:rPr>
        <w:t>"</w:t>
      </w:r>
      <w:r>
        <w:rPr>
          <w:rFonts w:hint="cs"/>
          <w:rtl/>
        </w:rPr>
        <w:t xml:space="preserve"> آره </w:t>
      </w:r>
      <w:r w:rsidR="007352DB">
        <w:rPr>
          <w:rFonts w:hint="cs"/>
          <w:rtl/>
        </w:rPr>
        <w:t>"</w:t>
      </w:r>
    </w:p>
    <w:p w14:paraId="037474C5" w14:textId="173BA0D9" w:rsidR="00835FA4" w:rsidRDefault="00835FA4" w:rsidP="000A5953">
      <w:pPr>
        <w:pStyle w:val="ListParagraph"/>
        <w:numPr>
          <w:ilvl w:val="0"/>
          <w:numId w:val="1"/>
        </w:numPr>
      </w:pPr>
      <w:r>
        <w:rPr>
          <w:rFonts w:hint="cs"/>
          <w:rtl/>
        </w:rPr>
        <w:t xml:space="preserve">مری: </w:t>
      </w:r>
      <w:r w:rsidR="007352DB">
        <w:rPr>
          <w:rFonts w:hint="cs"/>
          <w:rtl/>
        </w:rPr>
        <w:t>"</w:t>
      </w:r>
      <w:r>
        <w:rPr>
          <w:rFonts w:hint="cs"/>
          <w:rtl/>
        </w:rPr>
        <w:t>میشه باهم بریم.</w:t>
      </w:r>
      <w:r w:rsidR="007352DB">
        <w:rPr>
          <w:rFonts w:hint="cs"/>
          <w:rtl/>
        </w:rPr>
        <w:t>"</w:t>
      </w:r>
    </w:p>
    <w:p w14:paraId="25B06789" w14:textId="535F2507" w:rsidR="00835FA4" w:rsidRDefault="00835FA4" w:rsidP="000A5953">
      <w:pPr>
        <w:pStyle w:val="ListParagraph"/>
        <w:numPr>
          <w:ilvl w:val="0"/>
          <w:numId w:val="1"/>
        </w:numPr>
      </w:pPr>
      <w:r>
        <w:rPr>
          <w:rFonts w:hint="cs"/>
          <w:rtl/>
        </w:rPr>
        <w:t xml:space="preserve">جیک: </w:t>
      </w:r>
      <w:r w:rsidR="007352DB">
        <w:rPr>
          <w:rFonts w:hint="cs"/>
          <w:rtl/>
        </w:rPr>
        <w:t>"</w:t>
      </w:r>
      <w:r>
        <w:rPr>
          <w:rFonts w:hint="cs"/>
          <w:rtl/>
        </w:rPr>
        <w:t>ماشین میاد جلو درب، باهم بریم؟!</w:t>
      </w:r>
      <w:r w:rsidR="007352DB">
        <w:rPr>
          <w:rFonts w:hint="cs"/>
          <w:rtl/>
        </w:rPr>
        <w:t>"</w:t>
      </w:r>
    </w:p>
    <w:p w14:paraId="7B80AE8F" w14:textId="4D7C65D8" w:rsidR="00835FA4" w:rsidRDefault="00835FA4" w:rsidP="000A5953">
      <w:pPr>
        <w:pStyle w:val="ListParagraph"/>
        <w:numPr>
          <w:ilvl w:val="0"/>
          <w:numId w:val="1"/>
        </w:numPr>
      </w:pPr>
      <w:r>
        <w:rPr>
          <w:rFonts w:hint="cs"/>
          <w:rtl/>
        </w:rPr>
        <w:t xml:space="preserve">مری: </w:t>
      </w:r>
      <w:r w:rsidR="007352DB">
        <w:rPr>
          <w:rFonts w:hint="cs"/>
          <w:rtl/>
        </w:rPr>
        <w:t>"</w:t>
      </w:r>
      <w:r>
        <w:rPr>
          <w:rFonts w:hint="cs"/>
          <w:rtl/>
        </w:rPr>
        <w:t>با یک ماشین. مدرسمون نزدیک همه!</w:t>
      </w:r>
      <w:r w:rsidR="007352DB">
        <w:rPr>
          <w:rFonts w:hint="cs"/>
          <w:rtl/>
        </w:rPr>
        <w:t>"</w:t>
      </w:r>
    </w:p>
    <w:p w14:paraId="12B5A235" w14:textId="38B65183" w:rsidR="00835FA4" w:rsidRDefault="00835FA4" w:rsidP="000A5953">
      <w:pPr>
        <w:pStyle w:val="ListParagraph"/>
        <w:numPr>
          <w:ilvl w:val="0"/>
          <w:numId w:val="1"/>
        </w:numPr>
      </w:pPr>
      <w:r>
        <w:rPr>
          <w:rFonts w:hint="cs"/>
          <w:rtl/>
        </w:rPr>
        <w:t xml:space="preserve">جیک: </w:t>
      </w:r>
      <w:r w:rsidR="007352DB">
        <w:rPr>
          <w:rFonts w:hint="cs"/>
          <w:rtl/>
        </w:rPr>
        <w:t>"</w:t>
      </w:r>
      <w:r>
        <w:rPr>
          <w:rFonts w:hint="cs"/>
          <w:rtl/>
        </w:rPr>
        <w:t xml:space="preserve">اوکی منتظر میشم حاضر شی با یک ماشین میریم. </w:t>
      </w:r>
      <w:r w:rsidR="007352DB">
        <w:rPr>
          <w:rFonts w:hint="cs"/>
          <w:rtl/>
        </w:rPr>
        <w:t>"</w:t>
      </w:r>
    </w:p>
    <w:p w14:paraId="099510B9" w14:textId="53D26561" w:rsidR="00E10AE1" w:rsidRDefault="00835FA4" w:rsidP="000A5953">
      <w:pPr>
        <w:rPr>
          <w:rtl/>
        </w:rPr>
      </w:pPr>
      <w:r>
        <w:rPr>
          <w:rFonts w:hint="cs"/>
          <w:rtl/>
        </w:rPr>
        <w:t xml:space="preserve">مری بسمت خوابگاه دختر ها رفت. جیک خوشحال بود که با مشت به صورت او نکوبیده، </w:t>
      </w:r>
      <w:r w:rsidR="00E41CFA">
        <w:rPr>
          <w:rFonts w:hint="cs"/>
          <w:rtl/>
        </w:rPr>
        <w:t xml:space="preserve">با آنکه </w:t>
      </w:r>
      <w:r>
        <w:rPr>
          <w:rFonts w:hint="cs"/>
          <w:rtl/>
        </w:rPr>
        <w:t xml:space="preserve">واقعاً </w:t>
      </w:r>
      <w:r w:rsidR="0034475E">
        <w:rPr>
          <w:rFonts w:hint="cs"/>
          <w:rtl/>
        </w:rPr>
        <w:t>می‌خواست</w:t>
      </w:r>
      <w:r>
        <w:rPr>
          <w:rFonts w:hint="cs"/>
          <w:rtl/>
        </w:rPr>
        <w:t xml:space="preserve"> اینکار را بکند. </w:t>
      </w:r>
      <w:r w:rsidR="00E41CFA">
        <w:rPr>
          <w:rFonts w:hint="cs"/>
          <w:rtl/>
        </w:rPr>
        <w:t xml:space="preserve">بازوهای جیک از گردن مری کلفت تر بودند. </w:t>
      </w:r>
      <w:r>
        <w:rPr>
          <w:rFonts w:hint="cs"/>
          <w:rtl/>
        </w:rPr>
        <w:t xml:space="preserve">آن لحظه که یکی به پشت سرش ضربه زده بود. آن لحظه برایش مهم نبود که آن شخص دوست است یا نه. فقط </w:t>
      </w:r>
      <w:r w:rsidR="0034475E">
        <w:rPr>
          <w:rFonts w:hint="cs"/>
          <w:rtl/>
        </w:rPr>
        <w:t>می‌خواست</w:t>
      </w:r>
      <w:r>
        <w:rPr>
          <w:rFonts w:hint="cs"/>
          <w:rtl/>
        </w:rPr>
        <w:t xml:space="preserve"> به او ضربه ایی بزند. اما مهم بود که آن شخص کیست</w:t>
      </w:r>
      <w:r w:rsidR="008A6C9D">
        <w:rPr>
          <w:rFonts w:hint="cs"/>
          <w:rtl/>
        </w:rPr>
        <w:t>!</w:t>
      </w:r>
      <w:r>
        <w:rPr>
          <w:rFonts w:hint="cs"/>
          <w:rtl/>
        </w:rPr>
        <w:t xml:space="preserve"> اگر </w:t>
      </w:r>
      <w:r w:rsidR="00E41CFA">
        <w:rPr>
          <w:rFonts w:hint="cs"/>
          <w:rtl/>
        </w:rPr>
        <w:t xml:space="preserve">با مشت به </w:t>
      </w:r>
      <w:r>
        <w:rPr>
          <w:rFonts w:hint="cs"/>
          <w:rtl/>
        </w:rPr>
        <w:t>صورت مری میکوبید</w:t>
      </w:r>
      <w:r w:rsidR="00E41CFA">
        <w:rPr>
          <w:rFonts w:hint="cs"/>
          <w:rtl/>
        </w:rPr>
        <w:t>، خسارت جبران ناپذیر بود. جیک میدانست مشتهایش چه قدرتی دارند. با یک ضربه مشتش صورت مری خورد میشد و</w:t>
      </w:r>
      <w:r>
        <w:rPr>
          <w:rFonts w:hint="cs"/>
          <w:rtl/>
        </w:rPr>
        <w:t xml:space="preserve"> هیچکس اینکارش را فراموش ن</w:t>
      </w:r>
      <w:r w:rsidR="00914EF1">
        <w:rPr>
          <w:rFonts w:hint="cs"/>
          <w:rtl/>
        </w:rPr>
        <w:t>می‌کرد</w:t>
      </w:r>
      <w:r>
        <w:rPr>
          <w:rFonts w:hint="cs"/>
          <w:rtl/>
        </w:rPr>
        <w:t>. مخصوصا</w:t>
      </w:r>
      <w:r w:rsidR="008A6C9D">
        <w:rPr>
          <w:rFonts w:hint="cs"/>
          <w:rtl/>
        </w:rPr>
        <w:t xml:space="preserve">ً خود مری. </w:t>
      </w:r>
      <w:r>
        <w:rPr>
          <w:rFonts w:hint="cs"/>
          <w:rtl/>
        </w:rPr>
        <w:t>خوب مشت زدن به یک دختر بچه اصلا</w:t>
      </w:r>
      <w:r w:rsidR="008A6C9D">
        <w:rPr>
          <w:rFonts w:hint="cs"/>
          <w:rtl/>
        </w:rPr>
        <w:t>ً</w:t>
      </w:r>
      <w:r>
        <w:rPr>
          <w:rFonts w:hint="cs"/>
          <w:rtl/>
        </w:rPr>
        <w:t xml:space="preserve"> کاری نیست که بشود به آن افتخار کرد. مری آنقدر ضریف و کوچک بود که قطعاً از آن ضربه آسیب جدی میدید، قطعاً چندین ماه کبودی و درد را باید تحمل </w:t>
      </w:r>
      <w:r w:rsidR="00914EF1">
        <w:rPr>
          <w:rFonts w:hint="cs"/>
          <w:rtl/>
        </w:rPr>
        <w:t>می‌کرد</w:t>
      </w:r>
      <w:r>
        <w:rPr>
          <w:rFonts w:hint="cs"/>
          <w:rtl/>
        </w:rPr>
        <w:t xml:space="preserve">. تمام آن مدت قطعاً جیک دردی را در قلب خود باید تحمل </w:t>
      </w:r>
      <w:r w:rsidR="00914EF1">
        <w:rPr>
          <w:rFonts w:hint="cs"/>
          <w:rtl/>
        </w:rPr>
        <w:t>می‌کرد</w:t>
      </w:r>
      <w:r>
        <w:rPr>
          <w:rFonts w:hint="cs"/>
          <w:rtl/>
        </w:rPr>
        <w:t xml:space="preserve">. او برای خودش از آشپزخانه یک شیرینی برداشت. با خود گفت این برای </w:t>
      </w:r>
      <w:r w:rsidR="00914EF1">
        <w:rPr>
          <w:rFonts w:hint="cs"/>
          <w:rtl/>
        </w:rPr>
        <w:t>این‌که</w:t>
      </w:r>
      <w:r>
        <w:rPr>
          <w:rFonts w:hint="cs"/>
          <w:rtl/>
        </w:rPr>
        <w:t xml:space="preserve"> قبل از مشت زدن به طرفت نگاه کردی، کارت خوب بود بچه. تو پدر مادر نداری اما نمیتونی بی تربیت بزرگ شی. تربیت برای زندگی در جامعه لازمه اگر بی</w:t>
      </w:r>
      <w:r w:rsidR="00FA181D">
        <w:rPr>
          <w:rFonts w:hint="cs"/>
          <w:rtl/>
        </w:rPr>
        <w:t>‌</w:t>
      </w:r>
      <w:r>
        <w:rPr>
          <w:rFonts w:hint="cs"/>
          <w:rtl/>
        </w:rPr>
        <w:t>تربیت بزرگ شی در تنهایی و فقر میمیری. شاید تنها و فقیر دنیا اومده باشی، اما با کمی تمرین میتونی تنها و فقیر نمیری. کارت عالی بود.</w:t>
      </w:r>
      <w:r w:rsidR="000A31E5">
        <w:rPr>
          <w:rFonts w:hint="cs"/>
          <w:rtl/>
        </w:rPr>
        <w:t xml:space="preserve"> او کتابی درباره </w:t>
      </w:r>
      <w:r w:rsidR="000A31E5">
        <w:rPr>
          <w:rFonts w:hint="cs"/>
          <w:rtl/>
        </w:rPr>
        <w:lastRenderedPageBreak/>
        <w:t>بازاریابی را که ماه قبل تمام کرده بود به خاطر آورد. کتاب میگفت که مهم نیست والدین ما که هستند این ما هستیم که فقر و ثروت خودمان را تعیین میکنیم.</w:t>
      </w:r>
      <w:r>
        <w:rPr>
          <w:rFonts w:hint="cs"/>
          <w:rtl/>
        </w:rPr>
        <w:t xml:space="preserve"> مری به جلوی درب رسیده بود</w:t>
      </w:r>
      <w:r w:rsidR="008A6C9D">
        <w:rPr>
          <w:rFonts w:hint="cs"/>
          <w:rtl/>
        </w:rPr>
        <w:t>،</w:t>
      </w:r>
      <w:r>
        <w:rPr>
          <w:rFonts w:hint="cs"/>
          <w:rtl/>
        </w:rPr>
        <w:t xml:space="preserve"> جیک یقه پیراهن مری که حسابی چروک بود را درست کرد و باهم سوار ماشین شدند. </w:t>
      </w:r>
    </w:p>
    <w:p w14:paraId="68E052B4" w14:textId="5CB73B1A" w:rsidR="00E10AE1" w:rsidRDefault="00E10AE1" w:rsidP="000A5953">
      <w:pPr>
        <w:pStyle w:val="ListParagraph"/>
        <w:numPr>
          <w:ilvl w:val="0"/>
          <w:numId w:val="1"/>
        </w:numPr>
      </w:pPr>
      <w:r>
        <w:rPr>
          <w:rFonts w:hint="cs"/>
          <w:rtl/>
        </w:rPr>
        <w:t xml:space="preserve">این چه وضع لباس مدرسه نگهداشتنه. </w:t>
      </w:r>
    </w:p>
    <w:p w14:paraId="71D28140" w14:textId="3A30D4E1" w:rsidR="00E10AE1" w:rsidRDefault="00E10AE1" w:rsidP="000A5953">
      <w:pPr>
        <w:pStyle w:val="ListParagraph"/>
        <w:numPr>
          <w:ilvl w:val="0"/>
          <w:numId w:val="1"/>
        </w:numPr>
      </w:pPr>
      <w:r>
        <w:rPr>
          <w:rFonts w:hint="cs"/>
          <w:rtl/>
        </w:rPr>
        <w:t xml:space="preserve">از مدرسه بدم میاد. </w:t>
      </w:r>
    </w:p>
    <w:p w14:paraId="4F230CC8" w14:textId="2B19FA1D" w:rsidR="00E10AE1" w:rsidRDefault="00E10AE1" w:rsidP="000A5953">
      <w:pPr>
        <w:pStyle w:val="ListParagraph"/>
        <w:numPr>
          <w:ilvl w:val="0"/>
          <w:numId w:val="1"/>
        </w:numPr>
      </w:pPr>
      <w:r>
        <w:rPr>
          <w:rFonts w:hint="cs"/>
          <w:rtl/>
        </w:rPr>
        <w:t>تو که همیشه شیک میپوشی. لباس مدرسه رو هم مرتب نگه دار دیگه. کاری نداره که.</w:t>
      </w:r>
    </w:p>
    <w:p w14:paraId="05177295" w14:textId="6A2E42A4" w:rsidR="00E10AE1" w:rsidRDefault="00FA181D" w:rsidP="000A5953">
      <w:pPr>
        <w:pStyle w:val="ListParagraph"/>
        <w:numPr>
          <w:ilvl w:val="0"/>
          <w:numId w:val="1"/>
        </w:numPr>
        <w:rPr>
          <w:rtl/>
        </w:rPr>
      </w:pPr>
      <w:r>
        <w:rPr>
          <w:rFonts w:hint="cs"/>
          <w:rtl/>
        </w:rPr>
        <w:t>اوهوم</w:t>
      </w:r>
      <w:r w:rsidR="00E10AE1">
        <w:rPr>
          <w:rFonts w:hint="cs"/>
          <w:rtl/>
        </w:rPr>
        <w:t xml:space="preserve">. </w:t>
      </w:r>
    </w:p>
    <w:p w14:paraId="22A06770" w14:textId="54D17BA7" w:rsidR="000A31E5" w:rsidRDefault="000A31E5" w:rsidP="000A5953">
      <w:pPr>
        <w:rPr>
          <w:rtl/>
        </w:rPr>
      </w:pPr>
      <w:r>
        <w:rPr>
          <w:rFonts w:hint="cs"/>
          <w:rtl/>
        </w:rPr>
        <w:t xml:space="preserve">جیک: </w:t>
      </w:r>
      <w:r w:rsidR="007352DB">
        <w:rPr>
          <w:rFonts w:hint="cs"/>
          <w:rtl/>
        </w:rPr>
        <w:t>"</w:t>
      </w:r>
      <w:r>
        <w:rPr>
          <w:rFonts w:hint="cs"/>
          <w:rtl/>
        </w:rPr>
        <w:t xml:space="preserve">نمیخواهی بگی چی شده مری. این باهم مدرسه اومدن جریانش چیه. </w:t>
      </w:r>
      <w:r w:rsidR="007352DB">
        <w:rPr>
          <w:rFonts w:hint="cs"/>
          <w:rtl/>
        </w:rPr>
        <w:t>"</w:t>
      </w:r>
    </w:p>
    <w:p w14:paraId="57DE1904" w14:textId="1FB29A23" w:rsidR="000A31E5" w:rsidRDefault="000A31E5" w:rsidP="000A5953">
      <w:pPr>
        <w:rPr>
          <w:rtl/>
        </w:rPr>
      </w:pPr>
      <w:r>
        <w:rPr>
          <w:rFonts w:hint="cs"/>
          <w:rtl/>
        </w:rPr>
        <w:t>مری:</w:t>
      </w:r>
      <w:r w:rsidR="007352DB">
        <w:rPr>
          <w:rFonts w:hint="cs"/>
          <w:rtl/>
        </w:rPr>
        <w:t>"</w:t>
      </w:r>
      <w:r>
        <w:rPr>
          <w:rFonts w:hint="cs"/>
          <w:rtl/>
        </w:rPr>
        <w:t xml:space="preserve"> </w:t>
      </w:r>
      <w:r w:rsidR="004A5D40">
        <w:rPr>
          <w:rFonts w:hint="cs"/>
          <w:rtl/>
        </w:rPr>
        <w:t>لیلی</w:t>
      </w:r>
      <w:r>
        <w:rPr>
          <w:rFonts w:hint="cs"/>
          <w:rtl/>
        </w:rPr>
        <w:t xml:space="preserve"> مدام موهای من رو تو ماشین میکشه. اگر چند روز با تو بیام مدرسه و فکر کنه با تو دوستم دست از سرم برمیداره. </w:t>
      </w:r>
      <w:r w:rsidR="007352DB">
        <w:rPr>
          <w:rFonts w:hint="cs"/>
          <w:rtl/>
        </w:rPr>
        <w:t>"</w:t>
      </w:r>
    </w:p>
    <w:p w14:paraId="6E4928EA" w14:textId="43041459" w:rsidR="000A31E5" w:rsidRDefault="000A31E5" w:rsidP="000A5953">
      <w:pPr>
        <w:rPr>
          <w:rtl/>
        </w:rPr>
      </w:pPr>
      <w:r>
        <w:rPr>
          <w:rFonts w:hint="cs"/>
          <w:rtl/>
        </w:rPr>
        <w:t xml:space="preserve">جیک: </w:t>
      </w:r>
      <w:r w:rsidR="007352DB">
        <w:rPr>
          <w:rFonts w:hint="cs"/>
          <w:rtl/>
        </w:rPr>
        <w:t>"</w:t>
      </w:r>
      <w:r>
        <w:rPr>
          <w:rFonts w:hint="cs"/>
          <w:rtl/>
        </w:rPr>
        <w:t xml:space="preserve">من با </w:t>
      </w:r>
      <w:r w:rsidR="004A5D40">
        <w:rPr>
          <w:rFonts w:hint="cs"/>
          <w:rtl/>
        </w:rPr>
        <w:t xml:space="preserve">لیلی </w:t>
      </w:r>
      <w:r>
        <w:rPr>
          <w:rFonts w:hint="cs"/>
          <w:rtl/>
        </w:rPr>
        <w:t xml:space="preserve">حرف میزنم دست از سرت برداره. </w:t>
      </w:r>
      <w:r w:rsidR="007352DB">
        <w:rPr>
          <w:rFonts w:hint="cs"/>
          <w:rtl/>
        </w:rPr>
        <w:t>"</w:t>
      </w:r>
    </w:p>
    <w:p w14:paraId="2F953657" w14:textId="33553CDF" w:rsidR="000A31E5" w:rsidRDefault="000A31E5" w:rsidP="000A5953">
      <w:pPr>
        <w:rPr>
          <w:rtl/>
        </w:rPr>
      </w:pPr>
      <w:r>
        <w:rPr>
          <w:rFonts w:hint="cs"/>
          <w:rtl/>
        </w:rPr>
        <w:t xml:space="preserve">مری: </w:t>
      </w:r>
      <w:r w:rsidR="007F060F">
        <w:rPr>
          <w:rFonts w:hint="cs"/>
          <w:rtl/>
        </w:rPr>
        <w:t>"</w:t>
      </w:r>
      <w:r>
        <w:rPr>
          <w:rFonts w:hint="cs"/>
          <w:rtl/>
        </w:rPr>
        <w:t>لازم نیست</w:t>
      </w:r>
      <w:r w:rsidR="007F060F">
        <w:rPr>
          <w:rFonts w:hint="cs"/>
          <w:rtl/>
        </w:rPr>
        <w:t>،</w:t>
      </w:r>
      <w:r>
        <w:rPr>
          <w:rFonts w:hint="cs"/>
          <w:rtl/>
        </w:rPr>
        <w:t xml:space="preserve"> اگر بتونی چند روز باهام بیایی مدرسه حل میشه.</w:t>
      </w:r>
      <w:r w:rsidR="007F060F">
        <w:rPr>
          <w:rFonts w:hint="cs"/>
          <w:rtl/>
        </w:rPr>
        <w:t>"</w:t>
      </w:r>
      <w:r>
        <w:rPr>
          <w:rFonts w:hint="cs"/>
          <w:rtl/>
        </w:rPr>
        <w:t xml:space="preserve"> </w:t>
      </w:r>
    </w:p>
    <w:p w14:paraId="61D258D6" w14:textId="6B5D548B" w:rsidR="00194693" w:rsidRDefault="000A31E5" w:rsidP="000A5953">
      <w:pPr>
        <w:rPr>
          <w:rtl/>
        </w:rPr>
      </w:pPr>
      <w:r>
        <w:rPr>
          <w:rFonts w:hint="cs"/>
          <w:rtl/>
        </w:rPr>
        <w:t xml:space="preserve">جیک: </w:t>
      </w:r>
      <w:r w:rsidR="007F060F">
        <w:rPr>
          <w:rFonts w:hint="cs"/>
          <w:rtl/>
        </w:rPr>
        <w:t>"</w:t>
      </w:r>
      <w:r>
        <w:rPr>
          <w:rFonts w:hint="cs"/>
          <w:rtl/>
        </w:rPr>
        <w:t>لازمه</w:t>
      </w:r>
      <w:r w:rsidR="001721E2">
        <w:rPr>
          <w:rFonts w:hint="cs"/>
          <w:rtl/>
        </w:rPr>
        <w:t>!</w:t>
      </w:r>
      <w:r>
        <w:rPr>
          <w:rFonts w:hint="cs"/>
          <w:rtl/>
        </w:rPr>
        <w:t xml:space="preserve"> همین امروز وقتی برگشتم یتیم خونه باهاش حرف میزنم.</w:t>
      </w:r>
      <w:r w:rsidR="007F060F">
        <w:rPr>
          <w:rFonts w:hint="cs"/>
          <w:rtl/>
        </w:rPr>
        <w:t>"</w:t>
      </w:r>
    </w:p>
    <w:p w14:paraId="62818155" w14:textId="62C1D284" w:rsidR="00194693" w:rsidRDefault="00194693" w:rsidP="000A5953">
      <w:pPr>
        <w:rPr>
          <w:rtl/>
        </w:rPr>
      </w:pPr>
      <w:r>
        <w:rPr>
          <w:rFonts w:hint="cs"/>
          <w:rtl/>
        </w:rPr>
        <w:t xml:space="preserve">مری: </w:t>
      </w:r>
      <w:r w:rsidR="007F060F">
        <w:rPr>
          <w:rFonts w:hint="cs"/>
          <w:rtl/>
        </w:rPr>
        <w:t>"</w:t>
      </w:r>
      <w:r>
        <w:rPr>
          <w:rFonts w:hint="cs"/>
          <w:rtl/>
        </w:rPr>
        <w:t>باهاش دعوا نکن</w:t>
      </w:r>
      <w:r w:rsidR="007F060F">
        <w:rPr>
          <w:rFonts w:hint="cs"/>
          <w:rtl/>
        </w:rPr>
        <w:t>.</w:t>
      </w:r>
      <w:r>
        <w:rPr>
          <w:rFonts w:hint="cs"/>
          <w:rtl/>
        </w:rPr>
        <w:t xml:space="preserve"> ن</w:t>
      </w:r>
      <w:r w:rsidR="006148C5">
        <w:rPr>
          <w:rFonts w:hint="cs"/>
          <w:rtl/>
        </w:rPr>
        <w:t>می‌خوام</w:t>
      </w:r>
      <w:r>
        <w:rPr>
          <w:rFonts w:hint="cs"/>
          <w:rtl/>
        </w:rPr>
        <w:t xml:space="preserve"> تو خونه کسی فکر کنه من باعث دعوای تو و </w:t>
      </w:r>
      <w:r w:rsidR="004A5D40">
        <w:rPr>
          <w:rFonts w:hint="cs"/>
          <w:rtl/>
        </w:rPr>
        <w:t>لیلی</w:t>
      </w:r>
      <w:r>
        <w:rPr>
          <w:rFonts w:hint="cs"/>
          <w:rtl/>
        </w:rPr>
        <w:t xml:space="preserve"> شدم.</w:t>
      </w:r>
      <w:r w:rsidR="007F060F">
        <w:rPr>
          <w:rFonts w:hint="cs"/>
          <w:rtl/>
        </w:rPr>
        <w:t>"</w:t>
      </w:r>
      <w:r>
        <w:rPr>
          <w:rFonts w:hint="cs"/>
          <w:rtl/>
        </w:rPr>
        <w:t xml:space="preserve"> </w:t>
      </w:r>
    </w:p>
    <w:p w14:paraId="179B0324" w14:textId="7267E81E" w:rsidR="00194693" w:rsidRDefault="00194693" w:rsidP="000A5953">
      <w:pPr>
        <w:rPr>
          <w:rtl/>
        </w:rPr>
      </w:pPr>
      <w:r>
        <w:rPr>
          <w:rFonts w:hint="cs"/>
          <w:rtl/>
        </w:rPr>
        <w:t xml:space="preserve">جیک: </w:t>
      </w:r>
      <w:r w:rsidR="007F060F">
        <w:rPr>
          <w:rFonts w:hint="cs"/>
          <w:rtl/>
        </w:rPr>
        <w:t>"</w:t>
      </w:r>
      <w:r>
        <w:rPr>
          <w:rFonts w:hint="cs"/>
          <w:rtl/>
        </w:rPr>
        <w:t xml:space="preserve">من با </w:t>
      </w:r>
      <w:r w:rsidR="004A5D40">
        <w:rPr>
          <w:rFonts w:hint="cs"/>
          <w:rtl/>
        </w:rPr>
        <w:t>لیلی</w:t>
      </w:r>
      <w:r>
        <w:rPr>
          <w:rFonts w:hint="cs"/>
          <w:rtl/>
        </w:rPr>
        <w:t xml:space="preserve"> دعوا نمیکنم</w:t>
      </w:r>
      <w:r w:rsidR="00E41CFA">
        <w:rPr>
          <w:rFonts w:hint="cs"/>
          <w:rtl/>
        </w:rPr>
        <w:t>،</w:t>
      </w:r>
      <w:r>
        <w:rPr>
          <w:rFonts w:hint="cs"/>
          <w:rtl/>
        </w:rPr>
        <w:t xml:space="preserve"> فقط ازش میخواهم دست از سرت برداره ولی اگر پر رو بازی در بیاره از خجالتش در میام. </w:t>
      </w:r>
      <w:r w:rsidR="007F060F">
        <w:rPr>
          <w:rFonts w:hint="cs"/>
          <w:rtl/>
        </w:rPr>
        <w:t>"</w:t>
      </w:r>
    </w:p>
    <w:p w14:paraId="728001C8" w14:textId="2502F486" w:rsidR="00194693" w:rsidRDefault="00194693" w:rsidP="000A5953">
      <w:pPr>
        <w:rPr>
          <w:rtl/>
        </w:rPr>
      </w:pPr>
      <w:r>
        <w:rPr>
          <w:rFonts w:hint="cs"/>
          <w:rtl/>
        </w:rPr>
        <w:t xml:space="preserve">مری: </w:t>
      </w:r>
      <w:r w:rsidR="007F060F">
        <w:rPr>
          <w:rFonts w:hint="cs"/>
          <w:rtl/>
        </w:rPr>
        <w:t>"</w:t>
      </w:r>
      <w:r>
        <w:rPr>
          <w:rFonts w:hint="cs"/>
          <w:rtl/>
        </w:rPr>
        <w:t xml:space="preserve">بهتره اینکار رو نکنی همین الان هم به اندازه کافی تو خونه همه اعصابشون از دعوا مرافعه های تو خورد هست. فقط باهاش حرف بزن. اگر قبول نکرد فقط بی خیال شو. مطمئنم اونقدر از تو میترسه که دیگه جرات نکنه سمت من بیاد. </w:t>
      </w:r>
      <w:r w:rsidR="007F060F">
        <w:rPr>
          <w:rFonts w:hint="cs"/>
          <w:rtl/>
        </w:rPr>
        <w:t>"</w:t>
      </w:r>
    </w:p>
    <w:p w14:paraId="4F5A0CF1" w14:textId="38CE36FF" w:rsidR="00194693" w:rsidRDefault="00194693" w:rsidP="000A5953">
      <w:pPr>
        <w:rPr>
          <w:rtl/>
        </w:rPr>
      </w:pPr>
      <w:r>
        <w:rPr>
          <w:rFonts w:hint="cs"/>
          <w:rtl/>
        </w:rPr>
        <w:lastRenderedPageBreak/>
        <w:t xml:space="preserve">جیک: اصلا دعواتون سر چی هست. </w:t>
      </w:r>
    </w:p>
    <w:p w14:paraId="5A20B777" w14:textId="219EB454" w:rsidR="00194693" w:rsidRDefault="00194693" w:rsidP="000A5953">
      <w:pPr>
        <w:rPr>
          <w:rtl/>
        </w:rPr>
      </w:pPr>
      <w:r>
        <w:rPr>
          <w:rFonts w:hint="cs"/>
          <w:rtl/>
        </w:rPr>
        <w:t xml:space="preserve">مری: </w:t>
      </w:r>
      <w:r w:rsidR="007F060F">
        <w:rPr>
          <w:rFonts w:hint="cs"/>
          <w:rtl/>
        </w:rPr>
        <w:t>"</w:t>
      </w:r>
      <w:r>
        <w:rPr>
          <w:rFonts w:hint="cs"/>
          <w:rtl/>
        </w:rPr>
        <w:t xml:space="preserve">میگه من </w:t>
      </w:r>
      <w:r w:rsidR="006148C5">
        <w:rPr>
          <w:rFonts w:hint="cs"/>
          <w:rtl/>
        </w:rPr>
        <w:t>می‌خوام</w:t>
      </w:r>
      <w:r>
        <w:rPr>
          <w:rFonts w:hint="cs"/>
          <w:rtl/>
        </w:rPr>
        <w:t xml:space="preserve"> با دوست پسرش دوست شم. </w:t>
      </w:r>
      <w:r w:rsidR="007F060F">
        <w:rPr>
          <w:rFonts w:hint="cs"/>
          <w:rtl/>
        </w:rPr>
        <w:t>"</w:t>
      </w:r>
    </w:p>
    <w:p w14:paraId="4AB09D9D" w14:textId="1EC4359F" w:rsidR="00194693" w:rsidRDefault="00194693" w:rsidP="000A5953">
      <w:pPr>
        <w:rPr>
          <w:rtl/>
        </w:rPr>
      </w:pPr>
      <w:r>
        <w:rPr>
          <w:rFonts w:hint="cs"/>
          <w:rtl/>
        </w:rPr>
        <w:t xml:space="preserve">جیک: </w:t>
      </w:r>
      <w:r w:rsidR="007F060F">
        <w:rPr>
          <w:rFonts w:hint="cs"/>
          <w:rtl/>
        </w:rPr>
        <w:t>"</w:t>
      </w:r>
      <w:r w:rsidR="004A5D40">
        <w:rPr>
          <w:rFonts w:hint="cs"/>
          <w:rtl/>
        </w:rPr>
        <w:t>لیلی</w:t>
      </w:r>
      <w:r>
        <w:rPr>
          <w:rFonts w:hint="cs"/>
          <w:rtl/>
        </w:rPr>
        <w:t xml:space="preserve"> دوست پسر داره؟ </w:t>
      </w:r>
      <w:r w:rsidR="004A5D40">
        <w:rPr>
          <w:rFonts w:hint="cs"/>
          <w:rtl/>
        </w:rPr>
        <w:t>لیلی</w:t>
      </w:r>
      <w:r>
        <w:rPr>
          <w:rFonts w:hint="cs"/>
          <w:rtl/>
        </w:rPr>
        <w:t xml:space="preserve"> شیرخشک خوردنش تموم شده دوست پسر پیدا کرده. </w:t>
      </w:r>
      <w:r w:rsidR="007F060F">
        <w:rPr>
          <w:rFonts w:hint="cs"/>
          <w:rtl/>
        </w:rPr>
        <w:t>"</w:t>
      </w:r>
    </w:p>
    <w:p w14:paraId="6390ECDE" w14:textId="7673C6CB" w:rsidR="00194693" w:rsidRDefault="00194693" w:rsidP="000A5953">
      <w:pPr>
        <w:rPr>
          <w:rtl/>
        </w:rPr>
      </w:pPr>
      <w:r>
        <w:rPr>
          <w:rFonts w:hint="cs"/>
          <w:rtl/>
        </w:rPr>
        <w:t>مری:</w:t>
      </w:r>
      <w:r w:rsidR="007F060F">
        <w:rPr>
          <w:rFonts w:hint="cs"/>
          <w:rtl/>
        </w:rPr>
        <w:t>"</w:t>
      </w:r>
      <w:r>
        <w:rPr>
          <w:rFonts w:hint="cs"/>
          <w:rtl/>
        </w:rPr>
        <w:t xml:space="preserve"> لَری رو میگه. میگه لری دوست پسرشه</w:t>
      </w:r>
      <w:r w:rsidR="007F060F">
        <w:rPr>
          <w:rFonts w:hint="cs"/>
          <w:rtl/>
        </w:rPr>
        <w:t>،</w:t>
      </w:r>
      <w:r>
        <w:rPr>
          <w:rFonts w:hint="cs"/>
          <w:rtl/>
        </w:rPr>
        <w:t xml:space="preserve"> منم باید دست از سر لری بردارم.</w:t>
      </w:r>
      <w:r w:rsidR="007F060F">
        <w:rPr>
          <w:rFonts w:hint="cs"/>
          <w:rtl/>
        </w:rPr>
        <w:t>"</w:t>
      </w:r>
      <w:r>
        <w:rPr>
          <w:rFonts w:hint="cs"/>
          <w:rtl/>
        </w:rPr>
        <w:t xml:space="preserve"> </w:t>
      </w:r>
    </w:p>
    <w:p w14:paraId="7C22EBA8" w14:textId="7719CDAE" w:rsidR="00194693" w:rsidRDefault="00194693" w:rsidP="000A5953">
      <w:pPr>
        <w:rPr>
          <w:rtl/>
        </w:rPr>
      </w:pPr>
      <w:r>
        <w:rPr>
          <w:rFonts w:hint="cs"/>
          <w:rtl/>
        </w:rPr>
        <w:t xml:space="preserve">جیک: </w:t>
      </w:r>
      <w:r w:rsidR="007F060F">
        <w:rPr>
          <w:rFonts w:hint="cs"/>
          <w:rtl/>
        </w:rPr>
        <w:t>"</w:t>
      </w:r>
      <w:r>
        <w:rPr>
          <w:rFonts w:hint="cs"/>
          <w:rtl/>
        </w:rPr>
        <w:t>شما دوتا سر اون بچه مفو باهم دعوا می</w:t>
      </w:r>
      <w:r w:rsidR="00926BCB">
        <w:rPr>
          <w:rFonts w:hint="cs"/>
          <w:rtl/>
        </w:rPr>
        <w:t>‌</w:t>
      </w:r>
      <w:r>
        <w:rPr>
          <w:rFonts w:hint="cs"/>
          <w:rtl/>
        </w:rPr>
        <w:t xml:space="preserve">کنیم. اون شلوارش رو نمیتونه بالا </w:t>
      </w:r>
      <w:r w:rsidR="004A5D40">
        <w:rPr>
          <w:rFonts w:hint="cs"/>
          <w:rtl/>
        </w:rPr>
        <w:t xml:space="preserve">بکشه، </w:t>
      </w:r>
      <w:r>
        <w:rPr>
          <w:rFonts w:hint="cs"/>
          <w:rtl/>
        </w:rPr>
        <w:t>بیخیال</w:t>
      </w:r>
      <w:r w:rsidR="00402C47">
        <w:rPr>
          <w:rFonts w:hint="cs"/>
          <w:rtl/>
        </w:rPr>
        <w:t>!</w:t>
      </w:r>
      <w:r w:rsidR="007F060F">
        <w:rPr>
          <w:rFonts w:hint="cs"/>
          <w:rtl/>
        </w:rPr>
        <w:t>"</w:t>
      </w:r>
      <w:r>
        <w:rPr>
          <w:rFonts w:hint="cs"/>
          <w:rtl/>
        </w:rPr>
        <w:t xml:space="preserve"> </w:t>
      </w:r>
    </w:p>
    <w:p w14:paraId="0E433E4C" w14:textId="45425931" w:rsidR="00194693" w:rsidRDefault="00194693" w:rsidP="000A5953">
      <w:pPr>
        <w:rPr>
          <w:rtl/>
        </w:rPr>
      </w:pPr>
      <w:r>
        <w:rPr>
          <w:rFonts w:hint="cs"/>
          <w:rtl/>
        </w:rPr>
        <w:t xml:space="preserve">مری: </w:t>
      </w:r>
      <w:r w:rsidR="007F060F">
        <w:rPr>
          <w:rFonts w:hint="cs"/>
          <w:rtl/>
        </w:rPr>
        <w:t>"</w:t>
      </w:r>
      <w:r>
        <w:rPr>
          <w:rFonts w:hint="cs"/>
          <w:rtl/>
        </w:rPr>
        <w:t xml:space="preserve">من با لری نیستم. </w:t>
      </w:r>
      <w:r w:rsidR="004A5D40">
        <w:rPr>
          <w:rFonts w:hint="cs"/>
          <w:rtl/>
        </w:rPr>
        <w:t>لیلی</w:t>
      </w:r>
      <w:r>
        <w:rPr>
          <w:rFonts w:hint="cs"/>
          <w:rtl/>
        </w:rPr>
        <w:t xml:space="preserve"> میگه هستم.</w:t>
      </w:r>
      <w:r w:rsidR="007F060F">
        <w:rPr>
          <w:rFonts w:hint="cs"/>
          <w:rtl/>
        </w:rPr>
        <w:t>"</w:t>
      </w:r>
      <w:r>
        <w:rPr>
          <w:rFonts w:hint="cs"/>
          <w:rtl/>
        </w:rPr>
        <w:t xml:space="preserve"> </w:t>
      </w:r>
    </w:p>
    <w:p w14:paraId="3633D6DF" w14:textId="33EFFA5D" w:rsidR="00194693" w:rsidRDefault="00194693" w:rsidP="000A5953">
      <w:pPr>
        <w:rPr>
          <w:rtl/>
        </w:rPr>
      </w:pPr>
      <w:r>
        <w:rPr>
          <w:rFonts w:hint="cs"/>
          <w:rtl/>
        </w:rPr>
        <w:t xml:space="preserve">جیک: </w:t>
      </w:r>
      <w:r w:rsidR="007F060F">
        <w:rPr>
          <w:rFonts w:hint="cs"/>
          <w:rtl/>
        </w:rPr>
        <w:t>"</w:t>
      </w:r>
      <w:r>
        <w:rPr>
          <w:rFonts w:hint="cs"/>
          <w:rtl/>
        </w:rPr>
        <w:t>من حلش میکنم نگران نباش.</w:t>
      </w:r>
      <w:r w:rsidR="007F060F">
        <w:rPr>
          <w:rFonts w:hint="cs"/>
          <w:rtl/>
        </w:rPr>
        <w:t>"</w:t>
      </w:r>
    </w:p>
    <w:p w14:paraId="29985936" w14:textId="5986CA92" w:rsidR="008D27AC" w:rsidRDefault="00062152" w:rsidP="000A5953">
      <w:pPr>
        <w:rPr>
          <w:rtl/>
        </w:rPr>
      </w:pPr>
      <w:r>
        <w:rPr>
          <w:rFonts w:hint="cs"/>
          <w:rtl/>
        </w:rPr>
        <w:t xml:space="preserve">آنروز جیک تنهایی و پیاده از مدرسه به سمت </w:t>
      </w:r>
      <w:r w:rsidR="00194693">
        <w:rPr>
          <w:rFonts w:hint="cs"/>
          <w:rtl/>
        </w:rPr>
        <w:t>باشگاه</w:t>
      </w:r>
      <w:r>
        <w:rPr>
          <w:rFonts w:hint="cs"/>
          <w:rtl/>
        </w:rPr>
        <w:t xml:space="preserve"> می</w:t>
      </w:r>
      <w:r w:rsidR="00926BCB">
        <w:rPr>
          <w:rFonts w:hint="cs"/>
          <w:rtl/>
        </w:rPr>
        <w:t>‌</w:t>
      </w:r>
      <w:r>
        <w:rPr>
          <w:rFonts w:hint="cs"/>
          <w:rtl/>
        </w:rPr>
        <w:t xml:space="preserve">رفت </w:t>
      </w:r>
      <w:r w:rsidR="0034475E">
        <w:rPr>
          <w:rFonts w:hint="cs"/>
          <w:rtl/>
        </w:rPr>
        <w:t>می‌خواست</w:t>
      </w:r>
      <w:r>
        <w:rPr>
          <w:rFonts w:hint="cs"/>
          <w:rtl/>
        </w:rPr>
        <w:t xml:space="preserve"> کمی پیاده روی کند. </w:t>
      </w:r>
      <w:r w:rsidR="008D27AC">
        <w:rPr>
          <w:rFonts w:hint="cs"/>
          <w:rtl/>
        </w:rPr>
        <w:t xml:space="preserve">این اولین روزی نبود که او پیاده به </w:t>
      </w:r>
      <w:r w:rsidR="00194693">
        <w:rPr>
          <w:rFonts w:hint="cs"/>
          <w:rtl/>
        </w:rPr>
        <w:t>باشگاه میرفت و از آنجا پیاده به یتیم خانه</w:t>
      </w:r>
      <w:r w:rsidR="008D27AC">
        <w:rPr>
          <w:rFonts w:hint="cs"/>
          <w:rtl/>
        </w:rPr>
        <w:t xml:space="preserve"> بازمیگشت، بجز روزهای بارانی این تقریباً کار هر روزش بود. </w:t>
      </w:r>
    </w:p>
    <w:p w14:paraId="54A32CFB" w14:textId="6487998B" w:rsidR="008D27AC" w:rsidRDefault="008D27AC" w:rsidP="000A5953">
      <w:pPr>
        <w:rPr>
          <w:rtl/>
        </w:rPr>
      </w:pPr>
      <w:r>
        <w:rPr>
          <w:rFonts w:hint="cs"/>
          <w:rtl/>
        </w:rPr>
        <w:t>از جلوی خیابانی رد شد که ناگهان چیزی به او برخورد کرد. آنقدر محکم نبود که زمین بخورد. کمی جا خورده بود</w:t>
      </w:r>
      <w:r w:rsidR="008A6C9D">
        <w:rPr>
          <w:rFonts w:hint="cs"/>
          <w:rtl/>
        </w:rPr>
        <w:t>،</w:t>
      </w:r>
      <w:r>
        <w:rPr>
          <w:rFonts w:hint="cs"/>
          <w:rtl/>
        </w:rPr>
        <w:t xml:space="preserve"> بعد از </w:t>
      </w:r>
      <w:r w:rsidR="00914EF1">
        <w:rPr>
          <w:rFonts w:hint="cs"/>
          <w:rtl/>
        </w:rPr>
        <w:t>این‌که</w:t>
      </w:r>
      <w:r>
        <w:rPr>
          <w:rFonts w:hint="cs"/>
          <w:rtl/>
        </w:rPr>
        <w:t xml:space="preserve"> به خودش آمد</w:t>
      </w:r>
      <w:r w:rsidR="008A6C9D">
        <w:rPr>
          <w:rFonts w:hint="cs"/>
          <w:rtl/>
        </w:rPr>
        <w:t xml:space="preserve"> نگاهی به جلویش کرد،</w:t>
      </w:r>
      <w:r>
        <w:rPr>
          <w:rFonts w:hint="cs"/>
          <w:rtl/>
        </w:rPr>
        <w:t xml:space="preserve"> یک دختر را جلوی خودش دید. هم قد او بود کفش های ورزشی پوشیده بود ولی لباسهای مدرسه بتن داشت. با سیلی به صورت جیک زد. </w:t>
      </w:r>
    </w:p>
    <w:p w14:paraId="13017426" w14:textId="62B19909" w:rsidR="008D27AC" w:rsidRDefault="008D27AC" w:rsidP="000A5953">
      <w:pPr>
        <w:rPr>
          <w:rtl/>
        </w:rPr>
      </w:pPr>
      <w:r>
        <w:rPr>
          <w:rFonts w:hint="cs"/>
          <w:rtl/>
        </w:rPr>
        <w:t xml:space="preserve">دختر: </w:t>
      </w:r>
      <w:r w:rsidR="007352DB">
        <w:rPr>
          <w:rFonts w:hint="cs"/>
          <w:rtl/>
        </w:rPr>
        <w:t>"</w:t>
      </w:r>
      <w:r>
        <w:rPr>
          <w:rFonts w:hint="cs"/>
          <w:rtl/>
        </w:rPr>
        <w:t xml:space="preserve">بیشعور </w:t>
      </w:r>
      <w:r w:rsidR="007352DB">
        <w:rPr>
          <w:rFonts w:hint="cs"/>
          <w:rtl/>
        </w:rPr>
        <w:t>"</w:t>
      </w:r>
    </w:p>
    <w:p w14:paraId="39D19CEA" w14:textId="102E5D4C" w:rsidR="008D27AC" w:rsidRDefault="008D27AC" w:rsidP="000A5953">
      <w:pPr>
        <w:rPr>
          <w:rtl/>
        </w:rPr>
      </w:pPr>
      <w:r>
        <w:rPr>
          <w:rFonts w:hint="cs"/>
          <w:rtl/>
        </w:rPr>
        <w:t xml:space="preserve">-جیک: با خود داشت شرایط را تحلیل </w:t>
      </w:r>
      <w:r w:rsidR="00914EF1">
        <w:rPr>
          <w:rFonts w:hint="cs"/>
          <w:rtl/>
        </w:rPr>
        <w:t>می‌کرد</w:t>
      </w:r>
      <w:r>
        <w:rPr>
          <w:rFonts w:hint="cs"/>
          <w:rtl/>
        </w:rPr>
        <w:t>. ن</w:t>
      </w:r>
      <w:r w:rsidR="0034475E">
        <w:rPr>
          <w:rFonts w:hint="cs"/>
          <w:rtl/>
        </w:rPr>
        <w:t>می‌توانست</w:t>
      </w:r>
      <w:r>
        <w:rPr>
          <w:rFonts w:hint="cs"/>
          <w:rtl/>
        </w:rPr>
        <w:t xml:space="preserve"> بفهد، چرا سیلی خورده. یک تصادف بود. تازه این دختر بود که به او برخورد کرده بود</w:t>
      </w:r>
      <w:r w:rsidR="008A6C9D">
        <w:rPr>
          <w:rFonts w:hint="cs"/>
          <w:rtl/>
        </w:rPr>
        <w:t>،</w:t>
      </w:r>
      <w:r>
        <w:rPr>
          <w:rFonts w:hint="cs"/>
          <w:rtl/>
        </w:rPr>
        <w:t xml:space="preserve"> نه او به دختر. اما الان چه باید </w:t>
      </w:r>
      <w:r w:rsidR="00914EF1">
        <w:rPr>
          <w:rFonts w:hint="cs"/>
          <w:rtl/>
        </w:rPr>
        <w:t>می‌کرد</w:t>
      </w:r>
      <w:r>
        <w:rPr>
          <w:rFonts w:hint="cs"/>
          <w:rtl/>
        </w:rPr>
        <w:t>. دختر شبیه مری نبود. شبیه دختر های نازک نارنجی که نمیشود ب</w:t>
      </w:r>
      <w:r w:rsidR="001721E2">
        <w:rPr>
          <w:rFonts w:hint="cs"/>
          <w:rtl/>
        </w:rPr>
        <w:t xml:space="preserve">ا مشت تو </w:t>
      </w:r>
      <w:r w:rsidR="001721E2">
        <w:rPr>
          <w:rFonts w:hint="cs"/>
          <w:rtl/>
        </w:rPr>
        <w:lastRenderedPageBreak/>
        <w:t>صورتشان کوبید.</w:t>
      </w:r>
      <w:r w:rsidR="00402C47">
        <w:rPr>
          <w:rFonts w:hint="cs"/>
          <w:rtl/>
        </w:rPr>
        <w:t xml:space="preserve"> با اینحال جیک خیلی خوب میدانست یک ضربه او میتواند </w:t>
      </w:r>
      <w:r w:rsidR="00FA181D">
        <w:rPr>
          <w:rFonts w:hint="cs"/>
          <w:rtl/>
        </w:rPr>
        <w:t>چه بروز آن د</w:t>
      </w:r>
      <w:r w:rsidR="00402C47">
        <w:rPr>
          <w:rFonts w:hint="cs"/>
          <w:rtl/>
        </w:rPr>
        <w:t xml:space="preserve">ختر </w:t>
      </w:r>
      <w:r w:rsidR="00FA181D">
        <w:rPr>
          <w:rFonts w:hint="cs"/>
          <w:rtl/>
        </w:rPr>
        <w:t>بیاورد</w:t>
      </w:r>
      <w:r w:rsidR="00402C47">
        <w:rPr>
          <w:rFonts w:hint="cs"/>
          <w:rtl/>
        </w:rPr>
        <w:t xml:space="preserve">. مخصوصاً اگر ضربه را </w:t>
      </w:r>
      <w:r w:rsidR="00FA181D">
        <w:rPr>
          <w:rFonts w:hint="cs"/>
          <w:rtl/>
        </w:rPr>
        <w:t>روی</w:t>
      </w:r>
      <w:r w:rsidR="00402C47">
        <w:rPr>
          <w:rFonts w:hint="cs"/>
          <w:rtl/>
        </w:rPr>
        <w:t xml:space="preserve"> صورت دختر پیاده میکرد. درست روی نقطه اتصال پیشانی به بینی دختر، جایی که بینی و جم</w:t>
      </w:r>
      <w:r w:rsidR="0063054F">
        <w:rPr>
          <w:rFonts w:hint="cs"/>
          <w:rtl/>
        </w:rPr>
        <w:t>جم</w:t>
      </w:r>
      <w:r w:rsidR="00402C47">
        <w:rPr>
          <w:rFonts w:hint="cs"/>
          <w:rtl/>
        </w:rPr>
        <w:t>ه باهم ترک بردارند. جایی که دختر را شش ماه راهی</w:t>
      </w:r>
      <w:r w:rsidR="005E7813">
        <w:rPr>
          <w:rFonts w:hint="cs"/>
          <w:rtl/>
        </w:rPr>
        <w:t>ِ</w:t>
      </w:r>
      <w:r w:rsidR="00402C47">
        <w:rPr>
          <w:rFonts w:hint="cs"/>
          <w:rtl/>
        </w:rPr>
        <w:t xml:space="preserve"> بیمارستان کند. خیلی خوب میدانست مشتش میتواند چه بلایی سر صورت آن دختر بیاورد. حریفانی که از خودش بزرگتر بودند را به خاطر میآورد، ضربه های مستقیمی که به آنها زده بود را به خوبی به یاد داشت. خوب میدانست بعد از اینکه ضربه مشتش به آن دختر بخورد، دختر دیگر نمیتواند اینقدر بی ملاحظه باشد. اما با آنکه آن دختر قویتر از مری به نظر میرسید همچنان بسیار نحیف بود. حداقل برای آنکه</w:t>
      </w:r>
      <w:r w:rsidR="005E7813">
        <w:rPr>
          <w:rFonts w:hint="cs"/>
          <w:rtl/>
        </w:rPr>
        <w:t xml:space="preserve"> بتواند</w:t>
      </w:r>
      <w:r w:rsidR="00402C47">
        <w:rPr>
          <w:rFonts w:hint="cs"/>
          <w:rtl/>
        </w:rPr>
        <w:t xml:space="preserve"> همآوردی برای جیک باشد. جیک براحتی میتوانست با مردان بزرگسال مسابقه دهد. این دختر اصلاً هماوردی برایش محسوب نمیشد. </w:t>
      </w:r>
      <w:r>
        <w:rPr>
          <w:rFonts w:hint="cs"/>
          <w:rtl/>
        </w:rPr>
        <w:t xml:space="preserve"> اما باید چکار </w:t>
      </w:r>
      <w:r w:rsidR="00914EF1">
        <w:rPr>
          <w:rFonts w:hint="cs"/>
          <w:rtl/>
        </w:rPr>
        <w:t>می‌کرد</w:t>
      </w:r>
      <w:r>
        <w:rPr>
          <w:rFonts w:hint="cs"/>
          <w:rtl/>
        </w:rPr>
        <w:t>. باید با دختر درگیر میشد</w:t>
      </w:r>
      <w:r w:rsidR="000F4DD9">
        <w:rPr>
          <w:rFonts w:hint="cs"/>
          <w:rtl/>
        </w:rPr>
        <w:t>؟</w:t>
      </w:r>
      <w:r>
        <w:rPr>
          <w:rFonts w:hint="cs"/>
          <w:rtl/>
        </w:rPr>
        <w:t xml:space="preserve"> باید او را میزد</w:t>
      </w:r>
      <w:r w:rsidR="000F4DD9">
        <w:rPr>
          <w:rFonts w:hint="cs"/>
          <w:rtl/>
        </w:rPr>
        <w:t>؟</w:t>
      </w:r>
      <w:r>
        <w:rPr>
          <w:rFonts w:hint="cs"/>
          <w:rtl/>
        </w:rPr>
        <w:t xml:space="preserve"> </w:t>
      </w:r>
      <w:r w:rsidR="0034475E">
        <w:rPr>
          <w:rFonts w:hint="cs"/>
          <w:rtl/>
        </w:rPr>
        <w:t>می‌توانست</w:t>
      </w:r>
      <w:r>
        <w:rPr>
          <w:rFonts w:hint="cs"/>
          <w:rtl/>
        </w:rPr>
        <w:t xml:space="preserve"> براحتی آن دختر را بزند. درحالیکه جیک به این ها فکر </w:t>
      </w:r>
      <w:r w:rsidR="00914EF1">
        <w:rPr>
          <w:rFonts w:hint="cs"/>
          <w:rtl/>
        </w:rPr>
        <w:t>می‌کرد</w:t>
      </w:r>
      <w:r>
        <w:rPr>
          <w:rFonts w:hint="cs"/>
          <w:rtl/>
        </w:rPr>
        <w:t xml:space="preserve"> دختر مدام داشت بد و بیراه میگفت. اما زدن دختر چه چیزی را نشان </w:t>
      </w:r>
      <w:r w:rsidR="005E7813">
        <w:rPr>
          <w:rFonts w:hint="cs"/>
          <w:rtl/>
        </w:rPr>
        <w:t>میداد؟</w:t>
      </w:r>
      <w:r w:rsidR="008A6C9D">
        <w:rPr>
          <w:rFonts w:hint="cs"/>
          <w:rtl/>
        </w:rPr>
        <w:t xml:space="preserve">. </w:t>
      </w:r>
      <w:r w:rsidR="00914EF1">
        <w:rPr>
          <w:rFonts w:hint="cs"/>
          <w:rtl/>
        </w:rPr>
        <w:t>این‌که</w:t>
      </w:r>
      <w:r>
        <w:rPr>
          <w:rFonts w:hint="cs"/>
          <w:rtl/>
        </w:rPr>
        <w:t xml:space="preserve"> او از یک دختر قوی تر است</w:t>
      </w:r>
      <w:r w:rsidR="005E7813">
        <w:rPr>
          <w:rFonts w:hint="cs"/>
          <w:rtl/>
        </w:rPr>
        <w:t>؟!</w:t>
      </w:r>
      <w:r>
        <w:rPr>
          <w:rFonts w:hint="cs"/>
          <w:rtl/>
        </w:rPr>
        <w:t xml:space="preserve"> خوب قویتر بودن از یک دختر که ثابت کردن نیاز نداشت</w:t>
      </w:r>
      <w:r w:rsidR="005E7813">
        <w:rPr>
          <w:rFonts w:hint="cs"/>
          <w:rtl/>
        </w:rPr>
        <w:t>!</w:t>
      </w:r>
      <w:r>
        <w:rPr>
          <w:rFonts w:hint="cs"/>
          <w:rtl/>
        </w:rPr>
        <w:t xml:space="preserve"> او براحتی در مسابقات </w:t>
      </w:r>
      <w:r w:rsidR="0034475E">
        <w:rPr>
          <w:rFonts w:hint="cs"/>
          <w:rtl/>
        </w:rPr>
        <w:t>می‌توانست</w:t>
      </w:r>
      <w:r>
        <w:rPr>
          <w:rFonts w:hint="cs"/>
          <w:rtl/>
        </w:rPr>
        <w:t xml:space="preserve"> پسرهای دو یا سه سال بزرگتر از خود را شکست دهد. حالا شکست دادن این دختر چه مزیتی داشت</w:t>
      </w:r>
      <w:r w:rsidR="000F4DD9">
        <w:rPr>
          <w:rFonts w:hint="cs"/>
          <w:rtl/>
        </w:rPr>
        <w:t>؟</w:t>
      </w:r>
      <w:r>
        <w:rPr>
          <w:rFonts w:hint="cs"/>
          <w:rtl/>
        </w:rPr>
        <w:t xml:space="preserve"> ولی آن دختر بی دلیل او را زده بود. </w:t>
      </w:r>
      <w:r w:rsidR="0034475E">
        <w:rPr>
          <w:rFonts w:hint="cs"/>
          <w:rtl/>
        </w:rPr>
        <w:t>می‌خواست</w:t>
      </w:r>
      <w:r>
        <w:rPr>
          <w:rFonts w:hint="cs"/>
          <w:rtl/>
        </w:rPr>
        <w:t xml:space="preserve"> ادبش کند</w:t>
      </w:r>
      <w:r w:rsidR="000F4DD9">
        <w:rPr>
          <w:rFonts w:hint="cs"/>
          <w:rtl/>
        </w:rPr>
        <w:t>!</w:t>
      </w:r>
      <w:r>
        <w:rPr>
          <w:rFonts w:hint="cs"/>
          <w:rtl/>
        </w:rPr>
        <w:t xml:space="preserve"> </w:t>
      </w:r>
      <w:r w:rsidR="0034475E">
        <w:rPr>
          <w:rFonts w:hint="cs"/>
          <w:rtl/>
        </w:rPr>
        <w:t>می‌خواست</w:t>
      </w:r>
      <w:r>
        <w:rPr>
          <w:rFonts w:hint="cs"/>
          <w:rtl/>
        </w:rPr>
        <w:t xml:space="preserve"> کاری کند که دختر دیگر جرات نکند به او سیلی بزند</w:t>
      </w:r>
      <w:r w:rsidR="000F4DD9">
        <w:rPr>
          <w:rFonts w:hint="cs"/>
          <w:rtl/>
        </w:rPr>
        <w:t>!</w:t>
      </w:r>
      <w:r>
        <w:rPr>
          <w:rFonts w:hint="cs"/>
          <w:rtl/>
        </w:rPr>
        <w:t xml:space="preserve"> ولی با خود فکر کرد که احتمال دوباره دیدن آن دختر صفر است. تازه اگر هم آن دختر را میدید. </w:t>
      </w:r>
      <w:r w:rsidR="00914EF1">
        <w:rPr>
          <w:rFonts w:hint="cs"/>
          <w:rtl/>
        </w:rPr>
        <w:t>این‌که</w:t>
      </w:r>
      <w:r>
        <w:rPr>
          <w:rFonts w:hint="cs"/>
          <w:rtl/>
        </w:rPr>
        <w:t xml:space="preserve"> او به یک دختر ثابت کند</w:t>
      </w:r>
      <w:r w:rsidR="00B112B4">
        <w:rPr>
          <w:rFonts w:hint="cs"/>
          <w:rtl/>
        </w:rPr>
        <w:t>،</w:t>
      </w:r>
      <w:r>
        <w:rPr>
          <w:rFonts w:hint="cs"/>
          <w:rtl/>
        </w:rPr>
        <w:t xml:space="preserve"> ضعیف است چه فایده ایی دارد. ضعیفتر بودن آن دختر آنقدر واضح بود که هر تلاشی برای اثباتش احمقانه می نمود. </w:t>
      </w:r>
      <w:r w:rsidR="008A6C9D">
        <w:rPr>
          <w:rFonts w:hint="cs"/>
          <w:rtl/>
        </w:rPr>
        <w:t>ن</w:t>
      </w:r>
      <w:r w:rsidR="0034475E">
        <w:rPr>
          <w:rFonts w:hint="cs"/>
          <w:rtl/>
        </w:rPr>
        <w:t>می‌خواست</w:t>
      </w:r>
      <w:r w:rsidR="008A6C9D">
        <w:rPr>
          <w:rFonts w:hint="cs"/>
          <w:rtl/>
        </w:rPr>
        <w:t xml:space="preserve"> یک احمق باشد. ولی دلش </w:t>
      </w:r>
      <w:r w:rsidR="0034475E">
        <w:rPr>
          <w:rFonts w:hint="cs"/>
          <w:rtl/>
        </w:rPr>
        <w:t>می‌خواست</w:t>
      </w:r>
      <w:r w:rsidR="008A6C9D">
        <w:rPr>
          <w:rFonts w:hint="cs"/>
          <w:rtl/>
        </w:rPr>
        <w:t xml:space="preserve"> با مشت به صورت آن دختر بکوبد. ولی نمی توانست.</w:t>
      </w:r>
    </w:p>
    <w:p w14:paraId="397D7EF2" w14:textId="7661D1F8" w:rsidR="008D27AC" w:rsidRDefault="008D27AC" w:rsidP="000A5953">
      <w:pPr>
        <w:rPr>
          <w:rtl/>
        </w:rPr>
      </w:pPr>
      <w:r>
        <w:rPr>
          <w:rFonts w:hint="cs"/>
          <w:rtl/>
        </w:rPr>
        <w:t xml:space="preserve">- </w:t>
      </w:r>
      <w:r w:rsidR="008A6C9D">
        <w:rPr>
          <w:rFonts w:hint="cs"/>
          <w:rtl/>
        </w:rPr>
        <w:t xml:space="preserve">دختر: </w:t>
      </w:r>
      <w:r w:rsidR="007352DB">
        <w:rPr>
          <w:rFonts w:hint="cs"/>
          <w:rtl/>
        </w:rPr>
        <w:t>"</w:t>
      </w:r>
      <w:r>
        <w:rPr>
          <w:rFonts w:hint="cs"/>
          <w:rtl/>
        </w:rPr>
        <w:t>چیه چرا زل زدی به من.</w:t>
      </w:r>
      <w:r w:rsidR="007352DB">
        <w:rPr>
          <w:rFonts w:hint="cs"/>
          <w:rtl/>
        </w:rPr>
        <w:t>"</w:t>
      </w:r>
    </w:p>
    <w:p w14:paraId="1E7BDDC3" w14:textId="07DAB787" w:rsidR="008D27AC" w:rsidRDefault="008D27AC" w:rsidP="000A5953">
      <w:pPr>
        <w:rPr>
          <w:rtl/>
        </w:rPr>
      </w:pPr>
      <w:r>
        <w:rPr>
          <w:rFonts w:hint="cs"/>
          <w:rtl/>
        </w:rPr>
        <w:lastRenderedPageBreak/>
        <w:t>- جیک به خودش آمد، اما هنوز تصمیمی نگرفته بود</w:t>
      </w:r>
      <w:r w:rsidR="008A6C9D">
        <w:rPr>
          <w:rFonts w:hint="cs"/>
          <w:rtl/>
        </w:rPr>
        <w:t>.</w:t>
      </w:r>
      <w:r>
        <w:rPr>
          <w:rFonts w:hint="cs"/>
          <w:rtl/>
        </w:rPr>
        <w:t xml:space="preserve"> بنابراین تصمیم مشخص بود. نباید هیچکاری </w:t>
      </w:r>
      <w:r w:rsidR="00914EF1">
        <w:rPr>
          <w:rFonts w:hint="cs"/>
          <w:rtl/>
        </w:rPr>
        <w:t>می‌کرد</w:t>
      </w:r>
      <w:r>
        <w:rPr>
          <w:rFonts w:hint="cs"/>
          <w:rtl/>
        </w:rPr>
        <w:t xml:space="preserve">. باید راهی برای فرار از آن موقعیت پیدا </w:t>
      </w:r>
      <w:r w:rsidR="00914EF1">
        <w:rPr>
          <w:rFonts w:hint="cs"/>
          <w:rtl/>
        </w:rPr>
        <w:t>می‌کرد</w:t>
      </w:r>
      <w:r>
        <w:rPr>
          <w:rFonts w:hint="cs"/>
          <w:rtl/>
        </w:rPr>
        <w:t>. بنابراین عذرخواهی نیم</w:t>
      </w:r>
      <w:r w:rsidR="008A6C9D">
        <w:rPr>
          <w:rFonts w:hint="cs"/>
          <w:rtl/>
        </w:rPr>
        <w:t xml:space="preserve"> </w:t>
      </w:r>
      <w:r>
        <w:rPr>
          <w:rFonts w:hint="cs"/>
          <w:rtl/>
        </w:rPr>
        <w:t xml:space="preserve">بندی کرد. و به سرعت از دختر دور شد. </w:t>
      </w:r>
    </w:p>
    <w:p w14:paraId="47DE0126" w14:textId="0E4B97AE" w:rsidR="00194693" w:rsidRDefault="00194693" w:rsidP="000A5953">
      <w:pPr>
        <w:rPr>
          <w:rtl/>
        </w:rPr>
      </w:pPr>
      <w:r>
        <w:rPr>
          <w:rFonts w:hint="cs"/>
          <w:rtl/>
        </w:rPr>
        <w:t xml:space="preserve">جیک آنروز بعد از باشگاه وقتی به یتیم خانه برگشت مثل همیشه اول دوش گرفت و بعد به آشپزخانه رفت. وقتی لری را دید یاد حرفهای مری درباره </w:t>
      </w:r>
      <w:r w:rsidR="004A5D40">
        <w:rPr>
          <w:rFonts w:hint="cs"/>
          <w:rtl/>
        </w:rPr>
        <w:t>لیلی</w:t>
      </w:r>
      <w:r>
        <w:rPr>
          <w:rFonts w:hint="cs"/>
          <w:rtl/>
        </w:rPr>
        <w:t xml:space="preserve"> افتاد به سمت لری و </w:t>
      </w:r>
      <w:r w:rsidR="004A5D40">
        <w:rPr>
          <w:rFonts w:hint="cs"/>
          <w:rtl/>
        </w:rPr>
        <w:t>لیلی</w:t>
      </w:r>
      <w:r>
        <w:rPr>
          <w:rFonts w:hint="cs"/>
          <w:rtl/>
        </w:rPr>
        <w:t xml:space="preserve"> رفت که کنار هم نشسته بودند و حرف میزدند و عصرانه می</w:t>
      </w:r>
      <w:r w:rsidR="00926BCB">
        <w:rPr>
          <w:rFonts w:hint="cs"/>
          <w:rtl/>
        </w:rPr>
        <w:t>‌</w:t>
      </w:r>
      <w:r>
        <w:rPr>
          <w:rFonts w:hint="cs"/>
          <w:rtl/>
        </w:rPr>
        <w:t>خوردند</w:t>
      </w:r>
      <w:r w:rsidR="0034475E">
        <w:rPr>
          <w:rFonts w:hint="cs"/>
          <w:rtl/>
        </w:rPr>
        <w:t xml:space="preserve"> </w:t>
      </w:r>
      <w:r>
        <w:rPr>
          <w:rFonts w:hint="cs"/>
          <w:rtl/>
        </w:rPr>
        <w:t xml:space="preserve">جیک از پشت سرشان رد شد و به لری نگاهی انداخت. دستانش درحال نوازش دستان </w:t>
      </w:r>
      <w:r w:rsidR="004A5D40">
        <w:rPr>
          <w:rFonts w:hint="cs"/>
          <w:rtl/>
        </w:rPr>
        <w:t>لیلی</w:t>
      </w:r>
      <w:r>
        <w:rPr>
          <w:rFonts w:hint="cs"/>
          <w:rtl/>
        </w:rPr>
        <w:t xml:space="preserve"> بود. جیک </w:t>
      </w:r>
      <w:r w:rsidR="000D2C16">
        <w:rPr>
          <w:rFonts w:hint="cs"/>
          <w:rtl/>
        </w:rPr>
        <w:t>به شانه لری زد. لری برگشت چیه جیک چی می</w:t>
      </w:r>
      <w:r w:rsidR="00926BCB">
        <w:rPr>
          <w:rFonts w:hint="cs"/>
          <w:rtl/>
        </w:rPr>
        <w:t>‌</w:t>
      </w:r>
      <w:r w:rsidR="000D2C16">
        <w:rPr>
          <w:rFonts w:hint="cs"/>
          <w:rtl/>
        </w:rPr>
        <w:t xml:space="preserve">خوای. جیک با دست اشاره کرد که </w:t>
      </w:r>
      <w:r w:rsidR="006148C5">
        <w:rPr>
          <w:rFonts w:hint="cs"/>
          <w:rtl/>
        </w:rPr>
        <w:t>می‌خواهد</w:t>
      </w:r>
      <w:r w:rsidR="000D2C16">
        <w:rPr>
          <w:rFonts w:hint="cs"/>
          <w:rtl/>
        </w:rPr>
        <w:t xml:space="preserve"> از جایش بلند شود. </w:t>
      </w:r>
    </w:p>
    <w:p w14:paraId="4CA893CA" w14:textId="0700D7DC" w:rsidR="000D2C16" w:rsidRDefault="000D2C16" w:rsidP="000A5953">
      <w:pPr>
        <w:rPr>
          <w:rtl/>
        </w:rPr>
      </w:pPr>
      <w:r>
        <w:rPr>
          <w:rFonts w:hint="cs"/>
          <w:rtl/>
        </w:rPr>
        <w:t xml:space="preserve">لری: </w:t>
      </w:r>
      <w:r w:rsidR="007352DB">
        <w:rPr>
          <w:rFonts w:hint="cs"/>
          <w:rtl/>
        </w:rPr>
        <w:t>"</w:t>
      </w:r>
      <w:r>
        <w:rPr>
          <w:rFonts w:hint="cs"/>
          <w:rtl/>
        </w:rPr>
        <w:t xml:space="preserve">برو جیک حوصلت رو ندارم. </w:t>
      </w:r>
      <w:r w:rsidR="007352DB">
        <w:rPr>
          <w:rFonts w:hint="cs"/>
          <w:rtl/>
        </w:rPr>
        <w:t>"</w:t>
      </w:r>
    </w:p>
    <w:p w14:paraId="2C44A5E5" w14:textId="003C44E1" w:rsidR="000D2C16" w:rsidRDefault="000D2C16" w:rsidP="000A5953">
      <w:pPr>
        <w:rPr>
          <w:rtl/>
        </w:rPr>
      </w:pPr>
      <w:r>
        <w:rPr>
          <w:rFonts w:hint="cs"/>
          <w:rtl/>
        </w:rPr>
        <w:t xml:space="preserve">جیک: لری را </w:t>
      </w:r>
      <w:r w:rsidR="001721E2">
        <w:rPr>
          <w:rFonts w:hint="cs"/>
          <w:rtl/>
        </w:rPr>
        <w:t xml:space="preserve">از یقه </w:t>
      </w:r>
      <w:r>
        <w:rPr>
          <w:rFonts w:hint="cs"/>
          <w:rtl/>
        </w:rPr>
        <w:t xml:space="preserve">با دو دست از صندلی جدا </w:t>
      </w:r>
      <w:r w:rsidR="006148C5">
        <w:rPr>
          <w:rFonts w:hint="cs"/>
          <w:rtl/>
        </w:rPr>
        <w:t>می‌کند</w:t>
      </w:r>
      <w:r>
        <w:rPr>
          <w:rFonts w:hint="cs"/>
          <w:rtl/>
        </w:rPr>
        <w:t>. ببین این رو فقط یه بار میگم. دور و بر مری بپلکی</w:t>
      </w:r>
      <w:r w:rsidR="007F060F">
        <w:rPr>
          <w:rFonts w:hint="cs"/>
          <w:rtl/>
        </w:rPr>
        <w:t>!؟</w:t>
      </w:r>
      <w:r>
        <w:rPr>
          <w:rFonts w:hint="cs"/>
          <w:rtl/>
        </w:rPr>
        <w:t xml:space="preserve"> براش خوشمزه بازی</w:t>
      </w:r>
      <w:r w:rsidR="007F060F">
        <w:rPr>
          <w:rFonts w:hint="cs"/>
          <w:rtl/>
        </w:rPr>
        <w:t xml:space="preserve"> </w:t>
      </w:r>
      <w:r>
        <w:rPr>
          <w:rFonts w:hint="cs"/>
          <w:rtl/>
        </w:rPr>
        <w:t>دربیاری</w:t>
      </w:r>
      <w:r w:rsidR="007F060F">
        <w:rPr>
          <w:rFonts w:hint="cs"/>
          <w:rtl/>
        </w:rPr>
        <w:t>!</w:t>
      </w:r>
      <w:r>
        <w:rPr>
          <w:rFonts w:hint="cs"/>
          <w:rtl/>
        </w:rPr>
        <w:t xml:space="preserve"> صورتت رو آش و لاش می</w:t>
      </w:r>
      <w:r w:rsidR="00926BCB">
        <w:rPr>
          <w:rFonts w:hint="cs"/>
          <w:rtl/>
        </w:rPr>
        <w:t>‌</w:t>
      </w:r>
      <w:r>
        <w:rPr>
          <w:rFonts w:hint="cs"/>
          <w:rtl/>
        </w:rPr>
        <w:t>کنم. فهمیدی</w:t>
      </w:r>
      <w:r w:rsidR="007F060F">
        <w:rPr>
          <w:rFonts w:hint="cs"/>
          <w:rtl/>
        </w:rPr>
        <w:t>؟</w:t>
      </w:r>
      <w:r>
        <w:rPr>
          <w:rFonts w:hint="cs"/>
          <w:rtl/>
        </w:rPr>
        <w:t xml:space="preserve"> </w:t>
      </w:r>
    </w:p>
    <w:p w14:paraId="47F628DC" w14:textId="4BC64E37" w:rsidR="000D2C16" w:rsidRDefault="000D2C16" w:rsidP="000A5953">
      <w:pPr>
        <w:rPr>
          <w:rtl/>
        </w:rPr>
      </w:pPr>
      <w:r>
        <w:rPr>
          <w:rFonts w:hint="cs"/>
          <w:rtl/>
        </w:rPr>
        <w:t xml:space="preserve">لری: </w:t>
      </w:r>
      <w:r w:rsidR="007352DB">
        <w:rPr>
          <w:rFonts w:hint="cs"/>
          <w:rtl/>
        </w:rPr>
        <w:t>"</w:t>
      </w:r>
      <w:r>
        <w:rPr>
          <w:rFonts w:hint="cs"/>
          <w:rtl/>
        </w:rPr>
        <w:t xml:space="preserve">من کاری با مری نداشتم. </w:t>
      </w:r>
      <w:r w:rsidR="007352DB">
        <w:rPr>
          <w:rFonts w:hint="cs"/>
          <w:rtl/>
        </w:rPr>
        <w:t>"</w:t>
      </w:r>
    </w:p>
    <w:p w14:paraId="04C347F1" w14:textId="4F8D8EE6" w:rsidR="000D2C16" w:rsidRDefault="000D2C16" w:rsidP="000A5953">
      <w:pPr>
        <w:rPr>
          <w:rtl/>
        </w:rPr>
      </w:pPr>
      <w:r>
        <w:rPr>
          <w:rFonts w:hint="cs"/>
          <w:rtl/>
        </w:rPr>
        <w:t>جیک: انگشتش را به علامت سکوت جلوی دهانش می</w:t>
      </w:r>
      <w:r w:rsidR="00926BCB">
        <w:rPr>
          <w:rFonts w:hint="cs"/>
          <w:rtl/>
        </w:rPr>
        <w:t>‌</w:t>
      </w:r>
      <w:r>
        <w:rPr>
          <w:rFonts w:hint="cs"/>
          <w:rtl/>
        </w:rPr>
        <w:t xml:space="preserve">گذارد. </w:t>
      </w:r>
      <w:r w:rsidR="007352DB">
        <w:rPr>
          <w:rFonts w:hint="cs"/>
          <w:rtl/>
        </w:rPr>
        <w:t>"</w:t>
      </w:r>
      <w:r>
        <w:rPr>
          <w:rFonts w:hint="cs"/>
          <w:rtl/>
        </w:rPr>
        <w:t>سکوت کن. فهمیدی چی گفتم یا نه</w:t>
      </w:r>
      <w:r w:rsidR="007F060F">
        <w:rPr>
          <w:rFonts w:hint="cs"/>
          <w:rtl/>
        </w:rPr>
        <w:t>؟</w:t>
      </w:r>
      <w:r>
        <w:rPr>
          <w:rFonts w:hint="cs"/>
          <w:rtl/>
        </w:rPr>
        <w:t xml:space="preserve"> </w:t>
      </w:r>
      <w:r w:rsidR="007352DB">
        <w:rPr>
          <w:rFonts w:hint="cs"/>
          <w:rtl/>
        </w:rPr>
        <w:t>"</w:t>
      </w:r>
    </w:p>
    <w:p w14:paraId="72DAA4FE" w14:textId="40870E4B" w:rsidR="000D2C16" w:rsidRDefault="000D2C16" w:rsidP="000A5953">
      <w:pPr>
        <w:rPr>
          <w:rtl/>
        </w:rPr>
      </w:pPr>
      <w:r>
        <w:rPr>
          <w:rFonts w:hint="cs"/>
          <w:rtl/>
        </w:rPr>
        <w:t>لری:</w:t>
      </w:r>
      <w:r w:rsidR="007352DB">
        <w:rPr>
          <w:rFonts w:hint="cs"/>
          <w:rtl/>
        </w:rPr>
        <w:t>"</w:t>
      </w:r>
      <w:r>
        <w:rPr>
          <w:rFonts w:hint="cs"/>
          <w:rtl/>
        </w:rPr>
        <w:t xml:space="preserve"> اره. </w:t>
      </w:r>
      <w:r w:rsidR="007352DB">
        <w:rPr>
          <w:rFonts w:hint="cs"/>
          <w:rtl/>
        </w:rPr>
        <w:t>"</w:t>
      </w:r>
    </w:p>
    <w:p w14:paraId="1547C5DA" w14:textId="04AFF183" w:rsidR="000D2C16" w:rsidRDefault="000D2C16" w:rsidP="000A5953">
      <w:pPr>
        <w:rPr>
          <w:rtl/>
        </w:rPr>
      </w:pPr>
      <w:r>
        <w:rPr>
          <w:rFonts w:hint="cs"/>
          <w:rtl/>
        </w:rPr>
        <w:t xml:space="preserve">جیک: نگاهی به </w:t>
      </w:r>
      <w:r w:rsidR="004A5D40">
        <w:rPr>
          <w:rFonts w:hint="cs"/>
          <w:rtl/>
        </w:rPr>
        <w:t>لیلی</w:t>
      </w:r>
      <w:r>
        <w:rPr>
          <w:rFonts w:hint="cs"/>
          <w:rtl/>
        </w:rPr>
        <w:t xml:space="preserve"> می اندازد. </w:t>
      </w:r>
      <w:r w:rsidR="007352DB">
        <w:rPr>
          <w:rFonts w:hint="cs"/>
          <w:rtl/>
        </w:rPr>
        <w:t>"</w:t>
      </w:r>
      <w:r>
        <w:rPr>
          <w:rFonts w:hint="cs"/>
          <w:rtl/>
        </w:rPr>
        <w:t>یک بار دیگه بشنوم موهای مری رو کشیدی یا ازیتش کردی یا باهاش بد حرف زدی. جوری کتک می</w:t>
      </w:r>
      <w:r w:rsidR="00926BCB">
        <w:rPr>
          <w:rFonts w:hint="cs"/>
          <w:rtl/>
        </w:rPr>
        <w:t>‌</w:t>
      </w:r>
      <w:r>
        <w:rPr>
          <w:rFonts w:hint="cs"/>
          <w:rtl/>
        </w:rPr>
        <w:t>خوری که حتی لری هم حاظر به ازدواج باهات نباشه. فهمیدی</w:t>
      </w:r>
      <w:r w:rsidR="007F060F">
        <w:rPr>
          <w:rFonts w:hint="cs"/>
          <w:rtl/>
        </w:rPr>
        <w:t>؟</w:t>
      </w:r>
      <w:r w:rsidR="007352DB">
        <w:rPr>
          <w:rFonts w:hint="cs"/>
          <w:rtl/>
        </w:rPr>
        <w:t>"</w:t>
      </w:r>
    </w:p>
    <w:p w14:paraId="522D0C03" w14:textId="21346DF7" w:rsidR="000D2C16" w:rsidRDefault="004A5D40" w:rsidP="000A5953">
      <w:pPr>
        <w:rPr>
          <w:rtl/>
        </w:rPr>
      </w:pPr>
      <w:r>
        <w:rPr>
          <w:rFonts w:hint="cs"/>
          <w:rtl/>
        </w:rPr>
        <w:t>لیلی</w:t>
      </w:r>
      <w:r w:rsidR="000D2C16">
        <w:rPr>
          <w:rFonts w:hint="cs"/>
          <w:rtl/>
        </w:rPr>
        <w:t xml:space="preserve">: با سر تکان دادن تایید </w:t>
      </w:r>
      <w:r w:rsidR="006148C5">
        <w:rPr>
          <w:rFonts w:hint="cs"/>
          <w:rtl/>
        </w:rPr>
        <w:t>می‌کند</w:t>
      </w:r>
      <w:r w:rsidR="000D2C16">
        <w:rPr>
          <w:rFonts w:hint="cs"/>
          <w:rtl/>
        </w:rPr>
        <w:t xml:space="preserve">. جیک به سمت اتاق مری </w:t>
      </w:r>
      <w:r w:rsidR="006148C5">
        <w:rPr>
          <w:rFonts w:hint="cs"/>
          <w:rtl/>
        </w:rPr>
        <w:t>می‌رود</w:t>
      </w:r>
      <w:r w:rsidR="000D2C16">
        <w:rPr>
          <w:rFonts w:hint="cs"/>
          <w:rtl/>
        </w:rPr>
        <w:t xml:space="preserve"> و درب میزند و داخل می</w:t>
      </w:r>
      <w:r w:rsidR="00926BCB">
        <w:rPr>
          <w:rFonts w:hint="cs"/>
          <w:rtl/>
        </w:rPr>
        <w:t>‌</w:t>
      </w:r>
      <w:r w:rsidR="000D2C16">
        <w:rPr>
          <w:rFonts w:hint="cs"/>
          <w:rtl/>
        </w:rPr>
        <w:t xml:space="preserve">شود. </w:t>
      </w:r>
    </w:p>
    <w:p w14:paraId="4B027E1A" w14:textId="7AA5683F" w:rsidR="000D2C16" w:rsidRDefault="000D2C16" w:rsidP="000A5953">
      <w:pPr>
        <w:rPr>
          <w:rtl/>
        </w:rPr>
      </w:pPr>
      <w:r>
        <w:rPr>
          <w:rFonts w:hint="cs"/>
          <w:rtl/>
        </w:rPr>
        <w:lastRenderedPageBreak/>
        <w:t xml:space="preserve">مری پشت میزش نشسته و دارد با کامپیوتر چیزی تایپ </w:t>
      </w:r>
      <w:r w:rsidR="006148C5">
        <w:rPr>
          <w:rFonts w:hint="cs"/>
          <w:rtl/>
        </w:rPr>
        <w:t>می‌کند</w:t>
      </w:r>
      <w:r>
        <w:rPr>
          <w:rFonts w:hint="cs"/>
          <w:rtl/>
        </w:rPr>
        <w:t xml:space="preserve"> حتی برنگشته ببیند کی وارد اتاق شده. </w:t>
      </w:r>
    </w:p>
    <w:p w14:paraId="230EC991" w14:textId="78BB2544" w:rsidR="000D2C16" w:rsidRDefault="000D2C16" w:rsidP="000A5953">
      <w:pPr>
        <w:rPr>
          <w:rtl/>
        </w:rPr>
      </w:pPr>
      <w:r>
        <w:rPr>
          <w:rFonts w:hint="cs"/>
          <w:rtl/>
        </w:rPr>
        <w:t xml:space="preserve">جیک: </w:t>
      </w:r>
      <w:r w:rsidR="007352DB">
        <w:rPr>
          <w:rFonts w:hint="cs"/>
          <w:rtl/>
        </w:rPr>
        <w:t>"</w:t>
      </w:r>
      <w:r>
        <w:rPr>
          <w:rFonts w:hint="cs"/>
          <w:rtl/>
        </w:rPr>
        <w:t>سلام.</w:t>
      </w:r>
      <w:r w:rsidR="007352DB">
        <w:rPr>
          <w:rFonts w:hint="cs"/>
          <w:rtl/>
        </w:rPr>
        <w:t>"</w:t>
      </w:r>
    </w:p>
    <w:p w14:paraId="6111A2B4" w14:textId="1993A132" w:rsidR="000D2C16" w:rsidRDefault="000D2C16" w:rsidP="000A5953">
      <w:pPr>
        <w:rPr>
          <w:rtl/>
        </w:rPr>
      </w:pPr>
      <w:r>
        <w:rPr>
          <w:rFonts w:hint="cs"/>
          <w:rtl/>
        </w:rPr>
        <w:t xml:space="preserve">مری: بدون </w:t>
      </w:r>
      <w:r w:rsidR="00914EF1">
        <w:rPr>
          <w:rFonts w:hint="cs"/>
          <w:rtl/>
        </w:rPr>
        <w:t>این‌که</w:t>
      </w:r>
      <w:r>
        <w:rPr>
          <w:rFonts w:hint="cs"/>
          <w:rtl/>
        </w:rPr>
        <w:t xml:space="preserve"> برگردد. </w:t>
      </w:r>
      <w:r w:rsidR="007352DB">
        <w:rPr>
          <w:rFonts w:hint="cs"/>
          <w:rtl/>
        </w:rPr>
        <w:t>"</w:t>
      </w:r>
      <w:r>
        <w:rPr>
          <w:rFonts w:hint="cs"/>
          <w:rtl/>
        </w:rPr>
        <w:t xml:space="preserve">سلام. بگو من کار دارم. </w:t>
      </w:r>
      <w:r w:rsidR="007352DB">
        <w:rPr>
          <w:rFonts w:hint="cs"/>
          <w:rtl/>
        </w:rPr>
        <w:t>"</w:t>
      </w:r>
    </w:p>
    <w:p w14:paraId="123DFEC3" w14:textId="57F2E881" w:rsidR="000D2C16" w:rsidRDefault="000D2C16" w:rsidP="000A5953">
      <w:pPr>
        <w:rPr>
          <w:rtl/>
        </w:rPr>
      </w:pPr>
      <w:r>
        <w:rPr>
          <w:rFonts w:hint="cs"/>
          <w:rtl/>
        </w:rPr>
        <w:t xml:space="preserve">جیک: </w:t>
      </w:r>
      <w:r w:rsidR="007352DB">
        <w:rPr>
          <w:rFonts w:hint="cs"/>
          <w:rtl/>
        </w:rPr>
        <w:t>"</w:t>
      </w:r>
      <w:r w:rsidR="004A5D40">
        <w:rPr>
          <w:rFonts w:hint="cs"/>
          <w:rtl/>
        </w:rPr>
        <w:t>لیلی</w:t>
      </w:r>
      <w:r>
        <w:rPr>
          <w:rFonts w:hint="cs"/>
          <w:rtl/>
        </w:rPr>
        <w:t xml:space="preserve"> دیگه مزاحمت نمیشه. </w:t>
      </w:r>
      <w:r w:rsidR="007352DB">
        <w:rPr>
          <w:rFonts w:hint="cs"/>
          <w:rtl/>
        </w:rPr>
        <w:t>"</w:t>
      </w:r>
    </w:p>
    <w:p w14:paraId="3472BFD3" w14:textId="61665150" w:rsidR="000D2C16" w:rsidRDefault="000D2C16" w:rsidP="000A5953">
      <w:pPr>
        <w:rPr>
          <w:rtl/>
        </w:rPr>
      </w:pPr>
      <w:r>
        <w:rPr>
          <w:rFonts w:hint="cs"/>
          <w:rtl/>
        </w:rPr>
        <w:t xml:space="preserve">مری: </w:t>
      </w:r>
      <w:r w:rsidR="007352DB">
        <w:rPr>
          <w:rFonts w:hint="cs"/>
          <w:rtl/>
        </w:rPr>
        <w:t>"</w:t>
      </w:r>
      <w:r>
        <w:rPr>
          <w:rFonts w:hint="cs"/>
          <w:rtl/>
        </w:rPr>
        <w:t>تاوانش چیه.</w:t>
      </w:r>
      <w:r w:rsidR="007352DB">
        <w:rPr>
          <w:rFonts w:hint="cs"/>
          <w:rtl/>
        </w:rPr>
        <w:t>"</w:t>
      </w:r>
    </w:p>
    <w:p w14:paraId="2BEF2307" w14:textId="5DBDF12B" w:rsidR="000D2C16" w:rsidRDefault="000D2C16" w:rsidP="000A5953">
      <w:pPr>
        <w:rPr>
          <w:rtl/>
        </w:rPr>
      </w:pPr>
      <w:r>
        <w:rPr>
          <w:rFonts w:hint="cs"/>
          <w:rtl/>
        </w:rPr>
        <w:t xml:space="preserve">جیک: خوب مجور شدم لری رو هم بترسونم. بعید میدونم جرآت کنه بهت نزدیک بشه. بنابراین اگر روی لری برای ازدواج حسابی باز کردی، باید دنبال یکی دیگه بگردی. </w:t>
      </w:r>
    </w:p>
    <w:p w14:paraId="7A4AEF1E" w14:textId="5AD9E02D" w:rsidR="000D2C16" w:rsidRDefault="000D2C16" w:rsidP="000A5953">
      <w:pPr>
        <w:rPr>
          <w:rtl/>
        </w:rPr>
      </w:pPr>
      <w:r>
        <w:rPr>
          <w:rFonts w:hint="cs"/>
          <w:rtl/>
        </w:rPr>
        <w:t xml:space="preserve">مری: </w:t>
      </w:r>
      <w:r w:rsidR="007352DB">
        <w:rPr>
          <w:rFonts w:hint="cs"/>
          <w:rtl/>
        </w:rPr>
        <w:t>"</w:t>
      </w:r>
      <w:r>
        <w:rPr>
          <w:rFonts w:hint="cs"/>
          <w:rtl/>
        </w:rPr>
        <w:t xml:space="preserve"> تاوان قابل قبولیه. تقریباً باید همه مردهای روی کره زمین رو کشت تا من</w:t>
      </w:r>
      <w:r w:rsidR="00517671">
        <w:rPr>
          <w:rFonts w:hint="cs"/>
          <w:rtl/>
        </w:rPr>
        <w:t>،</w:t>
      </w:r>
      <w:r>
        <w:rPr>
          <w:rFonts w:hint="cs"/>
          <w:rtl/>
        </w:rPr>
        <w:t xml:space="preserve"> لری رو بعنوان یک مرد کنار خودم بپذیرم. مشکلی نیست. مرسی. حالا برو کار دارم. </w:t>
      </w:r>
      <w:r w:rsidR="007352DB">
        <w:rPr>
          <w:rFonts w:hint="cs"/>
          <w:rtl/>
        </w:rPr>
        <w:t>"</w:t>
      </w:r>
    </w:p>
    <w:p w14:paraId="5D5F9BB7" w14:textId="4CFCBFB6" w:rsidR="00B112B4" w:rsidRDefault="00B112B4" w:rsidP="000A5953">
      <w:pPr>
        <w:pStyle w:val="ListParagraph"/>
        <w:numPr>
          <w:ilvl w:val="0"/>
          <w:numId w:val="1"/>
        </w:numPr>
      </w:pPr>
      <w:r>
        <w:rPr>
          <w:rFonts w:hint="cs"/>
          <w:rtl/>
        </w:rPr>
        <w:t>چی تایپ میکنی</w:t>
      </w:r>
    </w:p>
    <w:p w14:paraId="7AE4D663" w14:textId="3F5E30D8" w:rsidR="00B112B4" w:rsidRDefault="00B112B4" w:rsidP="000A5953">
      <w:pPr>
        <w:pStyle w:val="ListParagraph"/>
        <w:numPr>
          <w:ilvl w:val="0"/>
          <w:numId w:val="1"/>
        </w:numPr>
      </w:pPr>
      <w:r>
        <w:rPr>
          <w:rFonts w:hint="cs"/>
          <w:rtl/>
        </w:rPr>
        <w:t>رمانم</w:t>
      </w:r>
    </w:p>
    <w:p w14:paraId="4CB51F4D" w14:textId="72777D38" w:rsidR="00B112B4" w:rsidRDefault="00B112B4" w:rsidP="000A5953">
      <w:pPr>
        <w:pStyle w:val="ListParagraph"/>
        <w:numPr>
          <w:ilvl w:val="0"/>
          <w:numId w:val="1"/>
        </w:numPr>
      </w:pPr>
      <w:r>
        <w:rPr>
          <w:rFonts w:hint="cs"/>
          <w:rtl/>
        </w:rPr>
        <w:t xml:space="preserve">درباره چیه. </w:t>
      </w:r>
    </w:p>
    <w:p w14:paraId="42BA5BF3" w14:textId="39094483" w:rsidR="00B112B4" w:rsidRDefault="00B112B4" w:rsidP="000A5953">
      <w:pPr>
        <w:pStyle w:val="ListParagraph"/>
        <w:numPr>
          <w:ilvl w:val="0"/>
          <w:numId w:val="1"/>
        </w:numPr>
      </w:pPr>
      <w:r>
        <w:rPr>
          <w:rFonts w:hint="cs"/>
          <w:rtl/>
        </w:rPr>
        <w:t xml:space="preserve">تا الان یک سرقت ادبی از غرور و تعصب ولی وقتی روتوش بشه بهتر میشه. </w:t>
      </w:r>
    </w:p>
    <w:p w14:paraId="22C62AB9" w14:textId="3B75154E" w:rsidR="00B112B4" w:rsidRDefault="00B112B4" w:rsidP="000A5953">
      <w:pPr>
        <w:pStyle w:val="ListParagraph"/>
        <w:numPr>
          <w:ilvl w:val="0"/>
          <w:numId w:val="1"/>
        </w:numPr>
      </w:pPr>
      <w:r>
        <w:rPr>
          <w:rFonts w:hint="cs"/>
          <w:rtl/>
        </w:rPr>
        <w:t xml:space="preserve">خوب چرا داستان خودت رو نمی نویسی. </w:t>
      </w:r>
    </w:p>
    <w:p w14:paraId="5E30B9D3" w14:textId="5540E190" w:rsidR="00B112B4" w:rsidRDefault="00B112B4" w:rsidP="000A5953">
      <w:pPr>
        <w:pStyle w:val="ListParagraph"/>
        <w:numPr>
          <w:ilvl w:val="0"/>
          <w:numId w:val="1"/>
        </w:numPr>
      </w:pPr>
      <w:r>
        <w:rPr>
          <w:rFonts w:hint="cs"/>
          <w:rtl/>
        </w:rPr>
        <w:t xml:space="preserve">جین آستین نمیذاره. از فکرم بیرون نمیره باید بنویسمش که بتونم ادیتش کنم. </w:t>
      </w:r>
    </w:p>
    <w:p w14:paraId="67EA365A" w14:textId="4C25A942" w:rsidR="00B112B4" w:rsidRDefault="00B112B4" w:rsidP="000A5953">
      <w:pPr>
        <w:pStyle w:val="ListParagraph"/>
        <w:numPr>
          <w:ilvl w:val="0"/>
          <w:numId w:val="1"/>
        </w:numPr>
      </w:pPr>
      <w:r>
        <w:rPr>
          <w:rFonts w:hint="cs"/>
          <w:rtl/>
        </w:rPr>
        <w:t xml:space="preserve">کی هست این . </w:t>
      </w:r>
    </w:p>
    <w:p w14:paraId="7ED9945B" w14:textId="59E32A68" w:rsidR="00B112B4" w:rsidRDefault="00B112B4" w:rsidP="000A5953">
      <w:pPr>
        <w:pStyle w:val="ListParagraph"/>
        <w:numPr>
          <w:ilvl w:val="0"/>
          <w:numId w:val="1"/>
        </w:numPr>
      </w:pPr>
      <w:r>
        <w:rPr>
          <w:rFonts w:hint="cs"/>
          <w:rtl/>
        </w:rPr>
        <w:t>نویسنده</w:t>
      </w:r>
    </w:p>
    <w:p w14:paraId="4F89ED51" w14:textId="7E402359" w:rsidR="00B112B4" w:rsidRDefault="00B112B4" w:rsidP="000A5953">
      <w:pPr>
        <w:pStyle w:val="ListParagraph"/>
        <w:numPr>
          <w:ilvl w:val="0"/>
          <w:numId w:val="1"/>
        </w:numPr>
      </w:pPr>
      <w:r>
        <w:rPr>
          <w:rFonts w:hint="cs"/>
          <w:rtl/>
        </w:rPr>
        <w:t xml:space="preserve">نخوندم ازش. </w:t>
      </w:r>
    </w:p>
    <w:p w14:paraId="2C0D3A43" w14:textId="53557FC0" w:rsidR="005E7813" w:rsidRDefault="00B112B4" w:rsidP="000A5953">
      <w:pPr>
        <w:pStyle w:val="ListParagraph"/>
        <w:numPr>
          <w:ilvl w:val="0"/>
          <w:numId w:val="1"/>
        </w:numPr>
      </w:pPr>
      <w:r>
        <w:rPr>
          <w:rFonts w:hint="cs"/>
          <w:rtl/>
        </w:rPr>
        <w:t xml:space="preserve">تو مگه جز کتابهای درسی چیزی میخونی </w:t>
      </w:r>
    </w:p>
    <w:p w14:paraId="0347543F" w14:textId="0933EF3D" w:rsidR="00B112B4" w:rsidRDefault="00B112B4" w:rsidP="000A5953">
      <w:pPr>
        <w:pStyle w:val="ListParagraph"/>
        <w:numPr>
          <w:ilvl w:val="0"/>
          <w:numId w:val="1"/>
        </w:numPr>
      </w:pPr>
      <w:r>
        <w:rPr>
          <w:rFonts w:hint="cs"/>
          <w:rtl/>
        </w:rPr>
        <w:t xml:space="preserve">یکم میخونی ازش. </w:t>
      </w:r>
    </w:p>
    <w:p w14:paraId="1223E1CC" w14:textId="4C42853C" w:rsidR="00B112B4" w:rsidRDefault="00B112B4" w:rsidP="000A5953">
      <w:pPr>
        <w:pStyle w:val="ListParagraph"/>
        <w:numPr>
          <w:ilvl w:val="0"/>
          <w:numId w:val="1"/>
        </w:numPr>
      </w:pPr>
      <w:r>
        <w:rPr>
          <w:rFonts w:hint="cs"/>
          <w:rtl/>
        </w:rPr>
        <w:lastRenderedPageBreak/>
        <w:t>نمیخندی</w:t>
      </w:r>
      <w:r w:rsidR="003B23EF">
        <w:rPr>
          <w:rFonts w:hint="cs"/>
          <w:rtl/>
        </w:rPr>
        <w:t>!</w:t>
      </w:r>
      <w:r>
        <w:rPr>
          <w:rFonts w:hint="cs"/>
          <w:rtl/>
        </w:rPr>
        <w:t xml:space="preserve"> مسخره بازی در نمیاری</w:t>
      </w:r>
      <w:r w:rsidR="003B23EF">
        <w:rPr>
          <w:rFonts w:hint="cs"/>
          <w:rtl/>
        </w:rPr>
        <w:t>!</w:t>
      </w:r>
      <w:r>
        <w:rPr>
          <w:rFonts w:hint="cs"/>
          <w:rtl/>
        </w:rPr>
        <w:t xml:space="preserve"> ، حرف هم نمیزنی</w:t>
      </w:r>
      <w:r w:rsidR="003B23EF">
        <w:rPr>
          <w:rFonts w:hint="cs"/>
          <w:rtl/>
        </w:rPr>
        <w:t>!</w:t>
      </w:r>
      <w:r>
        <w:rPr>
          <w:rFonts w:hint="cs"/>
          <w:rtl/>
        </w:rPr>
        <w:t>. من اصلا</w:t>
      </w:r>
      <w:r w:rsidR="003B23EF">
        <w:rPr>
          <w:rFonts w:hint="cs"/>
          <w:rtl/>
        </w:rPr>
        <w:t>ً</w:t>
      </w:r>
      <w:r>
        <w:rPr>
          <w:rFonts w:hint="cs"/>
          <w:rtl/>
        </w:rPr>
        <w:t xml:space="preserve"> آدم نقد پذیری نیستم. درسته همه از تو کتک میخورن ولی بخواهی مسخره بازی درباری کتک میخوری. </w:t>
      </w:r>
    </w:p>
    <w:p w14:paraId="06CFFEE9" w14:textId="5E793C70" w:rsidR="00B112B4" w:rsidRDefault="00B112B4" w:rsidP="000A5953">
      <w:pPr>
        <w:rPr>
          <w:rtl/>
        </w:rPr>
      </w:pPr>
      <w:r>
        <w:rPr>
          <w:rFonts w:hint="cs"/>
          <w:rtl/>
        </w:rPr>
        <w:t>شوخی نمیکرد. مری تنها کسی بود که حریف جیک بود. همه این موضوع را پای این م</w:t>
      </w:r>
      <w:r w:rsidR="005A6237">
        <w:rPr>
          <w:rFonts w:hint="cs"/>
          <w:rtl/>
        </w:rPr>
        <w:t>ی</w:t>
      </w:r>
      <w:r>
        <w:rPr>
          <w:rFonts w:hint="cs"/>
          <w:rtl/>
        </w:rPr>
        <w:t xml:space="preserve">گذاشتند که جیک میترسد به مری صدمه بزند. </w:t>
      </w:r>
    </w:p>
    <w:p w14:paraId="1DDCD4BE" w14:textId="53166EBE" w:rsidR="00B112B4" w:rsidRDefault="00B112B4" w:rsidP="000A5953">
      <w:pPr>
        <w:rPr>
          <w:rtl/>
        </w:rPr>
      </w:pPr>
      <w:r>
        <w:rPr>
          <w:rFonts w:hint="cs"/>
          <w:rtl/>
        </w:rPr>
        <w:t xml:space="preserve">دوستی جیک و مری از روزی شروع شد که مری را به یتیم خانه آورده بودند. </w:t>
      </w:r>
    </w:p>
    <w:p w14:paraId="77EA4691" w14:textId="7704C6BE" w:rsidR="00B112B4" w:rsidRDefault="00402C47" w:rsidP="000A5953">
      <w:pPr>
        <w:rPr>
          <w:rtl/>
        </w:rPr>
      </w:pPr>
      <w:r>
        <w:rPr>
          <w:rFonts w:hint="cs"/>
          <w:rtl/>
        </w:rPr>
        <w:t xml:space="preserve">مری </w:t>
      </w:r>
      <w:r w:rsidR="00B112B4">
        <w:rPr>
          <w:rFonts w:hint="cs"/>
          <w:rtl/>
        </w:rPr>
        <w:t>تب داشت خانم لین قرار بود تا صبح با حوله خیس دمای بدنش را پایین نگه دارد. جیک که میدانست خانم لین اصلا</w:t>
      </w:r>
      <w:r>
        <w:rPr>
          <w:rFonts w:hint="cs"/>
          <w:rtl/>
        </w:rPr>
        <w:t>ً</w:t>
      </w:r>
      <w:r w:rsidR="00B112B4">
        <w:rPr>
          <w:rFonts w:hint="cs"/>
          <w:rtl/>
        </w:rPr>
        <w:t xml:space="preserve"> نمیتواند جلوی چرت زدن های خودش را بگیرد بیدار مانده بود و مدام با حوله خیس پیشانی و گردن مری را خیس میکرد. </w:t>
      </w:r>
    </w:p>
    <w:p w14:paraId="6E968749" w14:textId="1FD0E7DE" w:rsidR="00B112B4" w:rsidRDefault="00B112B4" w:rsidP="000A5953">
      <w:pPr>
        <w:rPr>
          <w:rtl/>
        </w:rPr>
      </w:pPr>
      <w:r>
        <w:rPr>
          <w:rFonts w:hint="cs"/>
          <w:rtl/>
        </w:rPr>
        <w:t xml:space="preserve">هیچ چیز نمیتوانست باعث شود جیک بتواند با مری دعوا کند. مری هم از این موضوع کاملا سوء استفاده میکرد. هیچ ابایی از شوخی های فیزیکی با جیک نداشت. </w:t>
      </w:r>
    </w:p>
    <w:p w14:paraId="5FEAE8D7" w14:textId="47BAD49A" w:rsidR="00B112B4" w:rsidRDefault="00B112B4" w:rsidP="000A5953">
      <w:pPr>
        <w:rPr>
          <w:rtl/>
        </w:rPr>
      </w:pPr>
      <w:r>
        <w:rPr>
          <w:rFonts w:hint="cs"/>
          <w:rtl/>
        </w:rPr>
        <w:t xml:space="preserve">جیک </w:t>
      </w:r>
      <w:r>
        <w:rPr>
          <w:rFonts w:cs="Times New Roman" w:hint="cs"/>
          <w:rtl/>
        </w:rPr>
        <w:t>–</w:t>
      </w:r>
      <w:r>
        <w:rPr>
          <w:rFonts w:hint="cs"/>
          <w:rtl/>
        </w:rPr>
        <w:t xml:space="preserve"> اوکی میخونی یا برم. </w:t>
      </w:r>
    </w:p>
    <w:p w14:paraId="17F02AF9" w14:textId="7114C050" w:rsidR="009E11D5" w:rsidRDefault="00B112B4" w:rsidP="000A5953">
      <w:pPr>
        <w:rPr>
          <w:rtl/>
        </w:rPr>
      </w:pPr>
      <w:r>
        <w:rPr>
          <w:rFonts w:hint="cs"/>
          <w:rtl/>
        </w:rPr>
        <w:t xml:space="preserve">مری: </w:t>
      </w:r>
      <w:r w:rsidR="005A6237">
        <w:rPr>
          <w:rFonts w:hint="cs"/>
          <w:rtl/>
        </w:rPr>
        <w:t xml:space="preserve">مادرش را در آیینه نگاه میکرد. </w:t>
      </w:r>
      <w:r w:rsidR="009E11D5">
        <w:rPr>
          <w:rFonts w:hint="cs"/>
          <w:rtl/>
        </w:rPr>
        <w:t xml:space="preserve">روی یک صندلی بدون پشتی نشسته بود و به صورت مادرش خیره شده بود. مادر که داشت موهای طلاییش را به آرامی شانه میکرد، صورت بسیار آرامی داشت با یک لبخند بر صورت. </w:t>
      </w:r>
    </w:p>
    <w:p w14:paraId="24BE6E14" w14:textId="653C1FF9" w:rsidR="009E11D5" w:rsidRDefault="009E11D5" w:rsidP="000A5953">
      <w:pPr>
        <w:rPr>
          <w:rtl/>
        </w:rPr>
      </w:pPr>
      <w:r>
        <w:rPr>
          <w:rFonts w:hint="cs"/>
          <w:rtl/>
        </w:rPr>
        <w:t xml:space="preserve">صورت مادرش گرد بود با بینی باریک </w:t>
      </w:r>
      <w:r w:rsidR="003B23EF">
        <w:rPr>
          <w:rFonts w:hint="cs"/>
          <w:rtl/>
        </w:rPr>
        <w:t xml:space="preserve">و </w:t>
      </w:r>
      <w:r>
        <w:rPr>
          <w:rFonts w:hint="cs"/>
          <w:rtl/>
        </w:rPr>
        <w:t xml:space="preserve">لباسی به رنگ طلایی به تن کرده بود. </w:t>
      </w:r>
    </w:p>
    <w:p w14:paraId="0B3C83FE" w14:textId="06F21191" w:rsidR="009E11D5" w:rsidRDefault="009E11D5" w:rsidP="000A5953">
      <w:r>
        <w:rPr>
          <w:rFonts w:hint="cs"/>
          <w:rtl/>
        </w:rPr>
        <w:t>مادر شروع به خواندن ترانه ایی کرد:</w:t>
      </w:r>
    </w:p>
    <w:p w14:paraId="1CA44998" w14:textId="77777777" w:rsidR="009E11D5" w:rsidRDefault="009E11D5" w:rsidP="000A5953">
      <w:pPr>
        <w:rPr>
          <w:rtl/>
        </w:rPr>
      </w:pPr>
      <w:r>
        <w:rPr>
          <w:rtl/>
        </w:rPr>
        <w:t>امروز صبح وقت</w:t>
      </w:r>
      <w:r>
        <w:rPr>
          <w:rFonts w:hint="cs"/>
          <w:rtl/>
        </w:rPr>
        <w:t>ی</w:t>
      </w:r>
      <w:r>
        <w:rPr>
          <w:rtl/>
        </w:rPr>
        <w:t xml:space="preserve"> خورش</w:t>
      </w:r>
      <w:r>
        <w:rPr>
          <w:rFonts w:hint="cs"/>
          <w:rtl/>
        </w:rPr>
        <w:t>ی</w:t>
      </w:r>
      <w:r>
        <w:rPr>
          <w:rFonts w:hint="eastAsia"/>
          <w:rtl/>
        </w:rPr>
        <w:t>د</w:t>
      </w:r>
      <w:r>
        <w:rPr>
          <w:rtl/>
        </w:rPr>
        <w:t xml:space="preserve"> طلوع کرد آن را حس کردم</w:t>
      </w:r>
    </w:p>
    <w:p w14:paraId="65A81D24" w14:textId="77777777" w:rsidR="009E11D5" w:rsidRDefault="009E11D5" w:rsidP="000A5953">
      <w:pPr>
        <w:rPr>
          <w:rtl/>
        </w:rPr>
      </w:pPr>
      <w:r>
        <w:rPr>
          <w:rFonts w:hint="eastAsia"/>
          <w:rtl/>
        </w:rPr>
        <w:t>م</w:t>
      </w:r>
      <w:r>
        <w:rPr>
          <w:rFonts w:hint="cs"/>
          <w:rtl/>
        </w:rPr>
        <w:t>ی</w:t>
      </w:r>
      <w:r>
        <w:rPr>
          <w:rtl/>
        </w:rPr>
        <w:t xml:space="preserve"> دانستم که نم</w:t>
      </w:r>
      <w:r>
        <w:rPr>
          <w:rFonts w:hint="cs"/>
          <w:rtl/>
        </w:rPr>
        <w:t>ی</w:t>
      </w:r>
      <w:r>
        <w:rPr>
          <w:rtl/>
        </w:rPr>
        <w:t xml:space="preserve"> توانم </w:t>
      </w:r>
      <w:r>
        <w:rPr>
          <w:rFonts w:hint="cs"/>
          <w:rtl/>
        </w:rPr>
        <w:t>ی</w:t>
      </w:r>
      <w:r>
        <w:rPr>
          <w:rFonts w:hint="eastAsia"/>
          <w:rtl/>
        </w:rPr>
        <w:t>ک</w:t>
      </w:r>
      <w:r>
        <w:rPr>
          <w:rtl/>
        </w:rPr>
        <w:t xml:space="preserve"> روز د</w:t>
      </w:r>
      <w:r>
        <w:rPr>
          <w:rFonts w:hint="cs"/>
          <w:rtl/>
        </w:rPr>
        <w:t>ی</w:t>
      </w:r>
      <w:r>
        <w:rPr>
          <w:rFonts w:hint="eastAsia"/>
          <w:rtl/>
        </w:rPr>
        <w:t>گر</w:t>
      </w:r>
      <w:r>
        <w:rPr>
          <w:rtl/>
        </w:rPr>
        <w:t xml:space="preserve"> صبر کنم</w:t>
      </w:r>
    </w:p>
    <w:p w14:paraId="7D72CE82" w14:textId="77777777" w:rsidR="009E11D5" w:rsidRDefault="009E11D5" w:rsidP="000A5953">
      <w:pPr>
        <w:rPr>
          <w:rtl/>
        </w:rPr>
      </w:pPr>
      <w:r>
        <w:rPr>
          <w:rFonts w:hint="eastAsia"/>
          <w:rtl/>
        </w:rPr>
        <w:t>عز</w:t>
      </w:r>
      <w:r>
        <w:rPr>
          <w:rFonts w:hint="cs"/>
          <w:rtl/>
        </w:rPr>
        <w:t>ی</w:t>
      </w:r>
      <w:r>
        <w:rPr>
          <w:rFonts w:hint="eastAsia"/>
          <w:rtl/>
        </w:rPr>
        <w:t>زم</w:t>
      </w:r>
      <w:r>
        <w:rPr>
          <w:rtl/>
        </w:rPr>
        <w:t xml:space="preserve"> </w:t>
      </w:r>
      <w:r>
        <w:rPr>
          <w:rFonts w:hint="cs"/>
          <w:rtl/>
        </w:rPr>
        <w:t>ی</w:t>
      </w:r>
      <w:r>
        <w:rPr>
          <w:rFonts w:hint="eastAsia"/>
          <w:rtl/>
        </w:rPr>
        <w:t>ه</w:t>
      </w:r>
      <w:r>
        <w:rPr>
          <w:rtl/>
        </w:rPr>
        <w:t xml:space="preserve"> چ</w:t>
      </w:r>
      <w:r>
        <w:rPr>
          <w:rFonts w:hint="cs"/>
          <w:rtl/>
        </w:rPr>
        <w:t>ی</w:t>
      </w:r>
      <w:r>
        <w:rPr>
          <w:rFonts w:hint="eastAsia"/>
          <w:rtl/>
        </w:rPr>
        <w:t>ز</w:t>
      </w:r>
      <w:r>
        <w:rPr>
          <w:rFonts w:hint="cs"/>
          <w:rtl/>
        </w:rPr>
        <w:t>ی</w:t>
      </w:r>
      <w:r>
        <w:rPr>
          <w:rtl/>
        </w:rPr>
        <w:t xml:space="preserve"> هست که با</w:t>
      </w:r>
      <w:r>
        <w:rPr>
          <w:rFonts w:hint="cs"/>
          <w:rtl/>
        </w:rPr>
        <w:t>ی</w:t>
      </w:r>
      <w:r>
        <w:rPr>
          <w:rFonts w:hint="eastAsia"/>
          <w:rtl/>
        </w:rPr>
        <w:t>د</w:t>
      </w:r>
      <w:r>
        <w:rPr>
          <w:rtl/>
        </w:rPr>
        <w:t xml:space="preserve"> بهت بگم</w:t>
      </w:r>
    </w:p>
    <w:p w14:paraId="6B54520C" w14:textId="386948AA" w:rsidR="009E11D5" w:rsidRDefault="009E11D5" w:rsidP="000A5953">
      <w:r>
        <w:rPr>
          <w:rFonts w:hint="eastAsia"/>
          <w:rtl/>
        </w:rPr>
        <w:lastRenderedPageBreak/>
        <w:t>صدا</w:t>
      </w:r>
      <w:r>
        <w:rPr>
          <w:rFonts w:hint="cs"/>
          <w:rtl/>
        </w:rPr>
        <w:t>یی</w:t>
      </w:r>
      <w:r>
        <w:rPr>
          <w:rtl/>
        </w:rPr>
        <w:t xml:space="preserve"> از دور مرا فرا م</w:t>
      </w:r>
      <w:r>
        <w:rPr>
          <w:rFonts w:hint="cs"/>
          <w:rtl/>
        </w:rPr>
        <w:t>ی</w:t>
      </w:r>
      <w:r>
        <w:rPr>
          <w:rtl/>
        </w:rPr>
        <w:t xml:space="preserve"> خواند</w:t>
      </w:r>
    </w:p>
    <w:p w14:paraId="1F63BF5D" w14:textId="77777777" w:rsidR="009E11D5" w:rsidRDefault="009E11D5" w:rsidP="000A5953">
      <w:r>
        <w:t>I felt it when the sun came up this morning</w:t>
      </w:r>
    </w:p>
    <w:p w14:paraId="50B1062F" w14:textId="77777777" w:rsidR="009E11D5" w:rsidRDefault="009E11D5" w:rsidP="000A5953">
      <w:r>
        <w:t>I knew I could not wait another day</w:t>
      </w:r>
    </w:p>
    <w:p w14:paraId="32472A24" w14:textId="77777777" w:rsidR="009E11D5" w:rsidRDefault="009E11D5" w:rsidP="000A5953">
      <w:r>
        <w:t>Darling, there is something I must tell you</w:t>
      </w:r>
    </w:p>
    <w:p w14:paraId="628D0CC6" w14:textId="6F288496" w:rsidR="009E11D5" w:rsidRDefault="009E11D5" w:rsidP="000A5953">
      <w:r>
        <w:t>A distant voice is calling me away</w:t>
      </w:r>
    </w:p>
    <w:p w14:paraId="659E891A" w14:textId="09144529" w:rsidR="009E11D5" w:rsidRDefault="009E11D5" w:rsidP="000A5953">
      <w:pPr>
        <w:rPr>
          <w:rtl/>
        </w:rPr>
      </w:pPr>
      <w:r>
        <w:rPr>
          <w:rFonts w:hint="cs"/>
          <w:rtl/>
        </w:rPr>
        <w:t xml:space="preserve">مری سکوت کرد. </w:t>
      </w:r>
    </w:p>
    <w:p w14:paraId="50E1678B" w14:textId="7CA4E140" w:rsidR="009E11D5" w:rsidRDefault="009E11D5" w:rsidP="000A5953">
      <w:pPr>
        <w:rPr>
          <w:rtl/>
        </w:rPr>
      </w:pPr>
      <w:r>
        <w:rPr>
          <w:rFonts w:hint="cs"/>
          <w:rtl/>
        </w:rPr>
        <w:t xml:space="preserve">جیک اشکهایش را پاک کرد. </w:t>
      </w:r>
    </w:p>
    <w:p w14:paraId="4240840B" w14:textId="5159DDD9" w:rsidR="009E11D5" w:rsidRDefault="009E11D5" w:rsidP="000A5953">
      <w:pPr>
        <w:pStyle w:val="ListParagraph"/>
        <w:numPr>
          <w:ilvl w:val="0"/>
          <w:numId w:val="1"/>
        </w:numPr>
      </w:pPr>
      <w:r>
        <w:rPr>
          <w:rFonts w:hint="cs"/>
          <w:rtl/>
        </w:rPr>
        <w:t>کاریش نمیشه کرد مری. اونها رهامون کردن، عین یکچیز اضافه</w:t>
      </w:r>
      <w:r w:rsidR="00236EC7">
        <w:rPr>
          <w:rFonts w:hint="cs"/>
          <w:rtl/>
        </w:rPr>
        <w:t>‌ی</w:t>
      </w:r>
      <w:r>
        <w:rPr>
          <w:rFonts w:hint="cs"/>
          <w:rtl/>
        </w:rPr>
        <w:t xml:space="preserve"> بدرد نخور رهامون کردن. </w:t>
      </w:r>
    </w:p>
    <w:p w14:paraId="06F85B23" w14:textId="3A7C00D6" w:rsidR="009E11D5" w:rsidRDefault="009E11D5" w:rsidP="000A5953">
      <w:pPr>
        <w:pStyle w:val="ListParagraph"/>
        <w:numPr>
          <w:ilvl w:val="0"/>
          <w:numId w:val="1"/>
        </w:numPr>
      </w:pPr>
      <w:r>
        <w:rPr>
          <w:rFonts w:hint="cs"/>
          <w:rtl/>
        </w:rPr>
        <w:t>من نمیدونم اونها تو چه شرایطی بودن برای همین قضاوت نمیکنم. زندگیم رو میکنم.</w:t>
      </w:r>
    </w:p>
    <w:p w14:paraId="19542B9A" w14:textId="2C5C490D" w:rsidR="009E11D5" w:rsidRDefault="009E11D5" w:rsidP="000A5953">
      <w:pPr>
        <w:pStyle w:val="ListParagraph"/>
        <w:numPr>
          <w:ilvl w:val="0"/>
          <w:numId w:val="1"/>
        </w:numPr>
      </w:pPr>
      <w:r>
        <w:rPr>
          <w:rFonts w:hint="cs"/>
          <w:rtl/>
        </w:rPr>
        <w:t xml:space="preserve">یک روزی بچه دار میشم، اونروز به همه نشون میدم آدم باید چطور عاشق بچه اش باشه. </w:t>
      </w:r>
      <w:r w:rsidR="00402C47">
        <w:rPr>
          <w:rFonts w:hint="cs"/>
          <w:rtl/>
        </w:rPr>
        <w:t xml:space="preserve">یک عشق </w:t>
      </w:r>
      <w:r>
        <w:rPr>
          <w:rFonts w:hint="cs"/>
          <w:rtl/>
        </w:rPr>
        <w:t xml:space="preserve">بی قید و شرط. </w:t>
      </w:r>
    </w:p>
    <w:p w14:paraId="1B55C454" w14:textId="44A476A3" w:rsidR="009E11D5" w:rsidRDefault="009E11D5" w:rsidP="000A5953">
      <w:pPr>
        <w:pStyle w:val="ListParagraph"/>
        <w:numPr>
          <w:ilvl w:val="0"/>
          <w:numId w:val="1"/>
        </w:numPr>
      </w:pPr>
      <w:r>
        <w:rPr>
          <w:rFonts w:hint="cs"/>
          <w:rtl/>
        </w:rPr>
        <w:t>بزرگتر از سنت حرف میزنی،</w:t>
      </w:r>
      <w:r w:rsidR="00236EC7">
        <w:rPr>
          <w:rFonts w:hint="cs"/>
          <w:rtl/>
        </w:rPr>
        <w:t>این</w:t>
      </w:r>
      <w:r>
        <w:rPr>
          <w:rFonts w:hint="cs"/>
          <w:rtl/>
        </w:rPr>
        <w:t xml:space="preserve"> من</w:t>
      </w:r>
      <w:r w:rsidR="00236EC7">
        <w:rPr>
          <w:rFonts w:hint="cs"/>
          <w:rtl/>
        </w:rPr>
        <w:t xml:space="preserve">م که </w:t>
      </w:r>
      <w:r>
        <w:rPr>
          <w:rFonts w:hint="cs"/>
          <w:rtl/>
        </w:rPr>
        <w:t>نویسندم</w:t>
      </w:r>
      <w:r w:rsidR="00236EC7">
        <w:rPr>
          <w:rFonts w:hint="cs"/>
          <w:rtl/>
        </w:rPr>
        <w:t>،</w:t>
      </w:r>
      <w:r>
        <w:rPr>
          <w:rFonts w:hint="cs"/>
          <w:rtl/>
        </w:rPr>
        <w:t xml:space="preserve"> تو بزن بهادری. </w:t>
      </w:r>
    </w:p>
    <w:p w14:paraId="6C47A34E" w14:textId="0E48DAFD" w:rsidR="009E11D5" w:rsidRDefault="009E11D5" w:rsidP="000A5953">
      <w:pPr>
        <w:pStyle w:val="ListParagraph"/>
        <w:numPr>
          <w:ilvl w:val="0"/>
          <w:numId w:val="1"/>
        </w:numPr>
      </w:pPr>
      <w:r>
        <w:rPr>
          <w:rFonts w:hint="cs"/>
          <w:rtl/>
        </w:rPr>
        <w:t xml:space="preserve">من برم. بعدا بیشتر بخون ازش باحال بود. </w:t>
      </w:r>
      <w:r w:rsidR="00402C47">
        <w:rPr>
          <w:rFonts w:hint="cs"/>
          <w:rtl/>
        </w:rPr>
        <w:t>راستی یکم شبیه دایورجنت شده، فکر کنم از اونهم یکم دزدیدی</w:t>
      </w:r>
    </w:p>
    <w:p w14:paraId="240EF05E" w14:textId="1F0E6477" w:rsidR="00402C47" w:rsidRDefault="00402C47" w:rsidP="000A5953">
      <w:pPr>
        <w:pStyle w:val="ListParagraph"/>
        <w:rPr>
          <w:rtl/>
        </w:rPr>
      </w:pPr>
      <w:r>
        <w:rPr>
          <w:rFonts w:hint="cs"/>
          <w:rtl/>
        </w:rPr>
        <w:t xml:space="preserve">مری بالشتی را به سمت صورت جیک پرت میکند. </w:t>
      </w:r>
    </w:p>
    <w:p w14:paraId="1C0E57BD" w14:textId="2D7460F4" w:rsidR="00402C47" w:rsidRDefault="00402C47" w:rsidP="000A5953">
      <w:pPr>
        <w:pStyle w:val="ListParagraph"/>
        <w:numPr>
          <w:ilvl w:val="0"/>
          <w:numId w:val="1"/>
        </w:numPr>
      </w:pPr>
      <w:r>
        <w:rPr>
          <w:rFonts w:hint="cs"/>
          <w:rtl/>
        </w:rPr>
        <w:t xml:space="preserve">گمشو تا بلند نشدم بندازمت بیرون </w:t>
      </w:r>
    </w:p>
    <w:p w14:paraId="0A340335" w14:textId="6B98DFB6" w:rsidR="00402C47" w:rsidRDefault="00402C47" w:rsidP="000A5953">
      <w:pPr>
        <w:pStyle w:val="ListParagraph"/>
        <w:numPr>
          <w:ilvl w:val="0"/>
          <w:numId w:val="1"/>
        </w:numPr>
      </w:pPr>
      <w:r>
        <w:rPr>
          <w:rFonts w:hint="cs"/>
          <w:rtl/>
        </w:rPr>
        <w:t xml:space="preserve">جیک از اتاق بیرون میرود. </w:t>
      </w:r>
    </w:p>
    <w:p w14:paraId="2A0274F9" w14:textId="0F7D457A" w:rsidR="00402C47" w:rsidRDefault="00402C47" w:rsidP="000A5953">
      <w:pPr>
        <w:pStyle w:val="ListParagraph"/>
        <w:rPr>
          <w:rtl/>
        </w:rPr>
      </w:pPr>
      <w:r>
        <w:rPr>
          <w:rFonts w:hint="cs"/>
          <w:rtl/>
        </w:rPr>
        <w:t xml:space="preserve">مری میخندد. </w:t>
      </w:r>
    </w:p>
    <w:p w14:paraId="62AF2B25" w14:textId="77777777" w:rsidR="001C0803" w:rsidRDefault="001C0803" w:rsidP="000A5953">
      <w:pPr>
        <w:pStyle w:val="ListParagraph"/>
      </w:pPr>
    </w:p>
    <w:p w14:paraId="25681821" w14:textId="4C65F554" w:rsidR="009E11D5" w:rsidRDefault="009E11D5" w:rsidP="000A5953">
      <w:pPr>
        <w:pStyle w:val="Heading2"/>
        <w:rPr>
          <w:rtl/>
        </w:rPr>
      </w:pPr>
      <w:r>
        <w:rPr>
          <w:rFonts w:hint="cs"/>
          <w:rtl/>
        </w:rPr>
        <w:t>فصل سه مونیکا</w:t>
      </w:r>
    </w:p>
    <w:p w14:paraId="783DC527" w14:textId="75171E94" w:rsidR="00835FA4" w:rsidRDefault="008D27AC" w:rsidP="000A5953">
      <w:pPr>
        <w:rPr>
          <w:rtl/>
        </w:rPr>
      </w:pPr>
      <w:r>
        <w:rPr>
          <w:rFonts w:hint="cs"/>
          <w:rtl/>
        </w:rPr>
        <w:lastRenderedPageBreak/>
        <w:t>چندروز بعد</w:t>
      </w:r>
      <w:r w:rsidR="000D2C16">
        <w:rPr>
          <w:rFonts w:hint="cs"/>
          <w:rtl/>
        </w:rPr>
        <w:t xml:space="preserve"> هنگامیکه جیک از مدرسه به باشگاه میرفت</w:t>
      </w:r>
      <w:r w:rsidR="009E11D5">
        <w:rPr>
          <w:rFonts w:hint="cs"/>
          <w:rtl/>
        </w:rPr>
        <w:t xml:space="preserve">. </w:t>
      </w:r>
      <w:r w:rsidR="00062152">
        <w:rPr>
          <w:rFonts w:hint="cs"/>
          <w:rtl/>
        </w:rPr>
        <w:t xml:space="preserve">چند نفر را در حال دعوا دید. بی اراده به سمتشان حرکت کرد. باخود فکر </w:t>
      </w:r>
      <w:r w:rsidR="00914EF1">
        <w:rPr>
          <w:rFonts w:hint="cs"/>
          <w:rtl/>
        </w:rPr>
        <w:t>می‌کرد</w:t>
      </w:r>
      <w:r w:rsidR="00062152">
        <w:rPr>
          <w:rFonts w:hint="cs"/>
          <w:rtl/>
        </w:rPr>
        <w:t xml:space="preserve"> که آنها را جدا کند. خیلی از او بزرگتر نبودند. </w:t>
      </w:r>
      <w:r w:rsidR="00914EF1">
        <w:rPr>
          <w:rFonts w:hint="cs"/>
          <w:rtl/>
        </w:rPr>
        <w:t>می‌دانست</w:t>
      </w:r>
      <w:r w:rsidR="00062152">
        <w:rPr>
          <w:rFonts w:hint="cs"/>
          <w:rtl/>
        </w:rPr>
        <w:t xml:space="preserve"> که اگر قضیه بالا بگیرد </w:t>
      </w:r>
      <w:r w:rsidR="0034475E">
        <w:rPr>
          <w:rFonts w:hint="cs"/>
          <w:rtl/>
        </w:rPr>
        <w:t>می‌تواند</w:t>
      </w:r>
      <w:r w:rsidR="00062152">
        <w:rPr>
          <w:rFonts w:hint="cs"/>
          <w:rtl/>
        </w:rPr>
        <w:t xml:space="preserve"> هر سه </w:t>
      </w:r>
      <w:r>
        <w:rPr>
          <w:rFonts w:hint="cs"/>
          <w:rtl/>
        </w:rPr>
        <w:t>تای آنها را جوری ادب کند که دیگر هرگز دعوا نکنند. بنابراین نمی ترسید. ولی ن</w:t>
      </w:r>
      <w:r w:rsidR="0034475E">
        <w:rPr>
          <w:rFonts w:hint="cs"/>
          <w:rtl/>
        </w:rPr>
        <w:t>می‌خواست</w:t>
      </w:r>
      <w:r>
        <w:rPr>
          <w:rFonts w:hint="cs"/>
          <w:rtl/>
        </w:rPr>
        <w:t xml:space="preserve"> با آنها درگیر شود. فقط </w:t>
      </w:r>
      <w:r w:rsidR="0034475E">
        <w:rPr>
          <w:rFonts w:hint="cs"/>
          <w:rtl/>
        </w:rPr>
        <w:t>می‌خواست</w:t>
      </w:r>
      <w:r>
        <w:rPr>
          <w:rFonts w:hint="cs"/>
          <w:rtl/>
        </w:rPr>
        <w:t xml:space="preserve"> آنها را جدا کند. </w:t>
      </w:r>
      <w:r w:rsidR="00914EF1">
        <w:rPr>
          <w:rFonts w:hint="cs"/>
          <w:rtl/>
        </w:rPr>
        <w:t>می‌دانست</w:t>
      </w:r>
      <w:r>
        <w:rPr>
          <w:rFonts w:hint="cs"/>
          <w:rtl/>
        </w:rPr>
        <w:t xml:space="preserve"> مبارزه در خیابان </w:t>
      </w:r>
      <w:r w:rsidR="0034475E">
        <w:rPr>
          <w:rFonts w:hint="cs"/>
          <w:rtl/>
        </w:rPr>
        <w:t>می‌تواند</w:t>
      </w:r>
      <w:r>
        <w:rPr>
          <w:rFonts w:hint="cs"/>
          <w:rtl/>
        </w:rPr>
        <w:t xml:space="preserve"> باعث آسیب جدی به آنها بشود. بنابراین </w:t>
      </w:r>
      <w:r w:rsidR="0034475E">
        <w:rPr>
          <w:rFonts w:hint="cs"/>
          <w:rtl/>
        </w:rPr>
        <w:t>می‌خواست</w:t>
      </w:r>
      <w:r>
        <w:rPr>
          <w:rFonts w:hint="cs"/>
          <w:rtl/>
        </w:rPr>
        <w:t xml:space="preserve"> آنها را جدا کند. وقتی به آنها رسید با کمال تعجب دید سه پسر دارند با همان دختر</w:t>
      </w:r>
      <w:r w:rsidR="000D2C16">
        <w:rPr>
          <w:rFonts w:hint="cs"/>
          <w:rtl/>
        </w:rPr>
        <w:t xml:space="preserve">ی دعوا </w:t>
      </w:r>
      <w:r w:rsidR="0034475E">
        <w:rPr>
          <w:rFonts w:hint="cs"/>
          <w:rtl/>
        </w:rPr>
        <w:t>می‌کنند</w:t>
      </w:r>
      <w:r w:rsidR="000D2C16">
        <w:rPr>
          <w:rFonts w:hint="cs"/>
          <w:rtl/>
        </w:rPr>
        <w:t xml:space="preserve"> که چند روز قبل به او سیلی زده بود.</w:t>
      </w:r>
      <w:r>
        <w:rPr>
          <w:rFonts w:hint="cs"/>
          <w:rtl/>
        </w:rPr>
        <w:t xml:space="preserve"> آنها را از هم جدا کرد. دختر تا لحظه آخر به سمت آنها مشت لگد پرت </w:t>
      </w:r>
      <w:r w:rsidR="00914EF1">
        <w:rPr>
          <w:rFonts w:hint="cs"/>
          <w:rtl/>
        </w:rPr>
        <w:t>می‌کرد</w:t>
      </w:r>
      <w:r>
        <w:rPr>
          <w:rFonts w:hint="cs"/>
          <w:rtl/>
        </w:rPr>
        <w:t xml:space="preserve">. </w:t>
      </w:r>
    </w:p>
    <w:p w14:paraId="74C16625" w14:textId="77777777" w:rsidR="008D27AC" w:rsidRDefault="008D27AC" w:rsidP="000A5953">
      <w:pPr>
        <w:pStyle w:val="ListParagraph"/>
        <w:numPr>
          <w:ilvl w:val="0"/>
          <w:numId w:val="1"/>
        </w:numPr>
      </w:pPr>
      <w:r>
        <w:rPr>
          <w:rFonts w:hint="cs"/>
          <w:rtl/>
        </w:rPr>
        <w:t xml:space="preserve">جیک بسه دیگه </w:t>
      </w:r>
    </w:p>
    <w:p w14:paraId="3A7898BF" w14:textId="77777777" w:rsidR="008D27AC" w:rsidRDefault="008D27AC" w:rsidP="000A5953">
      <w:pPr>
        <w:pStyle w:val="ListParagraph"/>
        <w:numPr>
          <w:ilvl w:val="0"/>
          <w:numId w:val="1"/>
        </w:numPr>
      </w:pPr>
      <w:r>
        <w:rPr>
          <w:rFonts w:hint="cs"/>
          <w:rtl/>
        </w:rPr>
        <w:t xml:space="preserve">همگی دعوا را خاتمه دادند پسر ها به داخل کوچه ایی رفتند و از دید مخفی شدند. </w:t>
      </w:r>
    </w:p>
    <w:p w14:paraId="3F88A23E" w14:textId="6DB8DC41" w:rsidR="008D27AC" w:rsidRDefault="008D27AC" w:rsidP="000A5953">
      <w:pPr>
        <w:pStyle w:val="ListParagraph"/>
        <w:numPr>
          <w:ilvl w:val="0"/>
          <w:numId w:val="1"/>
        </w:numPr>
      </w:pPr>
      <w:r>
        <w:rPr>
          <w:rFonts w:hint="cs"/>
          <w:rtl/>
        </w:rPr>
        <w:t xml:space="preserve">جیک: </w:t>
      </w:r>
      <w:r w:rsidR="007352DB">
        <w:rPr>
          <w:rFonts w:hint="cs"/>
          <w:rtl/>
        </w:rPr>
        <w:t>"</w:t>
      </w:r>
      <w:r>
        <w:rPr>
          <w:rFonts w:hint="cs"/>
          <w:rtl/>
        </w:rPr>
        <w:t xml:space="preserve">بهتره تو هم بری. </w:t>
      </w:r>
      <w:r w:rsidR="007352DB">
        <w:rPr>
          <w:rFonts w:hint="cs"/>
          <w:rtl/>
        </w:rPr>
        <w:t>"</w:t>
      </w:r>
    </w:p>
    <w:p w14:paraId="77C4E99B" w14:textId="3CB3A302" w:rsidR="008D27AC" w:rsidRDefault="008D27AC" w:rsidP="000A5953">
      <w:pPr>
        <w:pStyle w:val="ListParagraph"/>
        <w:numPr>
          <w:ilvl w:val="0"/>
          <w:numId w:val="1"/>
        </w:numPr>
      </w:pPr>
      <w:r>
        <w:rPr>
          <w:rFonts w:hint="cs"/>
          <w:rtl/>
        </w:rPr>
        <w:t>دختر</w:t>
      </w:r>
      <w:r w:rsidR="005D3280">
        <w:rPr>
          <w:rFonts w:hint="cs"/>
          <w:rtl/>
        </w:rPr>
        <w:t xml:space="preserve"> دستش را دراز میکند: </w:t>
      </w:r>
      <w:r>
        <w:rPr>
          <w:rFonts w:hint="cs"/>
          <w:rtl/>
        </w:rPr>
        <w:t xml:space="preserve"> </w:t>
      </w:r>
      <w:r w:rsidR="007352DB">
        <w:rPr>
          <w:rFonts w:hint="cs"/>
          <w:rtl/>
        </w:rPr>
        <w:t>"</w:t>
      </w:r>
      <w:r>
        <w:rPr>
          <w:rFonts w:hint="cs"/>
          <w:rtl/>
        </w:rPr>
        <w:t xml:space="preserve">من مونیکا هستم. </w:t>
      </w:r>
      <w:r w:rsidR="007352DB">
        <w:rPr>
          <w:rFonts w:hint="cs"/>
          <w:rtl/>
        </w:rPr>
        <w:t>"</w:t>
      </w:r>
    </w:p>
    <w:p w14:paraId="5842CB47" w14:textId="6A5D5F22" w:rsidR="008D27AC" w:rsidRDefault="008D27AC" w:rsidP="000A5953">
      <w:pPr>
        <w:pStyle w:val="ListParagraph"/>
        <w:numPr>
          <w:ilvl w:val="0"/>
          <w:numId w:val="1"/>
        </w:numPr>
      </w:pPr>
      <w:r>
        <w:rPr>
          <w:rFonts w:hint="cs"/>
          <w:rtl/>
        </w:rPr>
        <w:t xml:space="preserve">جیک با او دست داد </w:t>
      </w:r>
      <w:r w:rsidR="007352DB">
        <w:rPr>
          <w:rFonts w:hint="cs"/>
          <w:rtl/>
        </w:rPr>
        <w:t>"</w:t>
      </w:r>
      <w:r>
        <w:rPr>
          <w:rFonts w:hint="cs"/>
          <w:rtl/>
        </w:rPr>
        <w:t xml:space="preserve">جیک </w:t>
      </w:r>
      <w:r w:rsidR="007352DB">
        <w:rPr>
          <w:rFonts w:hint="cs"/>
          <w:rtl/>
        </w:rPr>
        <w:t>"</w:t>
      </w:r>
    </w:p>
    <w:p w14:paraId="157D5942" w14:textId="2094624D" w:rsidR="008D27AC" w:rsidRDefault="008D27AC" w:rsidP="000A5953">
      <w:pPr>
        <w:pStyle w:val="ListParagraph"/>
        <w:numPr>
          <w:ilvl w:val="0"/>
          <w:numId w:val="1"/>
        </w:numPr>
      </w:pPr>
      <w:r>
        <w:rPr>
          <w:rFonts w:hint="cs"/>
          <w:rtl/>
        </w:rPr>
        <w:t xml:space="preserve">مونیکا: </w:t>
      </w:r>
      <w:r w:rsidR="007352DB">
        <w:rPr>
          <w:rFonts w:hint="cs"/>
          <w:rtl/>
        </w:rPr>
        <w:t>"</w:t>
      </w:r>
      <w:r>
        <w:rPr>
          <w:rFonts w:hint="cs"/>
          <w:rtl/>
        </w:rPr>
        <w:t>فکر ن</w:t>
      </w:r>
      <w:r w:rsidR="00914EF1">
        <w:rPr>
          <w:rFonts w:hint="cs"/>
          <w:rtl/>
        </w:rPr>
        <w:t>می‌کرد</w:t>
      </w:r>
      <w:r>
        <w:rPr>
          <w:rFonts w:hint="cs"/>
          <w:rtl/>
        </w:rPr>
        <w:t xml:space="preserve">م از پس سه تایی شون بر بیایی. </w:t>
      </w:r>
      <w:r w:rsidR="007352DB">
        <w:rPr>
          <w:rFonts w:hint="cs"/>
          <w:rtl/>
        </w:rPr>
        <w:t>"</w:t>
      </w:r>
    </w:p>
    <w:p w14:paraId="04D5F320" w14:textId="5DC2EA13" w:rsidR="008D27AC" w:rsidRDefault="008D27AC" w:rsidP="000A5953">
      <w:pPr>
        <w:pStyle w:val="ListParagraph"/>
        <w:numPr>
          <w:ilvl w:val="0"/>
          <w:numId w:val="1"/>
        </w:numPr>
      </w:pPr>
      <w:r>
        <w:rPr>
          <w:rFonts w:hint="cs"/>
          <w:rtl/>
        </w:rPr>
        <w:t xml:space="preserve">جیک: </w:t>
      </w:r>
      <w:r w:rsidR="007352DB">
        <w:rPr>
          <w:rFonts w:hint="cs"/>
          <w:rtl/>
        </w:rPr>
        <w:t>"</w:t>
      </w:r>
      <w:r>
        <w:rPr>
          <w:rFonts w:hint="cs"/>
          <w:rtl/>
        </w:rPr>
        <w:t xml:space="preserve">من با هاشون دعوا نکردم فقط جداشون کردم. </w:t>
      </w:r>
      <w:r w:rsidR="007352DB">
        <w:rPr>
          <w:rFonts w:hint="cs"/>
          <w:rtl/>
        </w:rPr>
        <w:t>"</w:t>
      </w:r>
    </w:p>
    <w:p w14:paraId="1EDCC44E" w14:textId="7A752BB6" w:rsidR="008D27AC" w:rsidRDefault="008D27AC" w:rsidP="000A5953">
      <w:pPr>
        <w:pStyle w:val="ListParagraph"/>
        <w:numPr>
          <w:ilvl w:val="0"/>
          <w:numId w:val="1"/>
        </w:numPr>
      </w:pPr>
      <w:r>
        <w:rPr>
          <w:rFonts w:hint="cs"/>
          <w:rtl/>
        </w:rPr>
        <w:t xml:space="preserve">مونیکا: </w:t>
      </w:r>
      <w:r w:rsidR="00A42E8B">
        <w:rPr>
          <w:rFonts w:hint="cs"/>
          <w:rtl/>
        </w:rPr>
        <w:t>"</w:t>
      </w:r>
      <w:r>
        <w:rPr>
          <w:rFonts w:hint="cs"/>
          <w:rtl/>
        </w:rPr>
        <w:t xml:space="preserve">من </w:t>
      </w:r>
      <w:r w:rsidR="00236EC7">
        <w:rPr>
          <w:rFonts w:hint="cs"/>
          <w:rtl/>
        </w:rPr>
        <w:t>16</w:t>
      </w:r>
      <w:r>
        <w:rPr>
          <w:rFonts w:hint="cs"/>
          <w:rtl/>
        </w:rPr>
        <w:t xml:space="preserve"> ساله مبارزه میکنم. وقتی با یک دست یکیشون رو از کمربند بلند کردی فهمیدم حریفشون هستی. </w:t>
      </w:r>
      <w:r w:rsidR="00A42E8B">
        <w:rPr>
          <w:rFonts w:hint="cs"/>
          <w:rtl/>
        </w:rPr>
        <w:t>"</w:t>
      </w:r>
    </w:p>
    <w:p w14:paraId="1663A839" w14:textId="19EE89F6" w:rsidR="008D27AC" w:rsidRDefault="008D27AC" w:rsidP="000A5953">
      <w:pPr>
        <w:pStyle w:val="ListParagraph"/>
        <w:numPr>
          <w:ilvl w:val="0"/>
          <w:numId w:val="1"/>
        </w:numPr>
      </w:pPr>
      <w:r>
        <w:rPr>
          <w:rFonts w:hint="cs"/>
          <w:rtl/>
        </w:rPr>
        <w:t xml:space="preserve">جیک: </w:t>
      </w:r>
      <w:r w:rsidR="00A42E8B">
        <w:rPr>
          <w:rFonts w:hint="cs"/>
          <w:rtl/>
        </w:rPr>
        <w:t>"</w:t>
      </w:r>
      <w:r>
        <w:rPr>
          <w:rFonts w:hint="cs"/>
          <w:rtl/>
        </w:rPr>
        <w:t xml:space="preserve">شاید. </w:t>
      </w:r>
      <w:r w:rsidR="00A42E8B">
        <w:rPr>
          <w:rFonts w:hint="cs"/>
          <w:rtl/>
        </w:rPr>
        <w:t>"</w:t>
      </w:r>
    </w:p>
    <w:p w14:paraId="08395BEA" w14:textId="14AB8D6D" w:rsidR="008D27AC" w:rsidRDefault="008D27AC" w:rsidP="000A5953">
      <w:pPr>
        <w:pStyle w:val="ListParagraph"/>
        <w:numPr>
          <w:ilvl w:val="0"/>
          <w:numId w:val="1"/>
        </w:numPr>
      </w:pPr>
      <w:r>
        <w:rPr>
          <w:rFonts w:hint="cs"/>
          <w:rtl/>
        </w:rPr>
        <w:t xml:space="preserve">مونیکا: </w:t>
      </w:r>
      <w:r w:rsidR="00A42E8B">
        <w:rPr>
          <w:rFonts w:hint="cs"/>
          <w:rtl/>
        </w:rPr>
        <w:t>"</w:t>
      </w:r>
      <w:r>
        <w:rPr>
          <w:rFonts w:hint="cs"/>
          <w:rtl/>
        </w:rPr>
        <w:t xml:space="preserve">بابت اون روز معذرت </w:t>
      </w:r>
      <w:r w:rsidR="006148C5">
        <w:rPr>
          <w:rFonts w:hint="cs"/>
          <w:rtl/>
        </w:rPr>
        <w:t>می‌خوام</w:t>
      </w:r>
      <w:r>
        <w:rPr>
          <w:rFonts w:hint="cs"/>
          <w:rtl/>
        </w:rPr>
        <w:t>. بابت سیلی تقصیر تو نبود. من جلوم رو نگاه ن</w:t>
      </w:r>
      <w:r w:rsidR="00914EF1">
        <w:rPr>
          <w:rFonts w:hint="cs"/>
          <w:rtl/>
        </w:rPr>
        <w:t>می‌کرد</w:t>
      </w:r>
      <w:r>
        <w:rPr>
          <w:rFonts w:hint="cs"/>
          <w:rtl/>
        </w:rPr>
        <w:t>م.</w:t>
      </w:r>
      <w:r w:rsidR="00A42E8B">
        <w:rPr>
          <w:rFonts w:hint="cs"/>
          <w:rtl/>
        </w:rPr>
        <w:t>"</w:t>
      </w:r>
    </w:p>
    <w:p w14:paraId="1B87E53E" w14:textId="57841761" w:rsidR="008D27AC" w:rsidRDefault="008D27AC" w:rsidP="000A5953">
      <w:pPr>
        <w:pStyle w:val="ListParagraph"/>
        <w:numPr>
          <w:ilvl w:val="0"/>
          <w:numId w:val="1"/>
        </w:numPr>
      </w:pPr>
      <w:r>
        <w:rPr>
          <w:rFonts w:hint="cs"/>
          <w:rtl/>
        </w:rPr>
        <w:t xml:space="preserve">جیک: </w:t>
      </w:r>
      <w:r w:rsidR="00A42E8B">
        <w:rPr>
          <w:rFonts w:hint="cs"/>
          <w:rtl/>
        </w:rPr>
        <w:t>"</w:t>
      </w:r>
      <w:r>
        <w:rPr>
          <w:rFonts w:hint="cs"/>
          <w:rtl/>
        </w:rPr>
        <w:t xml:space="preserve">تو چند سالته که </w:t>
      </w:r>
      <w:r w:rsidR="00236EC7">
        <w:rPr>
          <w:rFonts w:hint="cs"/>
          <w:rtl/>
        </w:rPr>
        <w:t xml:space="preserve">شانزده </w:t>
      </w:r>
      <w:r>
        <w:rPr>
          <w:rFonts w:hint="cs"/>
          <w:rtl/>
        </w:rPr>
        <w:t xml:space="preserve">ساله رزمی کار میکنی. </w:t>
      </w:r>
      <w:r w:rsidR="00A42E8B">
        <w:rPr>
          <w:rFonts w:hint="cs"/>
          <w:rtl/>
        </w:rPr>
        <w:t>"</w:t>
      </w:r>
    </w:p>
    <w:p w14:paraId="47724F11" w14:textId="3F9CD964" w:rsidR="008D27AC" w:rsidRDefault="008D27AC" w:rsidP="000A5953">
      <w:pPr>
        <w:pStyle w:val="ListParagraph"/>
        <w:numPr>
          <w:ilvl w:val="0"/>
          <w:numId w:val="1"/>
        </w:numPr>
      </w:pPr>
      <w:r>
        <w:rPr>
          <w:rFonts w:hint="cs"/>
          <w:rtl/>
        </w:rPr>
        <w:t>مونیکا:</w:t>
      </w:r>
      <w:r w:rsidR="00A42E8B">
        <w:rPr>
          <w:rFonts w:hint="cs"/>
          <w:rtl/>
        </w:rPr>
        <w:t>"</w:t>
      </w:r>
      <w:r>
        <w:rPr>
          <w:rFonts w:hint="cs"/>
          <w:rtl/>
        </w:rPr>
        <w:t xml:space="preserve"> </w:t>
      </w:r>
      <w:r w:rsidR="00236EC7">
        <w:rPr>
          <w:rFonts w:hint="cs"/>
          <w:rtl/>
        </w:rPr>
        <w:t xml:space="preserve">شانزده </w:t>
      </w:r>
      <w:r w:rsidR="00A42E8B">
        <w:rPr>
          <w:rFonts w:hint="cs"/>
          <w:rtl/>
        </w:rPr>
        <w:t>"</w:t>
      </w:r>
    </w:p>
    <w:p w14:paraId="07502D53" w14:textId="6EFD6BA6" w:rsidR="008D27AC" w:rsidRDefault="008D27AC" w:rsidP="000A5953">
      <w:pPr>
        <w:pStyle w:val="ListParagraph"/>
        <w:numPr>
          <w:ilvl w:val="0"/>
          <w:numId w:val="1"/>
        </w:numPr>
      </w:pPr>
      <w:r>
        <w:rPr>
          <w:rFonts w:hint="cs"/>
          <w:rtl/>
        </w:rPr>
        <w:t xml:space="preserve">جیک: </w:t>
      </w:r>
      <w:r w:rsidR="00A42E8B">
        <w:rPr>
          <w:rFonts w:hint="cs"/>
          <w:rtl/>
        </w:rPr>
        <w:t>"</w:t>
      </w:r>
      <w:r>
        <w:rPr>
          <w:rFonts w:hint="cs"/>
          <w:rtl/>
        </w:rPr>
        <w:t xml:space="preserve">یعنی تو پوشک هم رزمی کار بودی. </w:t>
      </w:r>
      <w:r w:rsidR="00A42E8B">
        <w:rPr>
          <w:rFonts w:hint="cs"/>
          <w:rtl/>
        </w:rPr>
        <w:t>"</w:t>
      </w:r>
    </w:p>
    <w:p w14:paraId="29E77D14" w14:textId="286B57F0" w:rsidR="008D27AC" w:rsidRDefault="008D27AC" w:rsidP="000A5953">
      <w:pPr>
        <w:pStyle w:val="ListParagraph"/>
        <w:numPr>
          <w:ilvl w:val="0"/>
          <w:numId w:val="1"/>
        </w:numPr>
      </w:pPr>
      <w:r>
        <w:rPr>
          <w:rFonts w:hint="cs"/>
          <w:rtl/>
        </w:rPr>
        <w:t xml:space="preserve">مونیکا: </w:t>
      </w:r>
      <w:r w:rsidR="00A42E8B">
        <w:rPr>
          <w:rFonts w:hint="cs"/>
          <w:rtl/>
        </w:rPr>
        <w:t>"</w:t>
      </w:r>
      <w:r>
        <w:rPr>
          <w:rFonts w:hint="cs"/>
          <w:rtl/>
        </w:rPr>
        <w:t xml:space="preserve">دقیقاً خودت چند سالته. </w:t>
      </w:r>
      <w:r w:rsidR="00A42E8B">
        <w:rPr>
          <w:rFonts w:hint="cs"/>
          <w:rtl/>
        </w:rPr>
        <w:t>"</w:t>
      </w:r>
    </w:p>
    <w:p w14:paraId="30B63D63" w14:textId="4DEE687B" w:rsidR="008D27AC" w:rsidRDefault="008D27AC" w:rsidP="000A5953">
      <w:pPr>
        <w:pStyle w:val="ListParagraph"/>
        <w:numPr>
          <w:ilvl w:val="0"/>
          <w:numId w:val="1"/>
        </w:numPr>
      </w:pPr>
      <w:r>
        <w:rPr>
          <w:rFonts w:hint="cs"/>
          <w:rtl/>
        </w:rPr>
        <w:lastRenderedPageBreak/>
        <w:t>جیک:</w:t>
      </w:r>
      <w:r w:rsidR="00A42E8B">
        <w:rPr>
          <w:rFonts w:hint="cs"/>
          <w:rtl/>
        </w:rPr>
        <w:t>"</w:t>
      </w:r>
      <w:r w:rsidR="00236EC7" w:rsidRPr="00236EC7">
        <w:rPr>
          <w:rFonts w:hint="cs"/>
          <w:rtl/>
        </w:rPr>
        <w:t xml:space="preserve"> </w:t>
      </w:r>
      <w:r w:rsidR="00236EC7">
        <w:rPr>
          <w:rFonts w:hint="cs"/>
          <w:rtl/>
        </w:rPr>
        <w:t xml:space="preserve">شانزده </w:t>
      </w:r>
      <w:r w:rsidR="00A42E8B">
        <w:rPr>
          <w:rFonts w:hint="cs"/>
          <w:rtl/>
        </w:rPr>
        <w:t>"</w:t>
      </w:r>
      <w:r>
        <w:rPr>
          <w:rFonts w:hint="cs"/>
          <w:rtl/>
        </w:rPr>
        <w:t xml:space="preserve"> </w:t>
      </w:r>
    </w:p>
    <w:p w14:paraId="4F26F5DE" w14:textId="59BF58EF" w:rsidR="00517671" w:rsidRDefault="00517671" w:rsidP="000A5953">
      <w:pPr>
        <w:pStyle w:val="ListParagraph"/>
        <w:numPr>
          <w:ilvl w:val="0"/>
          <w:numId w:val="1"/>
        </w:numPr>
      </w:pPr>
      <w:r>
        <w:rPr>
          <w:rFonts w:hint="cs"/>
          <w:rtl/>
        </w:rPr>
        <w:t xml:space="preserve">مونیکا: </w:t>
      </w:r>
      <w:r w:rsidR="00A42E8B">
        <w:rPr>
          <w:rFonts w:hint="cs"/>
          <w:rtl/>
        </w:rPr>
        <w:t>"</w:t>
      </w:r>
      <w:r>
        <w:rPr>
          <w:rFonts w:hint="cs"/>
          <w:rtl/>
        </w:rPr>
        <w:t xml:space="preserve">بریم من </w:t>
      </w:r>
      <w:r w:rsidR="006148C5">
        <w:rPr>
          <w:rFonts w:hint="cs"/>
          <w:rtl/>
        </w:rPr>
        <w:t>می‌خوام</w:t>
      </w:r>
      <w:r>
        <w:rPr>
          <w:rFonts w:hint="cs"/>
          <w:rtl/>
        </w:rPr>
        <w:t xml:space="preserve"> به قهوه مهمونت کنم. </w:t>
      </w:r>
      <w:r w:rsidR="00A42E8B">
        <w:rPr>
          <w:rFonts w:hint="cs"/>
          <w:rtl/>
        </w:rPr>
        <w:t>"</w:t>
      </w:r>
    </w:p>
    <w:p w14:paraId="53ECFCD8" w14:textId="3EBC6E7F" w:rsidR="00517671" w:rsidRDefault="00517671" w:rsidP="000A5953">
      <w:pPr>
        <w:pStyle w:val="ListParagraph"/>
        <w:numPr>
          <w:ilvl w:val="0"/>
          <w:numId w:val="1"/>
        </w:numPr>
      </w:pPr>
      <w:r>
        <w:rPr>
          <w:rFonts w:hint="cs"/>
          <w:rtl/>
        </w:rPr>
        <w:t xml:space="preserve">جیک: </w:t>
      </w:r>
      <w:r w:rsidR="00A42E8B">
        <w:rPr>
          <w:rFonts w:hint="cs"/>
          <w:rtl/>
        </w:rPr>
        <w:t>"</w:t>
      </w:r>
      <w:r>
        <w:rPr>
          <w:rFonts w:hint="cs"/>
          <w:rtl/>
        </w:rPr>
        <w:t>بریم.</w:t>
      </w:r>
      <w:r w:rsidR="00A42E8B">
        <w:rPr>
          <w:rFonts w:hint="cs"/>
          <w:rtl/>
        </w:rPr>
        <w:t>"</w:t>
      </w:r>
    </w:p>
    <w:p w14:paraId="0520F907" w14:textId="772E5F87" w:rsidR="00517671" w:rsidRDefault="00517671" w:rsidP="000A5953">
      <w:pPr>
        <w:rPr>
          <w:rtl/>
        </w:rPr>
      </w:pPr>
      <w:r>
        <w:rPr>
          <w:rFonts w:hint="cs"/>
          <w:rtl/>
        </w:rPr>
        <w:t xml:space="preserve">جیک همراه مونیکا به راه افتاد مونیکا در راه دستش را دور گردن جیک انداخت و به او لبخندی زد و بعد هردو در سکوت راه افتادند. جیک به فکر کافی شاپ بود. تا آن روز بیش از یکی دوبار کافی شاپ نرفته بود. آن یکی دوبار هم با مربی ورزشی اش و چند تا از </w:t>
      </w:r>
      <w:r w:rsidR="00914EF1">
        <w:rPr>
          <w:rFonts w:hint="cs"/>
          <w:rtl/>
        </w:rPr>
        <w:t>بچه‌ها</w:t>
      </w:r>
      <w:r>
        <w:rPr>
          <w:rFonts w:hint="cs"/>
          <w:rtl/>
        </w:rPr>
        <w:t xml:space="preserve">ی باشگاه به کافی شاپ رفته بود. </w:t>
      </w:r>
      <w:r w:rsidR="00914EF1">
        <w:rPr>
          <w:rFonts w:hint="cs"/>
          <w:rtl/>
        </w:rPr>
        <w:t>می‌دانست</w:t>
      </w:r>
      <w:r>
        <w:rPr>
          <w:rFonts w:hint="cs"/>
          <w:rtl/>
        </w:rPr>
        <w:t xml:space="preserve"> قیمت خوراکی ها در کافی شاپ دوبرابر رستوران است. از ظاهر مونیکا معلوم بود حسابی پولدار است. لباسهایش، لباس مدرسه بود ولی کیف مدرسه اش، کفش های کتونی اش، همه نشان میداد براحتی </w:t>
      </w:r>
      <w:r w:rsidR="0034475E">
        <w:rPr>
          <w:rFonts w:hint="cs"/>
          <w:rtl/>
        </w:rPr>
        <w:t>می‌تواند</w:t>
      </w:r>
      <w:r>
        <w:rPr>
          <w:rFonts w:hint="cs"/>
          <w:rtl/>
        </w:rPr>
        <w:t xml:space="preserve"> برای چیزهایی که از نظر جیک گران محسوب میشد، هزینه کند. جیک به یادآورد که او حتی نسبت به </w:t>
      </w:r>
      <w:r w:rsidR="00914EF1">
        <w:rPr>
          <w:rFonts w:hint="cs"/>
          <w:rtl/>
        </w:rPr>
        <w:t>بچه‌ها</w:t>
      </w:r>
      <w:r>
        <w:rPr>
          <w:rFonts w:hint="cs"/>
          <w:rtl/>
        </w:rPr>
        <w:t xml:space="preserve">ی یتیم خانه هم کمتر برای خودش هزینه </w:t>
      </w:r>
      <w:r w:rsidR="006148C5">
        <w:rPr>
          <w:rFonts w:hint="cs"/>
          <w:rtl/>
        </w:rPr>
        <w:t>می‌کند</w:t>
      </w:r>
      <w:r>
        <w:rPr>
          <w:rFonts w:hint="cs"/>
          <w:rtl/>
        </w:rPr>
        <w:t xml:space="preserve">. برای همین فکر کرد که شاید مونیکا آنقدر هم پولدار نباشد. شاید در یک سطح معمولی وضع مالی خوبی داشته باشد. چیزیکه جیک بتواند با آن رقابت کند. </w:t>
      </w:r>
      <w:r w:rsidR="00914EF1">
        <w:rPr>
          <w:rFonts w:hint="cs"/>
          <w:rtl/>
        </w:rPr>
        <w:t>هزینه‌ها</w:t>
      </w:r>
      <w:r>
        <w:rPr>
          <w:rFonts w:hint="cs"/>
          <w:rtl/>
        </w:rPr>
        <w:t>ی کافی</w:t>
      </w:r>
      <w:r w:rsidR="008C1298">
        <w:rPr>
          <w:rFonts w:hint="cs"/>
          <w:rtl/>
        </w:rPr>
        <w:t>‌</w:t>
      </w:r>
      <w:r>
        <w:rPr>
          <w:rFonts w:hint="cs"/>
          <w:rtl/>
        </w:rPr>
        <w:t xml:space="preserve">شاپ یکبار دیگر در ذهن جیک جرقه زد. </w:t>
      </w:r>
      <w:r w:rsidR="00914EF1">
        <w:rPr>
          <w:rFonts w:hint="cs"/>
          <w:rtl/>
        </w:rPr>
        <w:t>می‌دانست</w:t>
      </w:r>
      <w:r>
        <w:rPr>
          <w:rFonts w:hint="cs"/>
          <w:rtl/>
        </w:rPr>
        <w:t xml:space="preserve"> </w:t>
      </w:r>
      <w:r w:rsidR="0005537D">
        <w:rPr>
          <w:rFonts w:hint="cs"/>
          <w:rtl/>
        </w:rPr>
        <w:t>که باید خودش هزینه کافی</w:t>
      </w:r>
      <w:r w:rsidR="007F060F">
        <w:rPr>
          <w:rFonts w:hint="cs"/>
          <w:rtl/>
        </w:rPr>
        <w:t xml:space="preserve"> </w:t>
      </w:r>
      <w:r w:rsidR="0005537D">
        <w:rPr>
          <w:rFonts w:hint="cs"/>
          <w:rtl/>
        </w:rPr>
        <w:t xml:space="preserve">شاپ را حساب کند. در کارتش پول داشت بیشتر از این حرف ها پول داشت. اما دلش </w:t>
      </w:r>
      <w:r w:rsidR="0034475E">
        <w:rPr>
          <w:rFonts w:hint="cs"/>
          <w:rtl/>
        </w:rPr>
        <w:t>می‌خواست</w:t>
      </w:r>
      <w:r w:rsidR="0005537D">
        <w:rPr>
          <w:rFonts w:hint="cs"/>
          <w:rtl/>
        </w:rPr>
        <w:t xml:space="preserve"> آن پول را پس انداز کند. در حقیقت </w:t>
      </w:r>
      <w:r w:rsidR="0034475E">
        <w:rPr>
          <w:rFonts w:hint="cs"/>
          <w:rtl/>
        </w:rPr>
        <w:t>می‌خواست</w:t>
      </w:r>
      <w:r w:rsidR="0005537D">
        <w:rPr>
          <w:rFonts w:hint="cs"/>
          <w:rtl/>
        </w:rPr>
        <w:t xml:space="preserve"> به محض </w:t>
      </w:r>
      <w:r w:rsidR="00914EF1">
        <w:rPr>
          <w:rFonts w:hint="cs"/>
          <w:rtl/>
        </w:rPr>
        <w:t>این‌که</w:t>
      </w:r>
      <w:r w:rsidR="0005537D">
        <w:rPr>
          <w:rFonts w:hint="cs"/>
          <w:rtl/>
        </w:rPr>
        <w:t xml:space="preserve"> به یتیم خانه برگشت به خانم لین بگوید تا آن پول را در حساب پس اندازش ذخیره کند. دو دل بود. اصلاً دلش ن</w:t>
      </w:r>
      <w:r w:rsidR="0034475E">
        <w:rPr>
          <w:rFonts w:hint="cs"/>
          <w:rtl/>
        </w:rPr>
        <w:t>می‌خواست</w:t>
      </w:r>
      <w:r w:rsidR="0005537D">
        <w:rPr>
          <w:rFonts w:hint="cs"/>
          <w:rtl/>
        </w:rPr>
        <w:t xml:space="preserve"> آنهمه پول را یکشبه خرج کند. نگاهی به مونیکا انداخت. مونیکا هم نگاهی به او کرد و لبخند زد. و در حال راه رفتن دست آزادش را عقب و جلو میبرد، جیک لبخندی به او زد و دوباره به جلو نگاه کرد. مونیکا به نظرش جذاب بود. جیک در یتیم خانه دخترهای زیادی را دیده بود. مونیکا با آنها فرق داشت. برعکس آنها خشن و سر سخت بود. درست شبیه خودش بود. </w:t>
      </w:r>
      <w:r w:rsidR="0034475E">
        <w:rPr>
          <w:rFonts w:hint="cs"/>
          <w:rtl/>
        </w:rPr>
        <w:t>می‌خواست</w:t>
      </w:r>
      <w:r w:rsidR="0005537D">
        <w:rPr>
          <w:rFonts w:hint="cs"/>
          <w:rtl/>
        </w:rPr>
        <w:t xml:space="preserve"> در کنارش باشد. بنابراین داشت به این فکر </w:t>
      </w:r>
      <w:r w:rsidR="00914EF1">
        <w:rPr>
          <w:rFonts w:hint="cs"/>
          <w:rtl/>
        </w:rPr>
        <w:t>می‌کرد</w:t>
      </w:r>
      <w:r w:rsidR="0005537D">
        <w:rPr>
          <w:rFonts w:hint="cs"/>
          <w:rtl/>
        </w:rPr>
        <w:t xml:space="preserve"> که برای بودن با مونیکا باید پول خرج کند، باید او را در </w:t>
      </w:r>
      <w:r w:rsidR="00C85049">
        <w:rPr>
          <w:rFonts w:hint="cs"/>
          <w:rtl/>
        </w:rPr>
        <w:t>ماه</w:t>
      </w:r>
      <w:r w:rsidR="0005537D">
        <w:rPr>
          <w:rFonts w:hint="cs"/>
          <w:rtl/>
        </w:rPr>
        <w:t xml:space="preserve"> چندبار به کافی شاپ ببرد. برایش خرید کند و خرج هایی از این قبیل. داشت حساب </w:t>
      </w:r>
      <w:r w:rsidR="00914EF1">
        <w:rPr>
          <w:rFonts w:hint="cs"/>
          <w:rtl/>
        </w:rPr>
        <w:t>می‌کرد</w:t>
      </w:r>
      <w:r w:rsidR="0005537D">
        <w:rPr>
          <w:rFonts w:hint="cs"/>
          <w:rtl/>
        </w:rPr>
        <w:t xml:space="preserve"> که ماهیانه چقدر از درآمدش را باید صرف این کار کند. وقتی به عددی </w:t>
      </w:r>
      <w:r w:rsidR="0005537D">
        <w:rPr>
          <w:rFonts w:hint="cs"/>
          <w:rtl/>
        </w:rPr>
        <w:lastRenderedPageBreak/>
        <w:t xml:space="preserve">در ذهنش رسید. داشت به این فکر </w:t>
      </w:r>
      <w:r w:rsidR="00914EF1">
        <w:rPr>
          <w:rFonts w:hint="cs"/>
          <w:rtl/>
        </w:rPr>
        <w:t>می‌کرد</w:t>
      </w:r>
      <w:r w:rsidR="0005537D">
        <w:rPr>
          <w:rFonts w:hint="cs"/>
          <w:rtl/>
        </w:rPr>
        <w:t xml:space="preserve"> که چگونه </w:t>
      </w:r>
      <w:r w:rsidR="0034475E">
        <w:rPr>
          <w:rFonts w:hint="cs"/>
          <w:rtl/>
        </w:rPr>
        <w:t>می‌تواند</w:t>
      </w:r>
      <w:r w:rsidR="0005537D">
        <w:rPr>
          <w:rFonts w:hint="cs"/>
          <w:rtl/>
        </w:rPr>
        <w:t xml:space="preserve"> این مبلغ را از جای دیگر جایگ</w:t>
      </w:r>
      <w:r w:rsidR="007F060F">
        <w:rPr>
          <w:rFonts w:hint="cs"/>
          <w:rtl/>
        </w:rPr>
        <w:t>ز</w:t>
      </w:r>
      <w:r w:rsidR="0005537D">
        <w:rPr>
          <w:rFonts w:hint="cs"/>
          <w:rtl/>
        </w:rPr>
        <w:t xml:space="preserve">ین کند. شاید </w:t>
      </w:r>
      <w:r w:rsidR="0034475E">
        <w:rPr>
          <w:rFonts w:hint="cs"/>
          <w:rtl/>
        </w:rPr>
        <w:t>می‌توانست</w:t>
      </w:r>
      <w:r w:rsidR="0005537D">
        <w:rPr>
          <w:rFonts w:hint="cs"/>
          <w:rtl/>
        </w:rPr>
        <w:t xml:space="preserve"> یک کسب و کار راه بیاندازد. همیشه به فکر راه اندازی یک کسب و کار بود. شاید هم بتواند مقداری از آن را پس انداز کند. بهرحال او </w:t>
      </w:r>
      <w:r w:rsidR="001C0803">
        <w:rPr>
          <w:rFonts w:hint="cs"/>
          <w:rtl/>
        </w:rPr>
        <w:t xml:space="preserve">برای برگشتن </w:t>
      </w:r>
      <w:r w:rsidR="0005537D">
        <w:rPr>
          <w:rFonts w:hint="cs"/>
          <w:rtl/>
        </w:rPr>
        <w:t>از</w:t>
      </w:r>
      <w:r w:rsidR="001C0803">
        <w:rPr>
          <w:rFonts w:hint="cs"/>
          <w:rtl/>
        </w:rPr>
        <w:t xml:space="preserve"> مدرسه و باشگاه از</w:t>
      </w:r>
      <w:r w:rsidR="0005537D">
        <w:rPr>
          <w:rFonts w:hint="cs"/>
          <w:rtl/>
        </w:rPr>
        <w:t xml:space="preserve"> سرویس استفاده ن</w:t>
      </w:r>
      <w:r w:rsidR="00914EF1">
        <w:rPr>
          <w:rFonts w:hint="cs"/>
          <w:rtl/>
        </w:rPr>
        <w:t>می‌کرد</w:t>
      </w:r>
      <w:r w:rsidR="0005537D">
        <w:rPr>
          <w:rFonts w:hint="cs"/>
          <w:rtl/>
        </w:rPr>
        <w:t xml:space="preserve"> و این خودش مبلغ زیادی رابرایش پس انداز </w:t>
      </w:r>
      <w:r w:rsidR="00914EF1">
        <w:rPr>
          <w:rFonts w:hint="cs"/>
          <w:rtl/>
        </w:rPr>
        <w:t>می‌کرد</w:t>
      </w:r>
      <w:r w:rsidR="0005537D">
        <w:rPr>
          <w:rFonts w:hint="cs"/>
          <w:rtl/>
        </w:rPr>
        <w:t xml:space="preserve">. خانم لین آن مبلغ را به حسابش واریز </w:t>
      </w:r>
      <w:r w:rsidR="00914EF1">
        <w:rPr>
          <w:rFonts w:hint="cs"/>
          <w:rtl/>
        </w:rPr>
        <w:t>می‌کرد</w:t>
      </w:r>
      <w:r w:rsidR="0005537D">
        <w:rPr>
          <w:rFonts w:hint="cs"/>
          <w:rtl/>
        </w:rPr>
        <w:t xml:space="preserve">. </w:t>
      </w:r>
    </w:p>
    <w:p w14:paraId="58C9293F" w14:textId="5BAE8128" w:rsidR="007F060F" w:rsidRDefault="0005537D" w:rsidP="000A5953">
      <w:pPr>
        <w:rPr>
          <w:rtl/>
        </w:rPr>
      </w:pPr>
      <w:r>
        <w:rPr>
          <w:rFonts w:hint="cs"/>
          <w:rtl/>
        </w:rPr>
        <w:t>مونی</w:t>
      </w:r>
      <w:r w:rsidR="00E4518F">
        <w:rPr>
          <w:rFonts w:hint="cs"/>
          <w:rtl/>
        </w:rPr>
        <w:t>کا</w:t>
      </w:r>
      <w:r w:rsidR="007F060F">
        <w:rPr>
          <w:rFonts w:hint="cs"/>
          <w:rtl/>
        </w:rPr>
        <w:t>:</w:t>
      </w:r>
      <w:r w:rsidR="00E4518F">
        <w:rPr>
          <w:rFonts w:hint="cs"/>
          <w:rtl/>
        </w:rPr>
        <w:t xml:space="preserve"> </w:t>
      </w:r>
      <w:r w:rsidR="00A42E8B">
        <w:rPr>
          <w:rFonts w:hint="cs"/>
          <w:rtl/>
        </w:rPr>
        <w:t>"</w:t>
      </w:r>
      <w:r w:rsidR="00E4518F">
        <w:rPr>
          <w:rFonts w:hint="cs"/>
          <w:rtl/>
        </w:rPr>
        <w:t>رسیدیم اینجاست</w:t>
      </w:r>
      <w:r w:rsidR="00A42E8B">
        <w:rPr>
          <w:rFonts w:hint="cs"/>
          <w:rtl/>
        </w:rPr>
        <w:t>"</w:t>
      </w:r>
      <w:r w:rsidR="00E4518F">
        <w:rPr>
          <w:rFonts w:hint="cs"/>
          <w:rtl/>
        </w:rPr>
        <w:t xml:space="preserve"> و وارد یک کافه میشود و به طبقه بالا </w:t>
      </w:r>
      <w:r w:rsidR="006148C5">
        <w:rPr>
          <w:rFonts w:hint="cs"/>
          <w:rtl/>
        </w:rPr>
        <w:t>می‌رود</w:t>
      </w:r>
      <w:r w:rsidR="00E4518F">
        <w:rPr>
          <w:rFonts w:hint="cs"/>
          <w:rtl/>
        </w:rPr>
        <w:t xml:space="preserve">. </w:t>
      </w:r>
      <w:r w:rsidR="008D0E0D">
        <w:rPr>
          <w:rFonts w:hint="cs"/>
          <w:rtl/>
        </w:rPr>
        <w:t xml:space="preserve">طبقه بالا کاملاً خلوط است و مشتری در آن نیست. با این حال مونیکا به سمت آخرین میز </w:t>
      </w:r>
      <w:r w:rsidR="006148C5">
        <w:rPr>
          <w:rFonts w:hint="cs"/>
          <w:rtl/>
        </w:rPr>
        <w:t>می‌رود</w:t>
      </w:r>
      <w:r w:rsidR="008D0E0D">
        <w:rPr>
          <w:rFonts w:hint="cs"/>
          <w:rtl/>
        </w:rPr>
        <w:t xml:space="preserve"> و روی آن مینشیند.</w:t>
      </w:r>
    </w:p>
    <w:p w14:paraId="3BB4C210" w14:textId="05327485" w:rsidR="008D0E0D" w:rsidRDefault="008D0E0D" w:rsidP="000A5953">
      <w:pPr>
        <w:rPr>
          <w:rtl/>
        </w:rPr>
      </w:pPr>
      <w:r>
        <w:rPr>
          <w:rFonts w:hint="cs"/>
          <w:rtl/>
        </w:rPr>
        <w:t xml:space="preserve">جیک هم روبروی او مینشیند. مسائل مالی را در ذهنش حل و فصل کرده اما میداند بعد از </w:t>
      </w:r>
      <w:r w:rsidR="00914EF1">
        <w:rPr>
          <w:rFonts w:hint="cs"/>
          <w:rtl/>
        </w:rPr>
        <w:t>این‌که</w:t>
      </w:r>
      <w:r>
        <w:rPr>
          <w:rFonts w:hint="cs"/>
          <w:rtl/>
        </w:rPr>
        <w:t xml:space="preserve"> به یتیم خانه برگشت باید وقت بیشتری روی آن بگذارد. اما اکنون باید تمام حواسش به مونیکا میبود. ن</w:t>
      </w:r>
      <w:r w:rsidR="0034475E">
        <w:rPr>
          <w:rFonts w:hint="cs"/>
          <w:rtl/>
        </w:rPr>
        <w:t>می‌خواست</w:t>
      </w:r>
      <w:r>
        <w:rPr>
          <w:rFonts w:hint="cs"/>
          <w:rtl/>
        </w:rPr>
        <w:t xml:space="preserve"> مونیکا فکر کند آدم خوش مشربی نیست. برای همین شروع به صحبت کرد. </w:t>
      </w:r>
    </w:p>
    <w:p w14:paraId="72D886DD" w14:textId="78D8B2CF" w:rsidR="008D0E0D" w:rsidRDefault="008D0E0D" w:rsidP="000A5953">
      <w:pPr>
        <w:rPr>
          <w:rtl/>
        </w:rPr>
      </w:pPr>
      <w:r>
        <w:rPr>
          <w:rFonts w:hint="cs"/>
          <w:rtl/>
        </w:rPr>
        <w:t xml:space="preserve">جیک: </w:t>
      </w:r>
      <w:r w:rsidR="007F060F">
        <w:rPr>
          <w:rFonts w:hint="cs"/>
          <w:rtl/>
        </w:rPr>
        <w:t>"</w:t>
      </w:r>
      <w:r>
        <w:rPr>
          <w:rFonts w:hint="cs"/>
          <w:rtl/>
        </w:rPr>
        <w:t>خوب بگو ببینم زیاد میایی اینجا، جای دنجیه خوشم اومد خوش سلیقه ایی! واقعاً خوشم اومد. و ابرویی به نشانه باحال بودن فضا بالا می اندازد و سری تکان میدهد.</w:t>
      </w:r>
      <w:r w:rsidR="007F060F">
        <w:rPr>
          <w:rFonts w:hint="cs"/>
          <w:rtl/>
        </w:rPr>
        <w:t>"</w:t>
      </w:r>
      <w:r>
        <w:rPr>
          <w:rFonts w:hint="cs"/>
          <w:rtl/>
        </w:rPr>
        <w:t xml:space="preserve"> </w:t>
      </w:r>
    </w:p>
    <w:p w14:paraId="5FD2BD1A" w14:textId="032EDBBA" w:rsidR="008D0E0D" w:rsidRDefault="008D0E0D" w:rsidP="000A5953">
      <w:pPr>
        <w:rPr>
          <w:rtl/>
        </w:rPr>
      </w:pPr>
      <w:r>
        <w:rPr>
          <w:rFonts w:hint="cs"/>
          <w:rtl/>
        </w:rPr>
        <w:t>مونیکا:</w:t>
      </w:r>
      <w:r w:rsidR="007F060F">
        <w:rPr>
          <w:rFonts w:hint="cs"/>
          <w:rtl/>
        </w:rPr>
        <w:t>"</w:t>
      </w:r>
      <w:r>
        <w:rPr>
          <w:rFonts w:hint="cs"/>
          <w:rtl/>
        </w:rPr>
        <w:t xml:space="preserve"> آره با دوستام میام اینجا ماهی یکی دوبار میایم. قهوه میخوریم، بازی میکنیم. سرگرمیه دیگه. </w:t>
      </w:r>
      <w:r w:rsidR="007F060F">
        <w:rPr>
          <w:rFonts w:hint="cs"/>
          <w:rtl/>
        </w:rPr>
        <w:t>"</w:t>
      </w:r>
    </w:p>
    <w:p w14:paraId="5B67B68C" w14:textId="658A51D3" w:rsidR="008D0E0D" w:rsidRDefault="008D0E0D" w:rsidP="000A5953">
      <w:pPr>
        <w:rPr>
          <w:rtl/>
        </w:rPr>
      </w:pPr>
      <w:r>
        <w:rPr>
          <w:rFonts w:hint="cs"/>
          <w:rtl/>
        </w:rPr>
        <w:t xml:space="preserve">جیک: دوباره داشت به ماهی دوبار هزینه کافی شاپ فکر </w:t>
      </w:r>
      <w:r w:rsidR="00914EF1">
        <w:rPr>
          <w:rFonts w:hint="cs"/>
          <w:rtl/>
        </w:rPr>
        <w:t>می‌کرد</w:t>
      </w:r>
      <w:r>
        <w:rPr>
          <w:rFonts w:hint="cs"/>
          <w:rtl/>
        </w:rPr>
        <w:t>. که به خودش نهیب زد.</w:t>
      </w:r>
      <w:r w:rsidR="007F060F">
        <w:rPr>
          <w:rFonts w:hint="cs"/>
          <w:rtl/>
        </w:rPr>
        <w:t xml:space="preserve"> که حواسش به مونیکا باشد،</w:t>
      </w:r>
      <w:r>
        <w:rPr>
          <w:rFonts w:hint="cs"/>
          <w:rtl/>
        </w:rPr>
        <w:t xml:space="preserve"> مونیکا را نباید بخاطر هیچ چیزی از دست بدهد. به مونیکا نگاهی انداخت. موهایش را فرق وسط شانه کرده بود.اما از وسط موهایش به عقب شانه شده بودند. موهایش پیچ و تاب های زیبایی داشتند. </w:t>
      </w:r>
      <w:r w:rsidR="007F060F">
        <w:rPr>
          <w:rFonts w:hint="cs"/>
          <w:rtl/>
        </w:rPr>
        <w:t xml:space="preserve">موهایش به رنگ </w:t>
      </w:r>
      <w:r>
        <w:rPr>
          <w:rFonts w:hint="cs"/>
          <w:rtl/>
        </w:rPr>
        <w:t>مشکی ولی نه</w:t>
      </w:r>
      <w:r w:rsidR="007F060F">
        <w:rPr>
          <w:rFonts w:hint="cs"/>
          <w:rtl/>
        </w:rPr>
        <w:t xml:space="preserve"> مشکیه</w:t>
      </w:r>
      <w:r>
        <w:rPr>
          <w:rFonts w:hint="cs"/>
          <w:rtl/>
        </w:rPr>
        <w:t xml:space="preserve"> خیلی پر رنگ</w:t>
      </w:r>
      <w:r w:rsidR="007F060F">
        <w:rPr>
          <w:rFonts w:hint="cs"/>
          <w:rtl/>
        </w:rPr>
        <w:t xml:space="preserve"> بودند</w:t>
      </w:r>
      <w:r>
        <w:rPr>
          <w:rFonts w:hint="cs"/>
          <w:rtl/>
        </w:rPr>
        <w:t xml:space="preserve">، چشمانش خیلی درشت بود. نسبت به یک دختر سر بزرگی داشت، بینی اش هم قلمی بود. آنقدر قلمی که جیک فکر </w:t>
      </w:r>
      <w:r w:rsidR="00914EF1">
        <w:rPr>
          <w:rFonts w:hint="cs"/>
          <w:rtl/>
        </w:rPr>
        <w:t>می‌کرد</w:t>
      </w:r>
      <w:r>
        <w:rPr>
          <w:rFonts w:hint="cs"/>
          <w:rtl/>
        </w:rPr>
        <w:t xml:space="preserve"> شاید جراحی پلاستیک </w:t>
      </w:r>
      <w:r>
        <w:rPr>
          <w:rFonts w:hint="cs"/>
          <w:rtl/>
        </w:rPr>
        <w:lastRenderedPageBreak/>
        <w:t xml:space="preserve">کرده باشد. اما بنظرش مسخره آمد که یک دختر در سن </w:t>
      </w:r>
      <w:r w:rsidR="00236EC7">
        <w:rPr>
          <w:rFonts w:hint="cs"/>
          <w:rtl/>
        </w:rPr>
        <w:t>شانزده سال</w:t>
      </w:r>
      <w:r>
        <w:rPr>
          <w:rFonts w:hint="cs"/>
          <w:rtl/>
        </w:rPr>
        <w:t>گی جراحی پلاستیک کند. لبانش معمولی بود و رنگ</w:t>
      </w:r>
      <w:r w:rsidR="00C858C4">
        <w:rPr>
          <w:rFonts w:hint="cs"/>
          <w:rtl/>
        </w:rPr>
        <w:t xml:space="preserve"> لبانش</w:t>
      </w:r>
      <w:r>
        <w:rPr>
          <w:rFonts w:hint="cs"/>
          <w:rtl/>
        </w:rPr>
        <w:t xml:space="preserve"> بین سرخ و صورتی بود. آنقدر سرخ نبودند که خیلی جلب توجه کنند. صورتش هم تقریباً گرد بود. با آنکه چانه اش گردی صورتش را کمی به سمت پایین میآورد. جیک با خود گفت واقعا زیبا است. </w:t>
      </w:r>
    </w:p>
    <w:p w14:paraId="1A88AE8B" w14:textId="11DDD942" w:rsidR="008D0E0D" w:rsidRDefault="008D0E0D" w:rsidP="000A5953">
      <w:pPr>
        <w:rPr>
          <w:rtl/>
        </w:rPr>
      </w:pPr>
      <w:r>
        <w:rPr>
          <w:rFonts w:hint="cs"/>
          <w:rtl/>
        </w:rPr>
        <w:t>"من سرگرمی ام ورزش کردن</w:t>
      </w:r>
      <w:r w:rsidR="001C0803">
        <w:rPr>
          <w:rFonts w:hint="cs"/>
          <w:rtl/>
        </w:rPr>
        <w:t>ه</w:t>
      </w:r>
      <w:r w:rsidR="00C858C4">
        <w:rPr>
          <w:rFonts w:hint="cs"/>
          <w:rtl/>
        </w:rPr>
        <w:t>،</w:t>
      </w:r>
      <w:r>
        <w:rPr>
          <w:rFonts w:hint="cs"/>
          <w:rtl/>
        </w:rPr>
        <w:t xml:space="preserve"> برای باشگاه غرب مسابقه میدهم" </w:t>
      </w:r>
    </w:p>
    <w:p w14:paraId="4E3EA943" w14:textId="371A6DD9" w:rsidR="008D0E0D" w:rsidRDefault="008D0E0D" w:rsidP="000A5953">
      <w:pPr>
        <w:rPr>
          <w:rtl/>
        </w:rPr>
      </w:pPr>
      <w:r>
        <w:rPr>
          <w:rFonts w:hint="cs"/>
          <w:rtl/>
        </w:rPr>
        <w:t xml:space="preserve">مونیکا: </w:t>
      </w:r>
      <w:r w:rsidR="00A42E8B">
        <w:rPr>
          <w:rFonts w:hint="cs"/>
          <w:rtl/>
        </w:rPr>
        <w:t>"</w:t>
      </w:r>
      <w:r>
        <w:rPr>
          <w:rFonts w:hint="cs"/>
          <w:rtl/>
        </w:rPr>
        <w:t>اوه راستش فکر ن</w:t>
      </w:r>
      <w:r w:rsidR="00914EF1">
        <w:rPr>
          <w:rFonts w:hint="cs"/>
          <w:rtl/>
        </w:rPr>
        <w:t>می‌کرد</w:t>
      </w:r>
      <w:r>
        <w:rPr>
          <w:rFonts w:hint="cs"/>
          <w:rtl/>
        </w:rPr>
        <w:t>م. اونجا باشگاه خوب و باکلاسیه البته نه به اندازه باشگاه شمال که من اونجا مسابقه میدم. ولی باشگاه خوبیه. ماهی چقدر برات خرج برمیداره.</w:t>
      </w:r>
      <w:r w:rsidR="00A42E8B">
        <w:rPr>
          <w:rFonts w:hint="cs"/>
          <w:rtl/>
        </w:rPr>
        <w:t>"</w:t>
      </w:r>
      <w:r>
        <w:rPr>
          <w:rFonts w:hint="cs"/>
          <w:rtl/>
        </w:rPr>
        <w:t xml:space="preserve"> </w:t>
      </w:r>
    </w:p>
    <w:p w14:paraId="28C05188" w14:textId="25990C21" w:rsidR="008D0E0D" w:rsidRDefault="008D0E0D" w:rsidP="000A5953">
      <w:pPr>
        <w:rPr>
          <w:rtl/>
        </w:rPr>
      </w:pPr>
      <w:r>
        <w:rPr>
          <w:rFonts w:hint="cs"/>
          <w:rtl/>
        </w:rPr>
        <w:t xml:space="preserve">جیک:"من </w:t>
      </w:r>
      <w:r w:rsidR="0034475E">
        <w:rPr>
          <w:rFonts w:hint="cs"/>
          <w:rtl/>
        </w:rPr>
        <w:t xml:space="preserve">حرفه‌ایی </w:t>
      </w:r>
      <w:r>
        <w:rPr>
          <w:rFonts w:hint="cs"/>
          <w:rtl/>
        </w:rPr>
        <w:t>مسابقه میدهم ماهیانه حقوق میگیرم به علاوه بخش</w:t>
      </w:r>
      <w:r w:rsidR="00024C65">
        <w:rPr>
          <w:rFonts w:hint="cs"/>
          <w:rtl/>
        </w:rPr>
        <w:t xml:space="preserve">ی </w:t>
      </w:r>
      <w:r>
        <w:rPr>
          <w:rFonts w:hint="cs"/>
          <w:rtl/>
        </w:rPr>
        <w:t xml:space="preserve">از سهم برد در مسابقه ها" </w:t>
      </w:r>
    </w:p>
    <w:p w14:paraId="631E23CF" w14:textId="4ED9C30C" w:rsidR="008B4669" w:rsidRDefault="008B4669" w:rsidP="000A5953">
      <w:pPr>
        <w:rPr>
          <w:rtl/>
        </w:rPr>
      </w:pPr>
      <w:r>
        <w:rPr>
          <w:rFonts w:hint="cs"/>
          <w:rtl/>
        </w:rPr>
        <w:t xml:space="preserve">مونیکا:" اونقدر حرفه ایی؟ پس شانس اوردم که اهل مبارزه با دختر ها نیستی" </w:t>
      </w:r>
    </w:p>
    <w:p w14:paraId="131C776F" w14:textId="35D53ECC" w:rsidR="008B4669" w:rsidRDefault="008B4669" w:rsidP="000A5953">
      <w:pPr>
        <w:rPr>
          <w:rtl/>
        </w:rPr>
      </w:pPr>
      <w:r>
        <w:rPr>
          <w:rFonts w:hint="cs"/>
          <w:rtl/>
        </w:rPr>
        <w:t xml:space="preserve">جیک: " نه تو مبارز خوبی هستی خوب از پس اون </w:t>
      </w:r>
      <w:r w:rsidR="00024C65">
        <w:rPr>
          <w:rFonts w:hint="cs"/>
          <w:rtl/>
        </w:rPr>
        <w:t xml:space="preserve">سه </w:t>
      </w:r>
      <w:r>
        <w:rPr>
          <w:rFonts w:hint="cs"/>
          <w:rtl/>
        </w:rPr>
        <w:t xml:space="preserve">تا بر اومدی" </w:t>
      </w:r>
    </w:p>
    <w:p w14:paraId="1229859E" w14:textId="3FCCB634" w:rsidR="008B4669" w:rsidRDefault="008B4669" w:rsidP="000A5953">
      <w:pPr>
        <w:rPr>
          <w:rtl/>
        </w:rPr>
      </w:pPr>
      <w:r>
        <w:rPr>
          <w:rFonts w:hint="cs"/>
          <w:rtl/>
        </w:rPr>
        <w:t xml:space="preserve">مونیکا:"آره ولی نه به اون اندازه که برای مبارزه بهم پول بدن. من هنوز شهریه میدم" </w:t>
      </w:r>
    </w:p>
    <w:p w14:paraId="2B76B458" w14:textId="4757AB30" w:rsidR="008B4669" w:rsidRDefault="008B4669" w:rsidP="000A5953">
      <w:pPr>
        <w:rPr>
          <w:rtl/>
        </w:rPr>
      </w:pPr>
      <w:r>
        <w:rPr>
          <w:rFonts w:hint="cs"/>
          <w:rtl/>
        </w:rPr>
        <w:t>جیک:" پس خ</w:t>
      </w:r>
      <w:r w:rsidR="00C858C4">
        <w:rPr>
          <w:rFonts w:hint="cs"/>
          <w:rtl/>
        </w:rPr>
        <w:t>ا</w:t>
      </w:r>
      <w:r>
        <w:rPr>
          <w:rFonts w:hint="cs"/>
          <w:rtl/>
        </w:rPr>
        <w:t>ن</w:t>
      </w:r>
      <w:r w:rsidR="00C858C4">
        <w:rPr>
          <w:rFonts w:hint="cs"/>
          <w:rtl/>
        </w:rPr>
        <w:t>ه یتان</w:t>
      </w:r>
      <w:r>
        <w:rPr>
          <w:rFonts w:hint="cs"/>
          <w:rtl/>
        </w:rPr>
        <w:t xml:space="preserve"> هم باید همون اطراف باشه" </w:t>
      </w:r>
    </w:p>
    <w:p w14:paraId="608A45A2" w14:textId="61C56DC4" w:rsidR="008B4669" w:rsidRDefault="008B4669" w:rsidP="000A5953">
      <w:pPr>
        <w:rPr>
          <w:rtl/>
        </w:rPr>
      </w:pPr>
      <w:r>
        <w:rPr>
          <w:rFonts w:hint="cs"/>
          <w:rtl/>
        </w:rPr>
        <w:t>مونیکا:"اره"</w:t>
      </w:r>
    </w:p>
    <w:p w14:paraId="6E10DAF5" w14:textId="4FF233EC" w:rsidR="008B4669" w:rsidRDefault="008B4669" w:rsidP="000A5953">
      <w:pPr>
        <w:rPr>
          <w:rtl/>
        </w:rPr>
      </w:pPr>
      <w:r>
        <w:rPr>
          <w:rFonts w:hint="cs"/>
          <w:rtl/>
        </w:rPr>
        <w:t>جیک:" غرب چرا مدرسه میری"</w:t>
      </w:r>
    </w:p>
    <w:p w14:paraId="19BEBC67" w14:textId="30D88B0F" w:rsidR="008B4669" w:rsidRDefault="008B4669" w:rsidP="000A5953">
      <w:pPr>
        <w:rPr>
          <w:rtl/>
        </w:rPr>
      </w:pPr>
      <w:r>
        <w:rPr>
          <w:rFonts w:hint="cs"/>
          <w:rtl/>
        </w:rPr>
        <w:t>مونیکا:</w:t>
      </w:r>
      <w:r w:rsidR="00C858C4">
        <w:rPr>
          <w:rFonts w:hint="cs"/>
          <w:rtl/>
        </w:rPr>
        <w:t xml:space="preserve"> </w:t>
      </w:r>
      <w:r>
        <w:rPr>
          <w:rFonts w:hint="cs"/>
          <w:rtl/>
        </w:rPr>
        <w:t xml:space="preserve">سرش را پایین میاندازد. "اخراج شدم. دختر شهردار رو وسط حیاط زدم. </w:t>
      </w:r>
      <w:r w:rsidR="00A42E8B">
        <w:rPr>
          <w:rFonts w:hint="cs"/>
          <w:rtl/>
        </w:rPr>
        <w:t>صورتش</w:t>
      </w:r>
      <w:r w:rsidR="0034475E">
        <w:rPr>
          <w:rFonts w:hint="cs"/>
          <w:rtl/>
        </w:rPr>
        <w:t xml:space="preserve"> </w:t>
      </w:r>
      <w:r>
        <w:rPr>
          <w:rFonts w:hint="cs"/>
          <w:rtl/>
        </w:rPr>
        <w:t xml:space="preserve">سه تا بخیه خورد ، شانس اوردم </w:t>
      </w:r>
      <w:r w:rsidR="00A42E8B">
        <w:rPr>
          <w:rFonts w:hint="cs"/>
          <w:rtl/>
        </w:rPr>
        <w:t xml:space="preserve">بخاطر اون دعوا </w:t>
      </w:r>
      <w:r>
        <w:rPr>
          <w:rFonts w:hint="cs"/>
          <w:rtl/>
        </w:rPr>
        <w:t>زندان</w:t>
      </w:r>
      <w:r w:rsidR="00A42E8B" w:rsidRPr="00A42E8B">
        <w:rPr>
          <w:rFonts w:hint="cs"/>
          <w:rtl/>
        </w:rPr>
        <w:t xml:space="preserve"> </w:t>
      </w:r>
      <w:r w:rsidR="00A42E8B">
        <w:rPr>
          <w:rFonts w:hint="cs"/>
          <w:rtl/>
        </w:rPr>
        <w:t>نرفتم</w:t>
      </w:r>
      <w:r w:rsidR="00C858C4">
        <w:rPr>
          <w:rFonts w:hint="cs"/>
          <w:rtl/>
        </w:rPr>
        <w:t>.</w:t>
      </w:r>
      <w:r>
        <w:rPr>
          <w:rFonts w:hint="cs"/>
          <w:rtl/>
        </w:rPr>
        <w:t>"</w:t>
      </w:r>
    </w:p>
    <w:p w14:paraId="40B8A07F" w14:textId="587A3178" w:rsidR="008B4669" w:rsidRDefault="008B4669" w:rsidP="000A5953">
      <w:pPr>
        <w:rPr>
          <w:rtl/>
        </w:rPr>
      </w:pPr>
      <w:r>
        <w:rPr>
          <w:rFonts w:hint="cs"/>
          <w:rtl/>
        </w:rPr>
        <w:t>جیک:به سختی میخندد و روی میز ولو میشود. اوه خدای من</w:t>
      </w:r>
      <w:r w:rsidR="001F66B1">
        <w:rPr>
          <w:rFonts w:hint="cs"/>
          <w:rtl/>
        </w:rPr>
        <w:t>!</w:t>
      </w:r>
      <w:r>
        <w:rPr>
          <w:rFonts w:hint="cs"/>
          <w:rtl/>
        </w:rPr>
        <w:t xml:space="preserve"> دختر شهردار رو برای چی زدی آخه؟</w:t>
      </w:r>
    </w:p>
    <w:p w14:paraId="36EB56E1" w14:textId="3E416AE5" w:rsidR="008B4669" w:rsidRDefault="008B4669" w:rsidP="000A5953">
      <w:pPr>
        <w:rPr>
          <w:rtl/>
        </w:rPr>
      </w:pPr>
      <w:r>
        <w:rPr>
          <w:rFonts w:hint="cs"/>
          <w:rtl/>
        </w:rPr>
        <w:lastRenderedPageBreak/>
        <w:t xml:space="preserve">مونیکا: </w:t>
      </w:r>
      <w:r w:rsidR="00A86022">
        <w:rPr>
          <w:rFonts w:hint="cs"/>
          <w:rtl/>
        </w:rPr>
        <w:t>"</w:t>
      </w:r>
      <w:r>
        <w:rPr>
          <w:rFonts w:hint="cs"/>
          <w:rtl/>
        </w:rPr>
        <w:t xml:space="preserve">نمیگم. </w:t>
      </w:r>
      <w:r w:rsidR="00A86022">
        <w:rPr>
          <w:rFonts w:hint="cs"/>
          <w:rtl/>
        </w:rPr>
        <w:t>"</w:t>
      </w:r>
    </w:p>
    <w:p w14:paraId="779C594A" w14:textId="1FE2E70B" w:rsidR="008B4669" w:rsidRDefault="008B4669" w:rsidP="000A5953">
      <w:pPr>
        <w:rPr>
          <w:rtl/>
        </w:rPr>
      </w:pPr>
      <w:r>
        <w:rPr>
          <w:rFonts w:hint="cs"/>
          <w:rtl/>
        </w:rPr>
        <w:t>جیک:</w:t>
      </w:r>
      <w:r w:rsidR="00A86022">
        <w:rPr>
          <w:rFonts w:hint="cs"/>
          <w:rtl/>
        </w:rPr>
        <w:t>"</w:t>
      </w:r>
      <w:r>
        <w:rPr>
          <w:rFonts w:hint="cs"/>
          <w:rtl/>
        </w:rPr>
        <w:t>چرا؟</w:t>
      </w:r>
      <w:r w:rsidR="00A86022">
        <w:rPr>
          <w:rFonts w:hint="cs"/>
          <w:rtl/>
        </w:rPr>
        <w:t>"</w:t>
      </w:r>
    </w:p>
    <w:p w14:paraId="193494D6" w14:textId="7AF23CF3" w:rsidR="008B4669" w:rsidRDefault="008B4669" w:rsidP="000A5953">
      <w:pPr>
        <w:rPr>
          <w:rtl/>
        </w:rPr>
      </w:pPr>
      <w:r>
        <w:rPr>
          <w:rFonts w:hint="cs"/>
          <w:rtl/>
        </w:rPr>
        <w:t xml:space="preserve">مونیکا: </w:t>
      </w:r>
      <w:r w:rsidR="00A86022">
        <w:rPr>
          <w:rFonts w:hint="cs"/>
          <w:rtl/>
        </w:rPr>
        <w:t>"</w:t>
      </w:r>
      <w:r>
        <w:rPr>
          <w:rFonts w:hint="cs"/>
          <w:rtl/>
        </w:rPr>
        <w:t>میخندی!</w:t>
      </w:r>
      <w:r w:rsidR="00A86022">
        <w:rPr>
          <w:rFonts w:hint="cs"/>
          <w:rtl/>
        </w:rPr>
        <w:t>"</w:t>
      </w:r>
    </w:p>
    <w:p w14:paraId="3F63AAA6" w14:textId="71A57CF3" w:rsidR="008B4669" w:rsidRDefault="008B4669" w:rsidP="000A5953">
      <w:pPr>
        <w:rPr>
          <w:rtl/>
        </w:rPr>
      </w:pPr>
      <w:r>
        <w:rPr>
          <w:rFonts w:hint="cs"/>
          <w:rtl/>
        </w:rPr>
        <w:t xml:space="preserve">جیک: </w:t>
      </w:r>
      <w:r w:rsidR="00A86022">
        <w:rPr>
          <w:rFonts w:hint="cs"/>
          <w:rtl/>
        </w:rPr>
        <w:t>"</w:t>
      </w:r>
      <w:r>
        <w:rPr>
          <w:rFonts w:hint="cs"/>
          <w:rtl/>
        </w:rPr>
        <w:t xml:space="preserve">با خنده تو رو خدا بگو. </w:t>
      </w:r>
      <w:r w:rsidR="00A86022">
        <w:rPr>
          <w:rFonts w:hint="cs"/>
          <w:rtl/>
        </w:rPr>
        <w:t>"</w:t>
      </w:r>
    </w:p>
    <w:p w14:paraId="2F9BD07E" w14:textId="4D89AD48" w:rsidR="008B4669" w:rsidRDefault="008B4669" w:rsidP="000A5953">
      <w:pPr>
        <w:rPr>
          <w:rtl/>
        </w:rPr>
      </w:pPr>
      <w:r>
        <w:rPr>
          <w:rFonts w:hint="cs"/>
          <w:rtl/>
        </w:rPr>
        <w:t xml:space="preserve">مونیکا: </w:t>
      </w:r>
      <w:r w:rsidR="00A86022">
        <w:rPr>
          <w:rFonts w:hint="cs"/>
          <w:rtl/>
        </w:rPr>
        <w:t>"</w:t>
      </w:r>
      <w:r>
        <w:rPr>
          <w:rFonts w:hint="cs"/>
          <w:rtl/>
        </w:rPr>
        <w:t xml:space="preserve">راستش اصلاً یادم نیست واسه چی باهاش دعوا کردم. همون موقع که داشتم اون ضربه پا رو خالی </w:t>
      </w:r>
      <w:r w:rsidR="00914EF1">
        <w:rPr>
          <w:rFonts w:hint="cs"/>
          <w:rtl/>
        </w:rPr>
        <w:t>می‌کرد</w:t>
      </w:r>
      <w:r>
        <w:rPr>
          <w:rFonts w:hint="cs"/>
          <w:rtl/>
        </w:rPr>
        <w:t>م، هم یادم نبود دعوا سر چیه، بعدش هم هرچی فکر کردم یادم نیومد. برای همین اخراج شدم هرچی پرسیدن برای چی اون دختر رو گرفتی زدی، یادم نیومد که نیومد. ولی مطمئنم کار خیلی بدی کرده بود. مطمئنم حداقل لیاقت پنج تا بخیه رو داشت</w:t>
      </w:r>
      <w:r w:rsidR="001F66B1">
        <w:rPr>
          <w:rFonts w:hint="cs"/>
          <w:rtl/>
        </w:rPr>
        <w:t>،</w:t>
      </w:r>
      <w:r>
        <w:rPr>
          <w:rFonts w:hint="cs"/>
          <w:rtl/>
        </w:rPr>
        <w:t xml:space="preserve"> من بهش لطف کردم </w:t>
      </w:r>
      <w:r w:rsidR="001F66B1">
        <w:rPr>
          <w:rFonts w:hint="cs"/>
          <w:rtl/>
        </w:rPr>
        <w:t xml:space="preserve">که </w:t>
      </w:r>
      <w:r>
        <w:rPr>
          <w:rFonts w:hint="cs"/>
          <w:rtl/>
        </w:rPr>
        <w:t>فقط سه تا بخیه خورد. اگر کس دیگری بود حتماً پنج تا بخیه میخورد.</w:t>
      </w:r>
      <w:r w:rsidR="00A86022">
        <w:rPr>
          <w:rFonts w:hint="cs"/>
          <w:rtl/>
        </w:rPr>
        <w:t>"</w:t>
      </w:r>
    </w:p>
    <w:p w14:paraId="60994A1D" w14:textId="123A95FB" w:rsidR="008B4669" w:rsidRDefault="008B4669" w:rsidP="000A5953">
      <w:pPr>
        <w:rPr>
          <w:rtl/>
        </w:rPr>
      </w:pPr>
      <w:r>
        <w:rPr>
          <w:rFonts w:hint="cs"/>
          <w:rtl/>
        </w:rPr>
        <w:t xml:space="preserve">جیک برای یک لحظه به مونیکا خیره ماند و بعد نتوانست جلوی خودش را بگیرد و از خنده ریسه رفت. </w:t>
      </w:r>
      <w:r w:rsidR="00A86022">
        <w:rPr>
          <w:rFonts w:hint="cs"/>
          <w:rtl/>
        </w:rPr>
        <w:t>"</w:t>
      </w:r>
      <w:r>
        <w:rPr>
          <w:rFonts w:hint="cs"/>
          <w:rtl/>
        </w:rPr>
        <w:t xml:space="preserve">خدای من، یادت نیست برای چی دختره رو جوری زدی که صورتش جر بخوره. عالیه، من واقعاً طرفدارتم. لایک داری. </w:t>
      </w:r>
      <w:r w:rsidR="00A86022">
        <w:rPr>
          <w:rFonts w:hint="cs"/>
          <w:rtl/>
        </w:rPr>
        <w:t>"</w:t>
      </w:r>
    </w:p>
    <w:p w14:paraId="6065B689" w14:textId="2C50B09A" w:rsidR="008B4669" w:rsidRDefault="008B4669" w:rsidP="000A5953">
      <w:pPr>
        <w:rPr>
          <w:rtl/>
        </w:rPr>
      </w:pPr>
      <w:r>
        <w:rPr>
          <w:rFonts w:hint="cs"/>
          <w:rtl/>
        </w:rPr>
        <w:t xml:space="preserve">مونیکا: </w:t>
      </w:r>
      <w:r w:rsidR="00A86022">
        <w:rPr>
          <w:rFonts w:hint="cs"/>
          <w:rtl/>
        </w:rPr>
        <w:t>"</w:t>
      </w:r>
      <w:r>
        <w:rPr>
          <w:rFonts w:hint="cs"/>
          <w:rtl/>
        </w:rPr>
        <w:t>خوب بسه مسخره کردن من بسه. خودت چی کجا زندگی میک</w:t>
      </w:r>
      <w:r w:rsidR="00C85049">
        <w:rPr>
          <w:rFonts w:hint="cs"/>
          <w:rtl/>
        </w:rPr>
        <w:t>ن</w:t>
      </w:r>
      <w:r>
        <w:rPr>
          <w:rFonts w:hint="cs"/>
          <w:rtl/>
        </w:rPr>
        <w:t>ی.</w:t>
      </w:r>
      <w:r w:rsidR="00A86022">
        <w:rPr>
          <w:rFonts w:hint="cs"/>
          <w:rtl/>
        </w:rPr>
        <w:t>"</w:t>
      </w:r>
      <w:r>
        <w:rPr>
          <w:rFonts w:hint="cs"/>
          <w:rtl/>
        </w:rPr>
        <w:t xml:space="preserve"> </w:t>
      </w:r>
    </w:p>
    <w:p w14:paraId="21CCBDF8" w14:textId="639C1F8D" w:rsidR="008B4669" w:rsidRDefault="008B4669" w:rsidP="000A5953">
      <w:pPr>
        <w:rPr>
          <w:rtl/>
        </w:rPr>
      </w:pPr>
      <w:r>
        <w:rPr>
          <w:rFonts w:hint="cs"/>
          <w:rtl/>
        </w:rPr>
        <w:t xml:space="preserve">جیک: </w:t>
      </w:r>
      <w:r w:rsidR="00A86022">
        <w:rPr>
          <w:rFonts w:hint="cs"/>
          <w:rtl/>
        </w:rPr>
        <w:t>"</w:t>
      </w:r>
      <w:r>
        <w:rPr>
          <w:rFonts w:hint="cs"/>
          <w:rtl/>
        </w:rPr>
        <w:t xml:space="preserve">من که از مریخ میام. من آدم فضاییم. ولی تو به کسی نگو و دوباره میزند زیر خنده. بعد میگوید. معلومه دیگه مدرسه و باشگاه تو غرب خودم کجا زندگی میکنم؟ </w:t>
      </w:r>
      <w:r w:rsidR="00A86022">
        <w:rPr>
          <w:rFonts w:hint="cs"/>
          <w:rtl/>
        </w:rPr>
        <w:t>"</w:t>
      </w:r>
    </w:p>
    <w:p w14:paraId="1C01BB49" w14:textId="1B040A3F" w:rsidR="008B4669" w:rsidRDefault="008B4669" w:rsidP="000A5953">
      <w:pPr>
        <w:rPr>
          <w:rtl/>
        </w:rPr>
      </w:pPr>
      <w:r>
        <w:rPr>
          <w:rFonts w:hint="cs"/>
          <w:rtl/>
        </w:rPr>
        <w:t xml:space="preserve">مونیکا: </w:t>
      </w:r>
      <w:r w:rsidR="00A86022">
        <w:rPr>
          <w:rFonts w:hint="cs"/>
          <w:rtl/>
        </w:rPr>
        <w:t>"</w:t>
      </w:r>
      <w:r>
        <w:rPr>
          <w:rFonts w:hint="cs"/>
          <w:rtl/>
        </w:rPr>
        <w:t xml:space="preserve">خوب، از خودت بگو. </w:t>
      </w:r>
      <w:r w:rsidR="00A86022">
        <w:rPr>
          <w:rFonts w:hint="cs"/>
          <w:rtl/>
        </w:rPr>
        <w:t>"</w:t>
      </w:r>
    </w:p>
    <w:p w14:paraId="702A8489" w14:textId="78EE9469" w:rsidR="008B4669" w:rsidRDefault="008B4669" w:rsidP="000A5953">
      <w:pPr>
        <w:rPr>
          <w:rtl/>
        </w:rPr>
      </w:pPr>
      <w:r>
        <w:rPr>
          <w:rFonts w:hint="cs"/>
          <w:rtl/>
        </w:rPr>
        <w:t xml:space="preserve">جیک: </w:t>
      </w:r>
      <w:r w:rsidR="00A86022">
        <w:rPr>
          <w:rFonts w:hint="cs"/>
          <w:rtl/>
        </w:rPr>
        <w:t>"</w:t>
      </w:r>
      <w:r>
        <w:rPr>
          <w:rFonts w:hint="cs"/>
          <w:rtl/>
        </w:rPr>
        <w:t>بذار یه چی سفارش بدیم</w:t>
      </w:r>
      <w:r w:rsidR="001F66B1">
        <w:rPr>
          <w:rFonts w:hint="cs"/>
          <w:rtl/>
        </w:rPr>
        <w:t>!</w:t>
      </w:r>
      <w:r w:rsidR="00A86022">
        <w:rPr>
          <w:rFonts w:hint="cs"/>
          <w:rtl/>
        </w:rPr>
        <w:t>"</w:t>
      </w:r>
      <w:r>
        <w:rPr>
          <w:rFonts w:hint="cs"/>
          <w:rtl/>
        </w:rPr>
        <w:t xml:space="preserve"> بعد و زنگ روی میز را میزند تا خدمتکار برای گرفتن سفارش بالا بیاید. " چی میخوری تو" </w:t>
      </w:r>
    </w:p>
    <w:p w14:paraId="2019476C" w14:textId="7F5E293D" w:rsidR="008B4669" w:rsidRDefault="008B4669" w:rsidP="000A5953">
      <w:pPr>
        <w:rPr>
          <w:rtl/>
        </w:rPr>
      </w:pPr>
      <w:r>
        <w:rPr>
          <w:rFonts w:hint="cs"/>
          <w:rtl/>
        </w:rPr>
        <w:t>مونیکا:"فرانسوی"</w:t>
      </w:r>
    </w:p>
    <w:p w14:paraId="5A60F2E2" w14:textId="37C14DD8" w:rsidR="008B4669" w:rsidRDefault="008B4669" w:rsidP="000A5953">
      <w:pPr>
        <w:rPr>
          <w:rtl/>
        </w:rPr>
      </w:pPr>
      <w:r>
        <w:rPr>
          <w:rFonts w:hint="cs"/>
          <w:rtl/>
        </w:rPr>
        <w:lastRenderedPageBreak/>
        <w:t xml:space="preserve">خدمتکار که میرسد: </w:t>
      </w:r>
      <w:r w:rsidR="00A86022">
        <w:rPr>
          <w:rFonts w:hint="cs"/>
          <w:rtl/>
        </w:rPr>
        <w:t>"</w:t>
      </w:r>
      <w:r>
        <w:rPr>
          <w:rFonts w:hint="cs"/>
          <w:rtl/>
        </w:rPr>
        <w:t>جیک یک فرانسه</w:t>
      </w:r>
      <w:r w:rsidR="00A30D56">
        <w:rPr>
          <w:rFonts w:hint="cs"/>
          <w:rtl/>
        </w:rPr>
        <w:t>،</w:t>
      </w:r>
      <w:r>
        <w:rPr>
          <w:rFonts w:hint="cs"/>
          <w:rtl/>
        </w:rPr>
        <w:t xml:space="preserve"> یک لاته دوتا کیک برامون بیار. </w:t>
      </w:r>
      <w:r w:rsidR="00A86022">
        <w:rPr>
          <w:rFonts w:hint="cs"/>
          <w:rtl/>
        </w:rPr>
        <w:t>"</w:t>
      </w:r>
    </w:p>
    <w:p w14:paraId="31FD44DB" w14:textId="1DCE13E5" w:rsidR="008B4669" w:rsidRDefault="008B4669" w:rsidP="000A5953">
      <w:pPr>
        <w:rPr>
          <w:rtl/>
        </w:rPr>
      </w:pPr>
      <w:r>
        <w:rPr>
          <w:rFonts w:hint="cs"/>
          <w:rtl/>
        </w:rPr>
        <w:t xml:space="preserve">مونیکا: </w:t>
      </w:r>
      <w:r w:rsidR="00A86022">
        <w:rPr>
          <w:rFonts w:hint="cs"/>
          <w:rtl/>
        </w:rPr>
        <w:t>"</w:t>
      </w:r>
      <w:r>
        <w:rPr>
          <w:rFonts w:hint="cs"/>
          <w:rtl/>
        </w:rPr>
        <w:t xml:space="preserve">کیک؟ من نمیتونم کیک بخورم. رژیم دارم. </w:t>
      </w:r>
      <w:r w:rsidR="00A86022">
        <w:rPr>
          <w:rFonts w:hint="cs"/>
          <w:rtl/>
        </w:rPr>
        <w:t>"</w:t>
      </w:r>
    </w:p>
    <w:p w14:paraId="793D3028" w14:textId="2F9AFA4B" w:rsidR="008B4669" w:rsidRDefault="008B4669" w:rsidP="000A5953">
      <w:pPr>
        <w:rPr>
          <w:rtl/>
        </w:rPr>
      </w:pPr>
      <w:r>
        <w:rPr>
          <w:rFonts w:hint="cs"/>
          <w:rtl/>
        </w:rPr>
        <w:t xml:space="preserve">جیک : </w:t>
      </w:r>
      <w:r w:rsidR="00A86022">
        <w:rPr>
          <w:rFonts w:hint="cs"/>
          <w:rtl/>
        </w:rPr>
        <w:t>"</w:t>
      </w:r>
      <w:r>
        <w:rPr>
          <w:rFonts w:hint="cs"/>
          <w:rtl/>
        </w:rPr>
        <w:t>چی میخوری؟</w:t>
      </w:r>
      <w:r w:rsidR="00A86022">
        <w:rPr>
          <w:rFonts w:hint="cs"/>
          <w:rtl/>
        </w:rPr>
        <w:t>"</w:t>
      </w:r>
    </w:p>
    <w:p w14:paraId="698959BF" w14:textId="536FF138" w:rsidR="008B4669" w:rsidRDefault="008B4669" w:rsidP="000A5953">
      <w:pPr>
        <w:rPr>
          <w:rtl/>
        </w:rPr>
      </w:pPr>
      <w:r>
        <w:rPr>
          <w:rFonts w:hint="cs"/>
          <w:rtl/>
        </w:rPr>
        <w:t>مونیکا:</w:t>
      </w:r>
      <w:r w:rsidR="00A86022">
        <w:rPr>
          <w:rFonts w:hint="cs"/>
          <w:rtl/>
        </w:rPr>
        <w:t>"</w:t>
      </w:r>
      <w:r>
        <w:rPr>
          <w:rFonts w:hint="cs"/>
          <w:rtl/>
        </w:rPr>
        <w:t xml:space="preserve"> همون قهوه.</w:t>
      </w:r>
      <w:r w:rsidR="00A86022">
        <w:rPr>
          <w:rFonts w:hint="cs"/>
          <w:rtl/>
        </w:rPr>
        <w:t>"</w:t>
      </w:r>
    </w:p>
    <w:p w14:paraId="4E6B188D" w14:textId="0885E483" w:rsidR="008B4669" w:rsidRDefault="008B4669" w:rsidP="000A5953">
      <w:pPr>
        <w:rPr>
          <w:rtl/>
        </w:rPr>
      </w:pPr>
      <w:r>
        <w:rPr>
          <w:rFonts w:hint="cs"/>
          <w:rtl/>
        </w:rPr>
        <w:t xml:space="preserve">جیک: </w:t>
      </w:r>
      <w:r w:rsidR="00A86022">
        <w:rPr>
          <w:rFonts w:hint="cs"/>
          <w:rtl/>
        </w:rPr>
        <w:t>"</w:t>
      </w:r>
      <w:r>
        <w:rPr>
          <w:rFonts w:hint="cs"/>
          <w:rtl/>
        </w:rPr>
        <w:t xml:space="preserve">اوکی </w:t>
      </w:r>
      <w:r w:rsidR="007B7522">
        <w:rPr>
          <w:rFonts w:hint="cs"/>
          <w:rtl/>
        </w:rPr>
        <w:t xml:space="preserve">فقط یدونه کیک برای من بیار. </w:t>
      </w:r>
    </w:p>
    <w:p w14:paraId="6F5FE495" w14:textId="505E2362" w:rsidR="007B7522" w:rsidRDefault="007B7522" w:rsidP="000A5953">
      <w:pPr>
        <w:rPr>
          <w:rtl/>
        </w:rPr>
      </w:pPr>
      <w:r>
        <w:rPr>
          <w:rFonts w:hint="cs"/>
          <w:rtl/>
        </w:rPr>
        <w:t>گارسون که سفارش را میآورد جیک منتظر میشود تا کاملا به طبقه پایین بازگردد. و بعد رو به مونیکا "خوب حالا که گارسون نیست کیک رو باهات نصف کنم"</w:t>
      </w:r>
    </w:p>
    <w:p w14:paraId="46804623" w14:textId="69EB96D1" w:rsidR="007B7522" w:rsidRDefault="007B7522" w:rsidP="000A5953">
      <w:pPr>
        <w:rPr>
          <w:rtl/>
        </w:rPr>
      </w:pPr>
      <w:r>
        <w:rPr>
          <w:rFonts w:hint="cs"/>
          <w:rtl/>
        </w:rPr>
        <w:t xml:space="preserve">مونیکا: </w:t>
      </w:r>
      <w:r w:rsidR="00A86022">
        <w:rPr>
          <w:rFonts w:hint="cs"/>
          <w:rtl/>
        </w:rPr>
        <w:t>"</w:t>
      </w:r>
      <w:r>
        <w:rPr>
          <w:rFonts w:hint="cs"/>
          <w:rtl/>
        </w:rPr>
        <w:t xml:space="preserve">نه واقعاً کیک نمیخورم. </w:t>
      </w:r>
      <w:r w:rsidR="00A86022">
        <w:rPr>
          <w:rFonts w:hint="cs"/>
          <w:rtl/>
        </w:rPr>
        <w:t>"</w:t>
      </w:r>
    </w:p>
    <w:p w14:paraId="5E0C5E35" w14:textId="5D453BC7" w:rsidR="007B7522" w:rsidRDefault="007B7522" w:rsidP="000A5953">
      <w:pPr>
        <w:rPr>
          <w:rtl/>
        </w:rPr>
      </w:pPr>
      <w:r>
        <w:rPr>
          <w:rFonts w:hint="cs"/>
          <w:rtl/>
        </w:rPr>
        <w:t xml:space="preserve">جیک: یک تکه از کیک را میبرد و با چنگال برمیدارد و به سمت دهان مونیکا میبرد. </w:t>
      </w:r>
    </w:p>
    <w:p w14:paraId="44131D01" w14:textId="19399A0A" w:rsidR="007B7522" w:rsidRDefault="007B7522" w:rsidP="000A5953">
      <w:pPr>
        <w:rPr>
          <w:rtl/>
        </w:rPr>
      </w:pPr>
      <w:r>
        <w:rPr>
          <w:rFonts w:hint="cs"/>
          <w:rtl/>
        </w:rPr>
        <w:t xml:space="preserve">مونیکا: سر تکان میدهد </w:t>
      </w:r>
    </w:p>
    <w:p w14:paraId="51D72B1A" w14:textId="1B3C92F9" w:rsidR="007B7522" w:rsidRDefault="007B7522" w:rsidP="000A5953">
      <w:pPr>
        <w:rPr>
          <w:rtl/>
        </w:rPr>
      </w:pPr>
      <w:r>
        <w:rPr>
          <w:rFonts w:hint="cs"/>
          <w:rtl/>
        </w:rPr>
        <w:t xml:space="preserve">جیک: با سر به او میگوید که بخورد. </w:t>
      </w:r>
    </w:p>
    <w:p w14:paraId="7DDF1F2A" w14:textId="7EAF5333" w:rsidR="007B7522" w:rsidRDefault="007B7522" w:rsidP="000A5953">
      <w:pPr>
        <w:rPr>
          <w:rtl/>
        </w:rPr>
      </w:pPr>
      <w:r>
        <w:rPr>
          <w:rFonts w:hint="cs"/>
          <w:rtl/>
        </w:rPr>
        <w:t xml:space="preserve">مونیکا: کیک را میخورد. </w:t>
      </w:r>
    </w:p>
    <w:p w14:paraId="2717D193" w14:textId="1B62AA0A" w:rsidR="007B7522" w:rsidRDefault="007B7522" w:rsidP="000A5953">
      <w:pPr>
        <w:rPr>
          <w:rtl/>
        </w:rPr>
      </w:pPr>
      <w:r>
        <w:rPr>
          <w:rFonts w:hint="cs"/>
          <w:rtl/>
        </w:rPr>
        <w:t xml:space="preserve">جیک: میخندد. </w:t>
      </w:r>
    </w:p>
    <w:p w14:paraId="33221062" w14:textId="100B73CB" w:rsidR="007B7522" w:rsidRDefault="007B7522" w:rsidP="000A5953">
      <w:pPr>
        <w:rPr>
          <w:rtl/>
        </w:rPr>
      </w:pPr>
      <w:r>
        <w:rPr>
          <w:rFonts w:hint="cs"/>
          <w:rtl/>
        </w:rPr>
        <w:t xml:space="preserve">مونیکا: </w:t>
      </w:r>
      <w:r w:rsidR="00A86022">
        <w:rPr>
          <w:rFonts w:hint="cs"/>
          <w:rtl/>
        </w:rPr>
        <w:t>"</w:t>
      </w:r>
      <w:r>
        <w:rPr>
          <w:rFonts w:hint="cs"/>
          <w:rtl/>
        </w:rPr>
        <w:t>چرا میخندی</w:t>
      </w:r>
      <w:r w:rsidR="00A86022">
        <w:rPr>
          <w:rFonts w:hint="cs"/>
          <w:rtl/>
        </w:rPr>
        <w:t>"</w:t>
      </w:r>
    </w:p>
    <w:p w14:paraId="252E05C6" w14:textId="3ACAC40B" w:rsidR="007B7522" w:rsidRDefault="007B7522" w:rsidP="000A5953">
      <w:pPr>
        <w:rPr>
          <w:rtl/>
        </w:rPr>
      </w:pPr>
      <w:r>
        <w:rPr>
          <w:rFonts w:hint="cs"/>
          <w:rtl/>
        </w:rPr>
        <w:t xml:space="preserve">جیک: </w:t>
      </w:r>
      <w:r w:rsidR="00A86022">
        <w:rPr>
          <w:rFonts w:hint="cs"/>
          <w:rtl/>
        </w:rPr>
        <w:t>"</w:t>
      </w:r>
      <w:r>
        <w:rPr>
          <w:rFonts w:hint="cs"/>
          <w:rtl/>
        </w:rPr>
        <w:t xml:space="preserve">خیلی با مزه میخوری. </w:t>
      </w:r>
      <w:r w:rsidR="00A86022">
        <w:rPr>
          <w:rFonts w:hint="cs"/>
          <w:rtl/>
        </w:rPr>
        <w:t>"</w:t>
      </w:r>
    </w:p>
    <w:p w14:paraId="3DA6E7CD" w14:textId="2C9D9CA7" w:rsidR="007B7522" w:rsidRDefault="007B7522" w:rsidP="000A5953">
      <w:pPr>
        <w:rPr>
          <w:rtl/>
        </w:rPr>
      </w:pPr>
      <w:r>
        <w:rPr>
          <w:rFonts w:hint="cs"/>
          <w:rtl/>
        </w:rPr>
        <w:t>مونیکا:</w:t>
      </w:r>
      <w:r w:rsidR="00A86022">
        <w:rPr>
          <w:rFonts w:hint="cs"/>
          <w:rtl/>
        </w:rPr>
        <w:t>"</w:t>
      </w:r>
      <w:r>
        <w:rPr>
          <w:rFonts w:hint="cs"/>
          <w:rtl/>
        </w:rPr>
        <w:t xml:space="preserve"> چشه مگه. </w:t>
      </w:r>
      <w:r w:rsidR="00A86022">
        <w:rPr>
          <w:rFonts w:hint="cs"/>
          <w:rtl/>
        </w:rPr>
        <w:t>"</w:t>
      </w:r>
    </w:p>
    <w:p w14:paraId="01F2D219" w14:textId="5A14C230" w:rsidR="007B7522" w:rsidRDefault="007B7522" w:rsidP="000A5953">
      <w:pPr>
        <w:rPr>
          <w:rtl/>
        </w:rPr>
      </w:pPr>
      <w:r>
        <w:rPr>
          <w:rFonts w:hint="cs"/>
          <w:rtl/>
        </w:rPr>
        <w:t xml:space="preserve">جیک: </w:t>
      </w:r>
      <w:r w:rsidR="00A86022">
        <w:rPr>
          <w:rFonts w:hint="cs"/>
          <w:rtl/>
        </w:rPr>
        <w:t>"</w:t>
      </w:r>
      <w:r>
        <w:rPr>
          <w:rFonts w:hint="cs"/>
          <w:rtl/>
        </w:rPr>
        <w:t xml:space="preserve">دوستش دارم. بامزه بود. </w:t>
      </w:r>
      <w:r w:rsidR="00A86022">
        <w:rPr>
          <w:rFonts w:hint="cs"/>
          <w:rtl/>
        </w:rPr>
        <w:t>"</w:t>
      </w:r>
    </w:p>
    <w:p w14:paraId="6CC3FCE7" w14:textId="39D7C050" w:rsidR="007B7522" w:rsidRDefault="007B7522" w:rsidP="000A5953">
      <w:pPr>
        <w:rPr>
          <w:rtl/>
        </w:rPr>
      </w:pPr>
      <w:r>
        <w:rPr>
          <w:rFonts w:hint="cs"/>
          <w:rtl/>
        </w:rPr>
        <w:t xml:space="preserve">مونیکا: </w:t>
      </w:r>
      <w:r w:rsidR="00A86022">
        <w:rPr>
          <w:rFonts w:hint="cs"/>
          <w:rtl/>
        </w:rPr>
        <w:t>"</w:t>
      </w:r>
      <w:r>
        <w:rPr>
          <w:rFonts w:hint="cs"/>
          <w:rtl/>
        </w:rPr>
        <w:t xml:space="preserve">خوب حالا. </w:t>
      </w:r>
      <w:r w:rsidR="00A86022">
        <w:rPr>
          <w:rFonts w:hint="cs"/>
          <w:rtl/>
        </w:rPr>
        <w:t>"</w:t>
      </w:r>
    </w:p>
    <w:p w14:paraId="4439C211" w14:textId="3E55A1ED" w:rsidR="007B7522" w:rsidRDefault="007B7522" w:rsidP="000A5953">
      <w:pPr>
        <w:rPr>
          <w:rtl/>
        </w:rPr>
      </w:pPr>
      <w:r>
        <w:rPr>
          <w:rFonts w:hint="cs"/>
          <w:rtl/>
        </w:rPr>
        <w:lastRenderedPageBreak/>
        <w:t>جیک: "از خودت بگو چند تا بچه هستید؟"</w:t>
      </w:r>
    </w:p>
    <w:p w14:paraId="4BAD3CB7" w14:textId="63B94385" w:rsidR="007B7522" w:rsidRDefault="007B7522" w:rsidP="000A5953">
      <w:pPr>
        <w:rPr>
          <w:rtl/>
        </w:rPr>
      </w:pPr>
      <w:r>
        <w:rPr>
          <w:rFonts w:hint="cs"/>
          <w:rtl/>
        </w:rPr>
        <w:t>مونیکا:"</w:t>
      </w:r>
      <w:r w:rsidR="00C85049">
        <w:rPr>
          <w:rFonts w:hint="cs"/>
          <w:rtl/>
        </w:rPr>
        <w:t>یکی یکدونم</w:t>
      </w:r>
      <w:r>
        <w:rPr>
          <w:rFonts w:hint="cs"/>
          <w:rtl/>
        </w:rPr>
        <w:t>"</w:t>
      </w:r>
    </w:p>
    <w:p w14:paraId="44ED01CD" w14:textId="75C2FBB0" w:rsidR="007B7522" w:rsidRDefault="007B7522" w:rsidP="000A5953">
      <w:pPr>
        <w:rPr>
          <w:rtl/>
        </w:rPr>
      </w:pPr>
      <w:r>
        <w:rPr>
          <w:rFonts w:hint="cs"/>
          <w:rtl/>
        </w:rPr>
        <w:t>جیک:"شغل پدر و مادرت چیه؟"</w:t>
      </w:r>
    </w:p>
    <w:p w14:paraId="543E7524" w14:textId="65BED8DC" w:rsidR="007B7522" w:rsidRDefault="007B7522" w:rsidP="000A5953">
      <w:pPr>
        <w:rPr>
          <w:rtl/>
        </w:rPr>
      </w:pPr>
      <w:r>
        <w:rPr>
          <w:rFonts w:hint="cs"/>
          <w:rtl/>
        </w:rPr>
        <w:t>مونیکا:"متخصص اعصاب و روان هستند. روانپزشک"</w:t>
      </w:r>
    </w:p>
    <w:p w14:paraId="6592608A" w14:textId="17201035" w:rsidR="007B7522" w:rsidRDefault="007B7522" w:rsidP="000A5953">
      <w:pPr>
        <w:rPr>
          <w:rtl/>
        </w:rPr>
      </w:pPr>
      <w:r>
        <w:rPr>
          <w:rFonts w:hint="cs"/>
          <w:rtl/>
        </w:rPr>
        <w:t>جیک:"بزرگترین آرزوت چیه؟"</w:t>
      </w:r>
    </w:p>
    <w:p w14:paraId="441A91F4" w14:textId="4B5D7589" w:rsidR="007B7522" w:rsidRDefault="007B7522" w:rsidP="000A5953">
      <w:pPr>
        <w:rPr>
          <w:rtl/>
        </w:rPr>
      </w:pPr>
      <w:r>
        <w:rPr>
          <w:rFonts w:hint="cs"/>
          <w:rtl/>
        </w:rPr>
        <w:t>مونیکا:"</w:t>
      </w:r>
      <w:r w:rsidR="00914EF1">
        <w:rPr>
          <w:rFonts w:hint="cs"/>
          <w:rtl/>
        </w:rPr>
        <w:t>این‌که</w:t>
      </w:r>
      <w:r>
        <w:rPr>
          <w:rFonts w:hint="cs"/>
          <w:rtl/>
        </w:rPr>
        <w:t xml:space="preserve"> زودتر بزرگشم. حوصله ام از بچه بودن سر رفته"</w:t>
      </w:r>
    </w:p>
    <w:p w14:paraId="1CE78845" w14:textId="0F9FA6AB" w:rsidR="007B7522" w:rsidRDefault="007B7522" w:rsidP="000A5953">
      <w:pPr>
        <w:rPr>
          <w:rtl/>
        </w:rPr>
      </w:pPr>
      <w:r>
        <w:rPr>
          <w:rFonts w:hint="cs"/>
          <w:rtl/>
        </w:rPr>
        <w:t xml:space="preserve">جیک: لبخندی میزند و قاچ دیگر از شیرینی را به مونیکا میدهد. </w:t>
      </w:r>
    </w:p>
    <w:p w14:paraId="7AC99B86" w14:textId="450F8C59" w:rsidR="007B7522" w:rsidRDefault="007B7522" w:rsidP="000A5953">
      <w:pPr>
        <w:rPr>
          <w:rtl/>
        </w:rPr>
      </w:pPr>
      <w:r>
        <w:rPr>
          <w:rFonts w:hint="cs"/>
          <w:rtl/>
        </w:rPr>
        <w:t xml:space="preserve">مونیکا اینبار بدون مکث کیک را میخورد. </w:t>
      </w:r>
    </w:p>
    <w:p w14:paraId="00880A87" w14:textId="17D6B9CE" w:rsidR="007B7522" w:rsidRDefault="007B7522" w:rsidP="000A5953">
      <w:pPr>
        <w:rPr>
          <w:rtl/>
        </w:rPr>
      </w:pPr>
      <w:r>
        <w:rPr>
          <w:rFonts w:hint="cs"/>
          <w:rtl/>
        </w:rPr>
        <w:t xml:space="preserve">جیک: لبخندی میزند. </w:t>
      </w:r>
      <w:r w:rsidR="00A86022">
        <w:rPr>
          <w:rFonts w:hint="cs"/>
          <w:rtl/>
        </w:rPr>
        <w:t>"</w:t>
      </w:r>
      <w:r>
        <w:rPr>
          <w:rFonts w:hint="cs"/>
          <w:rtl/>
        </w:rPr>
        <w:t xml:space="preserve">تو خیلی خوشگلی. </w:t>
      </w:r>
      <w:r w:rsidR="00A86022">
        <w:rPr>
          <w:rFonts w:hint="cs"/>
          <w:rtl/>
        </w:rPr>
        <w:t>"</w:t>
      </w:r>
    </w:p>
    <w:p w14:paraId="3C8D774A" w14:textId="38235FB3" w:rsidR="007B7522" w:rsidRDefault="007B7522" w:rsidP="000A5953">
      <w:pPr>
        <w:rPr>
          <w:rtl/>
        </w:rPr>
      </w:pPr>
      <w:r>
        <w:rPr>
          <w:rFonts w:hint="cs"/>
          <w:rtl/>
        </w:rPr>
        <w:t xml:space="preserve">مونیکا: لبخندی میزند. </w:t>
      </w:r>
      <w:r w:rsidR="00A86022">
        <w:rPr>
          <w:rFonts w:hint="cs"/>
          <w:rtl/>
        </w:rPr>
        <w:t>"</w:t>
      </w:r>
      <w:r>
        <w:rPr>
          <w:rFonts w:hint="cs"/>
          <w:rtl/>
        </w:rPr>
        <w:t xml:space="preserve">مرسی. پسر ها فکر </w:t>
      </w:r>
      <w:r w:rsidR="0034475E">
        <w:rPr>
          <w:rFonts w:hint="cs"/>
          <w:rtl/>
        </w:rPr>
        <w:t>می‌کنند</w:t>
      </w:r>
      <w:r>
        <w:rPr>
          <w:rFonts w:hint="cs"/>
          <w:rtl/>
        </w:rPr>
        <w:t xml:space="preserve"> من زیادی خشنم. </w:t>
      </w:r>
      <w:r w:rsidR="00A86022">
        <w:rPr>
          <w:rFonts w:hint="cs"/>
          <w:rtl/>
        </w:rPr>
        <w:t>"</w:t>
      </w:r>
    </w:p>
    <w:p w14:paraId="39BC4C06" w14:textId="44D52563" w:rsidR="007B7522" w:rsidRDefault="007B7522" w:rsidP="000A5953">
      <w:pPr>
        <w:rPr>
          <w:rtl/>
        </w:rPr>
      </w:pPr>
      <w:r>
        <w:rPr>
          <w:rFonts w:hint="cs"/>
          <w:rtl/>
        </w:rPr>
        <w:t xml:space="preserve">جیک: </w:t>
      </w:r>
      <w:r w:rsidR="00A86022">
        <w:rPr>
          <w:rFonts w:hint="cs"/>
          <w:rtl/>
        </w:rPr>
        <w:t>"</w:t>
      </w:r>
      <w:r>
        <w:rPr>
          <w:rFonts w:hint="cs"/>
          <w:rtl/>
        </w:rPr>
        <w:t xml:space="preserve">فکر </w:t>
      </w:r>
      <w:r w:rsidR="0034475E">
        <w:rPr>
          <w:rFonts w:hint="cs"/>
          <w:rtl/>
        </w:rPr>
        <w:t>می‌کنند</w:t>
      </w:r>
      <w:r>
        <w:rPr>
          <w:rFonts w:hint="cs"/>
          <w:rtl/>
        </w:rPr>
        <w:t xml:space="preserve">؟ </w:t>
      </w:r>
      <w:r w:rsidR="00A30D56">
        <w:rPr>
          <w:rFonts w:hint="cs"/>
          <w:rtl/>
        </w:rPr>
        <w:t>قبل</w:t>
      </w:r>
      <w:r>
        <w:rPr>
          <w:rFonts w:hint="cs"/>
          <w:rtl/>
        </w:rPr>
        <w:t xml:space="preserve"> از کتک خوردن فکر </w:t>
      </w:r>
      <w:r w:rsidR="0034475E">
        <w:rPr>
          <w:rFonts w:hint="cs"/>
          <w:rtl/>
        </w:rPr>
        <w:t>می‌کنند</w:t>
      </w:r>
      <w:r w:rsidR="00A30D56">
        <w:rPr>
          <w:rFonts w:hint="cs"/>
          <w:rtl/>
        </w:rPr>
        <w:t>،</w:t>
      </w:r>
      <w:r>
        <w:rPr>
          <w:rFonts w:hint="cs"/>
          <w:rtl/>
        </w:rPr>
        <w:t xml:space="preserve"> یا بعدش؟</w:t>
      </w:r>
      <w:r w:rsidR="00A86022">
        <w:rPr>
          <w:rFonts w:hint="cs"/>
          <w:rtl/>
        </w:rPr>
        <w:t>"</w:t>
      </w:r>
    </w:p>
    <w:p w14:paraId="29C846C5" w14:textId="36D93097" w:rsidR="007B7522" w:rsidRDefault="007B7522" w:rsidP="000A5953">
      <w:pPr>
        <w:rPr>
          <w:rtl/>
        </w:rPr>
      </w:pPr>
      <w:r>
        <w:rPr>
          <w:rFonts w:hint="cs"/>
          <w:rtl/>
        </w:rPr>
        <w:t>مونیکا: میخندد.</w:t>
      </w:r>
      <w:r w:rsidR="00A86022">
        <w:rPr>
          <w:rFonts w:hint="cs"/>
          <w:rtl/>
        </w:rPr>
        <w:t>"</w:t>
      </w:r>
      <w:r>
        <w:rPr>
          <w:rFonts w:hint="cs"/>
          <w:rtl/>
        </w:rPr>
        <w:t xml:space="preserve"> همیشه اینجوری نیست.</w:t>
      </w:r>
      <w:r w:rsidR="00A86022">
        <w:rPr>
          <w:rFonts w:hint="cs"/>
          <w:rtl/>
        </w:rPr>
        <w:t>"</w:t>
      </w:r>
    </w:p>
    <w:p w14:paraId="5435A650" w14:textId="689B5726" w:rsidR="007B7522" w:rsidRDefault="007B7522" w:rsidP="000A5953">
      <w:pPr>
        <w:rPr>
          <w:rtl/>
        </w:rPr>
      </w:pPr>
      <w:r>
        <w:rPr>
          <w:rFonts w:hint="cs"/>
          <w:rtl/>
        </w:rPr>
        <w:t>جیک: میخندد. "هست! خودت هم میدونی که هست".</w:t>
      </w:r>
    </w:p>
    <w:p w14:paraId="2A6B2AC5" w14:textId="74206034" w:rsidR="007B7522" w:rsidRDefault="007B7522" w:rsidP="000A5953">
      <w:pPr>
        <w:rPr>
          <w:rtl/>
        </w:rPr>
      </w:pPr>
      <w:r>
        <w:rPr>
          <w:rFonts w:hint="cs"/>
          <w:rtl/>
        </w:rPr>
        <w:t xml:space="preserve">مونیکا: </w:t>
      </w:r>
      <w:r w:rsidR="00A86022">
        <w:rPr>
          <w:rFonts w:hint="cs"/>
          <w:rtl/>
        </w:rPr>
        <w:t>"</w:t>
      </w:r>
      <w:r>
        <w:rPr>
          <w:rFonts w:hint="cs"/>
          <w:rtl/>
        </w:rPr>
        <w:t xml:space="preserve">خوب باشه هست. اصلا من خشنم. مشکلیه. </w:t>
      </w:r>
      <w:r w:rsidR="00A86022">
        <w:rPr>
          <w:rFonts w:hint="cs"/>
          <w:rtl/>
        </w:rPr>
        <w:t>"</w:t>
      </w:r>
    </w:p>
    <w:p w14:paraId="30B9EECD" w14:textId="3B5C316E" w:rsidR="007B7522" w:rsidRDefault="007B7522" w:rsidP="000A5953">
      <w:pPr>
        <w:rPr>
          <w:rtl/>
        </w:rPr>
      </w:pPr>
      <w:r>
        <w:rPr>
          <w:rFonts w:hint="cs"/>
          <w:rtl/>
        </w:rPr>
        <w:t xml:space="preserve">جیک: </w:t>
      </w:r>
      <w:r w:rsidR="00A86022">
        <w:rPr>
          <w:rFonts w:hint="cs"/>
          <w:rtl/>
        </w:rPr>
        <w:t>"</w:t>
      </w:r>
      <w:r>
        <w:rPr>
          <w:rFonts w:hint="cs"/>
          <w:rtl/>
        </w:rPr>
        <w:t xml:space="preserve">من که خوشم میاد. </w:t>
      </w:r>
      <w:r w:rsidR="00A86022">
        <w:rPr>
          <w:rFonts w:hint="cs"/>
          <w:rtl/>
        </w:rPr>
        <w:t>"</w:t>
      </w:r>
    </w:p>
    <w:p w14:paraId="20AC3087" w14:textId="09740A7C" w:rsidR="007B7522" w:rsidRDefault="007B7522" w:rsidP="000A5953">
      <w:pPr>
        <w:rPr>
          <w:rtl/>
        </w:rPr>
      </w:pPr>
      <w:r>
        <w:rPr>
          <w:rFonts w:hint="cs"/>
          <w:rtl/>
        </w:rPr>
        <w:t xml:space="preserve">مونیکا: </w:t>
      </w:r>
      <w:r w:rsidR="00A86022">
        <w:rPr>
          <w:rFonts w:hint="cs"/>
          <w:rtl/>
        </w:rPr>
        <w:t>"</w:t>
      </w:r>
      <w:r>
        <w:rPr>
          <w:rFonts w:hint="cs"/>
          <w:rtl/>
        </w:rPr>
        <w:t xml:space="preserve">بپا خفه نشی. گیر نکنم تو گلوت. </w:t>
      </w:r>
      <w:r w:rsidR="00A86022">
        <w:rPr>
          <w:rFonts w:hint="cs"/>
          <w:rtl/>
        </w:rPr>
        <w:t>"</w:t>
      </w:r>
    </w:p>
    <w:p w14:paraId="214046E6" w14:textId="2D74D6B2" w:rsidR="007B7522" w:rsidRDefault="007B7522" w:rsidP="000A5953">
      <w:pPr>
        <w:rPr>
          <w:rtl/>
        </w:rPr>
      </w:pPr>
      <w:r>
        <w:rPr>
          <w:rFonts w:hint="cs"/>
          <w:rtl/>
        </w:rPr>
        <w:lastRenderedPageBreak/>
        <w:t xml:space="preserve">جیک: میخندد، </w:t>
      </w:r>
      <w:r w:rsidR="00A86022">
        <w:rPr>
          <w:rFonts w:hint="cs"/>
          <w:rtl/>
        </w:rPr>
        <w:t>"</w:t>
      </w:r>
      <w:r>
        <w:rPr>
          <w:rFonts w:hint="cs"/>
          <w:rtl/>
        </w:rPr>
        <w:t>ببخشید ن</w:t>
      </w:r>
      <w:r w:rsidR="0034475E">
        <w:rPr>
          <w:rFonts w:hint="cs"/>
          <w:rtl/>
        </w:rPr>
        <w:t>می‌خواست</w:t>
      </w:r>
      <w:r>
        <w:rPr>
          <w:rFonts w:hint="cs"/>
          <w:rtl/>
        </w:rPr>
        <w:t xml:space="preserve">م ناراحتت کنم. نمیخواهم هیچی ناراحتت کنه. شاید بگی خل شدم ولی تو تنها آدمی هستی که کنارش اینقدر راحتم. من کلاً با هیچکی حال نمیکنم. ولی تو فرق داری. نمیدونم چیه ولی فرق داری. </w:t>
      </w:r>
      <w:r w:rsidR="00A86022">
        <w:rPr>
          <w:rFonts w:hint="cs"/>
          <w:rtl/>
        </w:rPr>
        <w:t>"</w:t>
      </w:r>
    </w:p>
    <w:p w14:paraId="6A13AD70" w14:textId="2E1AEA60" w:rsidR="007B7522" w:rsidRDefault="007B7522" w:rsidP="000A5953">
      <w:pPr>
        <w:rPr>
          <w:rtl/>
        </w:rPr>
      </w:pPr>
      <w:r>
        <w:rPr>
          <w:rFonts w:hint="cs"/>
          <w:rtl/>
        </w:rPr>
        <w:t xml:space="preserve">مونیکا: </w:t>
      </w:r>
      <w:r w:rsidR="00A86022">
        <w:rPr>
          <w:rFonts w:hint="cs"/>
          <w:rtl/>
        </w:rPr>
        <w:t>"</w:t>
      </w:r>
      <w:r>
        <w:rPr>
          <w:rFonts w:hint="cs"/>
          <w:rtl/>
        </w:rPr>
        <w:t xml:space="preserve">میخندد. خفه شو. </w:t>
      </w:r>
      <w:r w:rsidR="00A86022">
        <w:rPr>
          <w:rFonts w:hint="cs"/>
          <w:rtl/>
        </w:rPr>
        <w:t>"</w:t>
      </w:r>
    </w:p>
    <w:p w14:paraId="13F9324B" w14:textId="1B32E77B" w:rsidR="007B7522" w:rsidRDefault="007B2526" w:rsidP="000A5953">
      <w:pPr>
        <w:rPr>
          <w:rtl/>
        </w:rPr>
      </w:pPr>
      <w:r>
        <w:rPr>
          <w:rFonts w:hint="cs"/>
          <w:rtl/>
        </w:rPr>
        <w:t xml:space="preserve">جیک: </w:t>
      </w:r>
      <w:r w:rsidR="00A86022">
        <w:rPr>
          <w:rFonts w:hint="cs"/>
          <w:rtl/>
        </w:rPr>
        <w:t>"</w:t>
      </w:r>
      <w:r>
        <w:rPr>
          <w:rFonts w:hint="cs"/>
          <w:rtl/>
        </w:rPr>
        <w:t xml:space="preserve">کمی از لاته اش میخورد. از مدرسه بگو. چطوره مدرسه های محلمون. </w:t>
      </w:r>
      <w:r w:rsidR="00A86022">
        <w:rPr>
          <w:rFonts w:hint="cs"/>
          <w:rtl/>
        </w:rPr>
        <w:t>"</w:t>
      </w:r>
    </w:p>
    <w:p w14:paraId="3174F125" w14:textId="1A1B9039" w:rsidR="007B2526" w:rsidRDefault="007B2526" w:rsidP="000A5953">
      <w:pPr>
        <w:rPr>
          <w:rtl/>
        </w:rPr>
      </w:pPr>
      <w:r>
        <w:rPr>
          <w:rFonts w:hint="cs"/>
          <w:rtl/>
        </w:rPr>
        <w:t xml:space="preserve">مونیکا: </w:t>
      </w:r>
      <w:r w:rsidR="00A86022">
        <w:rPr>
          <w:rFonts w:hint="cs"/>
          <w:rtl/>
        </w:rPr>
        <w:t>"</w:t>
      </w:r>
      <w:r>
        <w:rPr>
          <w:rFonts w:hint="cs"/>
          <w:rtl/>
        </w:rPr>
        <w:t>مزخرفه. من ن</w:t>
      </w:r>
      <w:r w:rsidR="006148C5">
        <w:rPr>
          <w:rFonts w:hint="cs"/>
          <w:rtl/>
        </w:rPr>
        <w:t>می‌خوام</w:t>
      </w:r>
      <w:r>
        <w:rPr>
          <w:rFonts w:hint="cs"/>
          <w:rtl/>
        </w:rPr>
        <w:t xml:space="preserve"> راجع به مدرسه حرف بزنم. </w:t>
      </w:r>
      <w:r w:rsidR="00A86022">
        <w:rPr>
          <w:rFonts w:hint="cs"/>
          <w:rtl/>
        </w:rPr>
        <w:t>"</w:t>
      </w:r>
    </w:p>
    <w:p w14:paraId="37FA578B" w14:textId="44FD410B" w:rsidR="007B2526" w:rsidRDefault="007B2526" w:rsidP="000A5953">
      <w:pPr>
        <w:rPr>
          <w:rtl/>
        </w:rPr>
      </w:pPr>
      <w:r>
        <w:rPr>
          <w:rFonts w:hint="cs"/>
          <w:rtl/>
        </w:rPr>
        <w:t xml:space="preserve">جیک: </w:t>
      </w:r>
      <w:r w:rsidR="00A86022">
        <w:rPr>
          <w:rFonts w:hint="cs"/>
          <w:rtl/>
        </w:rPr>
        <w:t>"</w:t>
      </w:r>
      <w:r>
        <w:rPr>
          <w:rFonts w:hint="cs"/>
          <w:rtl/>
        </w:rPr>
        <w:t xml:space="preserve">من فقط </w:t>
      </w:r>
      <w:r w:rsidR="006148C5">
        <w:rPr>
          <w:rFonts w:hint="cs"/>
          <w:rtl/>
        </w:rPr>
        <w:t>می‌خوام</w:t>
      </w:r>
      <w:r>
        <w:rPr>
          <w:rFonts w:hint="cs"/>
          <w:rtl/>
        </w:rPr>
        <w:t xml:space="preserve"> صدات رو بشنوم. صدات منو یاد یه چیزی میندازه نمیدونم چیه. ولی حس قشنگی داره. یه حس آرامش. خیلی وقته همچین حسی نداشتم. حرف بزن </w:t>
      </w:r>
      <w:r w:rsidR="006148C5">
        <w:rPr>
          <w:rFonts w:hint="cs"/>
          <w:rtl/>
        </w:rPr>
        <w:t>می‌خوام</w:t>
      </w:r>
      <w:r>
        <w:rPr>
          <w:rFonts w:hint="cs"/>
          <w:rtl/>
        </w:rPr>
        <w:t xml:space="preserve"> صدات رو بشنوم. و لبخندی میزند.</w:t>
      </w:r>
      <w:r w:rsidR="00A86022">
        <w:rPr>
          <w:rFonts w:hint="cs"/>
          <w:rtl/>
        </w:rPr>
        <w:t>"</w:t>
      </w:r>
      <w:r>
        <w:rPr>
          <w:rFonts w:hint="cs"/>
          <w:rtl/>
        </w:rPr>
        <w:t xml:space="preserve"> </w:t>
      </w:r>
    </w:p>
    <w:p w14:paraId="1E9DADC8" w14:textId="06049C0F" w:rsidR="007B2526" w:rsidRDefault="007B2526" w:rsidP="000A5953">
      <w:pPr>
        <w:rPr>
          <w:rtl/>
        </w:rPr>
      </w:pPr>
      <w:r>
        <w:rPr>
          <w:rFonts w:hint="cs"/>
          <w:rtl/>
        </w:rPr>
        <w:t xml:space="preserve">مونیکا: </w:t>
      </w:r>
      <w:r w:rsidR="00A86022">
        <w:rPr>
          <w:rFonts w:hint="cs"/>
          <w:rtl/>
        </w:rPr>
        <w:t>"</w:t>
      </w:r>
      <w:r>
        <w:rPr>
          <w:rFonts w:hint="cs"/>
          <w:rtl/>
        </w:rPr>
        <w:t xml:space="preserve">با دست چپ دست جیک را میگیرد و لبخندی به او میزند. جدی میگی یا مسخرم میکنی. </w:t>
      </w:r>
      <w:r w:rsidR="00A86022">
        <w:rPr>
          <w:rFonts w:hint="cs"/>
          <w:rtl/>
        </w:rPr>
        <w:t>"</w:t>
      </w:r>
    </w:p>
    <w:p w14:paraId="46B4253C" w14:textId="2CBC371E" w:rsidR="007B2526" w:rsidRDefault="007B2526" w:rsidP="000A5953">
      <w:pPr>
        <w:rPr>
          <w:rtl/>
        </w:rPr>
      </w:pPr>
      <w:r>
        <w:rPr>
          <w:rFonts w:hint="cs"/>
          <w:rtl/>
        </w:rPr>
        <w:t xml:space="preserve">جیک: </w:t>
      </w:r>
      <w:r w:rsidR="00A86022">
        <w:rPr>
          <w:rFonts w:hint="cs"/>
          <w:rtl/>
        </w:rPr>
        <w:t>"</w:t>
      </w:r>
      <w:r>
        <w:rPr>
          <w:rFonts w:hint="cs"/>
          <w:rtl/>
        </w:rPr>
        <w:t xml:space="preserve">مسخره چیه من ازت خوشم میاد. </w:t>
      </w:r>
      <w:r w:rsidR="00A86022">
        <w:rPr>
          <w:rFonts w:hint="cs"/>
          <w:rtl/>
        </w:rPr>
        <w:t>"</w:t>
      </w:r>
    </w:p>
    <w:p w14:paraId="2A45EC8E" w14:textId="1BE08546" w:rsidR="007B2526" w:rsidRDefault="007B2526" w:rsidP="000A5953">
      <w:pPr>
        <w:rPr>
          <w:rtl/>
        </w:rPr>
      </w:pPr>
      <w:r>
        <w:rPr>
          <w:rFonts w:hint="cs"/>
          <w:rtl/>
        </w:rPr>
        <w:t xml:space="preserve">مونیکا: </w:t>
      </w:r>
      <w:r w:rsidR="00A86022">
        <w:rPr>
          <w:rFonts w:hint="cs"/>
          <w:rtl/>
        </w:rPr>
        <w:t>"</w:t>
      </w:r>
      <w:r>
        <w:rPr>
          <w:rFonts w:hint="cs"/>
          <w:rtl/>
        </w:rPr>
        <w:t xml:space="preserve">میخندد. باشه منم از تو خوشم میاد. چی بگم. </w:t>
      </w:r>
      <w:r w:rsidR="00A86022">
        <w:rPr>
          <w:rFonts w:hint="cs"/>
          <w:rtl/>
        </w:rPr>
        <w:t>"</w:t>
      </w:r>
    </w:p>
    <w:p w14:paraId="03CD226E" w14:textId="44DC2B74" w:rsidR="007B2526" w:rsidRDefault="007B2526" w:rsidP="000A5953">
      <w:pPr>
        <w:rPr>
          <w:rtl/>
        </w:rPr>
      </w:pPr>
      <w:r>
        <w:rPr>
          <w:rFonts w:hint="cs"/>
          <w:rtl/>
        </w:rPr>
        <w:t xml:space="preserve">جیک: </w:t>
      </w:r>
      <w:r w:rsidR="00A86022">
        <w:rPr>
          <w:rFonts w:hint="cs"/>
          <w:rtl/>
        </w:rPr>
        <w:t>"</w:t>
      </w:r>
      <w:r>
        <w:rPr>
          <w:rFonts w:hint="cs"/>
          <w:rtl/>
        </w:rPr>
        <w:t xml:space="preserve">اتاقت چه شکلیه. </w:t>
      </w:r>
      <w:r w:rsidR="00A86022">
        <w:rPr>
          <w:rFonts w:hint="cs"/>
          <w:rtl/>
        </w:rPr>
        <w:t>"</w:t>
      </w:r>
    </w:p>
    <w:p w14:paraId="0AF53DC7" w14:textId="1B8C3972" w:rsidR="007B2526" w:rsidRDefault="007B2526" w:rsidP="000A5953">
      <w:pPr>
        <w:rPr>
          <w:rtl/>
        </w:rPr>
      </w:pPr>
      <w:r>
        <w:rPr>
          <w:rFonts w:hint="cs"/>
          <w:rtl/>
        </w:rPr>
        <w:t xml:space="preserve">مونیکا: </w:t>
      </w:r>
      <w:r w:rsidR="00A86022">
        <w:rPr>
          <w:rFonts w:hint="cs"/>
          <w:rtl/>
        </w:rPr>
        <w:t>"</w:t>
      </w:r>
      <w:r>
        <w:rPr>
          <w:rFonts w:hint="cs"/>
          <w:rtl/>
        </w:rPr>
        <w:t xml:space="preserve">خوب خونه ما دوبلکسه، تو شمال بیشتر خونه ها دوبلکس هستند. </w:t>
      </w:r>
      <w:r w:rsidR="00A30D56">
        <w:rPr>
          <w:rFonts w:hint="cs"/>
          <w:rtl/>
        </w:rPr>
        <w:t>خودت</w:t>
      </w:r>
      <w:r w:rsidR="0034475E">
        <w:rPr>
          <w:rFonts w:hint="cs"/>
          <w:rtl/>
        </w:rPr>
        <w:t xml:space="preserve"> </w:t>
      </w:r>
      <w:r>
        <w:rPr>
          <w:rFonts w:hint="cs"/>
          <w:rtl/>
        </w:rPr>
        <w:t>میدونی</w:t>
      </w:r>
      <w:r w:rsidR="00A30D56">
        <w:rPr>
          <w:rFonts w:hint="cs"/>
          <w:rtl/>
        </w:rPr>
        <w:t xml:space="preserve"> که!.</w:t>
      </w:r>
      <w:r>
        <w:rPr>
          <w:rFonts w:hint="cs"/>
          <w:rtl/>
        </w:rPr>
        <w:t xml:space="preserve"> من طبقه بالا اتاق دارم. اتاقم بزرگه دیوارهاش سبز ملایم هستند با تصویری از یک درخت زیتون که روی دیوار روبروی درب نقاشی شده. تختم سمت راسته و روش یک ملافه با عکس کیتی دارم. سمت چپ هم میز تحریر و کتابخونه است. که رنگش قوه ایی. کمد عروسک و لباس ها هم سمت راست درب تو دیواره. سقف اتاق نقاشی شده عکس یک آسمون با ابر های سفید که یک عالمه توله خرس روی ابرها دارند بازی </w:t>
      </w:r>
      <w:r w:rsidR="0034475E">
        <w:rPr>
          <w:rFonts w:hint="cs"/>
          <w:rtl/>
        </w:rPr>
        <w:t>می‌کنند</w:t>
      </w:r>
      <w:r>
        <w:rPr>
          <w:rFonts w:hint="cs"/>
          <w:rtl/>
        </w:rPr>
        <w:t xml:space="preserve">. </w:t>
      </w:r>
      <w:r w:rsidR="00A86022">
        <w:rPr>
          <w:rFonts w:hint="cs"/>
          <w:rtl/>
        </w:rPr>
        <w:t>"</w:t>
      </w:r>
    </w:p>
    <w:p w14:paraId="3BDB38B4" w14:textId="4496C15C" w:rsidR="007B2526" w:rsidRDefault="007B2526" w:rsidP="000A5953">
      <w:pPr>
        <w:rPr>
          <w:rtl/>
        </w:rPr>
      </w:pPr>
      <w:r>
        <w:rPr>
          <w:rFonts w:hint="cs"/>
          <w:rtl/>
        </w:rPr>
        <w:lastRenderedPageBreak/>
        <w:t xml:space="preserve">جیک: </w:t>
      </w:r>
      <w:r w:rsidR="00A86022">
        <w:rPr>
          <w:rFonts w:hint="cs"/>
          <w:rtl/>
        </w:rPr>
        <w:t>"</w:t>
      </w:r>
      <w:r>
        <w:rPr>
          <w:rFonts w:hint="cs"/>
          <w:rtl/>
        </w:rPr>
        <w:t xml:space="preserve">باید قشنگ باشه. </w:t>
      </w:r>
      <w:r w:rsidR="00A86022">
        <w:rPr>
          <w:rFonts w:hint="cs"/>
          <w:rtl/>
        </w:rPr>
        <w:t>"</w:t>
      </w:r>
    </w:p>
    <w:p w14:paraId="610D8598" w14:textId="0DE79AFB" w:rsidR="007B2526" w:rsidRDefault="007B2526" w:rsidP="000A5953">
      <w:pPr>
        <w:rPr>
          <w:rtl/>
        </w:rPr>
      </w:pPr>
      <w:r>
        <w:rPr>
          <w:rFonts w:hint="cs"/>
          <w:rtl/>
        </w:rPr>
        <w:t xml:space="preserve">مونیکا: </w:t>
      </w:r>
      <w:r w:rsidR="00A86022">
        <w:rPr>
          <w:rFonts w:hint="cs"/>
          <w:rtl/>
        </w:rPr>
        <w:t>"</w:t>
      </w:r>
      <w:r>
        <w:rPr>
          <w:rFonts w:hint="cs"/>
          <w:rtl/>
        </w:rPr>
        <w:t xml:space="preserve">یکم بچگونه است ولی من دوستش دارم. </w:t>
      </w:r>
      <w:r w:rsidR="00A86022">
        <w:rPr>
          <w:rFonts w:hint="cs"/>
          <w:rtl/>
        </w:rPr>
        <w:t>"</w:t>
      </w:r>
    </w:p>
    <w:p w14:paraId="29E44575" w14:textId="4294D688" w:rsidR="007B2526" w:rsidRDefault="007B2526" w:rsidP="000A5953">
      <w:pPr>
        <w:rPr>
          <w:rtl/>
        </w:rPr>
      </w:pPr>
      <w:r>
        <w:rPr>
          <w:rFonts w:hint="cs"/>
          <w:rtl/>
        </w:rPr>
        <w:t xml:space="preserve">جیک: </w:t>
      </w:r>
      <w:r w:rsidR="00A86022">
        <w:rPr>
          <w:rFonts w:hint="cs"/>
          <w:rtl/>
        </w:rPr>
        <w:t>"</w:t>
      </w:r>
      <w:r>
        <w:rPr>
          <w:rFonts w:hint="cs"/>
          <w:rtl/>
        </w:rPr>
        <w:t xml:space="preserve">خوبه. از روزت بگو از پدر مادرت چطوری باشون. </w:t>
      </w:r>
      <w:r w:rsidR="00A86022">
        <w:rPr>
          <w:rFonts w:hint="cs"/>
          <w:rtl/>
        </w:rPr>
        <w:t>"</w:t>
      </w:r>
    </w:p>
    <w:p w14:paraId="14831D9C" w14:textId="372F3E49" w:rsidR="007B2526" w:rsidRDefault="007B2526" w:rsidP="000A5953">
      <w:pPr>
        <w:rPr>
          <w:rtl/>
        </w:rPr>
      </w:pPr>
      <w:r>
        <w:rPr>
          <w:rFonts w:hint="cs"/>
          <w:rtl/>
        </w:rPr>
        <w:t xml:space="preserve">مونیکا: </w:t>
      </w:r>
      <w:r w:rsidR="00A86022">
        <w:rPr>
          <w:rFonts w:hint="cs"/>
          <w:rtl/>
        </w:rPr>
        <w:t>"</w:t>
      </w:r>
      <w:r>
        <w:rPr>
          <w:rFonts w:hint="cs"/>
          <w:rtl/>
        </w:rPr>
        <w:t xml:space="preserve">خوبه میدونی دیگه مثل همه پدر مادر ها مدام سر آدم غر میزنند. </w:t>
      </w:r>
      <w:r w:rsidR="00A86022">
        <w:rPr>
          <w:rFonts w:hint="cs"/>
          <w:rtl/>
        </w:rPr>
        <w:t>"</w:t>
      </w:r>
    </w:p>
    <w:p w14:paraId="78AA8C76" w14:textId="0D1D6D5E" w:rsidR="007B2526" w:rsidRDefault="007B2526" w:rsidP="000A5953">
      <w:pPr>
        <w:rPr>
          <w:rtl/>
        </w:rPr>
      </w:pPr>
      <w:r>
        <w:rPr>
          <w:rFonts w:hint="cs"/>
          <w:rtl/>
        </w:rPr>
        <w:t xml:space="preserve">جیک: </w:t>
      </w:r>
      <w:r w:rsidR="00A86022">
        <w:rPr>
          <w:rFonts w:hint="cs"/>
          <w:rtl/>
        </w:rPr>
        <w:t>"</w:t>
      </w:r>
      <w:r>
        <w:rPr>
          <w:rFonts w:hint="cs"/>
          <w:rtl/>
        </w:rPr>
        <w:t>با خنده، مثلا میگن دختر نباید دعوا کنه</w:t>
      </w:r>
      <w:r w:rsidR="00A30D56">
        <w:rPr>
          <w:rFonts w:hint="cs"/>
          <w:rtl/>
        </w:rPr>
        <w:t>؟!.</w:t>
      </w:r>
      <w:r>
        <w:rPr>
          <w:rFonts w:hint="cs"/>
          <w:rtl/>
        </w:rPr>
        <w:t xml:space="preserve"> اون هم با </w:t>
      </w:r>
      <w:r w:rsidR="00024C65">
        <w:rPr>
          <w:rFonts w:hint="cs"/>
          <w:rtl/>
        </w:rPr>
        <w:t xml:space="preserve">سه </w:t>
      </w:r>
      <w:r>
        <w:rPr>
          <w:rFonts w:hint="cs"/>
          <w:rtl/>
        </w:rPr>
        <w:t xml:space="preserve">تا پسر بصورت همزمان. اونهم تو کوچه. </w:t>
      </w:r>
      <w:r w:rsidR="00A86022">
        <w:rPr>
          <w:rFonts w:hint="cs"/>
          <w:rtl/>
        </w:rPr>
        <w:t>"</w:t>
      </w:r>
    </w:p>
    <w:p w14:paraId="2148FFD6" w14:textId="556042BF" w:rsidR="007B2526" w:rsidRDefault="007B2526" w:rsidP="000A5953">
      <w:pPr>
        <w:rPr>
          <w:rtl/>
        </w:rPr>
      </w:pPr>
      <w:r>
        <w:rPr>
          <w:rFonts w:hint="cs"/>
          <w:rtl/>
        </w:rPr>
        <w:t>مونیکا: قیافه متعجبی به خودش میگیرد." دقیقاً</w:t>
      </w:r>
      <w:r w:rsidR="00C85049">
        <w:rPr>
          <w:rFonts w:hint="cs"/>
          <w:rtl/>
        </w:rPr>
        <w:t>.</w:t>
      </w:r>
      <w:r>
        <w:rPr>
          <w:rFonts w:hint="cs"/>
          <w:rtl/>
        </w:rPr>
        <w:t xml:space="preserve"> از کجا فهمیدی دیدیشون از قبل" </w:t>
      </w:r>
    </w:p>
    <w:p w14:paraId="1CA8B069" w14:textId="1DA9CB5C" w:rsidR="007B2526" w:rsidRDefault="007B2526" w:rsidP="000A5953">
      <w:pPr>
        <w:rPr>
          <w:rtl/>
        </w:rPr>
      </w:pPr>
      <w:r>
        <w:rPr>
          <w:rFonts w:hint="cs"/>
          <w:rtl/>
        </w:rPr>
        <w:t xml:space="preserve">هر دو غش غش میخندند. </w:t>
      </w:r>
    </w:p>
    <w:p w14:paraId="15EB5633" w14:textId="5450EB79" w:rsidR="007B2526" w:rsidRDefault="00CF31A6" w:rsidP="000A5953">
      <w:pPr>
        <w:rPr>
          <w:rtl/>
        </w:rPr>
      </w:pPr>
      <w:r>
        <w:rPr>
          <w:rFonts w:hint="cs"/>
          <w:rtl/>
        </w:rPr>
        <w:t xml:space="preserve">مونیکا: </w:t>
      </w:r>
      <w:r w:rsidR="00A86022">
        <w:rPr>
          <w:rFonts w:hint="cs"/>
          <w:rtl/>
        </w:rPr>
        <w:t>"</w:t>
      </w:r>
      <w:r>
        <w:rPr>
          <w:rFonts w:hint="cs"/>
          <w:rtl/>
        </w:rPr>
        <w:t>یکبار با یک دختر دعوام شد. تو خونه خودمون بودیم دختره همسایمون بود الان از محلمون رفتن. ببین دعوای ما هنوز شروع نشده بود. که بابا و مامان با هم دویدن وسط دعوای ما و دختره رو قایم کردن پشتشون. یعنی م</w:t>
      </w:r>
      <w:r w:rsidR="005D3280">
        <w:rPr>
          <w:rFonts w:hint="cs"/>
          <w:rtl/>
        </w:rPr>
        <w:t>ُ</w:t>
      </w:r>
      <w:r>
        <w:rPr>
          <w:rFonts w:hint="cs"/>
          <w:rtl/>
        </w:rPr>
        <w:t>رد</w:t>
      </w:r>
      <w:r w:rsidR="004C7505">
        <w:rPr>
          <w:rFonts w:hint="cs"/>
          <w:rtl/>
        </w:rPr>
        <w:t>َ</w:t>
      </w:r>
      <w:r>
        <w:rPr>
          <w:rFonts w:hint="cs"/>
          <w:rtl/>
        </w:rPr>
        <w:t xml:space="preserve">م از خنده. انگار ممکنه بکشمش. </w:t>
      </w:r>
      <w:r w:rsidR="00A86022">
        <w:rPr>
          <w:rFonts w:hint="cs"/>
          <w:rtl/>
        </w:rPr>
        <w:t>"</w:t>
      </w:r>
    </w:p>
    <w:p w14:paraId="425DDFBA" w14:textId="3CF9774E" w:rsidR="00CF31A6" w:rsidRDefault="00CF31A6" w:rsidP="000A5953">
      <w:pPr>
        <w:rPr>
          <w:rtl/>
        </w:rPr>
      </w:pPr>
      <w:r>
        <w:rPr>
          <w:rFonts w:hint="cs"/>
          <w:rtl/>
        </w:rPr>
        <w:t>جیک: میخندد،</w:t>
      </w:r>
      <w:r w:rsidR="00A86022">
        <w:rPr>
          <w:rFonts w:hint="cs"/>
          <w:rtl/>
        </w:rPr>
        <w:t>"</w:t>
      </w:r>
      <w:r>
        <w:rPr>
          <w:rFonts w:hint="cs"/>
          <w:rtl/>
        </w:rPr>
        <w:t xml:space="preserve"> نه اصلاً ممکن نبود بکشیش</w:t>
      </w:r>
      <w:r w:rsidR="00A86022">
        <w:rPr>
          <w:rFonts w:hint="cs"/>
          <w:rtl/>
        </w:rPr>
        <w:t>!</w:t>
      </w:r>
      <w:r>
        <w:rPr>
          <w:rFonts w:hint="cs"/>
          <w:rtl/>
        </w:rPr>
        <w:t xml:space="preserve"> چقدر پدر و مادرت عجیب و غریب رفتار کردن</w:t>
      </w:r>
      <w:r w:rsidR="00A86022">
        <w:rPr>
          <w:rFonts w:hint="cs"/>
          <w:rtl/>
        </w:rPr>
        <w:t>!</w:t>
      </w:r>
      <w:r>
        <w:rPr>
          <w:rFonts w:hint="cs"/>
          <w:rtl/>
        </w:rPr>
        <w:t>، واقعاً تو اصلا</w:t>
      </w:r>
      <w:r w:rsidR="00A30D56">
        <w:rPr>
          <w:rFonts w:hint="cs"/>
          <w:rtl/>
        </w:rPr>
        <w:t>ً</w:t>
      </w:r>
      <w:r>
        <w:rPr>
          <w:rFonts w:hint="cs"/>
          <w:rtl/>
        </w:rPr>
        <w:t xml:space="preserve"> آزارت به مورچه هم نمیرسه. دو دقیقه دیر بهت </w:t>
      </w:r>
      <w:r w:rsidR="0034475E" w:rsidRPr="0034475E">
        <w:rPr>
          <w:rFonts w:hint="cs"/>
          <w:rtl/>
        </w:rPr>
        <w:t>می‌رسید</w:t>
      </w:r>
      <w:r>
        <w:rPr>
          <w:rFonts w:hint="cs"/>
          <w:rtl/>
        </w:rPr>
        <w:t xml:space="preserve">ند احتمالاً دختره از وسط نصف شده بود. </w:t>
      </w:r>
      <w:r w:rsidR="00A86022">
        <w:rPr>
          <w:rFonts w:hint="cs"/>
          <w:rtl/>
        </w:rPr>
        <w:t>"</w:t>
      </w:r>
    </w:p>
    <w:p w14:paraId="729D2F03" w14:textId="5E7FF3EF" w:rsidR="00CF31A6" w:rsidRDefault="00CF31A6" w:rsidP="000A5953">
      <w:pPr>
        <w:rPr>
          <w:rtl/>
        </w:rPr>
      </w:pPr>
      <w:r>
        <w:rPr>
          <w:rFonts w:hint="cs"/>
          <w:rtl/>
        </w:rPr>
        <w:t>مونیکا: شاید</w:t>
      </w:r>
      <w:r w:rsidR="001449D1">
        <w:rPr>
          <w:rFonts w:hint="cs"/>
          <w:rtl/>
        </w:rPr>
        <w:t>؟</w:t>
      </w:r>
      <w:r>
        <w:rPr>
          <w:rFonts w:hint="cs"/>
          <w:rtl/>
        </w:rPr>
        <w:t xml:space="preserve"> "من </w:t>
      </w:r>
      <w:r w:rsidR="006148C5">
        <w:rPr>
          <w:rFonts w:hint="cs"/>
          <w:rtl/>
        </w:rPr>
        <w:t>می‌خوام</w:t>
      </w:r>
      <w:r>
        <w:rPr>
          <w:rFonts w:hint="cs"/>
          <w:rtl/>
        </w:rPr>
        <w:t xml:space="preserve"> باهات مبارزه کنم."</w:t>
      </w:r>
    </w:p>
    <w:p w14:paraId="663FFBB1" w14:textId="05FE7629" w:rsidR="00CF31A6" w:rsidRDefault="00CF31A6" w:rsidP="000A5953">
      <w:pPr>
        <w:rPr>
          <w:rtl/>
        </w:rPr>
      </w:pPr>
      <w:r>
        <w:rPr>
          <w:rFonts w:hint="cs"/>
          <w:rtl/>
        </w:rPr>
        <w:t xml:space="preserve">جیک: </w:t>
      </w:r>
      <w:r w:rsidR="00A86022">
        <w:rPr>
          <w:rFonts w:hint="cs"/>
          <w:rtl/>
        </w:rPr>
        <w:t>"</w:t>
      </w:r>
      <w:r>
        <w:rPr>
          <w:rFonts w:hint="cs"/>
          <w:rtl/>
        </w:rPr>
        <w:t xml:space="preserve">اوکی، سه بار بگو شیش سیخ جگر سیخی شش هزار. </w:t>
      </w:r>
      <w:r w:rsidR="00A86022">
        <w:rPr>
          <w:rFonts w:hint="cs"/>
          <w:rtl/>
        </w:rPr>
        <w:t>"</w:t>
      </w:r>
    </w:p>
    <w:p w14:paraId="79A74584" w14:textId="5742BF53" w:rsidR="00CF31A6" w:rsidRDefault="00CF31A6" w:rsidP="000A5953">
      <w:pPr>
        <w:rPr>
          <w:rtl/>
        </w:rPr>
      </w:pPr>
      <w:r>
        <w:rPr>
          <w:rFonts w:hint="cs"/>
          <w:rtl/>
        </w:rPr>
        <w:t xml:space="preserve">مونیکا: </w:t>
      </w:r>
      <w:r w:rsidR="00A86022">
        <w:rPr>
          <w:rFonts w:hint="cs"/>
          <w:rtl/>
        </w:rPr>
        <w:t>"</w:t>
      </w:r>
      <w:r>
        <w:rPr>
          <w:rFonts w:hint="cs"/>
          <w:rtl/>
        </w:rPr>
        <w:t xml:space="preserve">نه مبارزه راستکی. </w:t>
      </w:r>
      <w:r w:rsidR="00A86022">
        <w:rPr>
          <w:rFonts w:hint="cs"/>
          <w:rtl/>
        </w:rPr>
        <w:t>"</w:t>
      </w:r>
    </w:p>
    <w:p w14:paraId="55567A95" w14:textId="7EFCA571" w:rsidR="00CF31A6" w:rsidRDefault="00CF31A6" w:rsidP="000A5953">
      <w:pPr>
        <w:rPr>
          <w:rtl/>
        </w:rPr>
      </w:pPr>
      <w:r>
        <w:rPr>
          <w:rFonts w:hint="cs"/>
          <w:rtl/>
        </w:rPr>
        <w:t xml:space="preserve">جیک: </w:t>
      </w:r>
      <w:r w:rsidR="00A86022">
        <w:rPr>
          <w:rFonts w:hint="cs"/>
          <w:rtl/>
        </w:rPr>
        <w:t>"</w:t>
      </w:r>
      <w:r>
        <w:rPr>
          <w:rFonts w:hint="cs"/>
          <w:rtl/>
        </w:rPr>
        <w:t xml:space="preserve">باید ثابت کنی در حد من هستی. </w:t>
      </w:r>
      <w:r w:rsidR="00A86022">
        <w:rPr>
          <w:rFonts w:hint="cs"/>
          <w:rtl/>
        </w:rPr>
        <w:t>"</w:t>
      </w:r>
    </w:p>
    <w:p w14:paraId="3331359B" w14:textId="3CE0E0E0" w:rsidR="00CF31A6" w:rsidRDefault="00CF31A6" w:rsidP="000A5953">
      <w:pPr>
        <w:rPr>
          <w:rtl/>
        </w:rPr>
      </w:pPr>
      <w:r>
        <w:rPr>
          <w:rFonts w:hint="cs"/>
          <w:rtl/>
        </w:rPr>
        <w:t>مونیکا:</w:t>
      </w:r>
      <w:r w:rsidR="00A86022">
        <w:rPr>
          <w:rFonts w:hint="cs"/>
          <w:rtl/>
        </w:rPr>
        <w:t>"</w:t>
      </w:r>
      <w:r>
        <w:rPr>
          <w:rFonts w:hint="cs"/>
          <w:rtl/>
        </w:rPr>
        <w:t xml:space="preserve"> راست میگی خودت بگو. </w:t>
      </w:r>
      <w:r w:rsidR="00A86022">
        <w:rPr>
          <w:rFonts w:hint="cs"/>
          <w:rtl/>
        </w:rPr>
        <w:t>"</w:t>
      </w:r>
    </w:p>
    <w:p w14:paraId="2FA426B0" w14:textId="4FD3DCBF" w:rsidR="00CF31A6" w:rsidRDefault="00CF31A6" w:rsidP="000A5953">
      <w:pPr>
        <w:rPr>
          <w:rtl/>
        </w:rPr>
      </w:pPr>
      <w:r>
        <w:rPr>
          <w:rFonts w:hint="cs"/>
          <w:rtl/>
        </w:rPr>
        <w:lastRenderedPageBreak/>
        <w:t xml:space="preserve">جیک : </w:t>
      </w:r>
      <w:r w:rsidR="00A86022">
        <w:rPr>
          <w:rFonts w:hint="cs"/>
          <w:rtl/>
        </w:rPr>
        <w:t>"</w:t>
      </w:r>
      <w:r>
        <w:rPr>
          <w:rFonts w:hint="cs"/>
          <w:rtl/>
        </w:rPr>
        <w:t xml:space="preserve">با سرعتی باورنکردنی این جمله را چندبار تکرار </w:t>
      </w:r>
      <w:r w:rsidR="006148C5">
        <w:rPr>
          <w:rFonts w:hint="cs"/>
          <w:rtl/>
        </w:rPr>
        <w:t>می‌کند</w:t>
      </w:r>
      <w:r>
        <w:rPr>
          <w:rFonts w:hint="cs"/>
          <w:rtl/>
        </w:rPr>
        <w:t>. و بعد میزند زیر خنده. قیافشو</w:t>
      </w:r>
      <w:r w:rsidR="00A86022">
        <w:rPr>
          <w:rFonts w:hint="cs"/>
          <w:rtl/>
        </w:rPr>
        <w:t>؟!</w:t>
      </w:r>
      <w:r>
        <w:rPr>
          <w:rFonts w:hint="cs"/>
          <w:rtl/>
        </w:rPr>
        <w:t xml:space="preserve"> و به مونیکا اشاره </w:t>
      </w:r>
      <w:r w:rsidR="006148C5">
        <w:rPr>
          <w:rFonts w:hint="cs"/>
          <w:rtl/>
        </w:rPr>
        <w:t>می‌کند</w:t>
      </w:r>
      <w:r>
        <w:rPr>
          <w:rFonts w:hint="cs"/>
          <w:rtl/>
        </w:rPr>
        <w:t xml:space="preserve">. </w:t>
      </w:r>
      <w:r w:rsidR="00A86022">
        <w:rPr>
          <w:rFonts w:hint="cs"/>
          <w:rtl/>
        </w:rPr>
        <w:t>"</w:t>
      </w:r>
    </w:p>
    <w:p w14:paraId="3C44F28C" w14:textId="1A7888D5" w:rsidR="00CF31A6" w:rsidRDefault="00CF31A6" w:rsidP="000A5953">
      <w:pPr>
        <w:rPr>
          <w:rtl/>
        </w:rPr>
      </w:pPr>
      <w:r>
        <w:rPr>
          <w:rFonts w:hint="cs"/>
          <w:rtl/>
        </w:rPr>
        <w:t xml:space="preserve">مونیکا: خنده اش گرفته. </w:t>
      </w:r>
      <w:r w:rsidR="00A86022">
        <w:rPr>
          <w:rFonts w:hint="cs"/>
          <w:rtl/>
        </w:rPr>
        <w:t>"</w:t>
      </w:r>
      <w:r>
        <w:rPr>
          <w:rFonts w:hint="cs"/>
          <w:rtl/>
        </w:rPr>
        <w:t>چجوری</w:t>
      </w:r>
      <w:r w:rsidR="00A30D56">
        <w:rPr>
          <w:rFonts w:hint="cs"/>
          <w:rtl/>
        </w:rPr>
        <w:t>؟</w:t>
      </w:r>
      <w:r>
        <w:rPr>
          <w:rFonts w:hint="cs"/>
          <w:rtl/>
        </w:rPr>
        <w:t xml:space="preserve"> یکبار دیگه</w:t>
      </w:r>
      <w:r w:rsidR="00A30D56">
        <w:rPr>
          <w:rFonts w:hint="cs"/>
          <w:rtl/>
        </w:rPr>
        <w:t>!</w:t>
      </w:r>
      <w:r>
        <w:rPr>
          <w:rFonts w:hint="cs"/>
          <w:rtl/>
        </w:rPr>
        <w:t xml:space="preserve"> جان من یکبار دیگه</w:t>
      </w:r>
      <w:r w:rsidR="00A30D56">
        <w:rPr>
          <w:rFonts w:hint="cs"/>
          <w:rtl/>
        </w:rPr>
        <w:t>!</w:t>
      </w:r>
      <w:r>
        <w:rPr>
          <w:rFonts w:hint="cs"/>
          <w:rtl/>
        </w:rPr>
        <w:t xml:space="preserve">. </w:t>
      </w:r>
      <w:r w:rsidR="00A86022">
        <w:rPr>
          <w:rFonts w:hint="cs"/>
          <w:rtl/>
        </w:rPr>
        <w:t>"</w:t>
      </w:r>
    </w:p>
    <w:p w14:paraId="4293A4D4" w14:textId="5C954B98" w:rsidR="00CF31A6" w:rsidRDefault="00CF31A6" w:rsidP="000A5953">
      <w:pPr>
        <w:rPr>
          <w:rtl/>
        </w:rPr>
      </w:pPr>
      <w:r>
        <w:rPr>
          <w:rFonts w:hint="cs"/>
          <w:rtl/>
        </w:rPr>
        <w:t xml:space="preserve">جیک: میخندد و اینبار سریعتر جمله را چندبار تکرار </w:t>
      </w:r>
      <w:r w:rsidR="006148C5">
        <w:rPr>
          <w:rFonts w:hint="cs"/>
          <w:rtl/>
        </w:rPr>
        <w:t>می‌کند</w:t>
      </w:r>
      <w:r>
        <w:rPr>
          <w:rFonts w:hint="cs"/>
          <w:rtl/>
        </w:rPr>
        <w:t xml:space="preserve">. </w:t>
      </w:r>
    </w:p>
    <w:p w14:paraId="0EC21D66" w14:textId="432A839D" w:rsidR="00CF31A6" w:rsidRDefault="00CF31A6" w:rsidP="000A5953">
      <w:pPr>
        <w:rPr>
          <w:rtl/>
        </w:rPr>
      </w:pPr>
      <w:r>
        <w:rPr>
          <w:rFonts w:hint="cs"/>
          <w:rtl/>
        </w:rPr>
        <w:t xml:space="preserve">مونیکا: </w:t>
      </w:r>
      <w:r w:rsidR="00512A3B">
        <w:rPr>
          <w:rFonts w:hint="cs"/>
          <w:rtl/>
        </w:rPr>
        <w:t>"</w:t>
      </w:r>
      <w:r>
        <w:rPr>
          <w:rFonts w:hint="cs"/>
          <w:rtl/>
        </w:rPr>
        <w:t xml:space="preserve">اوکی من باختم. خیلی با حال بود. </w:t>
      </w:r>
      <w:r w:rsidR="00512A3B">
        <w:rPr>
          <w:rFonts w:hint="cs"/>
          <w:rtl/>
        </w:rPr>
        <w:t>"</w:t>
      </w:r>
    </w:p>
    <w:p w14:paraId="7B94E762" w14:textId="3D3CD959" w:rsidR="00CF31A6" w:rsidRDefault="00CF31A6" w:rsidP="000A5953">
      <w:pPr>
        <w:rPr>
          <w:rtl/>
        </w:rPr>
      </w:pPr>
      <w:r>
        <w:rPr>
          <w:rFonts w:hint="cs"/>
          <w:rtl/>
        </w:rPr>
        <w:t>جیک: میخندد. "بیشتر با مامانت اوکی هستی یا با بابات."</w:t>
      </w:r>
    </w:p>
    <w:p w14:paraId="626B010C" w14:textId="3C7F43C2" w:rsidR="00CF31A6" w:rsidRDefault="00CF31A6" w:rsidP="000A5953">
      <w:pPr>
        <w:rPr>
          <w:rtl/>
        </w:rPr>
      </w:pPr>
      <w:r>
        <w:rPr>
          <w:rFonts w:hint="cs"/>
          <w:rtl/>
        </w:rPr>
        <w:t>مونیکا:"میدونی پدر و مادرم شاغلن خیلی خونه نیست</w:t>
      </w:r>
      <w:r w:rsidR="00512A3B">
        <w:rPr>
          <w:rFonts w:hint="cs"/>
          <w:rtl/>
        </w:rPr>
        <w:t>ن.</w:t>
      </w:r>
      <w:r>
        <w:rPr>
          <w:rFonts w:hint="cs"/>
          <w:rtl/>
        </w:rPr>
        <w:t xml:space="preserve"> ولی خوب من با مامان اوکی ترم میدونی </w:t>
      </w:r>
      <w:r w:rsidR="00D40BCA">
        <w:rPr>
          <w:rFonts w:hint="cs"/>
          <w:rtl/>
        </w:rPr>
        <w:t xml:space="preserve">که </w:t>
      </w:r>
      <w:r>
        <w:rPr>
          <w:rFonts w:hint="cs"/>
          <w:rtl/>
        </w:rPr>
        <w:t>باباها چطورین</w:t>
      </w:r>
      <w:r w:rsidR="00D40BCA">
        <w:rPr>
          <w:rFonts w:hint="cs"/>
          <w:rtl/>
        </w:rPr>
        <w:t xml:space="preserve"> دیگه؟</w:t>
      </w:r>
      <w:r>
        <w:rPr>
          <w:rFonts w:hint="cs"/>
          <w:rtl/>
        </w:rPr>
        <w:t xml:space="preserve">. میخوان دختر ها مثل دختر ها رفتار کنن. مدام میگه دختر باید سر سنگین باشه". </w:t>
      </w:r>
    </w:p>
    <w:p w14:paraId="5918611D" w14:textId="237C2F13" w:rsidR="00CF31A6" w:rsidRDefault="00CF31A6" w:rsidP="000A5953">
      <w:pPr>
        <w:rPr>
          <w:rtl/>
        </w:rPr>
      </w:pPr>
      <w:r>
        <w:rPr>
          <w:rFonts w:hint="cs"/>
          <w:rtl/>
        </w:rPr>
        <w:t xml:space="preserve">جیک: </w:t>
      </w:r>
      <w:r w:rsidR="00512A3B">
        <w:rPr>
          <w:rFonts w:hint="cs"/>
          <w:rtl/>
        </w:rPr>
        <w:t>"</w:t>
      </w:r>
      <w:r>
        <w:rPr>
          <w:rFonts w:hint="cs"/>
          <w:rtl/>
        </w:rPr>
        <w:t xml:space="preserve">خوب پس مامانی هستی. </w:t>
      </w:r>
      <w:r w:rsidR="00512A3B">
        <w:rPr>
          <w:rFonts w:hint="cs"/>
          <w:rtl/>
        </w:rPr>
        <w:t>"</w:t>
      </w:r>
    </w:p>
    <w:p w14:paraId="7F202427" w14:textId="5D637F63" w:rsidR="00CF31A6" w:rsidRDefault="00CF31A6" w:rsidP="000A5953">
      <w:pPr>
        <w:rPr>
          <w:rtl/>
        </w:rPr>
      </w:pPr>
      <w:r>
        <w:rPr>
          <w:rFonts w:hint="cs"/>
          <w:rtl/>
        </w:rPr>
        <w:t xml:space="preserve">مونیکا: </w:t>
      </w:r>
      <w:r w:rsidR="00512A3B">
        <w:rPr>
          <w:rFonts w:hint="cs"/>
          <w:rtl/>
        </w:rPr>
        <w:t>"</w:t>
      </w:r>
      <w:r>
        <w:rPr>
          <w:rFonts w:hint="cs"/>
          <w:rtl/>
        </w:rPr>
        <w:t xml:space="preserve">همه دخترها مامانی هستند. میدونی خودت. </w:t>
      </w:r>
      <w:r w:rsidR="00512A3B">
        <w:rPr>
          <w:rFonts w:hint="cs"/>
          <w:rtl/>
        </w:rPr>
        <w:t>"</w:t>
      </w:r>
    </w:p>
    <w:p w14:paraId="3BD0B5B4" w14:textId="1CC4D017" w:rsidR="00CF31A6" w:rsidRDefault="00CF31A6" w:rsidP="000A5953">
      <w:pPr>
        <w:rPr>
          <w:rtl/>
        </w:rPr>
      </w:pPr>
      <w:r>
        <w:rPr>
          <w:rFonts w:hint="cs"/>
          <w:rtl/>
        </w:rPr>
        <w:t xml:space="preserve">جیک: </w:t>
      </w:r>
      <w:r w:rsidR="00512A3B">
        <w:rPr>
          <w:rFonts w:hint="cs"/>
          <w:rtl/>
        </w:rPr>
        <w:t>"</w:t>
      </w:r>
      <w:r>
        <w:rPr>
          <w:rFonts w:hint="cs"/>
          <w:rtl/>
        </w:rPr>
        <w:t xml:space="preserve">خوب با مامانت چجوری وقت میگذرونی. </w:t>
      </w:r>
      <w:r w:rsidR="00512A3B">
        <w:rPr>
          <w:rFonts w:hint="cs"/>
          <w:rtl/>
        </w:rPr>
        <w:t>"</w:t>
      </w:r>
    </w:p>
    <w:p w14:paraId="34737669" w14:textId="0C012901" w:rsidR="00CF31A6" w:rsidRDefault="00CF31A6" w:rsidP="000A5953">
      <w:pPr>
        <w:rPr>
          <w:rtl/>
        </w:rPr>
      </w:pPr>
      <w:r>
        <w:rPr>
          <w:rFonts w:hint="cs"/>
          <w:rtl/>
        </w:rPr>
        <w:t xml:space="preserve">مونیکا: </w:t>
      </w:r>
      <w:r w:rsidR="00512A3B">
        <w:rPr>
          <w:rFonts w:hint="cs"/>
          <w:rtl/>
        </w:rPr>
        <w:t>"</w:t>
      </w:r>
      <w:r>
        <w:rPr>
          <w:rFonts w:hint="cs"/>
          <w:rtl/>
        </w:rPr>
        <w:t xml:space="preserve">تو خونه که هستیم بیشتر با حرف زدن. دیروز داشتیم درباره داییم غیبت </w:t>
      </w:r>
      <w:r w:rsidR="00914EF1">
        <w:rPr>
          <w:rFonts w:hint="cs"/>
          <w:rtl/>
        </w:rPr>
        <w:t>می‌کرد</w:t>
      </w:r>
      <w:r>
        <w:rPr>
          <w:rFonts w:hint="cs"/>
          <w:rtl/>
        </w:rPr>
        <w:t>یم. فرانسه زندگی میکنه با زن داییم حرفشون شده بود. موضوع دعوا این</w:t>
      </w:r>
      <w:r w:rsidR="00D40BCA">
        <w:rPr>
          <w:rFonts w:hint="cs"/>
          <w:rtl/>
        </w:rPr>
        <w:t xml:space="preserve"> </w:t>
      </w:r>
      <w:r>
        <w:rPr>
          <w:rFonts w:hint="cs"/>
          <w:rtl/>
        </w:rPr>
        <w:t>بود که کی ظرفهای نهار رو بایید بشوره. کلاً دو نفر آدم هستند. من نمیدونم چندتا ظرف برای نهار کثیف شده که سر شستنشون تا یک کشور دیگه سر و صدای دعواشون رسیده.</w:t>
      </w:r>
      <w:r w:rsidR="00512A3B">
        <w:rPr>
          <w:rFonts w:hint="cs"/>
          <w:rtl/>
        </w:rPr>
        <w:t>"</w:t>
      </w:r>
      <w:r>
        <w:rPr>
          <w:rFonts w:hint="cs"/>
          <w:rtl/>
        </w:rPr>
        <w:t xml:space="preserve"> </w:t>
      </w:r>
    </w:p>
    <w:p w14:paraId="4CCD7442" w14:textId="4B0A1F1A" w:rsidR="00CF31A6" w:rsidRDefault="00CF31A6" w:rsidP="000A5953">
      <w:pPr>
        <w:rPr>
          <w:rtl/>
        </w:rPr>
      </w:pPr>
      <w:r>
        <w:rPr>
          <w:rFonts w:hint="cs"/>
          <w:rtl/>
        </w:rPr>
        <w:t xml:space="preserve">جیک: </w:t>
      </w:r>
      <w:r w:rsidR="00512A3B">
        <w:rPr>
          <w:rFonts w:hint="cs"/>
          <w:rtl/>
        </w:rPr>
        <w:t>"</w:t>
      </w:r>
      <w:r>
        <w:rPr>
          <w:rFonts w:hint="cs"/>
          <w:rtl/>
        </w:rPr>
        <w:t xml:space="preserve">لابد حوصلشون سر رفته تو غربت گفتند چکاری بهتر از سرکار گذاشتن ملت با قصه دعوای الکی. </w:t>
      </w:r>
      <w:r w:rsidR="00512A3B">
        <w:rPr>
          <w:rFonts w:hint="cs"/>
          <w:rtl/>
        </w:rPr>
        <w:t>"</w:t>
      </w:r>
    </w:p>
    <w:p w14:paraId="1577B9F4" w14:textId="20C24282" w:rsidR="00CF31A6" w:rsidRDefault="00C2311B" w:rsidP="000A5953">
      <w:pPr>
        <w:rPr>
          <w:rtl/>
        </w:rPr>
      </w:pPr>
      <w:r>
        <w:rPr>
          <w:rFonts w:hint="cs"/>
          <w:rtl/>
        </w:rPr>
        <w:t xml:space="preserve">جیک یک قاچ دیگر از کیک را به مونیکا میدهد و بقیه کیک را یک لقمه </w:t>
      </w:r>
      <w:r w:rsidR="006148C5">
        <w:rPr>
          <w:rFonts w:hint="cs"/>
          <w:rtl/>
        </w:rPr>
        <w:t>می‌کند</w:t>
      </w:r>
      <w:r>
        <w:rPr>
          <w:rFonts w:hint="cs"/>
          <w:rtl/>
        </w:rPr>
        <w:t xml:space="preserve"> و میخورد. </w:t>
      </w:r>
    </w:p>
    <w:p w14:paraId="5A0FC095" w14:textId="738FE2D7" w:rsidR="00C2311B" w:rsidRDefault="00C2311B" w:rsidP="000A5953">
      <w:pPr>
        <w:rPr>
          <w:rtl/>
        </w:rPr>
      </w:pPr>
      <w:r>
        <w:rPr>
          <w:rFonts w:hint="cs"/>
          <w:rtl/>
        </w:rPr>
        <w:lastRenderedPageBreak/>
        <w:t xml:space="preserve">مونیکا: </w:t>
      </w:r>
      <w:r w:rsidR="00512A3B">
        <w:rPr>
          <w:rFonts w:hint="cs"/>
          <w:rtl/>
        </w:rPr>
        <w:t>"</w:t>
      </w:r>
      <w:r>
        <w:rPr>
          <w:rFonts w:hint="cs"/>
          <w:rtl/>
        </w:rPr>
        <w:t xml:space="preserve">میخواهی یک کیک دیگه سفارش بدم. بیا منم بخور تعارف نکن. </w:t>
      </w:r>
      <w:r w:rsidR="00512A3B">
        <w:rPr>
          <w:rFonts w:hint="cs"/>
          <w:rtl/>
        </w:rPr>
        <w:t>"</w:t>
      </w:r>
    </w:p>
    <w:p w14:paraId="4ACC9CD8" w14:textId="49B63203" w:rsidR="00C2311B" w:rsidRDefault="00C2311B" w:rsidP="000A5953">
      <w:pPr>
        <w:rPr>
          <w:rtl/>
        </w:rPr>
      </w:pPr>
      <w:r>
        <w:rPr>
          <w:rFonts w:hint="cs"/>
          <w:rtl/>
        </w:rPr>
        <w:t xml:space="preserve">جیک: با لبخند. </w:t>
      </w:r>
      <w:r w:rsidR="00512A3B">
        <w:rPr>
          <w:rFonts w:hint="cs"/>
          <w:rtl/>
        </w:rPr>
        <w:t>"</w:t>
      </w:r>
      <w:r>
        <w:rPr>
          <w:rFonts w:hint="cs"/>
          <w:rtl/>
        </w:rPr>
        <w:t>ترسیدم</w:t>
      </w:r>
      <w:r w:rsidR="00D40BCA">
        <w:rPr>
          <w:rFonts w:hint="cs"/>
          <w:rtl/>
        </w:rPr>
        <w:t>.</w:t>
      </w:r>
      <w:r>
        <w:rPr>
          <w:rFonts w:hint="cs"/>
          <w:rtl/>
        </w:rPr>
        <w:t xml:space="preserve"> تو اول گفتی نیمخوای بعد دیدم نصف کیکم نیست. گفتم زود بخورم تمومش نکنی. </w:t>
      </w:r>
      <w:r w:rsidR="00512A3B">
        <w:rPr>
          <w:rFonts w:hint="cs"/>
          <w:rtl/>
        </w:rPr>
        <w:t>"</w:t>
      </w:r>
    </w:p>
    <w:p w14:paraId="731299D3" w14:textId="1DD9D723" w:rsidR="00C2311B" w:rsidRDefault="00C2311B" w:rsidP="000A5953">
      <w:pPr>
        <w:rPr>
          <w:rtl/>
        </w:rPr>
      </w:pPr>
      <w:r>
        <w:rPr>
          <w:rFonts w:hint="cs"/>
          <w:rtl/>
        </w:rPr>
        <w:t xml:space="preserve">مونیکا: </w:t>
      </w:r>
      <w:r w:rsidR="00512A3B">
        <w:rPr>
          <w:rFonts w:hint="cs"/>
          <w:rtl/>
        </w:rPr>
        <w:t>"</w:t>
      </w:r>
      <w:r>
        <w:rPr>
          <w:rFonts w:hint="cs"/>
          <w:rtl/>
        </w:rPr>
        <w:t>خودت تعارف کردی</w:t>
      </w:r>
      <w:r w:rsidR="00512A3B">
        <w:rPr>
          <w:rFonts w:hint="cs"/>
          <w:rtl/>
        </w:rPr>
        <w:t>!</w:t>
      </w:r>
      <w:r>
        <w:rPr>
          <w:rFonts w:hint="cs"/>
          <w:rtl/>
        </w:rPr>
        <w:t xml:space="preserve"> بچه پر رو. </w:t>
      </w:r>
      <w:r w:rsidR="00512A3B">
        <w:rPr>
          <w:rFonts w:hint="cs"/>
          <w:rtl/>
        </w:rPr>
        <w:t>"</w:t>
      </w:r>
    </w:p>
    <w:p w14:paraId="386BEABA" w14:textId="50D61F44" w:rsidR="00C2311B" w:rsidRDefault="00C2311B" w:rsidP="000A5953">
      <w:pPr>
        <w:rPr>
          <w:rtl/>
        </w:rPr>
      </w:pPr>
      <w:r>
        <w:rPr>
          <w:rFonts w:hint="cs"/>
          <w:rtl/>
        </w:rPr>
        <w:t xml:space="preserve">جیک: </w:t>
      </w:r>
      <w:r w:rsidR="00512A3B">
        <w:rPr>
          <w:rFonts w:hint="cs"/>
          <w:rtl/>
        </w:rPr>
        <w:t>"</w:t>
      </w:r>
      <w:r>
        <w:rPr>
          <w:rFonts w:hint="cs"/>
          <w:rtl/>
        </w:rPr>
        <w:t xml:space="preserve">خوردی </w:t>
      </w:r>
      <w:r w:rsidR="00512A3B">
        <w:rPr>
          <w:rFonts w:hint="cs"/>
          <w:rtl/>
        </w:rPr>
        <w:t xml:space="preserve">بسه </w:t>
      </w:r>
      <w:r>
        <w:rPr>
          <w:rFonts w:hint="cs"/>
          <w:rtl/>
        </w:rPr>
        <w:t>دیگه</w:t>
      </w:r>
      <w:r w:rsidR="00512A3B">
        <w:rPr>
          <w:rFonts w:hint="cs"/>
          <w:rtl/>
        </w:rPr>
        <w:t>!</w:t>
      </w:r>
      <w:r>
        <w:rPr>
          <w:rFonts w:hint="cs"/>
          <w:rtl/>
        </w:rPr>
        <w:t xml:space="preserve"> چاق میش</w:t>
      </w:r>
      <w:r w:rsidR="00D40BCA">
        <w:rPr>
          <w:rFonts w:hint="cs"/>
          <w:rtl/>
        </w:rPr>
        <w:t>ی</w:t>
      </w:r>
      <w:r>
        <w:rPr>
          <w:rFonts w:hint="cs"/>
          <w:rtl/>
        </w:rPr>
        <w:t xml:space="preserve">. اصلاً بده برات. </w:t>
      </w:r>
      <w:r w:rsidR="00512A3B">
        <w:rPr>
          <w:rFonts w:hint="cs"/>
          <w:rtl/>
        </w:rPr>
        <w:t>"</w:t>
      </w:r>
    </w:p>
    <w:p w14:paraId="5AA0BDBF" w14:textId="101AC083" w:rsidR="00C2311B" w:rsidRDefault="00C2311B" w:rsidP="000A5953">
      <w:pPr>
        <w:rPr>
          <w:rtl/>
        </w:rPr>
      </w:pPr>
      <w:r>
        <w:rPr>
          <w:rFonts w:hint="cs"/>
          <w:rtl/>
        </w:rPr>
        <w:t>مونیکا: میخندد. "خوب داشتم میگفتم. وقتی باهم میریم بیرون</w:t>
      </w:r>
      <w:r w:rsidR="00577472">
        <w:rPr>
          <w:rFonts w:hint="cs"/>
          <w:rtl/>
        </w:rPr>
        <w:t>،</w:t>
      </w:r>
      <w:r>
        <w:rPr>
          <w:rFonts w:hint="cs"/>
          <w:rtl/>
        </w:rPr>
        <w:t xml:space="preserve"> اغلب میریم پاساژهای فروش لباس، آخ</w:t>
      </w:r>
      <w:r w:rsidR="00D40BCA">
        <w:rPr>
          <w:rFonts w:hint="cs"/>
          <w:rtl/>
        </w:rPr>
        <w:t>ه</w:t>
      </w:r>
      <w:r>
        <w:rPr>
          <w:rFonts w:hint="cs"/>
          <w:rtl/>
        </w:rPr>
        <w:t xml:space="preserve"> من عاشق لباسم</w:t>
      </w:r>
      <w:r w:rsidR="00D40BCA">
        <w:rPr>
          <w:rFonts w:hint="cs"/>
          <w:rtl/>
        </w:rPr>
        <w:t>،</w:t>
      </w:r>
      <w:r>
        <w:rPr>
          <w:rFonts w:hint="cs"/>
          <w:rtl/>
        </w:rPr>
        <w:t xml:space="preserve"> </w:t>
      </w:r>
      <w:r w:rsidR="00D40BCA">
        <w:rPr>
          <w:rFonts w:hint="cs"/>
          <w:rtl/>
        </w:rPr>
        <w:t xml:space="preserve">معمولاً </w:t>
      </w:r>
      <w:r>
        <w:rPr>
          <w:rFonts w:hint="cs"/>
          <w:rtl/>
        </w:rPr>
        <w:t xml:space="preserve">یک عالمه لباس میخریم. </w:t>
      </w:r>
      <w:r w:rsidR="00D40BCA">
        <w:rPr>
          <w:rFonts w:hint="cs"/>
          <w:rtl/>
        </w:rPr>
        <w:t>بعد از خرید لباس هم</w:t>
      </w:r>
      <w:r>
        <w:rPr>
          <w:rFonts w:hint="cs"/>
          <w:rtl/>
        </w:rPr>
        <w:t xml:space="preserve"> روی </w:t>
      </w:r>
      <w:r w:rsidR="00D40BCA">
        <w:rPr>
          <w:rFonts w:hint="cs"/>
          <w:rtl/>
        </w:rPr>
        <w:t xml:space="preserve">یک </w:t>
      </w:r>
      <w:r>
        <w:rPr>
          <w:rFonts w:hint="cs"/>
          <w:rtl/>
        </w:rPr>
        <w:t xml:space="preserve">نیمکت وسط پاساژ </w:t>
      </w:r>
      <w:r w:rsidR="00D40BCA">
        <w:rPr>
          <w:rFonts w:hint="cs"/>
          <w:rtl/>
        </w:rPr>
        <w:t>میشینیم،</w:t>
      </w:r>
      <w:r>
        <w:rPr>
          <w:rFonts w:hint="cs"/>
          <w:rtl/>
        </w:rPr>
        <w:t xml:space="preserve"> بستنی </w:t>
      </w:r>
      <w:r w:rsidR="00D40BCA">
        <w:rPr>
          <w:rFonts w:hint="cs"/>
          <w:rtl/>
        </w:rPr>
        <w:t>میخوریم</w:t>
      </w:r>
      <w:r>
        <w:rPr>
          <w:rFonts w:hint="cs"/>
          <w:rtl/>
        </w:rPr>
        <w:t xml:space="preserve"> و به سلیقه مردمی که برای خرید میان </w:t>
      </w:r>
      <w:r w:rsidR="00D40BCA">
        <w:rPr>
          <w:rFonts w:hint="cs"/>
          <w:rtl/>
        </w:rPr>
        <w:t>میخندیم</w:t>
      </w:r>
      <w:r>
        <w:rPr>
          <w:rFonts w:hint="cs"/>
          <w:rtl/>
        </w:rPr>
        <w:t>. خیلی حال میده. همین چند روز پیش رفته بودیم. من یک کت سبز دیده بودم</w:t>
      </w:r>
      <w:r w:rsidR="00D40BCA">
        <w:rPr>
          <w:rFonts w:hint="cs"/>
          <w:rtl/>
        </w:rPr>
        <w:t>،</w:t>
      </w:r>
      <w:r>
        <w:rPr>
          <w:rFonts w:hint="cs"/>
          <w:rtl/>
        </w:rPr>
        <w:t xml:space="preserve"> اونو خریدیم</w:t>
      </w:r>
      <w:r w:rsidR="00D40BCA">
        <w:rPr>
          <w:rFonts w:hint="cs"/>
          <w:rtl/>
        </w:rPr>
        <w:t>،</w:t>
      </w:r>
      <w:r>
        <w:rPr>
          <w:rFonts w:hint="cs"/>
          <w:rtl/>
        </w:rPr>
        <w:t xml:space="preserve"> مامان هم واسه خودش یک کت شلوار یکدست سفید گرفت، شبیه کت های مردونه بود. یک کلاه هم داشت. شبیه لباس مایکل جکسون. اگر مامانم نمیپوشیدش حاظر بودم قسم بخورم مردونه است. ولی خوب یک جاهاییش هم ظریف دوزی های زنونه داشت. مثلا گوشه کلاهش گلدوزی و توری دوزی شده بود. مامانم که پوشیدش واو باید میدیدی خیلی خوشگل شده بود. منم تو اون لباس سبز خیلی خوشکل شده بودم. اگر فردا بتونی بیای اینجا میتونم بپوشم ببینی. </w:t>
      </w:r>
      <w:r w:rsidR="00512A3B">
        <w:rPr>
          <w:rFonts w:hint="cs"/>
          <w:rtl/>
        </w:rPr>
        <w:t>"</w:t>
      </w:r>
    </w:p>
    <w:p w14:paraId="622E4F56" w14:textId="5B83D7B2" w:rsidR="00C2311B" w:rsidRDefault="00C2311B" w:rsidP="000A5953">
      <w:pPr>
        <w:rPr>
          <w:rtl/>
        </w:rPr>
      </w:pPr>
      <w:r>
        <w:rPr>
          <w:rFonts w:hint="cs"/>
          <w:rtl/>
        </w:rPr>
        <w:t xml:space="preserve">جیک: </w:t>
      </w:r>
      <w:r w:rsidR="00512A3B">
        <w:rPr>
          <w:rFonts w:hint="cs"/>
          <w:rtl/>
        </w:rPr>
        <w:t>"</w:t>
      </w:r>
      <w:r>
        <w:rPr>
          <w:rFonts w:hint="cs"/>
          <w:rtl/>
        </w:rPr>
        <w:t>آره حتماً</w:t>
      </w:r>
      <w:r w:rsidR="00512A3B">
        <w:rPr>
          <w:rFonts w:hint="cs"/>
          <w:rtl/>
        </w:rPr>
        <w:t>"</w:t>
      </w:r>
    </w:p>
    <w:p w14:paraId="5A18CAA1" w14:textId="6BF6BB33" w:rsidR="00D40BCA" w:rsidRDefault="00D40BCA" w:rsidP="000A5953">
      <w:pPr>
        <w:rPr>
          <w:rtl/>
        </w:rPr>
      </w:pPr>
      <w:r>
        <w:rPr>
          <w:rFonts w:hint="cs"/>
          <w:rtl/>
        </w:rPr>
        <w:t>مونیکا: "اوه راستی بگذار این رو برات بگم هفته پیش شنبه رفته بودیم پاساژ لباس مرکزی شمال شهر، بلدی که؟ یک دختره اومده بود، ببین برنزه کرده بود درحد آفریقایی ها مشکی شده بود. ببین زشت ها، خیلی زشت" و میخندد.</w:t>
      </w:r>
      <w:r w:rsidR="00512A3B">
        <w:rPr>
          <w:rFonts w:hint="cs"/>
          <w:rtl/>
        </w:rPr>
        <w:t>"</w:t>
      </w:r>
      <w:r>
        <w:rPr>
          <w:rFonts w:hint="cs"/>
          <w:rtl/>
        </w:rPr>
        <w:t xml:space="preserve"> </w:t>
      </w:r>
    </w:p>
    <w:p w14:paraId="0AB5DB92" w14:textId="45E09ED9" w:rsidR="00D40BCA" w:rsidRDefault="00D40BCA" w:rsidP="000A5953">
      <w:pPr>
        <w:rPr>
          <w:rtl/>
        </w:rPr>
      </w:pPr>
      <w:r>
        <w:rPr>
          <w:rFonts w:hint="cs"/>
          <w:rtl/>
        </w:rPr>
        <w:t xml:space="preserve">جیک هم میخندد. </w:t>
      </w:r>
    </w:p>
    <w:p w14:paraId="553ACCFD" w14:textId="22CEBACF" w:rsidR="00D40BCA" w:rsidRDefault="00D40BCA" w:rsidP="000A5953">
      <w:pPr>
        <w:rPr>
          <w:rtl/>
        </w:rPr>
      </w:pPr>
      <w:r>
        <w:rPr>
          <w:rFonts w:hint="cs"/>
          <w:rtl/>
        </w:rPr>
        <w:lastRenderedPageBreak/>
        <w:t xml:space="preserve">مونیکا ادامه میدهد:"ببین لباس چی خریده باشه خوبه؟" مکث </w:t>
      </w:r>
      <w:r w:rsidR="006148C5">
        <w:rPr>
          <w:rFonts w:hint="cs"/>
          <w:rtl/>
        </w:rPr>
        <w:t>می‌کند</w:t>
      </w:r>
      <w:r>
        <w:rPr>
          <w:rFonts w:hint="cs"/>
          <w:rtl/>
        </w:rPr>
        <w:t xml:space="preserve"> که نظر جیک را بپرسد. </w:t>
      </w:r>
    </w:p>
    <w:p w14:paraId="0A2B44AC" w14:textId="5812E96A" w:rsidR="00D40BCA" w:rsidRDefault="00D40BCA" w:rsidP="000A5953">
      <w:pPr>
        <w:rPr>
          <w:rtl/>
        </w:rPr>
      </w:pPr>
      <w:r>
        <w:rPr>
          <w:rFonts w:hint="cs"/>
          <w:rtl/>
        </w:rPr>
        <w:t xml:space="preserve">جیک: درحالیکه با لبخند به صورت مونیکا زل زده است. </w:t>
      </w:r>
      <w:r w:rsidR="00512A3B">
        <w:rPr>
          <w:rFonts w:hint="cs"/>
          <w:rtl/>
        </w:rPr>
        <w:t>"</w:t>
      </w:r>
      <w:r>
        <w:rPr>
          <w:rFonts w:hint="cs"/>
          <w:rtl/>
        </w:rPr>
        <w:t>نمیدونم چی خرید مگه؟</w:t>
      </w:r>
      <w:r w:rsidR="00512A3B">
        <w:rPr>
          <w:rFonts w:hint="cs"/>
          <w:rtl/>
        </w:rPr>
        <w:t>"</w:t>
      </w:r>
    </w:p>
    <w:p w14:paraId="3CA7606C" w14:textId="1ED65718" w:rsidR="00D40BCA" w:rsidRDefault="00D40BCA" w:rsidP="000A5953">
      <w:pPr>
        <w:rPr>
          <w:rtl/>
        </w:rPr>
      </w:pPr>
      <w:r>
        <w:rPr>
          <w:rFonts w:hint="cs"/>
          <w:rtl/>
        </w:rPr>
        <w:t>مونیکا:"ست لباس سفید باربی از اون پیرهن های سفید برفی با دامن چین دار توری دوزی شده</w:t>
      </w:r>
      <w:r w:rsidR="00512A3B">
        <w:rPr>
          <w:rFonts w:hint="cs"/>
          <w:rtl/>
        </w:rPr>
        <w:t>.</w:t>
      </w:r>
      <w:r>
        <w:rPr>
          <w:rFonts w:hint="cs"/>
          <w:rtl/>
        </w:rPr>
        <w:t xml:space="preserve"> میدونی کدوم ها رو میگم؟ یک جفت کفش و جوراب سفید هم خریده بود. یعنی مستقیم میتونست بره سیرک اجرا کنه. ملت کلی بهش میخندیدند تو سیرک معروف میشد. </w:t>
      </w:r>
      <w:r w:rsidR="00512A3B">
        <w:rPr>
          <w:rFonts w:hint="cs"/>
          <w:rtl/>
        </w:rPr>
        <w:t>"</w:t>
      </w:r>
    </w:p>
    <w:p w14:paraId="1074C85B" w14:textId="429575B8" w:rsidR="00D40BCA" w:rsidRDefault="00D40BCA" w:rsidP="000A5953">
      <w:pPr>
        <w:rPr>
          <w:rtl/>
        </w:rPr>
      </w:pPr>
      <w:r>
        <w:rPr>
          <w:rFonts w:hint="cs"/>
          <w:rtl/>
        </w:rPr>
        <w:t xml:space="preserve">جیک هم همراه با مونیکا میخندد. </w:t>
      </w:r>
    </w:p>
    <w:p w14:paraId="7AD1FD6A" w14:textId="3A7FE9A7" w:rsidR="00D40BCA" w:rsidRDefault="00DE7D92" w:rsidP="000A5953">
      <w:pPr>
        <w:rPr>
          <w:rtl/>
        </w:rPr>
      </w:pPr>
      <w:r>
        <w:rPr>
          <w:rFonts w:hint="cs"/>
          <w:rtl/>
        </w:rPr>
        <w:t xml:space="preserve">مونیکا: </w:t>
      </w:r>
      <w:r w:rsidR="00512A3B">
        <w:rPr>
          <w:rFonts w:hint="cs"/>
          <w:rtl/>
        </w:rPr>
        <w:t>"</w:t>
      </w:r>
      <w:r>
        <w:rPr>
          <w:rFonts w:hint="cs"/>
          <w:rtl/>
        </w:rPr>
        <w:t>مامانم</w:t>
      </w:r>
      <w:r w:rsidR="00D40BCA">
        <w:rPr>
          <w:rFonts w:hint="cs"/>
          <w:rtl/>
        </w:rPr>
        <w:t xml:space="preserve"> دستم رو گرفته بود زور میزد از خنده منفجر نشه. ببین صورت مامانم قرمز شده بود و مدام خنده ایی از دهنش بیرون پرت میشد و بعد دوباره بزور جلوی خنده اش میگرفت. یعنی دختره از جلوی چشممون دور شد. مامانم از خنده غش کرد. منم همینطور.</w:t>
      </w:r>
      <w:r w:rsidR="004C7505">
        <w:rPr>
          <w:rFonts w:hint="cs"/>
          <w:rtl/>
        </w:rPr>
        <w:t>"</w:t>
      </w:r>
    </w:p>
    <w:p w14:paraId="296CEA6F" w14:textId="3FFE8FBB" w:rsidR="00C2311B" w:rsidRDefault="00C2311B" w:rsidP="000A5953">
      <w:pPr>
        <w:rPr>
          <w:rtl/>
        </w:rPr>
      </w:pPr>
      <w:r>
        <w:rPr>
          <w:rFonts w:hint="cs"/>
          <w:rtl/>
        </w:rPr>
        <w:t>"مامانم خیلی به دعوا کردنم گیر نمیده. هربار دعوا میکنم اول ازم میپرسه خودت چیزیت نشده. میدونی</w:t>
      </w:r>
      <w:r w:rsidR="00DE7D92">
        <w:rPr>
          <w:rFonts w:hint="cs"/>
          <w:rtl/>
        </w:rPr>
        <w:t>؟</w:t>
      </w:r>
      <w:r>
        <w:rPr>
          <w:rFonts w:hint="cs"/>
          <w:rtl/>
        </w:rPr>
        <w:t xml:space="preserve"> یه مامان مهربون که فکر دخترشه." درست برعکس بابام که میخواد من مثل دخترهای دیگه رفتار کنم.</w:t>
      </w:r>
      <w:r w:rsidR="00512A3B">
        <w:rPr>
          <w:rFonts w:hint="cs"/>
          <w:rtl/>
        </w:rPr>
        <w:t>"</w:t>
      </w:r>
      <w:r>
        <w:rPr>
          <w:rFonts w:hint="cs"/>
          <w:rtl/>
        </w:rPr>
        <w:t xml:space="preserve"> </w:t>
      </w:r>
    </w:p>
    <w:p w14:paraId="580B09B8" w14:textId="3DB16EA6" w:rsidR="00C2311B" w:rsidRDefault="00C2311B" w:rsidP="000A5953">
      <w:pPr>
        <w:rPr>
          <w:rtl/>
        </w:rPr>
      </w:pPr>
      <w:r>
        <w:rPr>
          <w:rFonts w:hint="cs"/>
          <w:rtl/>
        </w:rPr>
        <w:t xml:space="preserve">جیک: لته اش را سر کشیده و تمام کرده است. </w:t>
      </w:r>
    </w:p>
    <w:p w14:paraId="5AEEAE1F" w14:textId="66E58640" w:rsidR="00C2311B" w:rsidRDefault="00C2311B" w:rsidP="000A5953">
      <w:pPr>
        <w:rPr>
          <w:rtl/>
        </w:rPr>
      </w:pPr>
      <w:r>
        <w:rPr>
          <w:rFonts w:hint="cs"/>
          <w:rtl/>
        </w:rPr>
        <w:t xml:space="preserve">مونیکا: </w:t>
      </w:r>
      <w:r w:rsidR="00512A3B">
        <w:rPr>
          <w:rFonts w:hint="cs"/>
          <w:rtl/>
        </w:rPr>
        <w:t>"</w:t>
      </w:r>
      <w:r>
        <w:rPr>
          <w:rFonts w:hint="cs"/>
          <w:rtl/>
        </w:rPr>
        <w:t xml:space="preserve">تو از خودت بگو. </w:t>
      </w:r>
      <w:r w:rsidR="00512A3B">
        <w:rPr>
          <w:rFonts w:hint="cs"/>
          <w:rtl/>
        </w:rPr>
        <w:t>"</w:t>
      </w:r>
    </w:p>
    <w:p w14:paraId="6D666F08" w14:textId="01B3C96A" w:rsidR="00C2311B" w:rsidRDefault="00C2311B" w:rsidP="000A5953">
      <w:pPr>
        <w:rPr>
          <w:rtl/>
        </w:rPr>
      </w:pPr>
      <w:r>
        <w:rPr>
          <w:rFonts w:hint="cs"/>
          <w:rtl/>
        </w:rPr>
        <w:t xml:space="preserve">جیک: </w:t>
      </w:r>
      <w:r w:rsidR="00512A3B">
        <w:rPr>
          <w:rFonts w:hint="cs"/>
          <w:rtl/>
        </w:rPr>
        <w:t>"</w:t>
      </w:r>
      <w:r>
        <w:rPr>
          <w:rFonts w:hint="cs"/>
          <w:rtl/>
        </w:rPr>
        <w:t xml:space="preserve">میترسم دیرت بشه بگذاریم واسه فردا. میخواهی تا یه جایی باهات بیام. </w:t>
      </w:r>
      <w:r w:rsidR="00512A3B">
        <w:rPr>
          <w:rFonts w:hint="cs"/>
          <w:rtl/>
        </w:rPr>
        <w:t>"</w:t>
      </w:r>
    </w:p>
    <w:p w14:paraId="1FCD941E" w14:textId="3D7C8D7C" w:rsidR="00C2311B" w:rsidRDefault="00C2311B" w:rsidP="000A5953">
      <w:pPr>
        <w:rPr>
          <w:rtl/>
        </w:rPr>
      </w:pPr>
      <w:r>
        <w:rPr>
          <w:rFonts w:hint="cs"/>
          <w:rtl/>
        </w:rPr>
        <w:t xml:space="preserve">مونیکا: </w:t>
      </w:r>
      <w:r w:rsidR="00512A3B">
        <w:rPr>
          <w:rFonts w:hint="cs"/>
          <w:rtl/>
        </w:rPr>
        <w:t>"</w:t>
      </w:r>
      <w:r>
        <w:rPr>
          <w:rFonts w:hint="cs"/>
          <w:rtl/>
        </w:rPr>
        <w:t>میخواهی تا یک جایی باهام بیایی</w:t>
      </w:r>
      <w:r w:rsidR="00DE7D92">
        <w:rPr>
          <w:rFonts w:hint="cs"/>
          <w:rtl/>
        </w:rPr>
        <w:t>؟</w:t>
      </w:r>
      <w:r w:rsidR="00512A3B">
        <w:rPr>
          <w:rFonts w:hint="cs"/>
          <w:rtl/>
        </w:rPr>
        <w:t>"</w:t>
      </w:r>
    </w:p>
    <w:p w14:paraId="401D51D9" w14:textId="0F07F32C" w:rsidR="00C2311B" w:rsidRDefault="00C2311B" w:rsidP="000A5953">
      <w:pPr>
        <w:rPr>
          <w:rtl/>
        </w:rPr>
      </w:pPr>
      <w:r>
        <w:rPr>
          <w:rFonts w:hint="cs"/>
          <w:rtl/>
        </w:rPr>
        <w:t>جیک:</w:t>
      </w:r>
      <w:r w:rsidR="00512A3B">
        <w:rPr>
          <w:rFonts w:hint="cs"/>
          <w:rtl/>
        </w:rPr>
        <w:t>"</w:t>
      </w:r>
      <w:r>
        <w:rPr>
          <w:rFonts w:hint="cs"/>
          <w:rtl/>
        </w:rPr>
        <w:t xml:space="preserve"> اگر قول بدی حرف میزنی آره. آخ صدات منو دیونه میکنه. </w:t>
      </w:r>
      <w:r w:rsidR="00512A3B">
        <w:rPr>
          <w:rFonts w:hint="cs"/>
          <w:rtl/>
        </w:rPr>
        <w:t>"</w:t>
      </w:r>
    </w:p>
    <w:p w14:paraId="4A028952" w14:textId="0F572012" w:rsidR="00C2311B" w:rsidRDefault="00C2311B" w:rsidP="000A5953">
      <w:pPr>
        <w:rPr>
          <w:rtl/>
        </w:rPr>
      </w:pPr>
      <w:r>
        <w:rPr>
          <w:rFonts w:hint="cs"/>
          <w:rtl/>
        </w:rPr>
        <w:t xml:space="preserve">مونیکا: </w:t>
      </w:r>
      <w:r w:rsidR="00DE7D92">
        <w:rPr>
          <w:rFonts w:hint="cs"/>
          <w:rtl/>
        </w:rPr>
        <w:t>"</w:t>
      </w:r>
      <w:r>
        <w:rPr>
          <w:rFonts w:hint="cs"/>
          <w:rtl/>
        </w:rPr>
        <w:t>بریم</w:t>
      </w:r>
      <w:r w:rsidR="00DE7D92">
        <w:rPr>
          <w:rFonts w:hint="cs"/>
          <w:rtl/>
        </w:rPr>
        <w:t>"</w:t>
      </w:r>
      <w:r>
        <w:rPr>
          <w:rFonts w:hint="cs"/>
          <w:rtl/>
        </w:rPr>
        <w:t>.</w:t>
      </w:r>
      <w:r w:rsidR="00DE7D92">
        <w:rPr>
          <w:rFonts w:hint="cs"/>
          <w:rtl/>
        </w:rPr>
        <w:t xml:space="preserve"> و جیک را باخود به سمت پله ها میکشاند.</w:t>
      </w:r>
      <w:r w:rsidR="0034475E">
        <w:rPr>
          <w:rFonts w:hint="cs"/>
          <w:rtl/>
        </w:rPr>
        <w:t xml:space="preserve"> </w:t>
      </w:r>
      <w:r>
        <w:rPr>
          <w:rFonts w:hint="cs"/>
          <w:rtl/>
        </w:rPr>
        <w:t xml:space="preserve"> </w:t>
      </w:r>
    </w:p>
    <w:p w14:paraId="6DB577E0" w14:textId="6D780BF3" w:rsidR="00C2311B" w:rsidRDefault="00C2311B" w:rsidP="000A5953">
      <w:pPr>
        <w:rPr>
          <w:rtl/>
        </w:rPr>
      </w:pPr>
      <w:r>
        <w:rPr>
          <w:rFonts w:hint="cs"/>
          <w:rtl/>
        </w:rPr>
        <w:lastRenderedPageBreak/>
        <w:t xml:space="preserve">باهم از پله ها پایین میروند. مونیکا </w:t>
      </w:r>
      <w:r w:rsidR="006148C5">
        <w:rPr>
          <w:rFonts w:hint="cs"/>
          <w:rtl/>
        </w:rPr>
        <w:t>می‌خواهد</w:t>
      </w:r>
      <w:r>
        <w:rPr>
          <w:rFonts w:hint="cs"/>
          <w:rtl/>
        </w:rPr>
        <w:t xml:space="preserve"> حساب کند که جیک مانع میشود. </w:t>
      </w:r>
    </w:p>
    <w:p w14:paraId="746A7ECA" w14:textId="62BD63A7" w:rsidR="00C2311B" w:rsidRDefault="00C2311B" w:rsidP="000A5953">
      <w:pPr>
        <w:rPr>
          <w:rtl/>
        </w:rPr>
      </w:pPr>
      <w:r>
        <w:rPr>
          <w:rFonts w:hint="cs"/>
          <w:rtl/>
        </w:rPr>
        <w:t xml:space="preserve">جیک: </w:t>
      </w:r>
      <w:r w:rsidR="00512A3B">
        <w:rPr>
          <w:rFonts w:hint="cs"/>
          <w:rtl/>
        </w:rPr>
        <w:t>"</w:t>
      </w:r>
      <w:r>
        <w:rPr>
          <w:rFonts w:hint="cs"/>
          <w:rtl/>
        </w:rPr>
        <w:t>من حساب میکنم. کلا</w:t>
      </w:r>
      <w:r w:rsidR="00512A3B">
        <w:rPr>
          <w:rFonts w:hint="cs"/>
          <w:rtl/>
        </w:rPr>
        <w:t>ً</w:t>
      </w:r>
      <w:r>
        <w:rPr>
          <w:rFonts w:hint="cs"/>
          <w:rtl/>
        </w:rPr>
        <w:t xml:space="preserve"> با من هستی دست به کیف ببری کتک میخوری. روشنه و میخندد. </w:t>
      </w:r>
      <w:r w:rsidR="00512A3B">
        <w:rPr>
          <w:rFonts w:hint="cs"/>
          <w:rtl/>
        </w:rPr>
        <w:t>"</w:t>
      </w:r>
    </w:p>
    <w:p w14:paraId="296C91BD" w14:textId="5BCE3550" w:rsidR="00C2311B" w:rsidRDefault="00C2311B" w:rsidP="000A5953">
      <w:pPr>
        <w:rPr>
          <w:rtl/>
        </w:rPr>
      </w:pPr>
      <w:r>
        <w:rPr>
          <w:rFonts w:hint="cs"/>
          <w:rtl/>
        </w:rPr>
        <w:t xml:space="preserve">مونیکا: </w:t>
      </w:r>
      <w:r w:rsidR="00512A3B">
        <w:rPr>
          <w:rFonts w:hint="cs"/>
          <w:rtl/>
        </w:rPr>
        <w:t>"</w:t>
      </w:r>
      <w:r>
        <w:rPr>
          <w:rFonts w:hint="cs"/>
          <w:rtl/>
        </w:rPr>
        <w:t xml:space="preserve">خوب بابا خوبه </w:t>
      </w:r>
      <w:r w:rsidR="00236EC7">
        <w:rPr>
          <w:rFonts w:hint="cs"/>
          <w:rtl/>
        </w:rPr>
        <w:t>شانزده سال</w:t>
      </w:r>
      <w:r>
        <w:rPr>
          <w:rFonts w:hint="cs"/>
          <w:rtl/>
        </w:rPr>
        <w:t>ت بیشتر نیست. بزرگ شی چکار میکن</w:t>
      </w:r>
      <w:r w:rsidR="00DE7D92">
        <w:rPr>
          <w:rFonts w:hint="cs"/>
          <w:rtl/>
        </w:rPr>
        <w:t>ی؟</w:t>
      </w:r>
      <w:r>
        <w:rPr>
          <w:rFonts w:hint="cs"/>
          <w:rtl/>
        </w:rPr>
        <w:t xml:space="preserve"> </w:t>
      </w:r>
      <w:r w:rsidR="00512A3B">
        <w:rPr>
          <w:rFonts w:hint="cs"/>
          <w:rtl/>
        </w:rPr>
        <w:t>"</w:t>
      </w:r>
    </w:p>
    <w:p w14:paraId="362AB3B2" w14:textId="3278EF52" w:rsidR="00C2311B" w:rsidRDefault="00C2311B" w:rsidP="000A5953">
      <w:pPr>
        <w:rPr>
          <w:rtl/>
        </w:rPr>
      </w:pPr>
      <w:r>
        <w:rPr>
          <w:rFonts w:hint="cs"/>
          <w:rtl/>
        </w:rPr>
        <w:t xml:space="preserve">جیک: </w:t>
      </w:r>
      <w:r w:rsidR="00512A3B">
        <w:rPr>
          <w:rFonts w:hint="cs"/>
          <w:rtl/>
        </w:rPr>
        <w:t>"</w:t>
      </w:r>
      <w:r>
        <w:rPr>
          <w:rFonts w:hint="cs"/>
          <w:rtl/>
        </w:rPr>
        <w:t xml:space="preserve">حساب </w:t>
      </w:r>
      <w:r w:rsidR="006148C5">
        <w:rPr>
          <w:rFonts w:hint="cs"/>
          <w:rtl/>
        </w:rPr>
        <w:t>می‌کند</w:t>
      </w:r>
      <w:r>
        <w:rPr>
          <w:rFonts w:hint="cs"/>
          <w:rtl/>
        </w:rPr>
        <w:t xml:space="preserve"> و با هم از کافی شاپ بیرون میروند. </w:t>
      </w:r>
      <w:r w:rsidR="00512A3B">
        <w:rPr>
          <w:rFonts w:hint="cs"/>
          <w:rtl/>
        </w:rPr>
        <w:t>"</w:t>
      </w:r>
    </w:p>
    <w:p w14:paraId="2695F5D4" w14:textId="18A89907" w:rsidR="00C2311B" w:rsidRDefault="00A971E3" w:rsidP="000A5953">
      <w:pPr>
        <w:rPr>
          <w:rtl/>
        </w:rPr>
      </w:pPr>
      <w:r>
        <w:rPr>
          <w:rFonts w:hint="cs"/>
          <w:rtl/>
        </w:rPr>
        <w:t xml:space="preserve">مونیکا دوباره دستش را دور گردن جیک انداخته و اینبار جیک دستش را دور کمر مونیکا گرفته و باهم راه میروند. مونیکا هر از چندگاهی بی خودی میخندد. جیک هم با او میخندد. </w:t>
      </w:r>
    </w:p>
    <w:p w14:paraId="17036189" w14:textId="6D580B79" w:rsidR="00A971E3" w:rsidRDefault="00A971E3" w:rsidP="000A5953">
      <w:pPr>
        <w:rPr>
          <w:rtl/>
        </w:rPr>
      </w:pPr>
      <w:r>
        <w:rPr>
          <w:rFonts w:hint="cs"/>
          <w:rtl/>
        </w:rPr>
        <w:t>مونیکا:</w:t>
      </w:r>
      <w:r w:rsidR="00512A3B">
        <w:rPr>
          <w:rFonts w:hint="cs"/>
          <w:rtl/>
        </w:rPr>
        <w:t>"</w:t>
      </w:r>
      <w:r>
        <w:rPr>
          <w:rFonts w:hint="cs"/>
          <w:rtl/>
        </w:rPr>
        <w:t xml:space="preserve"> خوب ما داریم میریم سمت خونه ما، پس بگذار از خونمون بیشتر برات بگم. وقتی وارد بشی طبیعتاً تو طبقه همکف هستی. یک هال بزرگ جلوت هست که با دیوار جدا کننده به سمت چپ و راست هدایت میشی. به سمت راست بری یک پذیرایی مهمان هست و سمت چپ هم دو تا اتاق و حمام و آشپزخانه پله های طبقه بالا هم همانجاست. وقتی بریم طبقه بالا</w:t>
      </w:r>
      <w:r w:rsidR="00577472">
        <w:rPr>
          <w:rFonts w:hint="cs"/>
          <w:rtl/>
        </w:rPr>
        <w:t>،</w:t>
      </w:r>
      <w:r>
        <w:rPr>
          <w:rFonts w:hint="cs"/>
          <w:rtl/>
        </w:rPr>
        <w:t xml:space="preserve"> اتاق من سمت چپه،</w:t>
      </w:r>
      <w:r w:rsidR="00DE7D92">
        <w:rPr>
          <w:rFonts w:hint="cs"/>
          <w:rtl/>
        </w:rPr>
        <w:t xml:space="preserve"> طبقه بالا </w:t>
      </w:r>
      <w:r>
        <w:rPr>
          <w:rFonts w:hint="cs"/>
          <w:rtl/>
        </w:rPr>
        <w:t>سه تا اتاق داره و دو تا حمام و توالت یک سالن ورزشی هم هست که داخلش میز بیلیارد و چند تا دستگاه پرس هست. بیشتر ساختمون گچ بری شده. نور خونه بیشتر سفیده و زرده اما بعضی جاها رو با نور صورتی تزئین کردم. که حق نداری ازش ایراد بگیری.</w:t>
      </w:r>
      <w:r w:rsidR="00512A3B">
        <w:rPr>
          <w:rFonts w:hint="cs"/>
          <w:rtl/>
        </w:rPr>
        <w:t>"</w:t>
      </w:r>
      <w:r>
        <w:rPr>
          <w:rFonts w:hint="cs"/>
          <w:rtl/>
        </w:rPr>
        <w:t xml:space="preserve"> </w:t>
      </w:r>
    </w:p>
    <w:p w14:paraId="32AF9507" w14:textId="4A5DC855" w:rsidR="00A971E3" w:rsidRDefault="00A971E3" w:rsidP="000A5953">
      <w:pPr>
        <w:rPr>
          <w:rtl/>
        </w:rPr>
      </w:pPr>
      <w:r>
        <w:rPr>
          <w:rFonts w:hint="cs"/>
          <w:rtl/>
        </w:rPr>
        <w:t xml:space="preserve">جیک: </w:t>
      </w:r>
      <w:r w:rsidR="00512A3B">
        <w:rPr>
          <w:rFonts w:hint="cs"/>
          <w:rtl/>
        </w:rPr>
        <w:t>"</w:t>
      </w:r>
      <w:r>
        <w:rPr>
          <w:rFonts w:hint="cs"/>
          <w:rtl/>
        </w:rPr>
        <w:t xml:space="preserve">من بالا نمیام تا دم درب میرسونمت باید برگردم. </w:t>
      </w:r>
      <w:r w:rsidR="00512A3B">
        <w:rPr>
          <w:rFonts w:hint="cs"/>
          <w:rtl/>
        </w:rPr>
        <w:t>"</w:t>
      </w:r>
    </w:p>
    <w:p w14:paraId="6BCDCC20" w14:textId="736D6919" w:rsidR="00A971E3" w:rsidRDefault="00A971E3" w:rsidP="000A5953">
      <w:pPr>
        <w:rPr>
          <w:rtl/>
        </w:rPr>
      </w:pPr>
      <w:r>
        <w:rPr>
          <w:rFonts w:hint="cs"/>
          <w:rtl/>
        </w:rPr>
        <w:t xml:space="preserve">مونیکا: </w:t>
      </w:r>
      <w:r w:rsidR="00512A3B">
        <w:rPr>
          <w:rFonts w:hint="cs"/>
          <w:rtl/>
        </w:rPr>
        <w:t>"</w:t>
      </w:r>
      <w:r>
        <w:rPr>
          <w:rFonts w:hint="cs"/>
          <w:rtl/>
        </w:rPr>
        <w:t xml:space="preserve">اگر دیرت شده لازم نیست. بیای. </w:t>
      </w:r>
      <w:r w:rsidR="00512A3B">
        <w:rPr>
          <w:rFonts w:hint="cs"/>
          <w:rtl/>
        </w:rPr>
        <w:t>"</w:t>
      </w:r>
    </w:p>
    <w:p w14:paraId="4C354FDC" w14:textId="383A70B5" w:rsidR="00A971E3" w:rsidRDefault="00A971E3" w:rsidP="000A5953">
      <w:pPr>
        <w:rPr>
          <w:rtl/>
        </w:rPr>
      </w:pPr>
      <w:r>
        <w:rPr>
          <w:rFonts w:hint="cs"/>
          <w:rtl/>
        </w:rPr>
        <w:t xml:space="preserve">جیک: </w:t>
      </w:r>
      <w:r w:rsidR="00512A3B">
        <w:rPr>
          <w:rFonts w:hint="cs"/>
          <w:rtl/>
        </w:rPr>
        <w:t>"</w:t>
      </w:r>
      <w:r>
        <w:rPr>
          <w:rFonts w:hint="cs"/>
          <w:rtl/>
        </w:rPr>
        <w:t xml:space="preserve">دلم میخواد بیاد. دلم میخواد تا ابد بغلت کنم. دلم میخواد صدات رو بشنوم. </w:t>
      </w:r>
      <w:r w:rsidR="00512A3B">
        <w:rPr>
          <w:rFonts w:hint="cs"/>
          <w:rtl/>
        </w:rPr>
        <w:t>"</w:t>
      </w:r>
    </w:p>
    <w:p w14:paraId="4A7F1F61" w14:textId="72566354" w:rsidR="00A971E3" w:rsidRDefault="00A971E3" w:rsidP="000A5953">
      <w:pPr>
        <w:rPr>
          <w:rtl/>
        </w:rPr>
      </w:pPr>
      <w:r>
        <w:rPr>
          <w:rFonts w:hint="cs"/>
          <w:rtl/>
        </w:rPr>
        <w:t xml:space="preserve">مونیکا: </w:t>
      </w:r>
      <w:r w:rsidR="00512A3B">
        <w:rPr>
          <w:rFonts w:hint="cs"/>
          <w:rtl/>
        </w:rPr>
        <w:t>"</w:t>
      </w:r>
      <w:r>
        <w:rPr>
          <w:rFonts w:hint="cs"/>
          <w:rtl/>
        </w:rPr>
        <w:t xml:space="preserve">لبان جیک را میبوسد. خوب منم دلم </w:t>
      </w:r>
      <w:r w:rsidR="0034475E">
        <w:rPr>
          <w:rFonts w:hint="cs"/>
          <w:rtl/>
        </w:rPr>
        <w:t>می‌خواست</w:t>
      </w:r>
      <w:r>
        <w:rPr>
          <w:rFonts w:hint="cs"/>
          <w:rtl/>
        </w:rPr>
        <w:t xml:space="preserve"> ببوسمت. </w:t>
      </w:r>
      <w:r w:rsidR="00512A3B">
        <w:rPr>
          <w:rFonts w:hint="cs"/>
          <w:rtl/>
        </w:rPr>
        <w:t>"</w:t>
      </w:r>
    </w:p>
    <w:p w14:paraId="70C71F17" w14:textId="2597CC26" w:rsidR="00A971E3" w:rsidRDefault="00A971E3" w:rsidP="000A5953">
      <w:pPr>
        <w:rPr>
          <w:rtl/>
        </w:rPr>
      </w:pPr>
      <w:r>
        <w:rPr>
          <w:rFonts w:hint="cs"/>
          <w:rtl/>
        </w:rPr>
        <w:t>جیک:</w:t>
      </w:r>
      <w:r w:rsidR="00512A3B">
        <w:rPr>
          <w:rFonts w:hint="cs"/>
          <w:rtl/>
        </w:rPr>
        <w:t>"</w:t>
      </w:r>
      <w:r>
        <w:rPr>
          <w:rFonts w:hint="cs"/>
          <w:rtl/>
        </w:rPr>
        <w:t xml:space="preserve"> لبان مونیکا را میبوسد. من بیشتر دلم </w:t>
      </w:r>
      <w:r w:rsidR="0034475E">
        <w:rPr>
          <w:rFonts w:hint="cs"/>
          <w:rtl/>
        </w:rPr>
        <w:t>می‌خواست</w:t>
      </w:r>
      <w:r>
        <w:rPr>
          <w:rFonts w:hint="cs"/>
          <w:rtl/>
        </w:rPr>
        <w:t xml:space="preserve"> ببوسمت. </w:t>
      </w:r>
      <w:r w:rsidR="00512A3B">
        <w:rPr>
          <w:rFonts w:hint="cs"/>
          <w:rtl/>
        </w:rPr>
        <w:t>"</w:t>
      </w:r>
    </w:p>
    <w:p w14:paraId="1DCCB047" w14:textId="34CFB413" w:rsidR="00A971E3" w:rsidRDefault="00A971E3" w:rsidP="000A5953">
      <w:pPr>
        <w:rPr>
          <w:rtl/>
        </w:rPr>
      </w:pPr>
      <w:r>
        <w:rPr>
          <w:rFonts w:hint="cs"/>
          <w:rtl/>
        </w:rPr>
        <w:lastRenderedPageBreak/>
        <w:t xml:space="preserve">هر دو میخندند. </w:t>
      </w:r>
    </w:p>
    <w:p w14:paraId="4FB98947" w14:textId="700C5A72" w:rsidR="00A971E3" w:rsidRDefault="00A971E3" w:rsidP="000A5953">
      <w:pPr>
        <w:rPr>
          <w:rtl/>
        </w:rPr>
      </w:pPr>
      <w:r>
        <w:rPr>
          <w:rFonts w:hint="cs"/>
          <w:rtl/>
        </w:rPr>
        <w:t xml:space="preserve">مونیکا: </w:t>
      </w:r>
      <w:r w:rsidR="00512A3B">
        <w:rPr>
          <w:rFonts w:hint="cs"/>
          <w:rtl/>
        </w:rPr>
        <w:t>"</w:t>
      </w:r>
      <w:r>
        <w:rPr>
          <w:rFonts w:hint="cs"/>
          <w:rtl/>
        </w:rPr>
        <w:t xml:space="preserve">الان بابا خونه نیست. ساعت ده میاد از بیمارستان. اما فردا کامل خونه است. اخه دیشب جراحی داشت و تا صبح خونه نیومد. اما مامان خونست. ببین مامانم عاشقت میشه. من میدونم. مامانم از اون زن هایی که رسماً فرشته هستند. قلبش یه دریاست همه آدمهای کره زمین رو هم بریزی داخلش بازهم جا داره. تو که حسابت سوای بقیه است. عاشقت میشه. </w:t>
      </w:r>
      <w:r w:rsidR="00512A3B">
        <w:rPr>
          <w:rFonts w:hint="cs"/>
          <w:rtl/>
        </w:rPr>
        <w:t>"</w:t>
      </w:r>
    </w:p>
    <w:p w14:paraId="1BE82B3C" w14:textId="549C01B9" w:rsidR="00A971E3" w:rsidRDefault="00A971E3" w:rsidP="000A5953">
      <w:pPr>
        <w:rPr>
          <w:rtl/>
        </w:rPr>
      </w:pPr>
      <w:r>
        <w:rPr>
          <w:rFonts w:hint="cs"/>
          <w:rtl/>
        </w:rPr>
        <w:t xml:space="preserve">جیک: </w:t>
      </w:r>
      <w:r w:rsidR="00512A3B">
        <w:rPr>
          <w:rFonts w:hint="cs"/>
          <w:rtl/>
        </w:rPr>
        <w:t>"</w:t>
      </w:r>
      <w:r>
        <w:rPr>
          <w:rFonts w:hint="cs"/>
          <w:rtl/>
        </w:rPr>
        <w:t xml:space="preserve">باشه برای دفعه بعد شاید فردا. </w:t>
      </w:r>
      <w:r w:rsidR="00512A3B">
        <w:rPr>
          <w:rFonts w:hint="cs"/>
          <w:rtl/>
        </w:rPr>
        <w:t>"</w:t>
      </w:r>
    </w:p>
    <w:p w14:paraId="01BAA0FB" w14:textId="67856CC5" w:rsidR="00A971E3" w:rsidRDefault="00A971E3" w:rsidP="000A5953">
      <w:pPr>
        <w:rPr>
          <w:rtl/>
        </w:rPr>
      </w:pPr>
      <w:r>
        <w:rPr>
          <w:rFonts w:hint="cs"/>
          <w:rtl/>
        </w:rPr>
        <w:t>مونیکا:</w:t>
      </w:r>
      <w:r w:rsidR="00512A3B">
        <w:rPr>
          <w:rFonts w:hint="cs"/>
          <w:rtl/>
        </w:rPr>
        <w:t>"</w:t>
      </w:r>
      <w:r>
        <w:rPr>
          <w:rFonts w:hint="cs"/>
          <w:rtl/>
        </w:rPr>
        <w:t xml:space="preserve"> اوه فردا. خوب من فردا ساعت سه میرم خونه چون کلاس مهمی ندارم و ساعت شیش میام کافی</w:t>
      </w:r>
      <w:r w:rsidR="00512A3B">
        <w:rPr>
          <w:rFonts w:hint="cs"/>
          <w:rtl/>
        </w:rPr>
        <w:t xml:space="preserve"> </w:t>
      </w:r>
      <w:r>
        <w:rPr>
          <w:rFonts w:hint="cs"/>
          <w:rtl/>
        </w:rPr>
        <w:t>شاپ</w:t>
      </w:r>
      <w:r w:rsidR="00DE7D92">
        <w:rPr>
          <w:rFonts w:hint="cs"/>
          <w:rtl/>
        </w:rPr>
        <w:t>،</w:t>
      </w:r>
      <w:r>
        <w:rPr>
          <w:rFonts w:hint="cs"/>
          <w:rtl/>
        </w:rPr>
        <w:t xml:space="preserve"> بلد شدی کافی شاپ رو؟</w:t>
      </w:r>
      <w:r w:rsidR="00512A3B">
        <w:rPr>
          <w:rFonts w:hint="cs"/>
          <w:rtl/>
        </w:rPr>
        <w:t>"</w:t>
      </w:r>
    </w:p>
    <w:p w14:paraId="42550929" w14:textId="40B20C13" w:rsidR="00A971E3" w:rsidRDefault="00A971E3" w:rsidP="000A5953">
      <w:pPr>
        <w:rPr>
          <w:rtl/>
        </w:rPr>
      </w:pPr>
      <w:r>
        <w:rPr>
          <w:rFonts w:hint="cs"/>
          <w:rtl/>
        </w:rPr>
        <w:t xml:space="preserve">جیک: </w:t>
      </w:r>
      <w:r w:rsidR="00512A3B">
        <w:rPr>
          <w:rFonts w:hint="cs"/>
          <w:rtl/>
        </w:rPr>
        <w:t>"</w:t>
      </w:r>
      <w:r>
        <w:rPr>
          <w:rFonts w:hint="cs"/>
          <w:rtl/>
        </w:rPr>
        <w:t>آره</w:t>
      </w:r>
      <w:r w:rsidR="00DE7D92">
        <w:rPr>
          <w:rFonts w:hint="cs"/>
          <w:rtl/>
        </w:rPr>
        <w:t>،</w:t>
      </w:r>
      <w:r>
        <w:rPr>
          <w:rFonts w:hint="cs"/>
          <w:rtl/>
        </w:rPr>
        <w:t xml:space="preserve"> من تا ساعت هفت باشگاهم باید بگذاری ساعت هشت. اگر دیر نیست برات.</w:t>
      </w:r>
      <w:r w:rsidR="00512A3B">
        <w:rPr>
          <w:rFonts w:hint="cs"/>
          <w:rtl/>
        </w:rPr>
        <w:t>"</w:t>
      </w:r>
    </w:p>
    <w:p w14:paraId="3A8E10CF" w14:textId="75E22CD9" w:rsidR="00A971E3" w:rsidRDefault="00A971E3" w:rsidP="000A5953">
      <w:pPr>
        <w:rPr>
          <w:rtl/>
        </w:rPr>
      </w:pPr>
      <w:r>
        <w:rPr>
          <w:rFonts w:hint="cs"/>
          <w:rtl/>
        </w:rPr>
        <w:t xml:space="preserve">مونیکا: </w:t>
      </w:r>
      <w:r w:rsidR="00512A3B">
        <w:rPr>
          <w:rFonts w:hint="cs"/>
          <w:rtl/>
        </w:rPr>
        <w:t>"</w:t>
      </w:r>
      <w:r>
        <w:rPr>
          <w:rFonts w:hint="cs"/>
          <w:rtl/>
        </w:rPr>
        <w:t xml:space="preserve">نه حله. ساعت هشت همون کافی شاپ. </w:t>
      </w:r>
      <w:r w:rsidR="00512A3B">
        <w:rPr>
          <w:rFonts w:hint="cs"/>
          <w:rtl/>
        </w:rPr>
        <w:t>"</w:t>
      </w:r>
    </w:p>
    <w:p w14:paraId="6ED7CF8C" w14:textId="76C609AE" w:rsidR="00707192" w:rsidRDefault="00707192" w:rsidP="000A5953">
      <w:pPr>
        <w:rPr>
          <w:rtl/>
        </w:rPr>
      </w:pPr>
      <w:r>
        <w:rPr>
          <w:rFonts w:hint="cs"/>
          <w:rtl/>
        </w:rPr>
        <w:t xml:space="preserve">جیک مونیکا را تا درب منزلش میرساند و بعد از خداحافظی به سمت یتیم خانه بازمیگردد. </w:t>
      </w:r>
    </w:p>
    <w:p w14:paraId="266E5AAA" w14:textId="672A63D1" w:rsidR="00707192" w:rsidRDefault="00707192" w:rsidP="000A5953">
      <w:pPr>
        <w:rPr>
          <w:rtl/>
        </w:rPr>
      </w:pPr>
      <w:r>
        <w:rPr>
          <w:rFonts w:hint="cs"/>
          <w:rtl/>
        </w:rPr>
        <w:t xml:space="preserve">جیک درب یتیم خانه را میزند و خانم لین درب را باز </w:t>
      </w:r>
      <w:r w:rsidR="006148C5">
        <w:rPr>
          <w:rFonts w:hint="cs"/>
          <w:rtl/>
        </w:rPr>
        <w:t>می‌کند</w:t>
      </w:r>
      <w:r>
        <w:rPr>
          <w:rFonts w:hint="cs"/>
          <w:rtl/>
        </w:rPr>
        <w:t xml:space="preserve">. ساعتش را به جیک نشان میدهد. جیک </w:t>
      </w:r>
      <w:r w:rsidR="00512A3B">
        <w:rPr>
          <w:rFonts w:hint="cs"/>
          <w:rtl/>
        </w:rPr>
        <w:t>"</w:t>
      </w:r>
      <w:r>
        <w:rPr>
          <w:rFonts w:hint="cs"/>
          <w:rtl/>
        </w:rPr>
        <w:t xml:space="preserve">بیرون بودم. </w:t>
      </w:r>
      <w:r w:rsidR="00512A3B">
        <w:rPr>
          <w:rFonts w:hint="cs"/>
          <w:rtl/>
        </w:rPr>
        <w:t>"</w:t>
      </w:r>
    </w:p>
    <w:p w14:paraId="4988CC01" w14:textId="3D290717" w:rsidR="00707192" w:rsidRDefault="00707192" w:rsidP="000A5953">
      <w:pPr>
        <w:rPr>
          <w:rtl/>
        </w:rPr>
      </w:pPr>
      <w:r>
        <w:rPr>
          <w:rFonts w:hint="cs"/>
          <w:rtl/>
        </w:rPr>
        <w:t xml:space="preserve">خانم لین: </w:t>
      </w:r>
      <w:r w:rsidR="00512A3B">
        <w:rPr>
          <w:rFonts w:hint="cs"/>
          <w:rtl/>
        </w:rPr>
        <w:t>"</w:t>
      </w:r>
      <w:r>
        <w:rPr>
          <w:rFonts w:hint="cs"/>
          <w:rtl/>
        </w:rPr>
        <w:t>قرارمون چی بود؟</w:t>
      </w:r>
      <w:r w:rsidR="00512A3B">
        <w:rPr>
          <w:rFonts w:hint="cs"/>
          <w:rtl/>
        </w:rPr>
        <w:t>"</w:t>
      </w:r>
    </w:p>
    <w:p w14:paraId="6232F513" w14:textId="7AC19E5B" w:rsidR="00707192" w:rsidRDefault="00707192" w:rsidP="000A5953">
      <w:pPr>
        <w:rPr>
          <w:rtl/>
        </w:rPr>
      </w:pPr>
      <w:r>
        <w:rPr>
          <w:rFonts w:hint="cs"/>
          <w:rtl/>
        </w:rPr>
        <w:t xml:space="preserve">جیک: </w:t>
      </w:r>
      <w:r w:rsidR="00512A3B">
        <w:rPr>
          <w:rFonts w:hint="cs"/>
          <w:rtl/>
        </w:rPr>
        <w:t>"</w:t>
      </w:r>
      <w:r>
        <w:rPr>
          <w:rFonts w:hint="cs"/>
          <w:rtl/>
        </w:rPr>
        <w:t>زنگ بزنم.</w:t>
      </w:r>
      <w:r w:rsidR="00512A3B">
        <w:rPr>
          <w:rFonts w:hint="cs"/>
          <w:rtl/>
        </w:rPr>
        <w:t>"</w:t>
      </w:r>
    </w:p>
    <w:p w14:paraId="681A26C4" w14:textId="6160CCDC" w:rsidR="00707192" w:rsidRDefault="00707192" w:rsidP="000A5953">
      <w:pPr>
        <w:rPr>
          <w:rtl/>
        </w:rPr>
      </w:pPr>
      <w:r>
        <w:rPr>
          <w:rFonts w:hint="cs"/>
          <w:rtl/>
        </w:rPr>
        <w:t xml:space="preserve">خانم لین: </w:t>
      </w:r>
      <w:r w:rsidR="00512A3B">
        <w:rPr>
          <w:rFonts w:hint="cs"/>
          <w:rtl/>
        </w:rPr>
        <w:t>"</w:t>
      </w:r>
      <w:r>
        <w:rPr>
          <w:rFonts w:hint="cs"/>
          <w:rtl/>
        </w:rPr>
        <w:t xml:space="preserve">یعنی </w:t>
      </w:r>
      <w:r w:rsidR="00914EF1">
        <w:rPr>
          <w:rFonts w:hint="cs"/>
          <w:rtl/>
        </w:rPr>
        <w:t>این‌که</w:t>
      </w:r>
      <w:r>
        <w:rPr>
          <w:rFonts w:hint="cs"/>
          <w:rtl/>
        </w:rPr>
        <w:t xml:space="preserve"> من انتظار دارم زنگ بزنی. پس لطفاً زنگ بزن. </w:t>
      </w:r>
      <w:r w:rsidR="00512A3B">
        <w:rPr>
          <w:rFonts w:hint="cs"/>
          <w:rtl/>
        </w:rPr>
        <w:t>"</w:t>
      </w:r>
    </w:p>
    <w:p w14:paraId="47419AE8" w14:textId="646A7EBA" w:rsidR="00707192" w:rsidRDefault="00D4514C" w:rsidP="000A5953">
      <w:pPr>
        <w:rPr>
          <w:rtl/>
        </w:rPr>
      </w:pPr>
      <w:r>
        <w:rPr>
          <w:rFonts w:hint="cs"/>
          <w:rtl/>
        </w:rPr>
        <w:t xml:space="preserve">جیک: </w:t>
      </w:r>
      <w:r w:rsidR="00512A3B">
        <w:rPr>
          <w:rFonts w:hint="cs"/>
          <w:rtl/>
        </w:rPr>
        <w:t>"</w:t>
      </w:r>
      <w:r>
        <w:rPr>
          <w:rFonts w:hint="cs"/>
          <w:rtl/>
        </w:rPr>
        <w:t xml:space="preserve">چجوری میتونم فردا کت و شلوار ببرم ولی چروک نشه؟ باشگاه دارم. </w:t>
      </w:r>
      <w:r w:rsidR="00512A3B">
        <w:rPr>
          <w:rFonts w:hint="cs"/>
          <w:rtl/>
        </w:rPr>
        <w:t>"</w:t>
      </w:r>
    </w:p>
    <w:p w14:paraId="14D94E31" w14:textId="023674D0" w:rsidR="00D4514C" w:rsidRDefault="00D4514C" w:rsidP="000A5953">
      <w:pPr>
        <w:rPr>
          <w:rtl/>
        </w:rPr>
      </w:pPr>
      <w:r>
        <w:rPr>
          <w:rFonts w:hint="cs"/>
          <w:rtl/>
        </w:rPr>
        <w:t>خانم لین:</w:t>
      </w:r>
      <w:r w:rsidR="00512A3B">
        <w:rPr>
          <w:rFonts w:hint="cs"/>
          <w:rtl/>
        </w:rPr>
        <w:t>"</w:t>
      </w:r>
      <w:r>
        <w:rPr>
          <w:rFonts w:hint="cs"/>
          <w:rtl/>
        </w:rPr>
        <w:t xml:space="preserve"> کت و شلوار رو برای بعد باشگاه میخواهی</w:t>
      </w:r>
      <w:r w:rsidR="00DE7D92">
        <w:rPr>
          <w:rFonts w:hint="cs"/>
          <w:rtl/>
        </w:rPr>
        <w:t>؟</w:t>
      </w:r>
      <w:r>
        <w:rPr>
          <w:rFonts w:hint="cs"/>
          <w:rtl/>
        </w:rPr>
        <w:t xml:space="preserve"> </w:t>
      </w:r>
      <w:r w:rsidR="00512A3B">
        <w:rPr>
          <w:rFonts w:hint="cs"/>
          <w:rtl/>
        </w:rPr>
        <w:t>"</w:t>
      </w:r>
    </w:p>
    <w:p w14:paraId="787086FB" w14:textId="7A521EBC" w:rsidR="00D4514C" w:rsidRDefault="00D4514C" w:rsidP="000A5953">
      <w:pPr>
        <w:rPr>
          <w:rtl/>
        </w:rPr>
      </w:pPr>
      <w:r>
        <w:rPr>
          <w:rFonts w:hint="cs"/>
          <w:rtl/>
        </w:rPr>
        <w:lastRenderedPageBreak/>
        <w:t xml:space="preserve">جیک: </w:t>
      </w:r>
      <w:r w:rsidR="00512A3B">
        <w:rPr>
          <w:rFonts w:hint="cs"/>
          <w:rtl/>
        </w:rPr>
        <w:t>"</w:t>
      </w:r>
      <w:r>
        <w:rPr>
          <w:rFonts w:hint="cs"/>
          <w:rtl/>
        </w:rPr>
        <w:t xml:space="preserve">با مونیکا میرم کافی شاپ. </w:t>
      </w:r>
      <w:r w:rsidR="00512A3B">
        <w:rPr>
          <w:rFonts w:hint="cs"/>
          <w:rtl/>
        </w:rPr>
        <w:t>"</w:t>
      </w:r>
    </w:p>
    <w:p w14:paraId="01BA034C" w14:textId="202BA20C" w:rsidR="00D4514C" w:rsidRDefault="00D4514C" w:rsidP="000A5953">
      <w:pPr>
        <w:rPr>
          <w:rtl/>
        </w:rPr>
      </w:pPr>
      <w:r>
        <w:rPr>
          <w:rFonts w:hint="cs"/>
          <w:rtl/>
        </w:rPr>
        <w:t xml:space="preserve">خانم لین: </w:t>
      </w:r>
      <w:r w:rsidR="00512A3B">
        <w:rPr>
          <w:rFonts w:hint="cs"/>
          <w:rtl/>
        </w:rPr>
        <w:t>"</w:t>
      </w:r>
      <w:r>
        <w:rPr>
          <w:rFonts w:hint="cs"/>
          <w:rtl/>
        </w:rPr>
        <w:t>خوب مونیکا کی هست</w:t>
      </w:r>
      <w:r w:rsidR="00DE7D92">
        <w:rPr>
          <w:rFonts w:hint="cs"/>
          <w:rtl/>
        </w:rPr>
        <w:t>؟</w:t>
      </w:r>
      <w:r w:rsidR="00512A3B">
        <w:rPr>
          <w:rFonts w:hint="cs"/>
          <w:rtl/>
        </w:rPr>
        <w:t>"</w:t>
      </w:r>
    </w:p>
    <w:p w14:paraId="7D12723B" w14:textId="6CC85CAE" w:rsidR="00D4514C" w:rsidRDefault="00D4514C" w:rsidP="000A5953">
      <w:pPr>
        <w:rPr>
          <w:rtl/>
        </w:rPr>
      </w:pPr>
      <w:r>
        <w:rPr>
          <w:rFonts w:hint="cs"/>
          <w:rtl/>
        </w:rPr>
        <w:t xml:space="preserve">جیک: </w:t>
      </w:r>
      <w:r w:rsidR="00512A3B">
        <w:rPr>
          <w:rFonts w:hint="cs"/>
          <w:rtl/>
        </w:rPr>
        <w:t>"</w:t>
      </w:r>
      <w:r>
        <w:rPr>
          <w:rFonts w:hint="cs"/>
          <w:rtl/>
        </w:rPr>
        <w:t>امروز دیدمش الان هم کافی شاپ بودیم</w:t>
      </w:r>
      <w:r w:rsidR="00DE7D92">
        <w:rPr>
          <w:rFonts w:hint="cs"/>
          <w:rtl/>
        </w:rPr>
        <w:t>.</w:t>
      </w:r>
      <w:r>
        <w:rPr>
          <w:rFonts w:hint="cs"/>
          <w:rtl/>
        </w:rPr>
        <w:t xml:space="preserve"> قرار شد فردا هم بریم. شاید بعد از کافی شاپ برم خونشون اگر دعوتم کنه قبول میکنم. </w:t>
      </w:r>
      <w:r w:rsidR="00512A3B">
        <w:rPr>
          <w:rFonts w:hint="cs"/>
          <w:rtl/>
        </w:rPr>
        <w:t>"</w:t>
      </w:r>
    </w:p>
    <w:p w14:paraId="3E1CAEFE" w14:textId="3BADD617" w:rsidR="00D4514C" w:rsidRDefault="00D4514C" w:rsidP="000A5953">
      <w:pPr>
        <w:rPr>
          <w:rtl/>
        </w:rPr>
      </w:pPr>
      <w:r>
        <w:rPr>
          <w:rFonts w:hint="cs"/>
          <w:rtl/>
        </w:rPr>
        <w:t xml:space="preserve">خانم لین: </w:t>
      </w:r>
      <w:r w:rsidR="00512A3B">
        <w:rPr>
          <w:rFonts w:hint="cs"/>
          <w:rtl/>
        </w:rPr>
        <w:t>"</w:t>
      </w:r>
      <w:r>
        <w:rPr>
          <w:rFonts w:hint="cs"/>
          <w:rtl/>
        </w:rPr>
        <w:t>اگر من ادرسشون رو داشته باشم مشکلی نیست.</w:t>
      </w:r>
      <w:r w:rsidR="00512A3B">
        <w:rPr>
          <w:rFonts w:hint="cs"/>
          <w:rtl/>
        </w:rPr>
        <w:t>"</w:t>
      </w:r>
    </w:p>
    <w:p w14:paraId="0E6D4D63" w14:textId="3221E6A1" w:rsidR="00D4514C" w:rsidRDefault="00D4514C" w:rsidP="000A5953">
      <w:pPr>
        <w:rPr>
          <w:rtl/>
        </w:rPr>
      </w:pPr>
      <w:r>
        <w:rPr>
          <w:rFonts w:hint="cs"/>
          <w:rtl/>
        </w:rPr>
        <w:t xml:space="preserve">جیک: با گوشی آدرس را برای خانم لین میفرستند. </w:t>
      </w:r>
    </w:p>
    <w:p w14:paraId="6224028D" w14:textId="72A54976" w:rsidR="00D4514C" w:rsidRDefault="00D4514C" w:rsidP="000A5953">
      <w:pPr>
        <w:rPr>
          <w:rtl/>
        </w:rPr>
      </w:pPr>
      <w:r>
        <w:rPr>
          <w:rFonts w:hint="cs"/>
          <w:rtl/>
        </w:rPr>
        <w:t xml:space="preserve">خانم لین: </w:t>
      </w:r>
      <w:r w:rsidR="00512A3B">
        <w:rPr>
          <w:rFonts w:hint="cs"/>
          <w:rtl/>
        </w:rPr>
        <w:t>"</w:t>
      </w:r>
      <w:r>
        <w:rPr>
          <w:rFonts w:hint="cs"/>
          <w:rtl/>
        </w:rPr>
        <w:t>اوکی، خوب بریم سراغ مشکل اصلی</w:t>
      </w:r>
      <w:r w:rsidR="00DE7D92">
        <w:rPr>
          <w:rFonts w:hint="cs"/>
          <w:rtl/>
        </w:rPr>
        <w:t>.</w:t>
      </w:r>
      <w:r>
        <w:rPr>
          <w:rFonts w:hint="cs"/>
          <w:rtl/>
        </w:rPr>
        <w:t xml:space="preserve"> کت و شلوار ببری ولی چروک نشه</w:t>
      </w:r>
      <w:r w:rsidR="00DE7D92">
        <w:rPr>
          <w:rFonts w:hint="cs"/>
          <w:rtl/>
        </w:rPr>
        <w:t xml:space="preserve">؟ </w:t>
      </w:r>
      <w:r>
        <w:rPr>
          <w:rFonts w:hint="cs"/>
          <w:rtl/>
        </w:rPr>
        <w:t xml:space="preserve">میخوای فردا نرو باشگاه. </w:t>
      </w:r>
      <w:r w:rsidR="00512A3B">
        <w:rPr>
          <w:rFonts w:hint="cs"/>
          <w:rtl/>
        </w:rPr>
        <w:t>"</w:t>
      </w:r>
    </w:p>
    <w:p w14:paraId="67B88893" w14:textId="016ACFDD" w:rsidR="00D4514C" w:rsidRDefault="00D4514C" w:rsidP="000A5953">
      <w:pPr>
        <w:rPr>
          <w:rtl/>
        </w:rPr>
      </w:pPr>
      <w:r>
        <w:rPr>
          <w:rFonts w:hint="cs"/>
          <w:rtl/>
        </w:rPr>
        <w:t xml:space="preserve">جیک: </w:t>
      </w:r>
      <w:r w:rsidR="00512A3B">
        <w:rPr>
          <w:rFonts w:hint="cs"/>
          <w:rtl/>
        </w:rPr>
        <w:t>"</w:t>
      </w:r>
      <w:r>
        <w:rPr>
          <w:rFonts w:hint="cs"/>
          <w:rtl/>
        </w:rPr>
        <w:t xml:space="preserve">فردا مسابقه دارم. یادت نیست. </w:t>
      </w:r>
      <w:r w:rsidR="00512A3B">
        <w:rPr>
          <w:rFonts w:hint="cs"/>
          <w:rtl/>
        </w:rPr>
        <w:t>"</w:t>
      </w:r>
    </w:p>
    <w:p w14:paraId="58E30492" w14:textId="30C0DBCC" w:rsidR="00D4514C" w:rsidRDefault="00D4514C" w:rsidP="000A5953">
      <w:pPr>
        <w:rPr>
          <w:rtl/>
        </w:rPr>
      </w:pPr>
      <w:r>
        <w:rPr>
          <w:rFonts w:hint="cs"/>
          <w:rtl/>
        </w:rPr>
        <w:t xml:space="preserve">خانم لین: </w:t>
      </w:r>
      <w:r w:rsidR="00512A3B">
        <w:rPr>
          <w:rFonts w:hint="cs"/>
          <w:rtl/>
        </w:rPr>
        <w:t>"</w:t>
      </w:r>
      <w:r>
        <w:rPr>
          <w:rFonts w:hint="cs"/>
          <w:rtl/>
        </w:rPr>
        <w:t xml:space="preserve">تو هر روز مسابقه داری. معلومه یادم نیست. </w:t>
      </w:r>
      <w:r w:rsidR="00512A3B">
        <w:rPr>
          <w:rFonts w:hint="cs"/>
          <w:rtl/>
        </w:rPr>
        <w:t>"</w:t>
      </w:r>
    </w:p>
    <w:p w14:paraId="5E16C69E" w14:textId="7A27CB9E" w:rsidR="00D4514C" w:rsidRDefault="00D4514C" w:rsidP="000A5953">
      <w:pPr>
        <w:rPr>
          <w:rtl/>
        </w:rPr>
      </w:pPr>
      <w:r>
        <w:rPr>
          <w:rFonts w:hint="cs"/>
          <w:rtl/>
        </w:rPr>
        <w:t xml:space="preserve">جیک: </w:t>
      </w:r>
      <w:r w:rsidR="00512A3B">
        <w:rPr>
          <w:rFonts w:hint="cs"/>
          <w:rtl/>
        </w:rPr>
        <w:t>"</w:t>
      </w:r>
      <w:r>
        <w:rPr>
          <w:rFonts w:hint="cs"/>
          <w:rtl/>
        </w:rPr>
        <w:t xml:space="preserve">نمیشه نرم. مسابقه جایزه داره. باید برم. </w:t>
      </w:r>
      <w:r w:rsidR="00512A3B">
        <w:rPr>
          <w:rFonts w:hint="cs"/>
          <w:rtl/>
        </w:rPr>
        <w:t>"</w:t>
      </w:r>
    </w:p>
    <w:p w14:paraId="3985132C" w14:textId="28929E13" w:rsidR="00D4514C" w:rsidRDefault="00D4514C" w:rsidP="000A5953">
      <w:pPr>
        <w:rPr>
          <w:rtl/>
        </w:rPr>
      </w:pPr>
      <w:r>
        <w:rPr>
          <w:rFonts w:hint="cs"/>
          <w:rtl/>
        </w:rPr>
        <w:t xml:space="preserve">خانم لین: </w:t>
      </w:r>
      <w:r w:rsidR="00512A3B">
        <w:rPr>
          <w:rFonts w:hint="cs"/>
          <w:rtl/>
        </w:rPr>
        <w:t>"</w:t>
      </w:r>
      <w:r>
        <w:rPr>
          <w:rFonts w:hint="cs"/>
          <w:rtl/>
        </w:rPr>
        <w:t>اوکی تو باشگاه میتونی دوش بگیری فقط مسئله همون کت و شلواره</w:t>
      </w:r>
      <w:r w:rsidR="00DE7D92">
        <w:rPr>
          <w:rFonts w:hint="cs"/>
          <w:rtl/>
        </w:rPr>
        <w:t>؟</w:t>
      </w:r>
      <w:r>
        <w:rPr>
          <w:rFonts w:hint="cs"/>
          <w:rtl/>
        </w:rPr>
        <w:t xml:space="preserve"> یک کاری کنیم. من کت و شلوار رو میارم برات جلو باشگاه و تا کافی شاپ میرسونمت.</w:t>
      </w:r>
      <w:r w:rsidR="00512A3B">
        <w:rPr>
          <w:rFonts w:hint="cs"/>
          <w:rtl/>
        </w:rPr>
        <w:t>"</w:t>
      </w:r>
      <w:r>
        <w:rPr>
          <w:rFonts w:hint="cs"/>
          <w:rtl/>
        </w:rPr>
        <w:t xml:space="preserve"> </w:t>
      </w:r>
    </w:p>
    <w:p w14:paraId="48B43B63" w14:textId="3B3BDA2D" w:rsidR="00D4514C" w:rsidRDefault="00D4514C" w:rsidP="000A5953">
      <w:pPr>
        <w:rPr>
          <w:rtl/>
        </w:rPr>
      </w:pPr>
      <w:r>
        <w:rPr>
          <w:rFonts w:hint="cs"/>
          <w:rtl/>
        </w:rPr>
        <w:t xml:space="preserve">جیک: </w:t>
      </w:r>
      <w:r w:rsidR="00512A3B">
        <w:rPr>
          <w:rFonts w:hint="cs"/>
          <w:rtl/>
        </w:rPr>
        <w:t>"</w:t>
      </w:r>
      <w:r>
        <w:rPr>
          <w:rFonts w:hint="cs"/>
          <w:rtl/>
        </w:rPr>
        <w:t xml:space="preserve">فکر کنم این تنها راه حله. متاسفم که به دردسر می اندازمت. </w:t>
      </w:r>
      <w:r w:rsidR="00512A3B">
        <w:rPr>
          <w:rFonts w:hint="cs"/>
          <w:rtl/>
        </w:rPr>
        <w:t>"</w:t>
      </w:r>
    </w:p>
    <w:p w14:paraId="3449D5C8" w14:textId="321CC053" w:rsidR="00D4514C" w:rsidRDefault="00D4514C" w:rsidP="000A5953">
      <w:pPr>
        <w:rPr>
          <w:rtl/>
        </w:rPr>
      </w:pPr>
      <w:r>
        <w:rPr>
          <w:rFonts w:hint="cs"/>
          <w:rtl/>
        </w:rPr>
        <w:t xml:space="preserve">خانم لین: </w:t>
      </w:r>
      <w:r w:rsidR="00512A3B">
        <w:rPr>
          <w:rFonts w:hint="cs"/>
          <w:rtl/>
        </w:rPr>
        <w:t>"</w:t>
      </w:r>
      <w:r>
        <w:rPr>
          <w:rFonts w:hint="cs"/>
          <w:rtl/>
        </w:rPr>
        <w:t xml:space="preserve">یکی طلبت. بعداً باید تلافی کنی. </w:t>
      </w:r>
      <w:r w:rsidR="00512A3B">
        <w:rPr>
          <w:rFonts w:hint="cs"/>
          <w:rtl/>
        </w:rPr>
        <w:t>"</w:t>
      </w:r>
    </w:p>
    <w:p w14:paraId="2A37179A" w14:textId="069F5D0C" w:rsidR="00D4514C" w:rsidRDefault="00D4514C" w:rsidP="000A5953">
      <w:pPr>
        <w:rPr>
          <w:rtl/>
        </w:rPr>
      </w:pPr>
      <w:r>
        <w:rPr>
          <w:rFonts w:hint="cs"/>
          <w:rtl/>
        </w:rPr>
        <w:t xml:space="preserve">جیک: </w:t>
      </w:r>
      <w:r w:rsidR="00512A3B">
        <w:rPr>
          <w:rFonts w:hint="cs"/>
          <w:rtl/>
        </w:rPr>
        <w:t>"</w:t>
      </w:r>
      <w:r>
        <w:rPr>
          <w:rFonts w:hint="cs"/>
          <w:rtl/>
        </w:rPr>
        <w:t xml:space="preserve">اوکی. </w:t>
      </w:r>
      <w:r w:rsidR="00512A3B">
        <w:rPr>
          <w:rFonts w:hint="cs"/>
          <w:rtl/>
        </w:rPr>
        <w:t>"</w:t>
      </w:r>
    </w:p>
    <w:p w14:paraId="7C97972F" w14:textId="32C835ED" w:rsidR="00D4514C" w:rsidRDefault="00D4514C" w:rsidP="000A5953">
      <w:pPr>
        <w:rPr>
          <w:rtl/>
        </w:rPr>
      </w:pPr>
      <w:r>
        <w:rPr>
          <w:rFonts w:hint="cs"/>
          <w:rtl/>
        </w:rPr>
        <w:t xml:space="preserve">جیک به اتاق خوابش </w:t>
      </w:r>
      <w:r w:rsidR="006148C5">
        <w:rPr>
          <w:rFonts w:hint="cs"/>
          <w:rtl/>
        </w:rPr>
        <w:t>می‌رود</w:t>
      </w:r>
      <w:r>
        <w:rPr>
          <w:rFonts w:hint="cs"/>
          <w:rtl/>
        </w:rPr>
        <w:t xml:space="preserve"> و روی تختش دراز میکشد. به سقف خیره است. به مونیکا فکر </w:t>
      </w:r>
      <w:r w:rsidR="006148C5">
        <w:rPr>
          <w:rFonts w:hint="cs"/>
          <w:rtl/>
        </w:rPr>
        <w:t>می‌کند</w:t>
      </w:r>
      <w:r>
        <w:rPr>
          <w:rFonts w:hint="cs"/>
          <w:rtl/>
        </w:rPr>
        <w:t xml:space="preserve">. به تعریف های مونیکا از پدر و مادرش تمام راه تا یتیم خانه خوشحال بود. اما الان که دوباره آن حرفها را مرور </w:t>
      </w:r>
      <w:r w:rsidR="00914EF1">
        <w:rPr>
          <w:rFonts w:hint="cs"/>
          <w:rtl/>
        </w:rPr>
        <w:t>می‌کرد</w:t>
      </w:r>
      <w:r>
        <w:rPr>
          <w:rFonts w:hint="cs"/>
          <w:rtl/>
        </w:rPr>
        <w:t xml:space="preserve">. کمی گرفته بود. </w:t>
      </w:r>
      <w:r w:rsidR="0034475E">
        <w:rPr>
          <w:rFonts w:hint="cs"/>
          <w:rtl/>
        </w:rPr>
        <w:t>می‌توانست</w:t>
      </w:r>
      <w:r>
        <w:rPr>
          <w:rFonts w:hint="cs"/>
          <w:rtl/>
        </w:rPr>
        <w:t xml:space="preserve"> ردی از </w:t>
      </w:r>
      <w:r w:rsidR="00914EF1">
        <w:rPr>
          <w:rFonts w:hint="cs"/>
          <w:rtl/>
        </w:rPr>
        <w:t>این‌که</w:t>
      </w:r>
      <w:r>
        <w:rPr>
          <w:rFonts w:hint="cs"/>
          <w:rtl/>
        </w:rPr>
        <w:t xml:space="preserve"> </w:t>
      </w:r>
      <w:r w:rsidR="006148C5">
        <w:rPr>
          <w:rFonts w:hint="cs"/>
          <w:rtl/>
        </w:rPr>
        <w:t>می‌خواهد</w:t>
      </w:r>
      <w:r>
        <w:rPr>
          <w:rFonts w:hint="cs"/>
          <w:rtl/>
        </w:rPr>
        <w:t xml:space="preserve"> </w:t>
      </w:r>
      <w:r>
        <w:rPr>
          <w:rFonts w:hint="cs"/>
          <w:rtl/>
        </w:rPr>
        <w:lastRenderedPageBreak/>
        <w:t xml:space="preserve">مثل مونیکا پدر و مادری داشته باشد را در دیالوگ های ردوبدل شده اش با مونیکا حس کند. "مهم نیست بچه، مهم نیست، بهش فکر نکن. با فکر کردن صاحب پدر و مادر نمیشی." </w:t>
      </w:r>
    </w:p>
    <w:p w14:paraId="2D9E2C03" w14:textId="7D3F47DF" w:rsidR="00DE7D92" w:rsidRDefault="00DE7D92" w:rsidP="000A5953">
      <w:pPr>
        <w:rPr>
          <w:rtl/>
        </w:rPr>
      </w:pPr>
      <w:r>
        <w:rPr>
          <w:rFonts w:hint="cs"/>
          <w:rtl/>
        </w:rPr>
        <w:t xml:space="preserve">جیک همیشه خودش را باعبارت بچه خطاب </w:t>
      </w:r>
      <w:r w:rsidR="00914EF1">
        <w:rPr>
          <w:rFonts w:hint="cs"/>
          <w:rtl/>
        </w:rPr>
        <w:t>می‌کرد</w:t>
      </w:r>
      <w:r>
        <w:rPr>
          <w:rFonts w:hint="cs"/>
          <w:rtl/>
        </w:rPr>
        <w:t>. این عادت خانم لین بود</w:t>
      </w:r>
      <w:r w:rsidR="003F606C">
        <w:rPr>
          <w:rFonts w:hint="cs"/>
          <w:rtl/>
        </w:rPr>
        <w:t xml:space="preserve"> وقتی کوچکتر بودند،</w:t>
      </w:r>
      <w:r>
        <w:rPr>
          <w:rFonts w:hint="cs"/>
          <w:rtl/>
        </w:rPr>
        <w:t xml:space="preserve"> همیشه </w:t>
      </w:r>
      <w:r w:rsidR="00914EF1">
        <w:rPr>
          <w:rFonts w:hint="cs"/>
          <w:rtl/>
        </w:rPr>
        <w:t>بچه‌ها</w:t>
      </w:r>
      <w:r>
        <w:rPr>
          <w:rFonts w:hint="cs"/>
          <w:rtl/>
        </w:rPr>
        <w:t xml:space="preserve"> را با همین عبارت خطاب </w:t>
      </w:r>
      <w:r w:rsidR="00914EF1">
        <w:rPr>
          <w:rFonts w:hint="cs"/>
          <w:rtl/>
        </w:rPr>
        <w:t>می‌کرد</w:t>
      </w:r>
      <w:r>
        <w:rPr>
          <w:rFonts w:hint="cs"/>
          <w:rtl/>
        </w:rPr>
        <w:t xml:space="preserve">. البته الان که بزرگ شده بودند از اسمشان استفاده </w:t>
      </w:r>
      <w:r w:rsidR="00914EF1">
        <w:rPr>
          <w:rFonts w:hint="cs"/>
          <w:rtl/>
        </w:rPr>
        <w:t>می‌کرد</w:t>
      </w:r>
      <w:r>
        <w:rPr>
          <w:rFonts w:hint="cs"/>
          <w:rtl/>
        </w:rPr>
        <w:t>. ولی جیک به همان بچه عادت کرده بود.</w:t>
      </w:r>
    </w:p>
    <w:p w14:paraId="4BCC3B71" w14:textId="7B273182" w:rsidR="004C7505" w:rsidRDefault="004C7505" w:rsidP="000A5953">
      <w:pPr>
        <w:pStyle w:val="Heading2"/>
        <w:rPr>
          <w:rtl/>
        </w:rPr>
      </w:pPr>
      <w:r>
        <w:rPr>
          <w:rFonts w:hint="cs"/>
          <w:rtl/>
        </w:rPr>
        <w:t>فصل چهارم قرار ملاقات</w:t>
      </w:r>
    </w:p>
    <w:p w14:paraId="6AD0373A" w14:textId="3A55A085" w:rsidR="00D4514C" w:rsidRDefault="00D4514C" w:rsidP="000A5953">
      <w:pPr>
        <w:rPr>
          <w:rtl/>
        </w:rPr>
      </w:pPr>
      <w:r>
        <w:rPr>
          <w:rFonts w:hint="cs"/>
          <w:rtl/>
        </w:rPr>
        <w:t xml:space="preserve">فردا جیک طبق معمول به مدرسه و باشگاه </w:t>
      </w:r>
      <w:r w:rsidR="006148C5">
        <w:rPr>
          <w:rFonts w:hint="cs"/>
          <w:rtl/>
        </w:rPr>
        <w:t>می‌رود</w:t>
      </w:r>
      <w:r>
        <w:rPr>
          <w:rFonts w:hint="cs"/>
          <w:rtl/>
        </w:rPr>
        <w:t>.جلوی باشگاه خانم لین منتظرش است. جیک در صندلی عقب ماشین کت و شلوارش را میپوشد. "بازم ممنونم."</w:t>
      </w:r>
    </w:p>
    <w:p w14:paraId="731E01D4" w14:textId="6081CA46" w:rsidR="00D4514C" w:rsidRDefault="00D4514C" w:rsidP="000A5953">
      <w:pPr>
        <w:rPr>
          <w:rtl/>
        </w:rPr>
      </w:pPr>
      <w:r>
        <w:rPr>
          <w:rFonts w:hint="cs"/>
          <w:rtl/>
        </w:rPr>
        <w:t xml:space="preserve">به کافی شاپ که میرسند جیک خداحافظی </w:t>
      </w:r>
      <w:r w:rsidR="006148C5">
        <w:rPr>
          <w:rFonts w:hint="cs"/>
          <w:rtl/>
        </w:rPr>
        <w:t>می‌کند</w:t>
      </w:r>
      <w:r>
        <w:rPr>
          <w:rFonts w:hint="cs"/>
          <w:rtl/>
        </w:rPr>
        <w:t xml:space="preserve"> و پیاده میشود. </w:t>
      </w:r>
    </w:p>
    <w:p w14:paraId="38ABFBFB" w14:textId="54140B6A" w:rsidR="00D4514C" w:rsidRDefault="00D4514C" w:rsidP="000A5953">
      <w:pPr>
        <w:rPr>
          <w:rtl/>
        </w:rPr>
      </w:pPr>
      <w:r>
        <w:rPr>
          <w:rFonts w:hint="cs"/>
          <w:rtl/>
        </w:rPr>
        <w:t xml:space="preserve">خانم لین: </w:t>
      </w:r>
      <w:r w:rsidR="00512A3B">
        <w:rPr>
          <w:rFonts w:hint="cs"/>
          <w:rtl/>
        </w:rPr>
        <w:t>"</w:t>
      </w:r>
      <w:r>
        <w:rPr>
          <w:rFonts w:hint="cs"/>
          <w:rtl/>
        </w:rPr>
        <w:t>میخواهی بیام دنبالت برای برگشتن.</w:t>
      </w:r>
      <w:r w:rsidR="00512A3B">
        <w:rPr>
          <w:rFonts w:hint="cs"/>
          <w:rtl/>
        </w:rPr>
        <w:t>"</w:t>
      </w:r>
    </w:p>
    <w:p w14:paraId="6C882973" w14:textId="396FF52B" w:rsidR="00D4514C" w:rsidRDefault="00D4514C" w:rsidP="000A5953">
      <w:pPr>
        <w:rPr>
          <w:rtl/>
        </w:rPr>
      </w:pPr>
      <w:r>
        <w:rPr>
          <w:rFonts w:hint="cs"/>
          <w:rtl/>
        </w:rPr>
        <w:t xml:space="preserve">جیک: </w:t>
      </w:r>
      <w:r w:rsidR="000E3244">
        <w:rPr>
          <w:rFonts w:hint="cs"/>
          <w:rtl/>
        </w:rPr>
        <w:t>"</w:t>
      </w:r>
      <w:r>
        <w:rPr>
          <w:rFonts w:hint="cs"/>
          <w:rtl/>
        </w:rPr>
        <w:t xml:space="preserve">نه، </w:t>
      </w:r>
      <w:r w:rsidR="009C204C">
        <w:rPr>
          <w:rFonts w:hint="cs"/>
          <w:rtl/>
        </w:rPr>
        <w:t xml:space="preserve">خداحافظ. </w:t>
      </w:r>
      <w:r w:rsidR="000E3244">
        <w:rPr>
          <w:rFonts w:hint="cs"/>
          <w:rtl/>
        </w:rPr>
        <w:t>"</w:t>
      </w:r>
    </w:p>
    <w:p w14:paraId="79FE47BD" w14:textId="0C2CF108" w:rsidR="009C204C" w:rsidRDefault="009C204C" w:rsidP="000A5953">
      <w:pPr>
        <w:rPr>
          <w:rtl/>
        </w:rPr>
      </w:pPr>
      <w:r>
        <w:rPr>
          <w:rFonts w:hint="cs"/>
          <w:rtl/>
        </w:rPr>
        <w:t xml:space="preserve">به طبقه دوم کافی شاپ </w:t>
      </w:r>
      <w:r w:rsidR="006148C5">
        <w:rPr>
          <w:rFonts w:hint="cs"/>
          <w:rtl/>
        </w:rPr>
        <w:t>می‌رود</w:t>
      </w:r>
      <w:r>
        <w:rPr>
          <w:rFonts w:hint="cs"/>
          <w:rtl/>
        </w:rPr>
        <w:t xml:space="preserve"> چند دقیقه بعد مونیکا میرسد. با خنده به جیک سلام </w:t>
      </w:r>
      <w:r w:rsidR="006148C5">
        <w:rPr>
          <w:rFonts w:hint="cs"/>
          <w:rtl/>
        </w:rPr>
        <w:t>می‌کند</w:t>
      </w:r>
      <w:r>
        <w:rPr>
          <w:rFonts w:hint="cs"/>
          <w:rtl/>
        </w:rPr>
        <w:t xml:space="preserve">. اصلاً فهمیدی چی شد. ما به هم شماره تلفن ندادیم. بعد شماره اش را که از قبل روی تکه کاغذی نوشته به جیک میدهد. جیک به شماره تک زنگی میزند و بعد از اطمینان از درستی آن را ذخیره </w:t>
      </w:r>
      <w:r w:rsidR="006148C5">
        <w:rPr>
          <w:rFonts w:hint="cs"/>
          <w:rtl/>
        </w:rPr>
        <w:t>می‌کند</w:t>
      </w:r>
      <w:r>
        <w:rPr>
          <w:rFonts w:hint="cs"/>
          <w:rtl/>
        </w:rPr>
        <w:t xml:space="preserve">. </w:t>
      </w:r>
    </w:p>
    <w:p w14:paraId="439F1F57" w14:textId="5A10DC47" w:rsidR="009C204C" w:rsidRDefault="009C204C" w:rsidP="000A5953">
      <w:pPr>
        <w:rPr>
          <w:rtl/>
        </w:rPr>
      </w:pPr>
      <w:r>
        <w:rPr>
          <w:rFonts w:hint="cs"/>
          <w:rtl/>
        </w:rPr>
        <w:t>مونیکا:</w:t>
      </w:r>
      <w:r w:rsidR="000E3244">
        <w:rPr>
          <w:rFonts w:hint="cs"/>
          <w:rtl/>
        </w:rPr>
        <w:t>"</w:t>
      </w:r>
      <w:r>
        <w:rPr>
          <w:rFonts w:hint="cs"/>
          <w:rtl/>
        </w:rPr>
        <w:t xml:space="preserve">خوشتیپ کردی. </w:t>
      </w:r>
      <w:r w:rsidR="000E3244">
        <w:rPr>
          <w:rFonts w:hint="cs"/>
          <w:rtl/>
        </w:rPr>
        <w:t>"</w:t>
      </w:r>
    </w:p>
    <w:p w14:paraId="71ABBECA" w14:textId="368432C7" w:rsidR="009C204C" w:rsidRDefault="009C204C" w:rsidP="000A5953">
      <w:pPr>
        <w:rPr>
          <w:rtl/>
        </w:rPr>
      </w:pPr>
      <w:r>
        <w:rPr>
          <w:rFonts w:hint="cs"/>
          <w:rtl/>
        </w:rPr>
        <w:t xml:space="preserve">جیک: </w:t>
      </w:r>
      <w:r w:rsidR="00E30CD7">
        <w:rPr>
          <w:rFonts w:hint="cs"/>
          <w:rtl/>
        </w:rPr>
        <w:t>"</w:t>
      </w:r>
      <w:r>
        <w:rPr>
          <w:rFonts w:hint="cs"/>
          <w:rtl/>
        </w:rPr>
        <w:t>تو هم همینطور</w:t>
      </w:r>
      <w:r w:rsidR="00E30CD7">
        <w:rPr>
          <w:rFonts w:hint="cs"/>
          <w:rtl/>
        </w:rPr>
        <w:t>"</w:t>
      </w:r>
      <w:r>
        <w:rPr>
          <w:rFonts w:hint="cs"/>
          <w:rtl/>
        </w:rPr>
        <w:t xml:space="preserve">. حالش به اندازه دیروز خوب نیست. هنوز مونیکا را </w:t>
      </w:r>
      <w:r w:rsidR="006148C5">
        <w:rPr>
          <w:rFonts w:hint="cs"/>
          <w:rtl/>
        </w:rPr>
        <w:t>می‌خواهد</w:t>
      </w:r>
      <w:r>
        <w:rPr>
          <w:rFonts w:hint="cs"/>
          <w:rtl/>
        </w:rPr>
        <w:t>. هنوز ن</w:t>
      </w:r>
      <w:r w:rsidR="0034475E">
        <w:rPr>
          <w:rFonts w:hint="cs"/>
          <w:rtl/>
        </w:rPr>
        <w:t>می‌تواند</w:t>
      </w:r>
      <w:r>
        <w:rPr>
          <w:rFonts w:hint="cs"/>
          <w:rtl/>
        </w:rPr>
        <w:t xml:space="preserve"> چشمانش را از روی صورت مونیکا بردارد. اما احساساتی که دیشب داشت را هنوز با خود یدک میکشد. احساس حقارت از یتیم بودن. این بخشی بود که ن</w:t>
      </w:r>
      <w:r w:rsidR="0034475E">
        <w:rPr>
          <w:rFonts w:hint="cs"/>
          <w:rtl/>
        </w:rPr>
        <w:t>می‌توانست</w:t>
      </w:r>
      <w:r>
        <w:rPr>
          <w:rFonts w:hint="cs"/>
          <w:rtl/>
        </w:rPr>
        <w:t xml:space="preserve"> آن را تغییری دهد. مهم نبود که در سن </w:t>
      </w:r>
      <w:r w:rsidR="00236EC7">
        <w:rPr>
          <w:rFonts w:hint="cs"/>
          <w:rtl/>
        </w:rPr>
        <w:t>شانزده سال</w:t>
      </w:r>
      <w:r>
        <w:rPr>
          <w:rFonts w:hint="cs"/>
          <w:rtl/>
        </w:rPr>
        <w:t xml:space="preserve">گی به اندازه یک آدم بالغ درامد داشت. </w:t>
      </w:r>
      <w:r>
        <w:rPr>
          <w:rFonts w:hint="cs"/>
          <w:rtl/>
        </w:rPr>
        <w:lastRenderedPageBreak/>
        <w:t xml:space="preserve">مهم نبود که چقدر در ورزش خوب است. احساس </w:t>
      </w:r>
      <w:r w:rsidR="00914EF1">
        <w:rPr>
          <w:rFonts w:hint="cs"/>
          <w:rtl/>
        </w:rPr>
        <w:t>می‌کرد</w:t>
      </w:r>
      <w:r>
        <w:rPr>
          <w:rFonts w:hint="cs"/>
          <w:rtl/>
        </w:rPr>
        <w:t xml:space="preserve"> یتیم بودنش مثل یک بمب ساعتی ممکن است هر لحظه رابطه اش با مونیکا را تمام کند." من باید یک چیزی</w:t>
      </w:r>
      <w:r w:rsidR="00404B1F">
        <w:rPr>
          <w:rFonts w:hint="cs"/>
          <w:rtl/>
        </w:rPr>
        <w:t xml:space="preserve"> را به تو</w:t>
      </w:r>
      <w:r>
        <w:rPr>
          <w:rFonts w:hint="cs"/>
          <w:rtl/>
        </w:rPr>
        <w:t xml:space="preserve"> بگم. کاملاً میفهمم که اگر بعد از شنیدنش نخواهی دیگه منو ببینی." </w:t>
      </w:r>
    </w:p>
    <w:p w14:paraId="06015361" w14:textId="27463342" w:rsidR="009C204C" w:rsidRDefault="009C204C" w:rsidP="000A5953">
      <w:pPr>
        <w:rPr>
          <w:rtl/>
        </w:rPr>
      </w:pPr>
      <w:r>
        <w:rPr>
          <w:rFonts w:hint="cs"/>
          <w:rtl/>
        </w:rPr>
        <w:t>مونیکا:"چقدر جدی؟" خندید</w:t>
      </w:r>
      <w:r w:rsidR="00DE7D92">
        <w:rPr>
          <w:rFonts w:hint="cs"/>
          <w:rtl/>
        </w:rPr>
        <w:t xml:space="preserve"> </w:t>
      </w:r>
      <w:r>
        <w:rPr>
          <w:rFonts w:hint="cs"/>
          <w:rtl/>
        </w:rPr>
        <w:t xml:space="preserve">"زن داری نه؟" میدونستم تابلو بود زن داری و بعد میخندد. </w:t>
      </w:r>
    </w:p>
    <w:p w14:paraId="355BFAE4" w14:textId="1846D931" w:rsidR="009C204C" w:rsidRDefault="009C204C" w:rsidP="000A5953">
      <w:pPr>
        <w:rPr>
          <w:rtl/>
        </w:rPr>
      </w:pPr>
      <w:r>
        <w:rPr>
          <w:rFonts w:hint="cs"/>
          <w:rtl/>
        </w:rPr>
        <w:t xml:space="preserve">جیک: </w:t>
      </w:r>
      <w:r w:rsidR="000E3244">
        <w:rPr>
          <w:rFonts w:hint="cs"/>
          <w:rtl/>
        </w:rPr>
        <w:t>"</w:t>
      </w:r>
      <w:r>
        <w:rPr>
          <w:rFonts w:hint="cs"/>
          <w:rtl/>
        </w:rPr>
        <w:t>من تو یتیم خونه زندگی میکنم. اگر میخواهی بری. ناراحت نمیشم. میفهمم.</w:t>
      </w:r>
      <w:r w:rsidR="000E3244">
        <w:rPr>
          <w:rFonts w:hint="cs"/>
          <w:rtl/>
        </w:rPr>
        <w:t>"</w:t>
      </w:r>
    </w:p>
    <w:p w14:paraId="55756F1C" w14:textId="7106EB10" w:rsidR="009C204C" w:rsidRDefault="009C204C" w:rsidP="000A5953">
      <w:pPr>
        <w:rPr>
          <w:rtl/>
        </w:rPr>
      </w:pPr>
      <w:r>
        <w:rPr>
          <w:rFonts w:hint="cs"/>
          <w:rtl/>
        </w:rPr>
        <w:t xml:space="preserve">مونیکا: </w:t>
      </w:r>
      <w:r w:rsidR="000E3244">
        <w:rPr>
          <w:rFonts w:hint="cs"/>
          <w:rtl/>
        </w:rPr>
        <w:t>"</w:t>
      </w:r>
      <w:r>
        <w:rPr>
          <w:rFonts w:hint="cs"/>
          <w:rtl/>
        </w:rPr>
        <w:t>کدوم یتیم خونه،</w:t>
      </w:r>
      <w:r w:rsidR="000E3244">
        <w:rPr>
          <w:rFonts w:hint="cs"/>
          <w:rtl/>
        </w:rPr>
        <w:t>"</w:t>
      </w:r>
    </w:p>
    <w:p w14:paraId="29D62F3A" w14:textId="3174C2D8" w:rsidR="009C204C" w:rsidRDefault="009C204C" w:rsidP="000A5953">
      <w:pPr>
        <w:rPr>
          <w:rtl/>
        </w:rPr>
      </w:pPr>
      <w:r>
        <w:rPr>
          <w:rFonts w:hint="cs"/>
          <w:rtl/>
        </w:rPr>
        <w:t xml:space="preserve">جیک: </w:t>
      </w:r>
      <w:r w:rsidR="000E3244">
        <w:rPr>
          <w:rFonts w:hint="cs"/>
          <w:rtl/>
        </w:rPr>
        <w:t>"</w:t>
      </w:r>
      <w:r>
        <w:rPr>
          <w:rFonts w:hint="cs"/>
          <w:rtl/>
        </w:rPr>
        <w:t>فاین چایلدز.</w:t>
      </w:r>
      <w:r w:rsidR="000E3244">
        <w:rPr>
          <w:rFonts w:hint="cs"/>
          <w:rtl/>
        </w:rPr>
        <w:t>"</w:t>
      </w:r>
    </w:p>
    <w:p w14:paraId="1BA686E6" w14:textId="1EB3D1A9" w:rsidR="009C204C" w:rsidRDefault="009C204C" w:rsidP="000A5953">
      <w:pPr>
        <w:rPr>
          <w:rtl/>
        </w:rPr>
      </w:pPr>
      <w:r>
        <w:rPr>
          <w:rFonts w:hint="cs"/>
          <w:rtl/>
        </w:rPr>
        <w:t xml:space="preserve">مونیکا: </w:t>
      </w:r>
      <w:r w:rsidR="000E3244">
        <w:rPr>
          <w:rFonts w:hint="cs"/>
          <w:rtl/>
        </w:rPr>
        <w:t>"</w:t>
      </w:r>
      <w:r>
        <w:rPr>
          <w:rFonts w:hint="cs"/>
          <w:rtl/>
        </w:rPr>
        <w:t>اونکه غرب نیست. جنوبه. سرکاریه</w:t>
      </w:r>
      <w:r w:rsidR="00DE7D92">
        <w:rPr>
          <w:rFonts w:hint="cs"/>
          <w:rtl/>
        </w:rPr>
        <w:t>؟</w:t>
      </w:r>
      <w:r>
        <w:rPr>
          <w:rFonts w:hint="cs"/>
          <w:rtl/>
        </w:rPr>
        <w:t xml:space="preserve"> </w:t>
      </w:r>
      <w:r w:rsidR="000E3244">
        <w:rPr>
          <w:rFonts w:hint="cs"/>
          <w:rtl/>
        </w:rPr>
        <w:t>"</w:t>
      </w:r>
    </w:p>
    <w:p w14:paraId="4478D610" w14:textId="6BCB3C3D" w:rsidR="009C204C" w:rsidRDefault="009C204C" w:rsidP="000A5953">
      <w:pPr>
        <w:rPr>
          <w:rtl/>
        </w:rPr>
      </w:pPr>
      <w:r>
        <w:rPr>
          <w:rFonts w:hint="cs"/>
          <w:rtl/>
        </w:rPr>
        <w:t xml:space="preserve">جیک: </w:t>
      </w:r>
      <w:r w:rsidR="000E3244">
        <w:rPr>
          <w:rFonts w:hint="cs"/>
          <w:rtl/>
        </w:rPr>
        <w:t>"</w:t>
      </w:r>
      <w:r>
        <w:rPr>
          <w:rFonts w:hint="cs"/>
          <w:rtl/>
        </w:rPr>
        <w:t>نه.</w:t>
      </w:r>
      <w:r w:rsidR="000E3244">
        <w:rPr>
          <w:rFonts w:hint="cs"/>
          <w:rtl/>
        </w:rPr>
        <w:t>"</w:t>
      </w:r>
    </w:p>
    <w:p w14:paraId="25982003" w14:textId="5C98C4A2" w:rsidR="009C204C" w:rsidRDefault="009C204C" w:rsidP="000A5953">
      <w:pPr>
        <w:rPr>
          <w:rtl/>
        </w:rPr>
      </w:pPr>
      <w:r>
        <w:rPr>
          <w:rFonts w:hint="cs"/>
          <w:rtl/>
        </w:rPr>
        <w:t xml:space="preserve">مونیکا: </w:t>
      </w:r>
      <w:r w:rsidR="000E3244">
        <w:rPr>
          <w:rFonts w:hint="cs"/>
          <w:rtl/>
        </w:rPr>
        <w:t>"</w:t>
      </w:r>
      <w:r>
        <w:rPr>
          <w:rFonts w:hint="cs"/>
          <w:rtl/>
        </w:rPr>
        <w:t>تو دیروز گفتی غرب زندگی میکنی</w:t>
      </w:r>
      <w:r w:rsidR="004C7505">
        <w:rPr>
          <w:rFonts w:hint="cs"/>
          <w:rtl/>
        </w:rPr>
        <w:t>!</w:t>
      </w:r>
      <w:r>
        <w:rPr>
          <w:rFonts w:hint="cs"/>
          <w:rtl/>
        </w:rPr>
        <w:t xml:space="preserve"> نگفتی. </w:t>
      </w:r>
      <w:r w:rsidR="000E3244">
        <w:rPr>
          <w:rFonts w:hint="cs"/>
          <w:rtl/>
        </w:rPr>
        <w:t>"</w:t>
      </w:r>
    </w:p>
    <w:p w14:paraId="66589276" w14:textId="7A6940F5" w:rsidR="009C204C" w:rsidRDefault="009C204C" w:rsidP="000A5953">
      <w:pPr>
        <w:rPr>
          <w:rtl/>
        </w:rPr>
      </w:pPr>
      <w:r>
        <w:rPr>
          <w:rFonts w:hint="cs"/>
          <w:rtl/>
        </w:rPr>
        <w:t>جیک:</w:t>
      </w:r>
      <w:r w:rsidR="000E3244">
        <w:rPr>
          <w:rFonts w:hint="cs"/>
          <w:rtl/>
        </w:rPr>
        <w:t>"</w:t>
      </w:r>
      <w:r>
        <w:rPr>
          <w:rFonts w:hint="cs"/>
          <w:rtl/>
        </w:rPr>
        <w:t xml:space="preserve"> خوب ن</w:t>
      </w:r>
      <w:r w:rsidR="0034475E">
        <w:rPr>
          <w:rFonts w:hint="cs"/>
          <w:rtl/>
        </w:rPr>
        <w:t>می‌خواست</w:t>
      </w:r>
      <w:r>
        <w:rPr>
          <w:rFonts w:hint="cs"/>
          <w:rtl/>
        </w:rPr>
        <w:t xml:space="preserve">م بگم کجا زندگی میکنم. </w:t>
      </w:r>
      <w:r w:rsidR="000E3244">
        <w:rPr>
          <w:rFonts w:hint="cs"/>
          <w:rtl/>
        </w:rPr>
        <w:t>"</w:t>
      </w:r>
    </w:p>
    <w:p w14:paraId="7C88ABBF" w14:textId="6763A006" w:rsidR="009C204C" w:rsidRDefault="009C204C" w:rsidP="000A5953">
      <w:pPr>
        <w:rPr>
          <w:rtl/>
        </w:rPr>
      </w:pPr>
      <w:r>
        <w:rPr>
          <w:rFonts w:hint="cs"/>
          <w:rtl/>
        </w:rPr>
        <w:t>مونیکا:</w:t>
      </w:r>
      <w:r w:rsidR="000E3244">
        <w:rPr>
          <w:rFonts w:hint="cs"/>
          <w:rtl/>
        </w:rPr>
        <w:t>"</w:t>
      </w:r>
      <w:r>
        <w:rPr>
          <w:rFonts w:hint="cs"/>
          <w:rtl/>
        </w:rPr>
        <w:t xml:space="preserve"> من از دروغ خوشم نمیاد. اگر قرار باشه آدم ها دروغ بگن چجوری میشه به حرفشون اعتماد کرد.</w:t>
      </w:r>
      <w:r w:rsidR="000E3244">
        <w:rPr>
          <w:rFonts w:hint="cs"/>
          <w:rtl/>
        </w:rPr>
        <w:t>"</w:t>
      </w:r>
    </w:p>
    <w:p w14:paraId="4CB10257" w14:textId="73FEF1EC" w:rsidR="009C204C" w:rsidRDefault="009C204C" w:rsidP="000A5953">
      <w:pPr>
        <w:rPr>
          <w:rtl/>
        </w:rPr>
      </w:pPr>
      <w:r>
        <w:rPr>
          <w:rFonts w:hint="cs"/>
          <w:rtl/>
        </w:rPr>
        <w:t xml:space="preserve">جیک: </w:t>
      </w:r>
      <w:r w:rsidR="000E3244">
        <w:rPr>
          <w:rFonts w:hint="cs"/>
          <w:rtl/>
        </w:rPr>
        <w:t>"</w:t>
      </w:r>
      <w:r>
        <w:rPr>
          <w:rFonts w:hint="cs"/>
          <w:rtl/>
        </w:rPr>
        <w:t>ببخشید. منم از دروغ خوشم نمیاد</w:t>
      </w:r>
      <w:r w:rsidR="00DE7D92">
        <w:rPr>
          <w:rFonts w:hint="cs"/>
          <w:rtl/>
        </w:rPr>
        <w:t>.</w:t>
      </w:r>
      <w:r>
        <w:rPr>
          <w:rFonts w:hint="cs"/>
          <w:rtl/>
        </w:rPr>
        <w:t xml:space="preserve"> ولی ن</w:t>
      </w:r>
      <w:r w:rsidR="0034475E">
        <w:rPr>
          <w:rFonts w:hint="cs"/>
          <w:rtl/>
        </w:rPr>
        <w:t>می‌خواست</w:t>
      </w:r>
      <w:r>
        <w:rPr>
          <w:rFonts w:hint="cs"/>
          <w:rtl/>
        </w:rPr>
        <w:t>م بگم یتیم هستم.</w:t>
      </w:r>
      <w:r w:rsidR="000E3244">
        <w:rPr>
          <w:rFonts w:hint="cs"/>
          <w:rtl/>
        </w:rPr>
        <w:t>"</w:t>
      </w:r>
    </w:p>
    <w:p w14:paraId="28EB1069" w14:textId="4400308B" w:rsidR="009C204C" w:rsidRDefault="009C204C" w:rsidP="000A5953">
      <w:pPr>
        <w:rPr>
          <w:rtl/>
        </w:rPr>
      </w:pPr>
      <w:r>
        <w:rPr>
          <w:rFonts w:hint="cs"/>
          <w:rtl/>
        </w:rPr>
        <w:t xml:space="preserve">مونیکا: </w:t>
      </w:r>
      <w:r w:rsidR="000E3244">
        <w:rPr>
          <w:rFonts w:hint="cs"/>
          <w:rtl/>
        </w:rPr>
        <w:t>"</w:t>
      </w:r>
      <w:r>
        <w:rPr>
          <w:rFonts w:hint="cs"/>
          <w:rtl/>
        </w:rPr>
        <w:t xml:space="preserve">خوب فراموشش کن. مبارزت چطور بود. </w:t>
      </w:r>
      <w:r w:rsidR="000E3244">
        <w:rPr>
          <w:rFonts w:hint="cs"/>
          <w:rtl/>
        </w:rPr>
        <w:t>"</w:t>
      </w:r>
    </w:p>
    <w:p w14:paraId="6EE9AA9F" w14:textId="3E3A1B14" w:rsidR="009C204C" w:rsidRDefault="009C204C" w:rsidP="000A5953">
      <w:pPr>
        <w:rPr>
          <w:rtl/>
        </w:rPr>
      </w:pPr>
      <w:r>
        <w:rPr>
          <w:rFonts w:hint="cs"/>
          <w:rtl/>
        </w:rPr>
        <w:t xml:space="preserve">جیک: </w:t>
      </w:r>
      <w:r w:rsidR="000E3244">
        <w:rPr>
          <w:rFonts w:hint="cs"/>
          <w:rtl/>
        </w:rPr>
        <w:t>"</w:t>
      </w:r>
      <w:r>
        <w:rPr>
          <w:rFonts w:hint="cs"/>
          <w:rtl/>
        </w:rPr>
        <w:t>بد نبود.</w:t>
      </w:r>
      <w:r w:rsidR="000E3244">
        <w:rPr>
          <w:rFonts w:hint="cs"/>
          <w:rtl/>
        </w:rPr>
        <w:t>"</w:t>
      </w:r>
      <w:r>
        <w:rPr>
          <w:rFonts w:hint="cs"/>
          <w:rtl/>
        </w:rPr>
        <w:t xml:space="preserve"> جیک حس </w:t>
      </w:r>
      <w:r w:rsidR="006148C5">
        <w:rPr>
          <w:rFonts w:hint="cs"/>
          <w:rtl/>
        </w:rPr>
        <w:t>می‌کند</w:t>
      </w:r>
      <w:r>
        <w:rPr>
          <w:rFonts w:hint="cs"/>
          <w:rtl/>
        </w:rPr>
        <w:t xml:space="preserve"> مونیکا دارد به او ترحم </w:t>
      </w:r>
      <w:r w:rsidR="006148C5">
        <w:rPr>
          <w:rFonts w:hint="cs"/>
          <w:rtl/>
        </w:rPr>
        <w:t>می‌کند</w:t>
      </w:r>
      <w:r>
        <w:rPr>
          <w:rFonts w:hint="cs"/>
          <w:rtl/>
        </w:rPr>
        <w:t xml:space="preserve">. نمیداند باید چکار کند. </w:t>
      </w:r>
      <w:r w:rsidR="006148C5">
        <w:rPr>
          <w:rFonts w:hint="cs"/>
          <w:rtl/>
        </w:rPr>
        <w:t>می‌خواهد</w:t>
      </w:r>
      <w:r>
        <w:rPr>
          <w:rFonts w:hint="cs"/>
          <w:rtl/>
        </w:rPr>
        <w:t xml:space="preserve"> از آنجا برود. </w:t>
      </w:r>
      <w:r w:rsidR="006148C5">
        <w:rPr>
          <w:rFonts w:hint="cs"/>
          <w:rtl/>
        </w:rPr>
        <w:t>می‌خواهد</w:t>
      </w:r>
      <w:r>
        <w:rPr>
          <w:rFonts w:hint="cs"/>
          <w:rtl/>
        </w:rPr>
        <w:t xml:space="preserve"> همه چیز</w:t>
      </w:r>
      <w:r w:rsidR="003F606C">
        <w:rPr>
          <w:rFonts w:hint="cs"/>
          <w:rtl/>
        </w:rPr>
        <w:t xml:space="preserve"> سریعتر</w:t>
      </w:r>
      <w:r>
        <w:rPr>
          <w:rFonts w:hint="cs"/>
          <w:rtl/>
        </w:rPr>
        <w:t xml:space="preserve"> تمام شود. ولی مونیکا را چطور فراموش کند. مردد</w:t>
      </w:r>
      <w:r w:rsidR="000E3244">
        <w:rPr>
          <w:rFonts w:hint="cs"/>
          <w:rtl/>
        </w:rPr>
        <w:t xml:space="preserve"> </w:t>
      </w:r>
      <w:r>
        <w:rPr>
          <w:rFonts w:hint="cs"/>
          <w:rtl/>
        </w:rPr>
        <w:t xml:space="preserve">است. </w:t>
      </w:r>
    </w:p>
    <w:p w14:paraId="5C89DA2F" w14:textId="1693F295" w:rsidR="009C204C" w:rsidRDefault="009C204C" w:rsidP="000A5953">
      <w:pPr>
        <w:rPr>
          <w:rtl/>
        </w:rPr>
      </w:pPr>
      <w:r>
        <w:rPr>
          <w:rFonts w:hint="cs"/>
          <w:rtl/>
        </w:rPr>
        <w:t xml:space="preserve">مونیکا: </w:t>
      </w:r>
      <w:r w:rsidR="000E3244">
        <w:rPr>
          <w:rFonts w:hint="cs"/>
          <w:rtl/>
        </w:rPr>
        <w:t>"</w:t>
      </w:r>
      <w:r>
        <w:rPr>
          <w:rFonts w:hint="cs"/>
          <w:rtl/>
        </w:rPr>
        <w:t>دیشب خیلی سر زنده تر بودی. بگذار امشب من سفارش بدم.</w:t>
      </w:r>
      <w:r w:rsidR="000E3244">
        <w:rPr>
          <w:rFonts w:hint="cs"/>
          <w:rtl/>
        </w:rPr>
        <w:t>"</w:t>
      </w:r>
    </w:p>
    <w:p w14:paraId="1C49AFBD" w14:textId="181BE5BF" w:rsidR="009C204C" w:rsidRDefault="009C204C" w:rsidP="000A5953">
      <w:pPr>
        <w:rPr>
          <w:rtl/>
        </w:rPr>
      </w:pPr>
      <w:r>
        <w:rPr>
          <w:rFonts w:hint="cs"/>
          <w:rtl/>
        </w:rPr>
        <w:lastRenderedPageBreak/>
        <w:t>جیک: "اوکی"</w:t>
      </w:r>
    </w:p>
    <w:p w14:paraId="09095E26" w14:textId="27160869" w:rsidR="009C204C" w:rsidRDefault="009C204C" w:rsidP="000A5953">
      <w:pPr>
        <w:rPr>
          <w:rtl/>
        </w:rPr>
      </w:pPr>
      <w:r>
        <w:rPr>
          <w:rFonts w:hint="cs"/>
          <w:rtl/>
        </w:rPr>
        <w:t>مونیکا: دو تا لیوان بزرگ میلک شیک سفارش میدهد. وقتی سفارشان آماده میشود."زود بخور باید بریم."</w:t>
      </w:r>
    </w:p>
    <w:p w14:paraId="134D6662" w14:textId="53910E98" w:rsidR="009C204C" w:rsidRDefault="009C204C" w:rsidP="000A5953">
      <w:pPr>
        <w:rPr>
          <w:rtl/>
        </w:rPr>
      </w:pPr>
      <w:r>
        <w:rPr>
          <w:rFonts w:hint="cs"/>
          <w:rtl/>
        </w:rPr>
        <w:t xml:space="preserve">جیک:" کجا بریم." </w:t>
      </w:r>
    </w:p>
    <w:p w14:paraId="7EE9B196" w14:textId="2B679CF3" w:rsidR="009C204C" w:rsidRDefault="009C204C" w:rsidP="000A5953">
      <w:pPr>
        <w:rPr>
          <w:rtl/>
        </w:rPr>
      </w:pPr>
      <w:r>
        <w:rPr>
          <w:rFonts w:hint="cs"/>
          <w:rtl/>
        </w:rPr>
        <w:t>مونیکا: "بریم یکجا که تو رو از این حال درب</w:t>
      </w:r>
      <w:r w:rsidR="000E3244">
        <w:rPr>
          <w:rFonts w:hint="cs"/>
          <w:rtl/>
        </w:rPr>
        <w:t>ی</w:t>
      </w:r>
      <w:r>
        <w:rPr>
          <w:rFonts w:hint="cs"/>
          <w:rtl/>
        </w:rPr>
        <w:t>ارم. با یک م</w:t>
      </w:r>
      <w:r w:rsidR="00404B1F">
        <w:rPr>
          <w:rFonts w:hint="cs"/>
          <w:rtl/>
        </w:rPr>
        <w:t>َ</w:t>
      </w:r>
      <w:r>
        <w:rPr>
          <w:rFonts w:hint="cs"/>
          <w:rtl/>
        </w:rPr>
        <w:t xml:space="preserve">ن عسل هم نمیشه خوردت. مطمئنم ده به هیچ باختی. یعنی </w:t>
      </w:r>
      <w:r w:rsidR="00C10668">
        <w:rPr>
          <w:rFonts w:hint="cs"/>
          <w:rtl/>
        </w:rPr>
        <w:t>ضربه فنی ات کرده</w:t>
      </w:r>
      <w:r w:rsidR="00DE7D92">
        <w:rPr>
          <w:rFonts w:hint="cs"/>
          <w:rtl/>
        </w:rPr>
        <w:t>!</w:t>
      </w:r>
      <w:r w:rsidR="00C10668">
        <w:rPr>
          <w:rFonts w:hint="cs"/>
          <w:rtl/>
        </w:rPr>
        <w:t xml:space="preserve"> ولی خوب نگران نباش من تو خونه تمام وسایل برای سرحال اوردنت رو دارم.</w:t>
      </w:r>
      <w:r w:rsidR="000E3244">
        <w:rPr>
          <w:rFonts w:hint="cs"/>
          <w:rtl/>
        </w:rPr>
        <w:t>"</w:t>
      </w:r>
    </w:p>
    <w:p w14:paraId="7B081033" w14:textId="2D8C4408" w:rsidR="00C10668" w:rsidRDefault="00C10668" w:rsidP="000A5953">
      <w:pPr>
        <w:rPr>
          <w:rtl/>
        </w:rPr>
      </w:pPr>
      <w:r>
        <w:rPr>
          <w:rFonts w:hint="cs"/>
          <w:rtl/>
        </w:rPr>
        <w:t xml:space="preserve">جیک: </w:t>
      </w:r>
      <w:r w:rsidR="000E3244">
        <w:rPr>
          <w:rFonts w:hint="cs"/>
          <w:rtl/>
        </w:rPr>
        <w:t>"</w:t>
      </w:r>
      <w:r>
        <w:rPr>
          <w:rFonts w:hint="cs"/>
          <w:rtl/>
        </w:rPr>
        <w:t>خوبم. بمونیم.</w:t>
      </w:r>
      <w:r w:rsidR="000E3244">
        <w:rPr>
          <w:rFonts w:hint="cs"/>
          <w:rtl/>
        </w:rPr>
        <w:t>"</w:t>
      </w:r>
    </w:p>
    <w:p w14:paraId="6D580B21" w14:textId="5D866479" w:rsidR="00C10668" w:rsidRDefault="00C10668" w:rsidP="000A5953">
      <w:pPr>
        <w:rPr>
          <w:rtl/>
        </w:rPr>
      </w:pPr>
      <w:r>
        <w:rPr>
          <w:rFonts w:hint="cs"/>
          <w:rtl/>
        </w:rPr>
        <w:t xml:space="preserve">مونیکا: </w:t>
      </w:r>
      <w:r w:rsidR="000E3244">
        <w:rPr>
          <w:rFonts w:hint="cs"/>
          <w:rtl/>
        </w:rPr>
        <w:t>"</w:t>
      </w:r>
      <w:r>
        <w:rPr>
          <w:rFonts w:hint="cs"/>
          <w:rtl/>
        </w:rPr>
        <w:t xml:space="preserve">نوچ، بخور میریم خونه ما. مامانم هنوز جلو در منتظره. </w:t>
      </w:r>
      <w:r w:rsidR="000E3244">
        <w:rPr>
          <w:rFonts w:hint="cs"/>
          <w:rtl/>
        </w:rPr>
        <w:t>"</w:t>
      </w:r>
    </w:p>
    <w:p w14:paraId="53DD8270" w14:textId="521B0A5D" w:rsidR="00C10668" w:rsidRDefault="00C10668" w:rsidP="000A5953">
      <w:pPr>
        <w:rPr>
          <w:rtl/>
        </w:rPr>
      </w:pPr>
      <w:r>
        <w:rPr>
          <w:rFonts w:hint="cs"/>
          <w:rtl/>
        </w:rPr>
        <w:t xml:space="preserve">جیک: </w:t>
      </w:r>
      <w:r w:rsidR="000E3244">
        <w:rPr>
          <w:rFonts w:hint="cs"/>
          <w:rtl/>
        </w:rPr>
        <w:t>"</w:t>
      </w:r>
      <w:r>
        <w:rPr>
          <w:rFonts w:hint="cs"/>
          <w:rtl/>
        </w:rPr>
        <w:t xml:space="preserve">میگفتی بیاد بالا. بد شد که. </w:t>
      </w:r>
      <w:r w:rsidR="000E3244">
        <w:rPr>
          <w:rFonts w:hint="cs"/>
          <w:rtl/>
        </w:rPr>
        <w:t>"</w:t>
      </w:r>
    </w:p>
    <w:p w14:paraId="356C7895" w14:textId="202BD524" w:rsidR="00C10668" w:rsidRDefault="00C10668" w:rsidP="000A5953">
      <w:pPr>
        <w:rPr>
          <w:rtl/>
        </w:rPr>
      </w:pPr>
      <w:r>
        <w:rPr>
          <w:rFonts w:hint="cs"/>
          <w:rtl/>
        </w:rPr>
        <w:t>مونیکا: کجا بیاد بالا. تو رو تو این حال ببینه فکر میکنه سرطانی چیزی داری دیگه نمی</w:t>
      </w:r>
      <w:r w:rsidR="000E3244">
        <w:rPr>
          <w:rFonts w:hint="cs"/>
          <w:rtl/>
        </w:rPr>
        <w:t>ذ</w:t>
      </w:r>
      <w:r>
        <w:rPr>
          <w:rFonts w:hint="cs"/>
          <w:rtl/>
        </w:rPr>
        <w:t>اره بیبنمت.</w:t>
      </w:r>
    </w:p>
    <w:p w14:paraId="7FF7A85B" w14:textId="20491419" w:rsidR="00C10668" w:rsidRDefault="00C10668" w:rsidP="000A5953">
      <w:pPr>
        <w:rPr>
          <w:rtl/>
        </w:rPr>
      </w:pPr>
      <w:r>
        <w:rPr>
          <w:rFonts w:hint="cs"/>
          <w:rtl/>
        </w:rPr>
        <w:t xml:space="preserve">جیک: </w:t>
      </w:r>
      <w:r w:rsidR="000E3244">
        <w:rPr>
          <w:rFonts w:hint="cs"/>
          <w:rtl/>
        </w:rPr>
        <w:t>"</w:t>
      </w:r>
      <w:r>
        <w:rPr>
          <w:rFonts w:hint="cs"/>
          <w:rtl/>
        </w:rPr>
        <w:t xml:space="preserve">میخندد. خوب حالا. </w:t>
      </w:r>
      <w:r w:rsidR="000E3244">
        <w:rPr>
          <w:rFonts w:hint="cs"/>
          <w:rtl/>
        </w:rPr>
        <w:t>"</w:t>
      </w:r>
    </w:p>
    <w:p w14:paraId="4A67FDF5" w14:textId="1A96B8D7" w:rsidR="00C10668" w:rsidRDefault="00C10668" w:rsidP="000A5953">
      <w:pPr>
        <w:rPr>
          <w:rtl/>
        </w:rPr>
      </w:pPr>
      <w:r>
        <w:rPr>
          <w:rFonts w:hint="cs"/>
          <w:rtl/>
        </w:rPr>
        <w:t xml:space="preserve">مونیکا: </w:t>
      </w:r>
      <w:r w:rsidR="000E3244">
        <w:rPr>
          <w:rFonts w:hint="cs"/>
          <w:rtl/>
        </w:rPr>
        <w:t>"</w:t>
      </w:r>
      <w:r>
        <w:rPr>
          <w:rFonts w:hint="cs"/>
          <w:rtl/>
        </w:rPr>
        <w:t>خندیدی. بخور، بخور بریم. حالا خیلی مسابقه مهمی بود؟"</w:t>
      </w:r>
    </w:p>
    <w:p w14:paraId="4F2CCA86" w14:textId="630B6D07" w:rsidR="00C10668" w:rsidRDefault="00C10668" w:rsidP="000A5953">
      <w:pPr>
        <w:rPr>
          <w:rtl/>
        </w:rPr>
      </w:pPr>
      <w:r>
        <w:rPr>
          <w:rFonts w:hint="cs"/>
          <w:rtl/>
        </w:rPr>
        <w:t>جیک:"مسابقه رو بردم."</w:t>
      </w:r>
    </w:p>
    <w:p w14:paraId="48628C0B" w14:textId="791AB0DB" w:rsidR="00C10668" w:rsidRDefault="00C10668" w:rsidP="000A5953">
      <w:pPr>
        <w:rPr>
          <w:rtl/>
        </w:rPr>
      </w:pPr>
      <w:r>
        <w:rPr>
          <w:rFonts w:hint="cs"/>
          <w:rtl/>
        </w:rPr>
        <w:t>مونیکا:"خالی نبند. این قیافه مال مسابقه برده است</w:t>
      </w:r>
      <w:r w:rsidR="00C37FEE">
        <w:rPr>
          <w:rFonts w:hint="cs"/>
          <w:rtl/>
        </w:rPr>
        <w:t>؟</w:t>
      </w:r>
      <w:r>
        <w:rPr>
          <w:rFonts w:hint="cs"/>
          <w:rtl/>
        </w:rPr>
        <w:t xml:space="preserve"> یعنی عین کیسه بکس لهت کرده تابلویی. من خودم اینکارم که میگم</w:t>
      </w:r>
      <w:r w:rsidR="00DB4712">
        <w:rPr>
          <w:rFonts w:hint="cs"/>
          <w:rtl/>
        </w:rPr>
        <w:t>،</w:t>
      </w:r>
      <w:r>
        <w:rPr>
          <w:rFonts w:hint="cs"/>
          <w:rtl/>
        </w:rPr>
        <w:t xml:space="preserve"> الکی که نمیگم.</w:t>
      </w:r>
      <w:r w:rsidR="000E3244">
        <w:rPr>
          <w:rFonts w:hint="cs"/>
          <w:rtl/>
        </w:rPr>
        <w:t>"</w:t>
      </w:r>
      <w:r>
        <w:rPr>
          <w:rFonts w:hint="cs"/>
          <w:rtl/>
        </w:rPr>
        <w:t xml:space="preserve"> </w:t>
      </w:r>
    </w:p>
    <w:p w14:paraId="5FBBEF01" w14:textId="6354352B" w:rsidR="00C10668" w:rsidRDefault="00C10668" w:rsidP="000A5953">
      <w:pPr>
        <w:rPr>
          <w:rtl/>
        </w:rPr>
      </w:pPr>
      <w:r>
        <w:rPr>
          <w:rFonts w:hint="cs"/>
          <w:rtl/>
        </w:rPr>
        <w:t xml:space="preserve">جیک: بدش نمیآید با مونیکا برود و هوایی عوض کند. هنوز نمیداند مونیکا دارد برایش دلسوزی </w:t>
      </w:r>
      <w:r w:rsidR="006148C5">
        <w:rPr>
          <w:rFonts w:hint="cs"/>
          <w:rtl/>
        </w:rPr>
        <w:t>می‌کند</w:t>
      </w:r>
      <w:r>
        <w:rPr>
          <w:rFonts w:hint="cs"/>
          <w:rtl/>
        </w:rPr>
        <w:t xml:space="preserve"> یا نه. باهم سوار ماشین مادر مونیکا می</w:t>
      </w:r>
      <w:r w:rsidR="003F606C">
        <w:rPr>
          <w:rFonts w:hint="cs"/>
          <w:rtl/>
        </w:rPr>
        <w:t>‌</w:t>
      </w:r>
      <w:r>
        <w:rPr>
          <w:rFonts w:hint="cs"/>
          <w:rtl/>
        </w:rPr>
        <w:t xml:space="preserve">شوند و به سمت خانه مونیکا </w:t>
      </w:r>
      <w:r>
        <w:rPr>
          <w:rFonts w:hint="cs"/>
          <w:rtl/>
        </w:rPr>
        <w:lastRenderedPageBreak/>
        <w:t xml:space="preserve">حرکت </w:t>
      </w:r>
      <w:r w:rsidR="0034475E">
        <w:rPr>
          <w:rFonts w:hint="cs"/>
          <w:rtl/>
        </w:rPr>
        <w:t>می‌کنند</w:t>
      </w:r>
      <w:r>
        <w:rPr>
          <w:rFonts w:hint="cs"/>
          <w:rtl/>
        </w:rPr>
        <w:t>. در</w:t>
      </w:r>
      <w:r w:rsidR="0034475E">
        <w:rPr>
          <w:rFonts w:hint="cs"/>
          <w:rtl/>
        </w:rPr>
        <w:t xml:space="preserve"> </w:t>
      </w:r>
      <w:r>
        <w:rPr>
          <w:rFonts w:hint="cs"/>
          <w:rtl/>
        </w:rPr>
        <w:t>راه جیک به خانم لین زنگ میزند."</w:t>
      </w:r>
      <w:r w:rsidR="00DB4712">
        <w:rPr>
          <w:rFonts w:hint="cs"/>
          <w:rtl/>
        </w:rPr>
        <w:t xml:space="preserve"> </w:t>
      </w:r>
      <w:r>
        <w:rPr>
          <w:rFonts w:hint="cs"/>
          <w:rtl/>
        </w:rPr>
        <w:t>من میرم خونه مونیکا نگران من نباش".</w:t>
      </w:r>
    </w:p>
    <w:p w14:paraId="6840AB1F" w14:textId="30888C16" w:rsidR="00C10668" w:rsidRDefault="00C10668" w:rsidP="000A5953">
      <w:pPr>
        <w:rPr>
          <w:rtl/>
        </w:rPr>
      </w:pPr>
      <w:r>
        <w:rPr>
          <w:rFonts w:hint="cs"/>
          <w:rtl/>
        </w:rPr>
        <w:t xml:space="preserve">مادر مونیکا: </w:t>
      </w:r>
      <w:r w:rsidR="000E3244">
        <w:rPr>
          <w:rFonts w:hint="cs"/>
          <w:rtl/>
        </w:rPr>
        <w:t>"</w:t>
      </w:r>
      <w:r>
        <w:rPr>
          <w:rFonts w:hint="cs"/>
          <w:rtl/>
        </w:rPr>
        <w:t>جیک خوبی من ماریان هستم. مامان مونیکا. خیلی از تو تعریف میکنه. میگه مبارز خوبی هستی. امیدوارم باهم دعوا نکرده باشین.</w:t>
      </w:r>
      <w:r w:rsidR="000E3244">
        <w:rPr>
          <w:rFonts w:hint="cs"/>
          <w:rtl/>
        </w:rPr>
        <w:t>"</w:t>
      </w:r>
    </w:p>
    <w:p w14:paraId="5D99C6BF" w14:textId="75358EEC" w:rsidR="00C10668" w:rsidRDefault="00C10668" w:rsidP="000A5953">
      <w:pPr>
        <w:rPr>
          <w:rtl/>
        </w:rPr>
      </w:pPr>
      <w:r>
        <w:rPr>
          <w:rFonts w:hint="cs"/>
          <w:rtl/>
        </w:rPr>
        <w:t xml:space="preserve">جیک : میخندد. راستش کتک خوردم از مونیکا و این باعث آشناییمون شد. </w:t>
      </w:r>
    </w:p>
    <w:p w14:paraId="06702B36" w14:textId="0172FD31" w:rsidR="00C10668" w:rsidRDefault="00C10668" w:rsidP="000A5953">
      <w:pPr>
        <w:rPr>
          <w:rtl/>
        </w:rPr>
      </w:pPr>
      <w:r>
        <w:rPr>
          <w:rFonts w:hint="cs"/>
          <w:rtl/>
        </w:rPr>
        <w:t xml:space="preserve">ماریان: </w:t>
      </w:r>
      <w:r w:rsidR="000E3244">
        <w:rPr>
          <w:rFonts w:hint="cs"/>
          <w:rtl/>
        </w:rPr>
        <w:t>"</w:t>
      </w:r>
      <w:r>
        <w:rPr>
          <w:rFonts w:hint="cs"/>
          <w:rtl/>
        </w:rPr>
        <w:t>چشم غره ایی کاملاً جدی به مونیکا نشان میدهد.</w:t>
      </w:r>
      <w:r w:rsidR="000E3244">
        <w:rPr>
          <w:rFonts w:hint="cs"/>
          <w:rtl/>
        </w:rPr>
        <w:t>"</w:t>
      </w:r>
    </w:p>
    <w:p w14:paraId="2CDA4C8C" w14:textId="3367E212" w:rsidR="00C10668" w:rsidRDefault="00C10668" w:rsidP="000A5953">
      <w:pPr>
        <w:rPr>
          <w:rtl/>
        </w:rPr>
      </w:pPr>
      <w:r>
        <w:rPr>
          <w:rFonts w:hint="cs"/>
          <w:rtl/>
        </w:rPr>
        <w:t xml:space="preserve">مونیکا: </w:t>
      </w:r>
      <w:r w:rsidR="000E3244">
        <w:rPr>
          <w:rFonts w:hint="cs"/>
          <w:rtl/>
        </w:rPr>
        <w:t>"</w:t>
      </w:r>
      <w:r>
        <w:rPr>
          <w:rFonts w:hint="cs"/>
          <w:rtl/>
        </w:rPr>
        <w:t xml:space="preserve">دعوا نبود داشتیم باهم شوخی </w:t>
      </w:r>
      <w:r w:rsidR="00914EF1">
        <w:rPr>
          <w:rFonts w:hint="cs"/>
          <w:rtl/>
        </w:rPr>
        <w:t>می‌کرد</w:t>
      </w:r>
      <w:r>
        <w:rPr>
          <w:rFonts w:hint="cs"/>
          <w:rtl/>
        </w:rPr>
        <w:t>یم.</w:t>
      </w:r>
      <w:r w:rsidR="000E3244">
        <w:rPr>
          <w:rFonts w:hint="cs"/>
          <w:rtl/>
        </w:rPr>
        <w:t>"</w:t>
      </w:r>
    </w:p>
    <w:p w14:paraId="764F7447" w14:textId="1C1AA1CC" w:rsidR="00C10668" w:rsidRDefault="00C10668" w:rsidP="000A5953">
      <w:pPr>
        <w:rPr>
          <w:rtl/>
        </w:rPr>
      </w:pPr>
      <w:r>
        <w:rPr>
          <w:rFonts w:hint="cs"/>
          <w:rtl/>
        </w:rPr>
        <w:t xml:space="preserve">جیک: "اون تازه شوخیت بود. من میتونم پیاده شم </w:t>
      </w:r>
      <w:r w:rsidR="00404B1F">
        <w:rPr>
          <w:rFonts w:hint="cs"/>
          <w:rtl/>
        </w:rPr>
        <w:t xml:space="preserve">خانم </w:t>
      </w:r>
      <w:r>
        <w:rPr>
          <w:rFonts w:hint="cs"/>
          <w:rtl/>
        </w:rPr>
        <w:t xml:space="preserve">ماریان". و میخندد. </w:t>
      </w:r>
    </w:p>
    <w:p w14:paraId="2A2366AF" w14:textId="0A481BCC" w:rsidR="00C10668" w:rsidRDefault="00C10668" w:rsidP="000A5953">
      <w:pPr>
        <w:rPr>
          <w:rtl/>
        </w:rPr>
      </w:pPr>
      <w:r>
        <w:rPr>
          <w:rFonts w:hint="cs"/>
          <w:rtl/>
        </w:rPr>
        <w:t xml:space="preserve">ماریان: </w:t>
      </w:r>
      <w:r w:rsidR="007344B3">
        <w:rPr>
          <w:rFonts w:hint="cs"/>
          <w:rtl/>
        </w:rPr>
        <w:t>"</w:t>
      </w:r>
      <w:r>
        <w:rPr>
          <w:rFonts w:hint="cs"/>
          <w:rtl/>
        </w:rPr>
        <w:t>میخندد</w:t>
      </w:r>
      <w:r w:rsidR="007344B3">
        <w:rPr>
          <w:rFonts w:hint="cs"/>
          <w:rtl/>
        </w:rPr>
        <w:t>"</w:t>
      </w:r>
      <w:r>
        <w:rPr>
          <w:rFonts w:hint="cs"/>
          <w:rtl/>
        </w:rPr>
        <w:t>.</w:t>
      </w:r>
      <w:r w:rsidR="0034475E">
        <w:rPr>
          <w:rFonts w:hint="cs"/>
          <w:rtl/>
        </w:rPr>
        <w:t xml:space="preserve"> </w:t>
      </w:r>
      <w:r w:rsidR="007344B3">
        <w:rPr>
          <w:rFonts w:hint="cs"/>
          <w:rtl/>
        </w:rPr>
        <w:t xml:space="preserve">اصلاً همینکه تا </w:t>
      </w:r>
      <w:r w:rsidR="003F606C">
        <w:rPr>
          <w:rFonts w:hint="cs"/>
          <w:rtl/>
        </w:rPr>
        <w:t>اینجا باهاش</w:t>
      </w:r>
      <w:r w:rsidR="007344B3">
        <w:rPr>
          <w:rFonts w:hint="cs"/>
          <w:rtl/>
        </w:rPr>
        <w:t xml:space="preserve"> </w:t>
      </w:r>
      <w:r w:rsidR="003F606C">
        <w:rPr>
          <w:rFonts w:hint="cs"/>
          <w:rtl/>
        </w:rPr>
        <w:t>موندی</w:t>
      </w:r>
      <w:r w:rsidR="007344B3">
        <w:rPr>
          <w:rFonts w:hint="cs"/>
          <w:rtl/>
        </w:rPr>
        <w:t xml:space="preserve"> باید بدم از سرت یه عکس بگیرن. گمونم مونیکا با آجری چیزی زده تو سرت. </w:t>
      </w:r>
    </w:p>
    <w:p w14:paraId="09A61D3C" w14:textId="335898E5" w:rsidR="007344B3" w:rsidRDefault="007344B3" w:rsidP="000A5953">
      <w:pPr>
        <w:rPr>
          <w:rtl/>
        </w:rPr>
      </w:pPr>
      <w:r>
        <w:rPr>
          <w:rFonts w:hint="cs"/>
          <w:rtl/>
        </w:rPr>
        <w:t xml:space="preserve">جیک: </w:t>
      </w:r>
      <w:r w:rsidR="000E3244">
        <w:rPr>
          <w:rFonts w:hint="cs"/>
          <w:rtl/>
        </w:rPr>
        <w:t>"</w:t>
      </w:r>
      <w:r>
        <w:rPr>
          <w:rFonts w:hint="cs"/>
          <w:rtl/>
        </w:rPr>
        <w:t>میخندد. نه من واقعاً ازش خوشم میاد.</w:t>
      </w:r>
      <w:r w:rsidR="000E3244">
        <w:rPr>
          <w:rFonts w:hint="cs"/>
          <w:rtl/>
        </w:rPr>
        <w:t>"</w:t>
      </w:r>
    </w:p>
    <w:p w14:paraId="1386EE91" w14:textId="68EE4BB0" w:rsidR="007344B3" w:rsidRDefault="007344B3" w:rsidP="000A5953">
      <w:pPr>
        <w:rPr>
          <w:rtl/>
        </w:rPr>
      </w:pPr>
      <w:r>
        <w:rPr>
          <w:rFonts w:hint="cs"/>
          <w:rtl/>
        </w:rPr>
        <w:t xml:space="preserve">مونیکا: </w:t>
      </w:r>
      <w:r w:rsidR="000E3244">
        <w:rPr>
          <w:rFonts w:hint="cs"/>
          <w:rtl/>
        </w:rPr>
        <w:t>"</w:t>
      </w:r>
      <w:r>
        <w:rPr>
          <w:rFonts w:hint="cs"/>
          <w:rtl/>
        </w:rPr>
        <w:t xml:space="preserve">چشم غره ایی به جیک </w:t>
      </w:r>
      <w:r w:rsidR="006148C5">
        <w:rPr>
          <w:rFonts w:hint="cs"/>
          <w:rtl/>
        </w:rPr>
        <w:t>می‌رود</w:t>
      </w:r>
      <w:r>
        <w:rPr>
          <w:rFonts w:hint="cs"/>
          <w:rtl/>
        </w:rPr>
        <w:t>.</w:t>
      </w:r>
      <w:r w:rsidR="000E3244">
        <w:rPr>
          <w:rFonts w:hint="cs"/>
          <w:rtl/>
        </w:rPr>
        <w:t>"</w:t>
      </w:r>
    </w:p>
    <w:p w14:paraId="0CFF5DD8" w14:textId="18DA93DE" w:rsidR="007344B3" w:rsidRDefault="007344B3" w:rsidP="000A5953">
      <w:pPr>
        <w:rPr>
          <w:rtl/>
        </w:rPr>
      </w:pPr>
      <w:r>
        <w:rPr>
          <w:rFonts w:hint="cs"/>
          <w:rtl/>
        </w:rPr>
        <w:t xml:space="preserve">جیک: </w:t>
      </w:r>
      <w:r w:rsidR="000E3244">
        <w:rPr>
          <w:rFonts w:hint="cs"/>
          <w:rtl/>
        </w:rPr>
        <w:t>"</w:t>
      </w:r>
      <w:r>
        <w:rPr>
          <w:rFonts w:hint="cs"/>
          <w:rtl/>
        </w:rPr>
        <w:t>چیه نکنه فکر میکنی مامانت خیال میکنه ما قراره تو حل سوال های فیزیک مدرسه بهم کمک کنیم.</w:t>
      </w:r>
      <w:r w:rsidR="000E3244">
        <w:rPr>
          <w:rFonts w:hint="cs"/>
          <w:rtl/>
        </w:rPr>
        <w:t>"</w:t>
      </w:r>
    </w:p>
    <w:p w14:paraId="342C0BF7" w14:textId="216DD527" w:rsidR="007344B3" w:rsidRDefault="007344B3" w:rsidP="000A5953">
      <w:pPr>
        <w:rPr>
          <w:rtl/>
        </w:rPr>
      </w:pPr>
      <w:r>
        <w:rPr>
          <w:rFonts w:hint="cs"/>
          <w:rtl/>
        </w:rPr>
        <w:t xml:space="preserve">ماریان: میخندد. </w:t>
      </w:r>
      <w:r w:rsidR="000E3244">
        <w:rPr>
          <w:rFonts w:hint="cs"/>
          <w:rtl/>
        </w:rPr>
        <w:t>"</w:t>
      </w:r>
      <w:r>
        <w:rPr>
          <w:rFonts w:hint="cs"/>
          <w:rtl/>
        </w:rPr>
        <w:t>راست میگه خوب من میدونم باهم دوست شدین. ولی یادتون نره شما هنوز خیلی بچه هستین. نهایتاً میتونین باهم برین کافی شاپ و مراسم رقص نه بیشتر.</w:t>
      </w:r>
      <w:r w:rsidR="000E3244">
        <w:rPr>
          <w:rFonts w:hint="cs"/>
          <w:rtl/>
        </w:rPr>
        <w:t>"</w:t>
      </w:r>
      <w:r>
        <w:rPr>
          <w:rFonts w:hint="cs"/>
          <w:rtl/>
        </w:rPr>
        <w:t xml:space="preserve"> </w:t>
      </w:r>
    </w:p>
    <w:p w14:paraId="061C5BF9" w14:textId="451E11B9" w:rsidR="007344B3" w:rsidRDefault="007344B3" w:rsidP="000A5953">
      <w:pPr>
        <w:rPr>
          <w:rtl/>
        </w:rPr>
      </w:pPr>
      <w:r>
        <w:rPr>
          <w:rFonts w:hint="cs"/>
          <w:rtl/>
        </w:rPr>
        <w:t xml:space="preserve">مونیکا دست جیک را میگیرد و به طبقه بالا میبرد. </w:t>
      </w:r>
    </w:p>
    <w:p w14:paraId="66FE54F3" w14:textId="617C8074" w:rsidR="007344B3" w:rsidRDefault="007344B3" w:rsidP="000A5953">
      <w:pPr>
        <w:rPr>
          <w:rtl/>
        </w:rPr>
      </w:pPr>
      <w:r>
        <w:rPr>
          <w:rFonts w:hint="cs"/>
          <w:rtl/>
        </w:rPr>
        <w:t>ماریان:</w:t>
      </w:r>
      <w:r w:rsidR="000E3244">
        <w:rPr>
          <w:rFonts w:hint="cs"/>
          <w:rtl/>
        </w:rPr>
        <w:t>"</w:t>
      </w:r>
      <w:r>
        <w:rPr>
          <w:rFonts w:hint="cs"/>
          <w:rtl/>
        </w:rPr>
        <w:t xml:space="preserve"> در اتاق رو باز میگذاری.</w:t>
      </w:r>
      <w:r w:rsidR="000E3244">
        <w:rPr>
          <w:rFonts w:hint="cs"/>
          <w:rtl/>
        </w:rPr>
        <w:t>"</w:t>
      </w:r>
    </w:p>
    <w:p w14:paraId="685D5B05" w14:textId="3103BC67" w:rsidR="007344B3" w:rsidRDefault="007344B3" w:rsidP="000A5953">
      <w:pPr>
        <w:rPr>
          <w:rtl/>
        </w:rPr>
      </w:pPr>
      <w:r>
        <w:rPr>
          <w:rFonts w:hint="cs"/>
          <w:rtl/>
        </w:rPr>
        <w:t xml:space="preserve">مونیکا: باشه. و میخندد. </w:t>
      </w:r>
    </w:p>
    <w:p w14:paraId="775F87FE" w14:textId="2A360D94" w:rsidR="007344B3" w:rsidRDefault="007344B3" w:rsidP="000A5953">
      <w:pPr>
        <w:rPr>
          <w:rtl/>
        </w:rPr>
      </w:pPr>
      <w:r>
        <w:rPr>
          <w:rFonts w:hint="cs"/>
          <w:rtl/>
        </w:rPr>
        <w:lastRenderedPageBreak/>
        <w:t>در اتاق مونیکا روی تختش دراز میکشد. بشین.</w:t>
      </w:r>
    </w:p>
    <w:p w14:paraId="5236BECE" w14:textId="77777777" w:rsidR="007344B3" w:rsidRDefault="007344B3" w:rsidP="000A5953">
      <w:pPr>
        <w:rPr>
          <w:rtl/>
        </w:rPr>
      </w:pPr>
      <w:r>
        <w:rPr>
          <w:rFonts w:hint="cs"/>
          <w:rtl/>
        </w:rPr>
        <w:t>جیک کنار مونیکا روی تخت مینشیند.</w:t>
      </w:r>
    </w:p>
    <w:p w14:paraId="76B3B1D7" w14:textId="0058D3F6" w:rsidR="007344B3" w:rsidRDefault="007344B3" w:rsidP="000A5953">
      <w:pPr>
        <w:rPr>
          <w:rtl/>
        </w:rPr>
      </w:pPr>
      <w:r>
        <w:rPr>
          <w:rFonts w:hint="cs"/>
          <w:rtl/>
        </w:rPr>
        <w:t>مونیکا: "خوب دیگه چه رازهایی رو از من قایم کردی. راجع به یتیم خونه بگو."</w:t>
      </w:r>
    </w:p>
    <w:p w14:paraId="59F28B32" w14:textId="121F21E5" w:rsidR="007344B3" w:rsidRDefault="007344B3" w:rsidP="000A5953">
      <w:pPr>
        <w:rPr>
          <w:rtl/>
        </w:rPr>
      </w:pPr>
      <w:r>
        <w:rPr>
          <w:rFonts w:hint="cs"/>
          <w:rtl/>
        </w:rPr>
        <w:t>جیک: روی تخت کنار مونیکا دراز میکشد."تو فامیل هم سن خودت زیاد داری؟"</w:t>
      </w:r>
    </w:p>
    <w:p w14:paraId="09ED9741" w14:textId="5118FC64" w:rsidR="007344B3" w:rsidRDefault="007344B3" w:rsidP="000A5953">
      <w:pPr>
        <w:rPr>
          <w:rtl/>
        </w:rPr>
      </w:pPr>
      <w:r>
        <w:rPr>
          <w:rFonts w:hint="cs"/>
          <w:rtl/>
        </w:rPr>
        <w:t>مونیکا:"آره دختر خاله هام همسن و سال من هستند. وقتی میان اینجا یا ما میریم خونشون باهم بازی میکنیم. بیشتر با پلی استیشن. گاهی هم فقط حرف میزنیم."</w:t>
      </w:r>
    </w:p>
    <w:p w14:paraId="0F211CA0" w14:textId="5921781E" w:rsidR="007344B3" w:rsidRDefault="007344B3" w:rsidP="000A5953">
      <w:pPr>
        <w:rPr>
          <w:rtl/>
        </w:rPr>
      </w:pPr>
      <w:r>
        <w:rPr>
          <w:rFonts w:hint="cs"/>
          <w:rtl/>
        </w:rPr>
        <w:t>ماریان:</w:t>
      </w:r>
      <w:r w:rsidR="000E3244">
        <w:rPr>
          <w:rFonts w:hint="cs"/>
          <w:rtl/>
        </w:rPr>
        <w:t xml:space="preserve"> </w:t>
      </w:r>
      <w:r>
        <w:rPr>
          <w:rFonts w:hint="cs"/>
          <w:rtl/>
        </w:rPr>
        <w:t>با سینی پذیرایی وارد میشود. جیک بلند میشود و سینی را از ماریان میگیرد.ماریان به مونیکا:"یادبگیر".</w:t>
      </w:r>
    </w:p>
    <w:p w14:paraId="396AD11A" w14:textId="2E833EDC" w:rsidR="007344B3" w:rsidRDefault="007344B3" w:rsidP="000A5953">
      <w:pPr>
        <w:rPr>
          <w:rtl/>
        </w:rPr>
      </w:pPr>
      <w:r>
        <w:rPr>
          <w:rFonts w:hint="cs"/>
          <w:rtl/>
        </w:rPr>
        <w:t xml:space="preserve">جیک: مری داشت از دختر خاله هاش تعریف </w:t>
      </w:r>
      <w:r w:rsidR="00914EF1">
        <w:rPr>
          <w:rFonts w:hint="cs"/>
          <w:rtl/>
        </w:rPr>
        <w:t>می‌کرد</w:t>
      </w:r>
      <w:r>
        <w:rPr>
          <w:rFonts w:hint="cs"/>
          <w:rtl/>
        </w:rPr>
        <w:t xml:space="preserve">. </w:t>
      </w:r>
    </w:p>
    <w:p w14:paraId="7CC94B28" w14:textId="29B9535F" w:rsidR="007344B3" w:rsidRDefault="007344B3" w:rsidP="000A5953">
      <w:pPr>
        <w:rPr>
          <w:rtl/>
        </w:rPr>
      </w:pPr>
      <w:r>
        <w:rPr>
          <w:rFonts w:hint="cs"/>
          <w:rtl/>
        </w:rPr>
        <w:t xml:space="preserve">ماریان: آره دوتا بچه النور دوقلو هستند هم سن و سال </w:t>
      </w:r>
      <w:r w:rsidR="00D73DDC">
        <w:rPr>
          <w:rFonts w:hint="cs"/>
          <w:rtl/>
        </w:rPr>
        <w:t xml:space="preserve">مونیکا. </w:t>
      </w:r>
    </w:p>
    <w:p w14:paraId="12A623C6" w14:textId="6B234F79" w:rsidR="00D73DDC" w:rsidRDefault="00D73DDC" w:rsidP="000A5953">
      <w:pPr>
        <w:rPr>
          <w:rtl/>
        </w:rPr>
      </w:pPr>
      <w:r>
        <w:rPr>
          <w:rFonts w:hint="cs"/>
          <w:rtl/>
        </w:rPr>
        <w:t xml:space="preserve">جیک: خندید. </w:t>
      </w:r>
    </w:p>
    <w:p w14:paraId="44ACD41C" w14:textId="166608A0" w:rsidR="00D73DDC" w:rsidRDefault="00D73DDC" w:rsidP="000A5953">
      <w:pPr>
        <w:rPr>
          <w:rtl/>
        </w:rPr>
      </w:pPr>
      <w:r>
        <w:rPr>
          <w:rFonts w:hint="cs"/>
          <w:rtl/>
        </w:rPr>
        <w:t xml:space="preserve">ماریان: چرا میخندی. </w:t>
      </w:r>
    </w:p>
    <w:p w14:paraId="63658E55" w14:textId="6063EFD4" w:rsidR="00D73DDC" w:rsidRDefault="00D73DDC" w:rsidP="000A5953">
      <w:pPr>
        <w:rPr>
          <w:rtl/>
        </w:rPr>
      </w:pPr>
      <w:r>
        <w:rPr>
          <w:rFonts w:hint="cs"/>
          <w:rtl/>
        </w:rPr>
        <w:t>جیک: ببخشید ولی ماریان و النور مادر شما حتما</w:t>
      </w:r>
      <w:r w:rsidR="00C37FEE">
        <w:rPr>
          <w:rFonts w:hint="cs"/>
          <w:rtl/>
        </w:rPr>
        <w:t>ً</w:t>
      </w:r>
      <w:r>
        <w:rPr>
          <w:rFonts w:hint="cs"/>
          <w:rtl/>
        </w:rPr>
        <w:t xml:space="preserve"> عاشق جین </w:t>
      </w:r>
      <w:r w:rsidR="0019127B">
        <w:rPr>
          <w:rFonts w:hint="cs"/>
          <w:rtl/>
        </w:rPr>
        <w:t>آ</w:t>
      </w:r>
      <w:r>
        <w:rPr>
          <w:rFonts w:hint="cs"/>
          <w:rtl/>
        </w:rPr>
        <w:t>ستین بوده.</w:t>
      </w:r>
    </w:p>
    <w:p w14:paraId="21EEB7A1" w14:textId="04D57756" w:rsidR="00D73DDC" w:rsidRDefault="00D73DDC" w:rsidP="000A5953">
      <w:pPr>
        <w:rPr>
          <w:rtl/>
        </w:rPr>
      </w:pPr>
      <w:r>
        <w:rPr>
          <w:rFonts w:hint="cs"/>
          <w:rtl/>
        </w:rPr>
        <w:t xml:space="preserve">ماریان: راستش آره عاشق جین آستین </w:t>
      </w:r>
      <w:r w:rsidR="00C37FEE">
        <w:rPr>
          <w:rFonts w:hint="cs"/>
          <w:rtl/>
        </w:rPr>
        <w:t>هست</w:t>
      </w:r>
      <w:r>
        <w:rPr>
          <w:rFonts w:hint="cs"/>
          <w:rtl/>
        </w:rPr>
        <w:t xml:space="preserve">. </w:t>
      </w:r>
    </w:p>
    <w:p w14:paraId="46880AB8" w14:textId="379F3C86" w:rsidR="00D73DDC" w:rsidRDefault="00D73DDC" w:rsidP="000A5953">
      <w:pPr>
        <w:rPr>
          <w:rtl/>
        </w:rPr>
      </w:pPr>
      <w:r>
        <w:rPr>
          <w:rFonts w:hint="cs"/>
          <w:rtl/>
        </w:rPr>
        <w:t>مونیکا: جریان چیه من بار اوله این رو میشنوم. کیه این جین آستین. مامانبزرگ عاشقشه؟</w:t>
      </w:r>
    </w:p>
    <w:p w14:paraId="72E1A457" w14:textId="6BA57289" w:rsidR="00D73DDC" w:rsidRDefault="00D73DDC" w:rsidP="000A5953">
      <w:pPr>
        <w:rPr>
          <w:rtl/>
        </w:rPr>
      </w:pPr>
      <w:r>
        <w:rPr>
          <w:rFonts w:hint="cs"/>
          <w:rtl/>
        </w:rPr>
        <w:t>جیک: نویسنده است. مرده. اسم مامانت و خاله ات از رمان</w:t>
      </w:r>
      <w:r w:rsidR="00404B1F">
        <w:rPr>
          <w:rFonts w:hint="cs"/>
          <w:rtl/>
        </w:rPr>
        <w:t xml:space="preserve"> های</w:t>
      </w:r>
      <w:r>
        <w:rPr>
          <w:rFonts w:hint="cs"/>
          <w:rtl/>
        </w:rPr>
        <w:t xml:space="preserve"> معروفشه. </w:t>
      </w:r>
    </w:p>
    <w:p w14:paraId="35D10DD4" w14:textId="24A39B6F" w:rsidR="00D73DDC" w:rsidRDefault="00D73DDC" w:rsidP="000A5953">
      <w:pPr>
        <w:rPr>
          <w:rtl/>
        </w:rPr>
      </w:pPr>
      <w:r>
        <w:rPr>
          <w:rFonts w:hint="cs"/>
          <w:rtl/>
        </w:rPr>
        <w:t>مونیکا: من الان فهمیدم</w:t>
      </w:r>
      <w:r w:rsidR="00404B1F">
        <w:rPr>
          <w:rFonts w:hint="cs"/>
          <w:rtl/>
        </w:rPr>
        <w:t>!</w:t>
      </w:r>
      <w:r>
        <w:rPr>
          <w:rFonts w:hint="cs"/>
          <w:rtl/>
        </w:rPr>
        <w:t xml:space="preserve"> باور کن. حالا چرا ماریان خو</w:t>
      </w:r>
      <w:r w:rsidR="00C37FEE">
        <w:rPr>
          <w:rFonts w:hint="cs"/>
          <w:rtl/>
        </w:rPr>
        <w:t>ب</w:t>
      </w:r>
      <w:r>
        <w:rPr>
          <w:rFonts w:hint="cs"/>
          <w:rtl/>
        </w:rPr>
        <w:t xml:space="preserve"> از یک رمان دیگش یه اسم دیگه انتخاب </w:t>
      </w:r>
      <w:r w:rsidR="00914EF1">
        <w:rPr>
          <w:rFonts w:hint="cs"/>
          <w:rtl/>
        </w:rPr>
        <w:t>می‌کرد</w:t>
      </w:r>
      <w:r>
        <w:rPr>
          <w:rFonts w:hint="cs"/>
          <w:rtl/>
        </w:rPr>
        <w:t xml:space="preserve">. </w:t>
      </w:r>
    </w:p>
    <w:p w14:paraId="190EF633" w14:textId="338EC7A5" w:rsidR="00D73DDC" w:rsidRDefault="00D73DDC" w:rsidP="000A5953">
      <w:pPr>
        <w:rPr>
          <w:rtl/>
        </w:rPr>
      </w:pPr>
      <w:r>
        <w:rPr>
          <w:rFonts w:hint="cs"/>
          <w:rtl/>
        </w:rPr>
        <w:lastRenderedPageBreak/>
        <w:t xml:space="preserve">جیک: جین آستین عاشق این اسم بوده تو خیلی از کتاباش اسم های مری و ماریان داره. </w:t>
      </w:r>
    </w:p>
    <w:p w14:paraId="2820755F" w14:textId="078DC203" w:rsidR="00D73DDC" w:rsidRDefault="00D73DDC" w:rsidP="000A5953">
      <w:pPr>
        <w:rPr>
          <w:rtl/>
        </w:rPr>
      </w:pPr>
      <w:r>
        <w:rPr>
          <w:rFonts w:hint="cs"/>
          <w:rtl/>
        </w:rPr>
        <w:t xml:space="preserve">ماریان: با این حرف ها نمیتونی مخ مونیکا رو بزنی. اهل </w:t>
      </w:r>
      <w:r w:rsidR="00960399">
        <w:rPr>
          <w:rFonts w:hint="cs"/>
          <w:rtl/>
        </w:rPr>
        <w:t xml:space="preserve">ادبیات و </w:t>
      </w:r>
      <w:r>
        <w:rPr>
          <w:rFonts w:hint="cs"/>
          <w:rtl/>
        </w:rPr>
        <w:t xml:space="preserve">شعر و شاعری نیست. باید حرف های خاله زنکی بزنی. و میخندد. </w:t>
      </w:r>
    </w:p>
    <w:p w14:paraId="0D804205" w14:textId="605F8117" w:rsidR="00D73DDC" w:rsidRDefault="00D73DDC" w:rsidP="000A5953">
      <w:pPr>
        <w:rPr>
          <w:rtl/>
        </w:rPr>
      </w:pPr>
      <w:r>
        <w:rPr>
          <w:rFonts w:hint="cs"/>
          <w:rtl/>
        </w:rPr>
        <w:t>جیک:</w:t>
      </w:r>
      <w:r w:rsidR="000E3244">
        <w:rPr>
          <w:rFonts w:hint="cs"/>
          <w:rtl/>
        </w:rPr>
        <w:t>"</w:t>
      </w:r>
      <w:r>
        <w:rPr>
          <w:rFonts w:hint="cs"/>
          <w:rtl/>
        </w:rPr>
        <w:t xml:space="preserve"> اه تابلو کردم. ضایع شد که</w:t>
      </w:r>
      <w:r w:rsidR="00AD0FF5">
        <w:rPr>
          <w:rFonts w:hint="cs"/>
          <w:rtl/>
        </w:rPr>
        <w:t>!</w:t>
      </w:r>
      <w:r>
        <w:rPr>
          <w:rFonts w:hint="cs"/>
          <w:rtl/>
        </w:rPr>
        <w:t xml:space="preserve"> ببخشید از اول و به سمت مونیکا </w:t>
      </w:r>
      <w:r w:rsidR="006148C5">
        <w:rPr>
          <w:rFonts w:hint="cs"/>
          <w:rtl/>
        </w:rPr>
        <w:t>می‌رود</w:t>
      </w:r>
      <w:r>
        <w:rPr>
          <w:rFonts w:hint="cs"/>
          <w:rtl/>
        </w:rPr>
        <w:t xml:space="preserve">. خوب تو از چی خوشت میاد. </w:t>
      </w:r>
      <w:r w:rsidR="00404B1F">
        <w:rPr>
          <w:rFonts w:hint="cs"/>
          <w:rtl/>
        </w:rPr>
        <w:t>مورتال کمبت</w:t>
      </w:r>
      <w:r w:rsidR="00404B1F">
        <w:rPr>
          <w:rStyle w:val="FootnoteReference"/>
          <w:rtl/>
        </w:rPr>
        <w:footnoteReference w:id="1"/>
      </w:r>
      <w:r w:rsidR="00404B1F">
        <w:rPr>
          <w:rFonts w:hint="cs"/>
          <w:rtl/>
        </w:rPr>
        <w:t>، دوتا</w:t>
      </w:r>
      <w:r w:rsidR="00A84AA6">
        <w:rPr>
          <w:rFonts w:hint="cs"/>
          <w:rtl/>
        </w:rPr>
        <w:t xml:space="preserve"> 2</w:t>
      </w:r>
      <w:r w:rsidR="00A84AA6">
        <w:rPr>
          <w:rStyle w:val="FootnoteReference"/>
          <w:rtl/>
        </w:rPr>
        <w:footnoteReference w:id="2"/>
      </w:r>
      <w:r w:rsidR="00404B1F">
        <w:rPr>
          <w:rFonts w:hint="cs"/>
          <w:rtl/>
        </w:rPr>
        <w:t>، کال آوف دیوتی</w:t>
      </w:r>
      <w:r w:rsidR="00A84AA6">
        <w:rPr>
          <w:rStyle w:val="FootnoteReference"/>
          <w:rtl/>
        </w:rPr>
        <w:footnoteReference w:id="3"/>
      </w:r>
      <w:r w:rsidR="000E3244">
        <w:rPr>
          <w:rFonts w:hint="cs"/>
          <w:rtl/>
        </w:rPr>
        <w:t>"</w:t>
      </w:r>
      <w:r>
        <w:rPr>
          <w:rFonts w:hint="cs"/>
          <w:rtl/>
        </w:rPr>
        <w:t xml:space="preserve"> </w:t>
      </w:r>
    </w:p>
    <w:p w14:paraId="1F429383" w14:textId="6483CB0E" w:rsidR="00D73DDC" w:rsidRDefault="00D73DDC" w:rsidP="000A5953">
      <w:pPr>
        <w:rPr>
          <w:rtl/>
        </w:rPr>
      </w:pPr>
      <w:r>
        <w:rPr>
          <w:rFonts w:hint="cs"/>
          <w:rtl/>
        </w:rPr>
        <w:t xml:space="preserve">مونیکا بلند میشود و از کشوی میزش یک وسیله را خارج </w:t>
      </w:r>
      <w:r w:rsidR="006148C5">
        <w:rPr>
          <w:rFonts w:hint="cs"/>
          <w:rtl/>
        </w:rPr>
        <w:t>می‌کند</w:t>
      </w:r>
      <w:r>
        <w:rPr>
          <w:rFonts w:hint="cs"/>
          <w:rtl/>
        </w:rPr>
        <w:t xml:space="preserve"> یک جور بازی با تاس است که مهره ها را روی یک مسیر طولانی هدایت باید کرد. بیا بازی کنیم من حوصله م سر رفته و مشغول بازی میشوند و هم زمان هم خوراکی هایی را که ماریان آورده میخورند. </w:t>
      </w:r>
    </w:p>
    <w:p w14:paraId="013FE6C8" w14:textId="59BDCAAA" w:rsidR="00D73DDC" w:rsidRDefault="00607774" w:rsidP="000A5953">
      <w:pPr>
        <w:rPr>
          <w:rtl/>
        </w:rPr>
      </w:pPr>
      <w:r>
        <w:rPr>
          <w:rFonts w:hint="cs"/>
          <w:rtl/>
        </w:rPr>
        <w:t xml:space="preserve">زمان میگذرد و جیک و مونیکا از هم خداحافظی </w:t>
      </w:r>
      <w:r w:rsidR="0034475E">
        <w:rPr>
          <w:rFonts w:hint="cs"/>
          <w:rtl/>
        </w:rPr>
        <w:t>می‌کنند</w:t>
      </w:r>
      <w:r>
        <w:rPr>
          <w:rFonts w:hint="cs"/>
          <w:rtl/>
        </w:rPr>
        <w:t xml:space="preserve">. جیک به سمت پذیرایی </w:t>
      </w:r>
      <w:r w:rsidR="006148C5">
        <w:rPr>
          <w:rFonts w:hint="cs"/>
          <w:rtl/>
        </w:rPr>
        <w:t>می‌رود</w:t>
      </w:r>
      <w:r>
        <w:rPr>
          <w:rFonts w:hint="cs"/>
          <w:rtl/>
        </w:rPr>
        <w:t xml:space="preserve">. ماریان من شما رو میرسونم. جیک </w:t>
      </w:r>
      <w:r w:rsidR="00E66234">
        <w:rPr>
          <w:rFonts w:hint="cs"/>
          <w:rtl/>
        </w:rPr>
        <w:t xml:space="preserve">نیازی نیست ماشین میاد دنبالم. </w:t>
      </w:r>
    </w:p>
    <w:p w14:paraId="165EF2A0" w14:textId="05964734" w:rsidR="00E66234" w:rsidRDefault="00E66234" w:rsidP="000A5953">
      <w:pPr>
        <w:rPr>
          <w:rtl/>
        </w:rPr>
      </w:pPr>
      <w:r>
        <w:rPr>
          <w:rFonts w:hint="cs"/>
          <w:rtl/>
        </w:rPr>
        <w:t xml:space="preserve">مارایان: </w:t>
      </w:r>
      <w:r w:rsidR="000E3244">
        <w:rPr>
          <w:rFonts w:hint="cs"/>
          <w:rtl/>
        </w:rPr>
        <w:t>"</w:t>
      </w:r>
      <w:r>
        <w:rPr>
          <w:rFonts w:hint="cs"/>
          <w:rtl/>
        </w:rPr>
        <w:t>واقعاً</w:t>
      </w:r>
      <w:r w:rsidR="000E3244">
        <w:rPr>
          <w:rFonts w:hint="cs"/>
          <w:rtl/>
        </w:rPr>
        <w:t>"</w:t>
      </w:r>
      <w:r>
        <w:rPr>
          <w:rFonts w:hint="cs"/>
          <w:rtl/>
        </w:rPr>
        <w:t xml:space="preserve"> </w:t>
      </w:r>
    </w:p>
    <w:p w14:paraId="43089188" w14:textId="7A8823F8" w:rsidR="00E66234" w:rsidRDefault="00E66234" w:rsidP="000A5953">
      <w:pPr>
        <w:rPr>
          <w:rtl/>
        </w:rPr>
      </w:pPr>
      <w:r>
        <w:rPr>
          <w:rFonts w:hint="cs"/>
          <w:rtl/>
        </w:rPr>
        <w:t xml:space="preserve">جیک: </w:t>
      </w:r>
      <w:r w:rsidR="000E3244">
        <w:rPr>
          <w:rFonts w:hint="cs"/>
          <w:rtl/>
        </w:rPr>
        <w:t>"</w:t>
      </w:r>
      <w:r>
        <w:rPr>
          <w:rFonts w:hint="cs"/>
          <w:rtl/>
        </w:rPr>
        <w:t>آره چند دقیقه دیگه میرسه</w:t>
      </w:r>
      <w:r w:rsidR="00C37FEE">
        <w:rPr>
          <w:rFonts w:hint="cs"/>
          <w:rtl/>
        </w:rPr>
        <w:t>،</w:t>
      </w:r>
      <w:r>
        <w:rPr>
          <w:rFonts w:hint="cs"/>
          <w:rtl/>
        </w:rPr>
        <w:t xml:space="preserve"> میرم سرکوچه تا بی</w:t>
      </w:r>
      <w:r w:rsidR="00C37FEE">
        <w:rPr>
          <w:rFonts w:hint="cs"/>
          <w:rtl/>
        </w:rPr>
        <w:t>اید</w:t>
      </w:r>
      <w:r>
        <w:rPr>
          <w:rFonts w:hint="cs"/>
          <w:rtl/>
        </w:rPr>
        <w:t xml:space="preserve">. خداحافظ و به سمت درب خروج </w:t>
      </w:r>
      <w:r w:rsidR="006148C5">
        <w:rPr>
          <w:rFonts w:hint="cs"/>
          <w:rtl/>
        </w:rPr>
        <w:t>می‌رود</w:t>
      </w:r>
      <w:r>
        <w:rPr>
          <w:rFonts w:hint="cs"/>
          <w:rtl/>
        </w:rPr>
        <w:t xml:space="preserve">. تا سرکوچه پیاده </w:t>
      </w:r>
      <w:r w:rsidR="006148C5">
        <w:rPr>
          <w:rFonts w:hint="cs"/>
          <w:rtl/>
        </w:rPr>
        <w:t>می‌رود</w:t>
      </w:r>
      <w:r>
        <w:rPr>
          <w:rFonts w:hint="cs"/>
          <w:rtl/>
        </w:rPr>
        <w:t>. اما قصد ندارد ماشین بگیرد</w:t>
      </w:r>
      <w:r w:rsidR="00C37FEE">
        <w:rPr>
          <w:rFonts w:hint="cs"/>
          <w:rtl/>
        </w:rPr>
        <w:t>.</w:t>
      </w:r>
      <w:r>
        <w:rPr>
          <w:rFonts w:hint="cs"/>
          <w:rtl/>
        </w:rPr>
        <w:t xml:space="preserve"> بنابراین به سمت جنوب راه میآفتد. نزدیک به یک ساعت پیاده روی خواهد داشت. برایش اهمیتی ندارد. ن</w:t>
      </w:r>
      <w:r w:rsidR="006148C5">
        <w:rPr>
          <w:rFonts w:hint="cs"/>
          <w:rtl/>
        </w:rPr>
        <w:t>می‌خواهد</w:t>
      </w:r>
      <w:r>
        <w:rPr>
          <w:rFonts w:hint="cs"/>
          <w:rtl/>
        </w:rPr>
        <w:t xml:space="preserve"> یک سنت دیگر خرج کند</w:t>
      </w:r>
      <w:r w:rsidR="00C37FEE">
        <w:rPr>
          <w:rFonts w:hint="cs"/>
          <w:rtl/>
        </w:rPr>
        <w:t>.</w:t>
      </w:r>
      <w:r>
        <w:rPr>
          <w:rFonts w:hint="cs"/>
          <w:rtl/>
        </w:rPr>
        <w:t xml:space="preserve"> آن دو</w:t>
      </w:r>
      <w:r w:rsidR="00C37FEE">
        <w:rPr>
          <w:rFonts w:hint="cs"/>
          <w:rtl/>
        </w:rPr>
        <w:t xml:space="preserve"> </w:t>
      </w:r>
      <w:r>
        <w:rPr>
          <w:rFonts w:hint="cs"/>
          <w:rtl/>
        </w:rPr>
        <w:t>روز به اندازه یک ماه خرج کرده بود.</w:t>
      </w:r>
      <w:r w:rsidR="000E3244">
        <w:rPr>
          <w:rFonts w:hint="cs"/>
          <w:rtl/>
        </w:rPr>
        <w:t>"</w:t>
      </w:r>
    </w:p>
    <w:p w14:paraId="08831B62" w14:textId="53D8E09F" w:rsidR="00E66234" w:rsidRDefault="00026D52" w:rsidP="000A5953">
      <w:pPr>
        <w:rPr>
          <w:rtl/>
        </w:rPr>
      </w:pPr>
      <w:r>
        <w:rPr>
          <w:rFonts w:hint="cs"/>
          <w:rtl/>
        </w:rPr>
        <w:t xml:space="preserve">به یتیم خانه که میرسد خانم لین او را بغل </w:t>
      </w:r>
      <w:r w:rsidR="006148C5">
        <w:rPr>
          <w:rFonts w:hint="cs"/>
          <w:rtl/>
        </w:rPr>
        <w:t>می‌کند</w:t>
      </w:r>
      <w:r>
        <w:rPr>
          <w:rFonts w:hint="cs"/>
          <w:rtl/>
        </w:rPr>
        <w:t xml:space="preserve">. </w:t>
      </w:r>
      <w:r w:rsidR="000E3244">
        <w:rPr>
          <w:rFonts w:hint="cs"/>
          <w:rtl/>
        </w:rPr>
        <w:t>"</w:t>
      </w:r>
      <w:r>
        <w:rPr>
          <w:rFonts w:hint="cs"/>
          <w:rtl/>
        </w:rPr>
        <w:t>چطور بود.</w:t>
      </w:r>
      <w:r w:rsidR="000E3244">
        <w:rPr>
          <w:rFonts w:hint="cs"/>
          <w:rtl/>
        </w:rPr>
        <w:t>"</w:t>
      </w:r>
    </w:p>
    <w:p w14:paraId="4DB60EDC" w14:textId="5043CFA7" w:rsidR="00026D52" w:rsidRDefault="00026D52" w:rsidP="000A5953">
      <w:pPr>
        <w:rPr>
          <w:rtl/>
        </w:rPr>
      </w:pPr>
      <w:r>
        <w:rPr>
          <w:rFonts w:hint="cs"/>
          <w:rtl/>
        </w:rPr>
        <w:t xml:space="preserve">جیک: </w:t>
      </w:r>
      <w:r w:rsidR="000E3244">
        <w:rPr>
          <w:rFonts w:hint="cs"/>
          <w:rtl/>
        </w:rPr>
        <w:t>"</w:t>
      </w:r>
      <w:r>
        <w:rPr>
          <w:rFonts w:hint="cs"/>
          <w:rtl/>
        </w:rPr>
        <w:t xml:space="preserve">بهش گفتم یتیمم. </w:t>
      </w:r>
      <w:r w:rsidR="000E3244">
        <w:rPr>
          <w:rFonts w:hint="cs"/>
          <w:rtl/>
        </w:rPr>
        <w:t>"</w:t>
      </w:r>
    </w:p>
    <w:p w14:paraId="61FE18AF" w14:textId="20860D9F" w:rsidR="00026D52" w:rsidRDefault="00026D52" w:rsidP="000A5953">
      <w:pPr>
        <w:rPr>
          <w:rtl/>
        </w:rPr>
      </w:pPr>
      <w:r>
        <w:rPr>
          <w:rFonts w:hint="cs"/>
          <w:rtl/>
        </w:rPr>
        <w:lastRenderedPageBreak/>
        <w:t xml:space="preserve">خانم لین: </w:t>
      </w:r>
      <w:r w:rsidR="000E3244">
        <w:rPr>
          <w:rFonts w:hint="cs"/>
          <w:rtl/>
        </w:rPr>
        <w:t>"</w:t>
      </w:r>
      <w:r>
        <w:rPr>
          <w:rFonts w:hint="cs"/>
          <w:rtl/>
        </w:rPr>
        <w:t>چی گفت.</w:t>
      </w:r>
      <w:r w:rsidR="000E3244">
        <w:rPr>
          <w:rFonts w:hint="cs"/>
          <w:rtl/>
        </w:rPr>
        <w:t>"</w:t>
      </w:r>
    </w:p>
    <w:p w14:paraId="287D741E" w14:textId="7F988F0D" w:rsidR="00026D52" w:rsidRDefault="00026D52" w:rsidP="000A5953">
      <w:pPr>
        <w:rPr>
          <w:rtl/>
        </w:rPr>
      </w:pPr>
      <w:r>
        <w:rPr>
          <w:rFonts w:hint="cs"/>
          <w:rtl/>
        </w:rPr>
        <w:t>جیک:</w:t>
      </w:r>
      <w:r w:rsidR="000E3244">
        <w:rPr>
          <w:rFonts w:hint="cs"/>
          <w:rtl/>
        </w:rPr>
        <w:t>"</w:t>
      </w:r>
      <w:r>
        <w:rPr>
          <w:rFonts w:hint="cs"/>
          <w:rtl/>
        </w:rPr>
        <w:t xml:space="preserve"> هیچی.</w:t>
      </w:r>
      <w:r w:rsidR="000E3244">
        <w:rPr>
          <w:rFonts w:hint="cs"/>
          <w:rtl/>
        </w:rPr>
        <w:t>"</w:t>
      </w:r>
    </w:p>
    <w:p w14:paraId="46B1B174" w14:textId="26E8BDD0" w:rsidR="00026D52" w:rsidRDefault="00026D52" w:rsidP="000A5953">
      <w:pPr>
        <w:rPr>
          <w:rtl/>
        </w:rPr>
      </w:pPr>
      <w:r>
        <w:rPr>
          <w:rFonts w:hint="cs"/>
          <w:rtl/>
        </w:rPr>
        <w:t xml:space="preserve">خانم لین: </w:t>
      </w:r>
      <w:r w:rsidR="000E3244">
        <w:rPr>
          <w:rFonts w:hint="cs"/>
          <w:rtl/>
        </w:rPr>
        <w:t>"</w:t>
      </w:r>
      <w:r>
        <w:rPr>
          <w:rFonts w:hint="cs"/>
          <w:rtl/>
        </w:rPr>
        <w:t>خوب</w:t>
      </w:r>
      <w:r w:rsidR="000E3244">
        <w:rPr>
          <w:rFonts w:hint="cs"/>
          <w:rtl/>
        </w:rPr>
        <w:t>؟"</w:t>
      </w:r>
      <w:r>
        <w:rPr>
          <w:rFonts w:hint="cs"/>
          <w:rtl/>
        </w:rPr>
        <w:t>.</w:t>
      </w:r>
    </w:p>
    <w:p w14:paraId="4D90E7AE" w14:textId="1EA7BCD9" w:rsidR="00026D52" w:rsidRDefault="00026D52" w:rsidP="000A5953">
      <w:pPr>
        <w:rPr>
          <w:rtl/>
        </w:rPr>
      </w:pPr>
      <w:r>
        <w:rPr>
          <w:rFonts w:hint="cs"/>
          <w:rtl/>
        </w:rPr>
        <w:t>جیک:</w:t>
      </w:r>
      <w:r w:rsidR="00E2598D">
        <w:rPr>
          <w:rFonts w:hint="cs"/>
          <w:rtl/>
        </w:rPr>
        <w:t>"</w:t>
      </w:r>
      <w:r>
        <w:rPr>
          <w:rFonts w:hint="cs"/>
          <w:rtl/>
        </w:rPr>
        <w:t xml:space="preserve"> نمیدونم دلش برام میسوزه یا واقعاً منو میخواد. </w:t>
      </w:r>
      <w:r w:rsidR="00E2598D">
        <w:rPr>
          <w:rFonts w:hint="cs"/>
          <w:rtl/>
        </w:rPr>
        <w:t>"</w:t>
      </w:r>
    </w:p>
    <w:p w14:paraId="2B6ABF9B" w14:textId="09B686B6" w:rsidR="00026D52" w:rsidRDefault="00026D52" w:rsidP="000A5953">
      <w:pPr>
        <w:rPr>
          <w:rtl/>
        </w:rPr>
      </w:pPr>
      <w:r>
        <w:rPr>
          <w:rFonts w:hint="cs"/>
          <w:rtl/>
        </w:rPr>
        <w:t xml:space="preserve">خانم لین: </w:t>
      </w:r>
      <w:r w:rsidR="00E2598D">
        <w:rPr>
          <w:rFonts w:hint="cs"/>
          <w:rtl/>
        </w:rPr>
        <w:t>"</w:t>
      </w:r>
      <w:r>
        <w:rPr>
          <w:rFonts w:hint="cs"/>
          <w:rtl/>
        </w:rPr>
        <w:t xml:space="preserve">تو فقط </w:t>
      </w:r>
      <w:r w:rsidR="00236EC7">
        <w:rPr>
          <w:rFonts w:hint="cs"/>
          <w:rtl/>
        </w:rPr>
        <w:t>شانزده سال</w:t>
      </w:r>
      <w:r>
        <w:rPr>
          <w:rFonts w:hint="cs"/>
          <w:rtl/>
        </w:rPr>
        <w:t>ته، قراره فقط دوست باشین همین.جدی ترش نکن. هر دوی شما هنوز بچه هستید. طبیع</w:t>
      </w:r>
      <w:r w:rsidR="0019127B">
        <w:rPr>
          <w:rFonts w:hint="cs"/>
          <w:rtl/>
        </w:rPr>
        <w:t>ی</w:t>
      </w:r>
      <w:r>
        <w:rPr>
          <w:rFonts w:hint="cs"/>
          <w:rtl/>
        </w:rPr>
        <w:t>ه خواسته ها و نیازهاتون تغییر کنه.</w:t>
      </w:r>
      <w:r w:rsidR="00E2598D">
        <w:rPr>
          <w:rFonts w:hint="cs"/>
          <w:rtl/>
        </w:rPr>
        <w:t>"</w:t>
      </w:r>
    </w:p>
    <w:p w14:paraId="3E2B76FB" w14:textId="3670EE5B" w:rsidR="0019127B" w:rsidRDefault="0019127B" w:rsidP="000A5953">
      <w:pPr>
        <w:rPr>
          <w:rtl/>
        </w:rPr>
      </w:pPr>
      <w:r>
        <w:rPr>
          <w:rFonts w:hint="cs"/>
          <w:rtl/>
        </w:rPr>
        <w:t xml:space="preserve">جیک به داخل یتیم خانه </w:t>
      </w:r>
      <w:r w:rsidR="006148C5">
        <w:rPr>
          <w:rFonts w:hint="cs"/>
          <w:rtl/>
        </w:rPr>
        <w:t>می‌رود</w:t>
      </w:r>
      <w:r>
        <w:rPr>
          <w:rFonts w:hint="cs"/>
          <w:rtl/>
        </w:rPr>
        <w:t xml:space="preserve"> و دوش میگیرد و بعد به آشپزخانه </w:t>
      </w:r>
      <w:r w:rsidR="006148C5">
        <w:rPr>
          <w:rFonts w:hint="cs"/>
          <w:rtl/>
        </w:rPr>
        <w:t>می‌رود</w:t>
      </w:r>
      <w:r>
        <w:rPr>
          <w:rFonts w:hint="cs"/>
          <w:rtl/>
        </w:rPr>
        <w:t xml:space="preserve">. مری در آشپزخانه مشغول تایپ کردن است. </w:t>
      </w:r>
    </w:p>
    <w:p w14:paraId="5D78DBC2" w14:textId="18603497" w:rsidR="0019127B" w:rsidRDefault="0019127B" w:rsidP="000A5953">
      <w:pPr>
        <w:rPr>
          <w:rtl/>
        </w:rPr>
      </w:pPr>
      <w:r>
        <w:rPr>
          <w:rFonts w:hint="cs"/>
          <w:rtl/>
        </w:rPr>
        <w:t xml:space="preserve">جیک: </w:t>
      </w:r>
      <w:r w:rsidR="00E2598D">
        <w:rPr>
          <w:rFonts w:hint="cs"/>
          <w:rtl/>
        </w:rPr>
        <w:t>"</w:t>
      </w:r>
      <w:r>
        <w:rPr>
          <w:rFonts w:hint="cs"/>
          <w:rtl/>
        </w:rPr>
        <w:t>اینجایی</w:t>
      </w:r>
      <w:r w:rsidR="00E2598D">
        <w:rPr>
          <w:rFonts w:hint="cs"/>
          <w:rtl/>
        </w:rPr>
        <w:t>؟</w:t>
      </w:r>
      <w:r>
        <w:rPr>
          <w:rFonts w:hint="cs"/>
          <w:rtl/>
        </w:rPr>
        <w:t xml:space="preserve"> </w:t>
      </w:r>
      <w:r w:rsidR="00E2598D">
        <w:rPr>
          <w:rFonts w:hint="cs"/>
          <w:rtl/>
        </w:rPr>
        <w:t>"</w:t>
      </w:r>
    </w:p>
    <w:p w14:paraId="7A323DF9" w14:textId="2E536406" w:rsidR="0019127B" w:rsidRDefault="0019127B" w:rsidP="000A5953">
      <w:pPr>
        <w:rPr>
          <w:rtl/>
        </w:rPr>
      </w:pPr>
      <w:r>
        <w:rPr>
          <w:rFonts w:hint="cs"/>
          <w:rtl/>
        </w:rPr>
        <w:t xml:space="preserve">مری: </w:t>
      </w:r>
      <w:r w:rsidR="00E2598D">
        <w:rPr>
          <w:rFonts w:hint="cs"/>
          <w:rtl/>
        </w:rPr>
        <w:t>"</w:t>
      </w:r>
      <w:r>
        <w:rPr>
          <w:rFonts w:hint="cs"/>
          <w:rtl/>
        </w:rPr>
        <w:t>امی اومد تو اتاقم خوابید</w:t>
      </w:r>
      <w:r w:rsidR="00C37FEE">
        <w:rPr>
          <w:rFonts w:hint="cs"/>
          <w:rtl/>
        </w:rPr>
        <w:t>،</w:t>
      </w:r>
      <w:r>
        <w:rPr>
          <w:rFonts w:hint="cs"/>
          <w:rtl/>
        </w:rPr>
        <w:t xml:space="preserve"> مجبور شدم بیام اینجا صدام بیدارش نکنه. </w:t>
      </w:r>
      <w:r w:rsidR="00E2598D">
        <w:rPr>
          <w:rFonts w:hint="cs"/>
          <w:rtl/>
        </w:rPr>
        <w:t>"</w:t>
      </w:r>
    </w:p>
    <w:p w14:paraId="23B5CCD1" w14:textId="01DD6367" w:rsidR="0019127B" w:rsidRDefault="0019127B" w:rsidP="000A5953">
      <w:pPr>
        <w:rPr>
          <w:rtl/>
        </w:rPr>
      </w:pPr>
      <w:r>
        <w:rPr>
          <w:rFonts w:hint="cs"/>
          <w:rtl/>
        </w:rPr>
        <w:t>جیک:</w:t>
      </w:r>
      <w:r w:rsidR="00E2598D">
        <w:rPr>
          <w:rFonts w:hint="cs"/>
          <w:rtl/>
        </w:rPr>
        <w:t>"</w:t>
      </w:r>
      <w:r>
        <w:rPr>
          <w:rFonts w:hint="cs"/>
          <w:rtl/>
        </w:rPr>
        <w:t xml:space="preserve"> اتاق خودش چشه؟</w:t>
      </w:r>
      <w:r w:rsidR="00E2598D">
        <w:rPr>
          <w:rFonts w:hint="cs"/>
          <w:rtl/>
        </w:rPr>
        <w:t>"</w:t>
      </w:r>
    </w:p>
    <w:p w14:paraId="502561E2" w14:textId="68124FB7" w:rsidR="0019127B" w:rsidRDefault="0019127B" w:rsidP="000A5953">
      <w:pPr>
        <w:rPr>
          <w:rtl/>
        </w:rPr>
      </w:pPr>
      <w:r>
        <w:rPr>
          <w:rFonts w:hint="cs"/>
          <w:rtl/>
        </w:rPr>
        <w:t xml:space="preserve">مری: </w:t>
      </w:r>
      <w:r w:rsidR="00E2598D">
        <w:rPr>
          <w:rFonts w:hint="cs"/>
          <w:rtl/>
        </w:rPr>
        <w:t>"</w:t>
      </w:r>
      <w:r>
        <w:rPr>
          <w:rFonts w:hint="cs"/>
          <w:rtl/>
        </w:rPr>
        <w:t>خواب دیده بود. کابوس.</w:t>
      </w:r>
      <w:r w:rsidR="00E2598D">
        <w:rPr>
          <w:rFonts w:hint="cs"/>
          <w:rtl/>
        </w:rPr>
        <w:t>"</w:t>
      </w:r>
    </w:p>
    <w:p w14:paraId="6D35BAEC" w14:textId="2388DA25" w:rsidR="0019127B" w:rsidRDefault="0019127B" w:rsidP="000A5953">
      <w:pPr>
        <w:rPr>
          <w:rtl/>
        </w:rPr>
      </w:pPr>
      <w:r>
        <w:rPr>
          <w:rFonts w:hint="cs"/>
          <w:rtl/>
        </w:rPr>
        <w:t xml:space="preserve">جیک: </w:t>
      </w:r>
      <w:r w:rsidR="00E2598D">
        <w:rPr>
          <w:rFonts w:hint="cs"/>
          <w:rtl/>
        </w:rPr>
        <w:t>"</w:t>
      </w:r>
      <w:r>
        <w:rPr>
          <w:rFonts w:hint="cs"/>
          <w:rtl/>
        </w:rPr>
        <w:t>یادته چقدر غر میزدم</w:t>
      </w:r>
      <w:r w:rsidR="00C37FEE">
        <w:rPr>
          <w:rFonts w:hint="cs"/>
          <w:rtl/>
        </w:rPr>
        <w:t>،</w:t>
      </w:r>
      <w:r>
        <w:rPr>
          <w:rFonts w:hint="cs"/>
          <w:rtl/>
        </w:rPr>
        <w:t xml:space="preserve"> وقتی درباره جین آستین حرف میزدی. </w:t>
      </w:r>
      <w:r w:rsidR="00E2598D">
        <w:rPr>
          <w:rFonts w:hint="cs"/>
          <w:rtl/>
        </w:rPr>
        <w:t>"</w:t>
      </w:r>
    </w:p>
    <w:p w14:paraId="11F35FD7" w14:textId="406BBF5D" w:rsidR="0019127B" w:rsidRDefault="0019127B" w:rsidP="000A5953">
      <w:pPr>
        <w:rPr>
          <w:rtl/>
        </w:rPr>
      </w:pPr>
      <w:r>
        <w:rPr>
          <w:rFonts w:hint="cs"/>
          <w:rtl/>
        </w:rPr>
        <w:t>مری:</w:t>
      </w:r>
      <w:r w:rsidR="00E2598D">
        <w:rPr>
          <w:rFonts w:hint="cs"/>
          <w:rtl/>
        </w:rPr>
        <w:t>"</w:t>
      </w:r>
      <w:r>
        <w:rPr>
          <w:rFonts w:hint="cs"/>
          <w:rtl/>
        </w:rPr>
        <w:t xml:space="preserve"> اوهوم</w:t>
      </w:r>
      <w:r w:rsidR="00E2598D">
        <w:rPr>
          <w:rFonts w:hint="cs"/>
          <w:rtl/>
        </w:rPr>
        <w:t>"</w:t>
      </w:r>
    </w:p>
    <w:p w14:paraId="604BF60F" w14:textId="0FC4C2A1" w:rsidR="0019127B" w:rsidRDefault="0019127B" w:rsidP="000A5953">
      <w:pPr>
        <w:rPr>
          <w:rtl/>
        </w:rPr>
      </w:pPr>
      <w:r>
        <w:rPr>
          <w:rFonts w:hint="cs"/>
          <w:rtl/>
        </w:rPr>
        <w:t xml:space="preserve">جیک: </w:t>
      </w:r>
      <w:r w:rsidR="00E2598D">
        <w:rPr>
          <w:rFonts w:hint="cs"/>
          <w:rtl/>
        </w:rPr>
        <w:t>"</w:t>
      </w:r>
      <w:r>
        <w:rPr>
          <w:rFonts w:hint="cs"/>
          <w:rtl/>
        </w:rPr>
        <w:t>امروز بدردم خورد. طرف فکر کرد حسابی کتابخونم. حتی غر هم زد که زیادی اهل کتاب و شعر و شاعریم.</w:t>
      </w:r>
      <w:r w:rsidR="00E2598D">
        <w:rPr>
          <w:rFonts w:hint="cs"/>
          <w:rtl/>
        </w:rPr>
        <w:t>"</w:t>
      </w:r>
      <w:r>
        <w:rPr>
          <w:rFonts w:hint="cs"/>
          <w:rtl/>
        </w:rPr>
        <w:t xml:space="preserve"> </w:t>
      </w:r>
    </w:p>
    <w:p w14:paraId="3DAD3343" w14:textId="6BD884B1" w:rsidR="0019127B" w:rsidRDefault="0019127B" w:rsidP="000A5953">
      <w:pPr>
        <w:rPr>
          <w:rtl/>
        </w:rPr>
      </w:pPr>
      <w:r>
        <w:rPr>
          <w:rFonts w:hint="cs"/>
          <w:rtl/>
        </w:rPr>
        <w:t>مری:</w:t>
      </w:r>
      <w:r w:rsidR="00E2598D">
        <w:rPr>
          <w:rFonts w:hint="cs"/>
          <w:rtl/>
        </w:rPr>
        <w:t>"</w:t>
      </w:r>
      <w:r>
        <w:rPr>
          <w:rFonts w:hint="cs"/>
          <w:rtl/>
        </w:rPr>
        <w:t xml:space="preserve"> تو؟ اهل شعر؟ جالبه. طرف کوره؟</w:t>
      </w:r>
      <w:r w:rsidR="00E2598D">
        <w:rPr>
          <w:rFonts w:hint="cs"/>
          <w:rtl/>
        </w:rPr>
        <w:t>"</w:t>
      </w:r>
    </w:p>
    <w:p w14:paraId="5D9F6135" w14:textId="5646F5E4" w:rsidR="0019127B" w:rsidRDefault="0019127B" w:rsidP="000A5953">
      <w:pPr>
        <w:rPr>
          <w:rtl/>
        </w:rPr>
      </w:pPr>
      <w:r>
        <w:rPr>
          <w:rFonts w:hint="cs"/>
          <w:rtl/>
        </w:rPr>
        <w:t xml:space="preserve">جیک: </w:t>
      </w:r>
      <w:r w:rsidR="00E2598D">
        <w:rPr>
          <w:rFonts w:hint="cs"/>
          <w:rtl/>
        </w:rPr>
        <w:t>"</w:t>
      </w:r>
      <w:r>
        <w:rPr>
          <w:rFonts w:hint="cs"/>
          <w:rtl/>
        </w:rPr>
        <w:t xml:space="preserve">خودش نه که مامانش. </w:t>
      </w:r>
      <w:r w:rsidR="00E2598D">
        <w:rPr>
          <w:rFonts w:hint="cs"/>
          <w:rtl/>
        </w:rPr>
        <w:t>"</w:t>
      </w:r>
    </w:p>
    <w:p w14:paraId="67A65C64" w14:textId="639229F6" w:rsidR="0019127B" w:rsidRDefault="0019127B" w:rsidP="000A5953">
      <w:pPr>
        <w:rPr>
          <w:rtl/>
        </w:rPr>
      </w:pPr>
      <w:r>
        <w:rPr>
          <w:rFonts w:hint="cs"/>
          <w:rtl/>
        </w:rPr>
        <w:lastRenderedPageBreak/>
        <w:t xml:space="preserve">مری: </w:t>
      </w:r>
      <w:r w:rsidR="00E2598D">
        <w:rPr>
          <w:rFonts w:hint="cs"/>
          <w:rtl/>
        </w:rPr>
        <w:t>"</w:t>
      </w:r>
      <w:r>
        <w:rPr>
          <w:rFonts w:hint="cs"/>
          <w:rtl/>
        </w:rPr>
        <w:t>خوش بحالش. کاش مامان من هم راجع به شعر خوندن دوس پسرم غر میزد.</w:t>
      </w:r>
      <w:r w:rsidR="00E2598D">
        <w:rPr>
          <w:rFonts w:hint="cs"/>
          <w:rtl/>
        </w:rPr>
        <w:t>"</w:t>
      </w:r>
      <w:r>
        <w:rPr>
          <w:rFonts w:hint="cs"/>
          <w:rtl/>
        </w:rPr>
        <w:t xml:space="preserve"> </w:t>
      </w:r>
    </w:p>
    <w:p w14:paraId="64A0FF3F" w14:textId="0C71D69E" w:rsidR="0019127B" w:rsidRDefault="0019127B" w:rsidP="000A5953">
      <w:pPr>
        <w:rPr>
          <w:rtl/>
        </w:rPr>
      </w:pPr>
      <w:r>
        <w:rPr>
          <w:rFonts w:hint="cs"/>
          <w:rtl/>
        </w:rPr>
        <w:t xml:space="preserve">جیک: </w:t>
      </w:r>
      <w:r w:rsidR="00E2598D">
        <w:rPr>
          <w:rFonts w:hint="cs"/>
          <w:rtl/>
        </w:rPr>
        <w:t>"</w:t>
      </w:r>
      <w:r>
        <w:rPr>
          <w:rFonts w:hint="cs"/>
          <w:rtl/>
        </w:rPr>
        <w:t xml:space="preserve">پیشانی مری رو میبوسد. </w:t>
      </w:r>
      <w:r w:rsidR="00E2598D">
        <w:rPr>
          <w:rFonts w:hint="cs"/>
          <w:rtl/>
        </w:rPr>
        <w:t>"</w:t>
      </w:r>
    </w:p>
    <w:p w14:paraId="1C00FFDA" w14:textId="6E3DD53A" w:rsidR="0019127B" w:rsidRDefault="0019127B" w:rsidP="000A5953">
      <w:pPr>
        <w:rPr>
          <w:rtl/>
        </w:rPr>
      </w:pPr>
      <w:r>
        <w:rPr>
          <w:rFonts w:hint="cs"/>
          <w:rtl/>
        </w:rPr>
        <w:t xml:space="preserve">مری: نگاهی به جیک </w:t>
      </w:r>
      <w:r w:rsidR="006148C5">
        <w:rPr>
          <w:rFonts w:hint="cs"/>
          <w:rtl/>
        </w:rPr>
        <w:t>می‌کند</w:t>
      </w:r>
      <w:r>
        <w:rPr>
          <w:rFonts w:hint="cs"/>
          <w:rtl/>
        </w:rPr>
        <w:t>. " خوبی تو، من فقط شوخی کردم. ولی تو یه چیزیت هست ها".</w:t>
      </w:r>
    </w:p>
    <w:p w14:paraId="31ED5B84" w14:textId="56D9567F" w:rsidR="0019127B" w:rsidRDefault="0019127B" w:rsidP="000A5953">
      <w:pPr>
        <w:rPr>
          <w:rtl/>
        </w:rPr>
      </w:pPr>
      <w:r>
        <w:rPr>
          <w:rFonts w:hint="cs"/>
          <w:rtl/>
        </w:rPr>
        <w:t xml:space="preserve">جیک: </w:t>
      </w:r>
      <w:r w:rsidR="00E2598D">
        <w:rPr>
          <w:rFonts w:hint="cs"/>
          <w:rtl/>
        </w:rPr>
        <w:t>"</w:t>
      </w:r>
      <w:r>
        <w:rPr>
          <w:rFonts w:hint="cs"/>
          <w:rtl/>
        </w:rPr>
        <w:t>مشکل همیشگی هیچ وقت نمیدونی یتیم بودنت باعث دلسوزیشونه یا واقعا میخوانت</w:t>
      </w:r>
      <w:r w:rsidR="00E2598D">
        <w:rPr>
          <w:rFonts w:hint="cs"/>
          <w:rtl/>
        </w:rPr>
        <w:t>"</w:t>
      </w:r>
      <w:r>
        <w:rPr>
          <w:rFonts w:hint="cs"/>
          <w:rtl/>
        </w:rPr>
        <w:t xml:space="preserve">. </w:t>
      </w:r>
    </w:p>
    <w:p w14:paraId="065D452C" w14:textId="6F5137A1" w:rsidR="0019127B" w:rsidRDefault="0019127B" w:rsidP="000A5953">
      <w:pPr>
        <w:rPr>
          <w:rtl/>
        </w:rPr>
      </w:pPr>
      <w:r>
        <w:rPr>
          <w:rFonts w:hint="cs"/>
          <w:rtl/>
        </w:rPr>
        <w:t xml:space="preserve">مری: </w:t>
      </w:r>
      <w:r w:rsidR="00E2598D">
        <w:rPr>
          <w:rFonts w:hint="cs"/>
          <w:rtl/>
        </w:rPr>
        <w:t>"</w:t>
      </w:r>
      <w:r>
        <w:rPr>
          <w:rFonts w:hint="cs"/>
          <w:rtl/>
        </w:rPr>
        <w:t>دلسوزی موقتیه</w:t>
      </w:r>
      <w:r w:rsidR="00A84AA6">
        <w:rPr>
          <w:rFonts w:hint="cs"/>
          <w:rtl/>
        </w:rPr>
        <w:t>!</w:t>
      </w:r>
      <w:r>
        <w:rPr>
          <w:rFonts w:hint="cs"/>
          <w:rtl/>
        </w:rPr>
        <w:t xml:space="preserve"> یه مدت باهاش بمون اگر حوصلش ازت سر رفت دلش برات میسوخته اگر موند</w:t>
      </w:r>
      <w:r w:rsidR="00A84AA6">
        <w:rPr>
          <w:rFonts w:hint="cs"/>
          <w:rtl/>
        </w:rPr>
        <w:t>،</w:t>
      </w:r>
      <w:r>
        <w:rPr>
          <w:rFonts w:hint="cs"/>
          <w:rtl/>
        </w:rPr>
        <w:t xml:space="preserve"> دوست داره</w:t>
      </w:r>
      <w:r w:rsidR="00A84AA6">
        <w:rPr>
          <w:rFonts w:hint="cs"/>
          <w:rtl/>
        </w:rPr>
        <w:t>،</w:t>
      </w:r>
      <w:r>
        <w:rPr>
          <w:rFonts w:hint="cs"/>
          <w:rtl/>
        </w:rPr>
        <w:t xml:space="preserve"> راحته</w:t>
      </w:r>
      <w:r w:rsidR="00E2598D">
        <w:rPr>
          <w:rFonts w:hint="cs"/>
          <w:rtl/>
        </w:rPr>
        <w:t>!</w:t>
      </w:r>
      <w:r>
        <w:rPr>
          <w:rFonts w:hint="cs"/>
          <w:rtl/>
        </w:rPr>
        <w:t xml:space="preserve">. </w:t>
      </w:r>
      <w:r w:rsidR="00E2598D">
        <w:rPr>
          <w:rFonts w:hint="cs"/>
          <w:rtl/>
        </w:rPr>
        <w:t>"</w:t>
      </w:r>
    </w:p>
    <w:p w14:paraId="1CA0B1E0" w14:textId="3B38BF4A" w:rsidR="0019127B" w:rsidRDefault="0019127B" w:rsidP="000A5953">
      <w:pPr>
        <w:rPr>
          <w:rtl/>
        </w:rPr>
      </w:pPr>
      <w:r>
        <w:rPr>
          <w:rFonts w:hint="cs"/>
          <w:rtl/>
        </w:rPr>
        <w:t xml:space="preserve">جیک </w:t>
      </w:r>
      <w:r w:rsidR="00E2598D">
        <w:rPr>
          <w:rFonts w:hint="cs"/>
          <w:rtl/>
        </w:rPr>
        <w:t>"</w:t>
      </w:r>
      <w:r>
        <w:rPr>
          <w:rFonts w:hint="cs"/>
          <w:rtl/>
        </w:rPr>
        <w:t xml:space="preserve">مرسی. من یه چیزی بخورم برم بخوابم. فردا </w:t>
      </w:r>
      <w:r w:rsidR="00786408">
        <w:rPr>
          <w:rFonts w:hint="cs"/>
          <w:rtl/>
        </w:rPr>
        <w:t>مسابقه دارم.</w:t>
      </w:r>
      <w:r w:rsidR="00E2598D">
        <w:rPr>
          <w:rFonts w:hint="cs"/>
          <w:rtl/>
        </w:rPr>
        <w:t>"</w:t>
      </w:r>
    </w:p>
    <w:p w14:paraId="1DBCAB0E" w14:textId="19D00344" w:rsidR="00786408" w:rsidRDefault="00786408" w:rsidP="000A5953">
      <w:pPr>
        <w:rPr>
          <w:rtl/>
        </w:rPr>
      </w:pPr>
      <w:r>
        <w:rPr>
          <w:rFonts w:hint="cs"/>
          <w:rtl/>
        </w:rPr>
        <w:t xml:space="preserve">مری: </w:t>
      </w:r>
      <w:r w:rsidR="00E2598D">
        <w:rPr>
          <w:rFonts w:hint="cs"/>
          <w:rtl/>
        </w:rPr>
        <w:t>"</w:t>
      </w:r>
      <w:r>
        <w:rPr>
          <w:rFonts w:hint="cs"/>
          <w:rtl/>
        </w:rPr>
        <w:t>گمشو برو منم به کارم برسم.</w:t>
      </w:r>
      <w:r w:rsidR="00E2598D">
        <w:rPr>
          <w:rFonts w:hint="cs"/>
          <w:rtl/>
        </w:rPr>
        <w:t>"</w:t>
      </w:r>
    </w:p>
    <w:p w14:paraId="5FE56C2B" w14:textId="0877CDAB" w:rsidR="00786408" w:rsidRDefault="00786408" w:rsidP="000A5953">
      <w:pPr>
        <w:rPr>
          <w:rtl/>
        </w:rPr>
      </w:pPr>
      <w:r>
        <w:rPr>
          <w:rFonts w:hint="cs"/>
          <w:rtl/>
        </w:rPr>
        <w:t xml:space="preserve">جیک: </w:t>
      </w:r>
      <w:r w:rsidR="00E2598D">
        <w:rPr>
          <w:rFonts w:hint="cs"/>
          <w:rtl/>
        </w:rPr>
        <w:t>"</w:t>
      </w:r>
      <w:r>
        <w:rPr>
          <w:rFonts w:hint="cs"/>
          <w:rtl/>
        </w:rPr>
        <w:t xml:space="preserve">ممنونم از اینهمه محبت. </w:t>
      </w:r>
      <w:r w:rsidR="00E2598D">
        <w:rPr>
          <w:rFonts w:hint="cs"/>
          <w:rtl/>
        </w:rPr>
        <w:t>"</w:t>
      </w:r>
    </w:p>
    <w:p w14:paraId="2E068BBF" w14:textId="3232AD9F" w:rsidR="00786408" w:rsidRDefault="00786408" w:rsidP="000A5953">
      <w:pPr>
        <w:rPr>
          <w:rtl/>
        </w:rPr>
      </w:pPr>
      <w:r>
        <w:rPr>
          <w:rFonts w:hint="cs"/>
          <w:rtl/>
        </w:rPr>
        <w:t xml:space="preserve">مری: </w:t>
      </w:r>
      <w:r w:rsidR="00E2598D">
        <w:rPr>
          <w:rFonts w:hint="cs"/>
          <w:rtl/>
        </w:rPr>
        <w:t>"</w:t>
      </w:r>
      <w:r>
        <w:rPr>
          <w:rFonts w:hint="cs"/>
          <w:rtl/>
        </w:rPr>
        <w:t xml:space="preserve">قابلت رو نداشت. </w:t>
      </w:r>
      <w:r w:rsidR="00E2598D">
        <w:rPr>
          <w:rFonts w:hint="cs"/>
          <w:rtl/>
        </w:rPr>
        <w:t>"</w:t>
      </w:r>
    </w:p>
    <w:p w14:paraId="6E8BDBB3" w14:textId="0E9AC124" w:rsidR="00786408" w:rsidRDefault="00786408" w:rsidP="000A5953">
      <w:pPr>
        <w:rPr>
          <w:rtl/>
        </w:rPr>
      </w:pPr>
      <w:r>
        <w:rPr>
          <w:rFonts w:hint="cs"/>
          <w:rtl/>
        </w:rPr>
        <w:t xml:space="preserve">جیک لقمه ایی از یخچال در دهانش میگذارد و به سمت درب خروجی </w:t>
      </w:r>
      <w:r w:rsidR="006148C5">
        <w:rPr>
          <w:rFonts w:hint="cs"/>
          <w:rtl/>
        </w:rPr>
        <w:t>می‌رود</w:t>
      </w:r>
      <w:r>
        <w:rPr>
          <w:rFonts w:hint="cs"/>
          <w:rtl/>
        </w:rPr>
        <w:t xml:space="preserve">. </w:t>
      </w:r>
    </w:p>
    <w:p w14:paraId="21A5D800" w14:textId="4B4C45CC" w:rsidR="00786408" w:rsidRDefault="00786408" w:rsidP="000A5953">
      <w:pPr>
        <w:rPr>
          <w:rtl/>
        </w:rPr>
      </w:pPr>
      <w:r>
        <w:rPr>
          <w:rFonts w:hint="cs"/>
          <w:rtl/>
        </w:rPr>
        <w:t xml:space="preserve">مری: </w:t>
      </w:r>
      <w:r w:rsidR="00E2598D">
        <w:rPr>
          <w:rFonts w:hint="cs"/>
          <w:rtl/>
        </w:rPr>
        <w:t>"</w:t>
      </w:r>
      <w:r>
        <w:rPr>
          <w:rFonts w:hint="cs"/>
          <w:rtl/>
        </w:rPr>
        <w:t xml:space="preserve">کجا؟ برای منم بیار گشنمه. </w:t>
      </w:r>
      <w:r w:rsidR="00E2598D">
        <w:rPr>
          <w:rFonts w:hint="cs"/>
          <w:rtl/>
        </w:rPr>
        <w:t>"</w:t>
      </w:r>
    </w:p>
    <w:p w14:paraId="77F773A2" w14:textId="5C1A1135" w:rsidR="00786408" w:rsidRDefault="00786408" w:rsidP="000A5953">
      <w:pPr>
        <w:rPr>
          <w:rtl/>
        </w:rPr>
      </w:pPr>
      <w:r>
        <w:rPr>
          <w:rFonts w:hint="cs"/>
          <w:rtl/>
        </w:rPr>
        <w:t xml:space="preserve">جیک: </w:t>
      </w:r>
      <w:r w:rsidR="00E2598D">
        <w:rPr>
          <w:rFonts w:hint="cs"/>
          <w:rtl/>
        </w:rPr>
        <w:t>"</w:t>
      </w:r>
      <w:r>
        <w:rPr>
          <w:rFonts w:hint="cs"/>
          <w:rtl/>
        </w:rPr>
        <w:t>پنیر و مربا و نان را جلوی مری میگذارد و بدون حرف خارج میشود.</w:t>
      </w:r>
      <w:r w:rsidR="00E2598D">
        <w:rPr>
          <w:rFonts w:hint="cs"/>
          <w:rtl/>
        </w:rPr>
        <w:t>"</w:t>
      </w:r>
    </w:p>
    <w:p w14:paraId="46DB55D9" w14:textId="6196CD98" w:rsidR="00A84AA6" w:rsidRDefault="00A7706A" w:rsidP="000A5953">
      <w:pPr>
        <w:pStyle w:val="Heading2"/>
        <w:rPr>
          <w:rtl/>
        </w:rPr>
      </w:pPr>
      <w:r>
        <w:rPr>
          <w:rFonts w:hint="cs"/>
          <w:rtl/>
        </w:rPr>
        <w:t xml:space="preserve">فصل پنجم </w:t>
      </w:r>
      <w:r w:rsidR="00A84AA6">
        <w:rPr>
          <w:rFonts w:hint="cs"/>
          <w:rtl/>
        </w:rPr>
        <w:t>الکس شوهر خانم لین</w:t>
      </w:r>
    </w:p>
    <w:p w14:paraId="19385B15" w14:textId="2194BD43" w:rsidR="00A84AA6" w:rsidRDefault="00A84AA6" w:rsidP="000A5953">
      <w:pPr>
        <w:rPr>
          <w:rtl/>
        </w:rPr>
      </w:pPr>
      <w:r>
        <w:rPr>
          <w:rFonts w:hint="cs"/>
          <w:rtl/>
        </w:rPr>
        <w:t xml:space="preserve">ساعت هشت صبح در شرکت حاضر بود. معمار ارشد یک شرکت بین المللی با صدها طرح که جایزه بین المللی برده بودند. خودش هم بارها برای طراحی خلاقانه جوایزی را گرفته بود. یک هدفن وایرلس در گوشش بود و داشت نقشه یک ساختمان را میکشید. هر از </w:t>
      </w:r>
      <w:r>
        <w:rPr>
          <w:rFonts w:hint="cs"/>
          <w:rtl/>
        </w:rPr>
        <w:lastRenderedPageBreak/>
        <w:t>چندگاهی دست از کشیدن برمیداشت و با لبتابش مشغول</w:t>
      </w:r>
      <w:r w:rsidR="00BF4504">
        <w:rPr>
          <w:rFonts w:hint="cs"/>
          <w:rtl/>
        </w:rPr>
        <w:t xml:space="preserve"> محاسبه با </w:t>
      </w:r>
      <w:r>
        <w:rPr>
          <w:rFonts w:hint="cs"/>
          <w:rtl/>
        </w:rPr>
        <w:t xml:space="preserve"> </w:t>
      </w:r>
      <w:r w:rsidR="00BF4504" w:rsidRPr="00BF4504">
        <w:t>STAAD Pro</w:t>
      </w:r>
      <w:r w:rsidR="00BF4504">
        <w:rPr>
          <w:rFonts w:hint="cs"/>
          <w:rtl/>
        </w:rPr>
        <w:t xml:space="preserve"> </w:t>
      </w:r>
      <w:r w:rsidR="00BF4504">
        <w:rPr>
          <w:rStyle w:val="FootnoteReference"/>
          <w:rtl/>
        </w:rPr>
        <w:footnoteReference w:id="4"/>
      </w:r>
      <w:r w:rsidR="00BF4504">
        <w:rPr>
          <w:rFonts w:hint="cs"/>
          <w:rtl/>
        </w:rPr>
        <w:t xml:space="preserve"> میشد و بعد دوباره یک خط‌کش یا گونیا برمیداشت و به کشیدن مشغول میشد. </w:t>
      </w:r>
    </w:p>
    <w:p w14:paraId="0363AAE0" w14:textId="31BEEF08" w:rsidR="00BF4504" w:rsidRDefault="00BF4504" w:rsidP="000A5953">
      <w:pPr>
        <w:rPr>
          <w:rtl/>
        </w:rPr>
      </w:pPr>
      <w:r>
        <w:rPr>
          <w:rFonts w:hint="cs"/>
          <w:rtl/>
        </w:rPr>
        <w:t xml:space="preserve">ساعت 14 بود که </w:t>
      </w:r>
      <w:r w:rsidR="00215A8A">
        <w:rPr>
          <w:rFonts w:hint="cs"/>
          <w:rtl/>
        </w:rPr>
        <w:t xml:space="preserve"> رونالد</w:t>
      </w:r>
      <w:r>
        <w:rPr>
          <w:rFonts w:hint="cs"/>
          <w:rtl/>
        </w:rPr>
        <w:t xml:space="preserve"> به شانه اش زد و گفت بریم نهار. </w:t>
      </w:r>
    </w:p>
    <w:p w14:paraId="3FED04A3" w14:textId="56DC486F" w:rsidR="00BF4504" w:rsidRDefault="00BF4504" w:rsidP="000A5953">
      <w:pPr>
        <w:rPr>
          <w:rtl/>
        </w:rPr>
      </w:pPr>
      <w:r>
        <w:rPr>
          <w:rFonts w:hint="cs"/>
          <w:rtl/>
        </w:rPr>
        <w:t xml:space="preserve">الکس هدفون ها را از گوشش در می‌آورد و در جعبه شارژرشان میگذارد و سپس با </w:t>
      </w:r>
      <w:r w:rsidR="00215A8A">
        <w:rPr>
          <w:rFonts w:hint="cs"/>
          <w:rtl/>
        </w:rPr>
        <w:t xml:space="preserve"> رونالد</w:t>
      </w:r>
      <w:r w:rsidR="00C108E9">
        <w:rPr>
          <w:rFonts w:hint="cs"/>
          <w:rtl/>
        </w:rPr>
        <w:t xml:space="preserve"> به سمت رستوران روبروی شرکت میروند. </w:t>
      </w:r>
    </w:p>
    <w:p w14:paraId="5D8719F4" w14:textId="6424F035" w:rsidR="00C108E9" w:rsidRDefault="00C108E9" w:rsidP="000A5953">
      <w:pPr>
        <w:rPr>
          <w:rtl/>
        </w:rPr>
      </w:pPr>
      <w:r>
        <w:rPr>
          <w:rFonts w:hint="cs"/>
          <w:rtl/>
        </w:rPr>
        <w:t xml:space="preserve">هر روز آنجا نهار میخورند. نهار را سفارش داده اند. </w:t>
      </w:r>
      <w:r w:rsidR="00215A8A">
        <w:rPr>
          <w:rFonts w:hint="cs"/>
          <w:rtl/>
        </w:rPr>
        <w:t xml:space="preserve"> رونالد</w:t>
      </w:r>
      <w:r>
        <w:rPr>
          <w:rFonts w:hint="cs"/>
          <w:rtl/>
        </w:rPr>
        <w:t xml:space="preserve"> هنوز تصمیمی نگرفتین. </w:t>
      </w:r>
    </w:p>
    <w:p w14:paraId="4024DF98" w14:textId="387B3D36" w:rsidR="00C108E9" w:rsidRDefault="00C108E9" w:rsidP="000A5953">
      <w:pPr>
        <w:rPr>
          <w:rtl/>
        </w:rPr>
      </w:pPr>
      <w:r>
        <w:rPr>
          <w:rFonts w:hint="cs"/>
          <w:rtl/>
        </w:rPr>
        <w:t>الکس تصمیم؟</w:t>
      </w:r>
    </w:p>
    <w:p w14:paraId="61E1F37D" w14:textId="41868417" w:rsidR="00C108E9" w:rsidRDefault="00C108E9" w:rsidP="000A5953">
      <w:pPr>
        <w:rPr>
          <w:rtl/>
        </w:rPr>
      </w:pPr>
      <w:r>
        <w:rPr>
          <w:rFonts w:hint="cs"/>
          <w:rtl/>
        </w:rPr>
        <w:t xml:space="preserve">تو و لین بالاخره باید تصمیم بگیرین میخواهین طلاق بگیرین میخواهین آشتی کنین. تو الان چندساله خودت رو تو کار غرق کردی ولی تا کی؟ زندگی ادامه داره. </w:t>
      </w:r>
    </w:p>
    <w:p w14:paraId="195C6FB6" w14:textId="78F1B4BC" w:rsidR="00C108E9" w:rsidRDefault="00C108E9" w:rsidP="000A5953">
      <w:pPr>
        <w:rPr>
          <w:rtl/>
        </w:rPr>
      </w:pPr>
      <w:r>
        <w:rPr>
          <w:rFonts w:hint="cs"/>
          <w:rtl/>
        </w:rPr>
        <w:t xml:space="preserve">الکس: راستش نمیدونم باید با لین صحبت کنم. تا باهم حرف نزنیم نمیتونیم هیچ تصمیمی بگیریم. </w:t>
      </w:r>
    </w:p>
    <w:p w14:paraId="471109CC" w14:textId="029983B9" w:rsidR="00C108E9" w:rsidRDefault="00215A8A" w:rsidP="000A5953">
      <w:pPr>
        <w:rPr>
          <w:rtl/>
        </w:rPr>
      </w:pPr>
      <w:r>
        <w:rPr>
          <w:rFonts w:hint="cs"/>
          <w:rtl/>
        </w:rPr>
        <w:t xml:space="preserve"> رونالد</w:t>
      </w:r>
      <w:r w:rsidR="00C108E9">
        <w:rPr>
          <w:rFonts w:hint="cs"/>
          <w:rtl/>
        </w:rPr>
        <w:t>: تا حالا حرف نزدین؟!</w:t>
      </w:r>
    </w:p>
    <w:p w14:paraId="1FFD95F8" w14:textId="5BE87555" w:rsidR="00C108E9" w:rsidRDefault="00C108E9" w:rsidP="000A5953">
      <w:pPr>
        <w:rPr>
          <w:rtl/>
        </w:rPr>
      </w:pPr>
      <w:r>
        <w:rPr>
          <w:rFonts w:hint="cs"/>
          <w:rtl/>
        </w:rPr>
        <w:t xml:space="preserve">الکس: </w:t>
      </w:r>
      <w:r w:rsidR="00215A8A">
        <w:rPr>
          <w:rFonts w:hint="cs"/>
          <w:rtl/>
        </w:rPr>
        <w:t xml:space="preserve">چرا بهم زنگ میزنیم حال همدیگر رو میپرسیم. ولی صحبت جدی نه. نه من جرأتش رو دارم ، نه لین. </w:t>
      </w:r>
    </w:p>
    <w:p w14:paraId="5399B422" w14:textId="1CBC98D3" w:rsidR="00215A8A" w:rsidRDefault="00215A8A" w:rsidP="000A5953">
      <w:pPr>
        <w:rPr>
          <w:rtl/>
        </w:rPr>
      </w:pPr>
      <w:r>
        <w:rPr>
          <w:rFonts w:hint="cs"/>
          <w:rtl/>
        </w:rPr>
        <w:t xml:space="preserve"> رونالد: شب زود برو باهاش حرف بزن. بالاخره باید تصمیم بگیرین. </w:t>
      </w:r>
    </w:p>
    <w:p w14:paraId="1C807B5E" w14:textId="03DC2A02" w:rsidR="00215A8A" w:rsidRDefault="00215A8A" w:rsidP="000A5953">
      <w:pPr>
        <w:rPr>
          <w:rtl/>
        </w:rPr>
      </w:pPr>
      <w:r>
        <w:rPr>
          <w:rFonts w:hint="cs"/>
          <w:rtl/>
        </w:rPr>
        <w:t xml:space="preserve">الکس گوشیش را از جیبش در میآورد و به لین زنگ میزند. </w:t>
      </w:r>
    </w:p>
    <w:p w14:paraId="461411E8" w14:textId="2FF0FC65" w:rsidR="00215A8A" w:rsidRDefault="00215A8A" w:rsidP="000A5953">
      <w:pPr>
        <w:pStyle w:val="ListParagraph"/>
        <w:numPr>
          <w:ilvl w:val="0"/>
          <w:numId w:val="1"/>
        </w:numPr>
      </w:pPr>
      <w:r>
        <w:rPr>
          <w:rFonts w:hint="cs"/>
          <w:rtl/>
        </w:rPr>
        <w:t>سلام عزیزم.</w:t>
      </w:r>
    </w:p>
    <w:p w14:paraId="2E8B145B" w14:textId="28B62FD1" w:rsidR="00215A8A" w:rsidRDefault="00215A8A" w:rsidP="000A5953">
      <w:pPr>
        <w:pStyle w:val="ListParagraph"/>
        <w:numPr>
          <w:ilvl w:val="0"/>
          <w:numId w:val="1"/>
        </w:numPr>
      </w:pPr>
      <w:r>
        <w:rPr>
          <w:rFonts w:hint="cs"/>
          <w:rtl/>
        </w:rPr>
        <w:t>سلام چطوری. نهار خوردی؟</w:t>
      </w:r>
    </w:p>
    <w:p w14:paraId="0C3F9177" w14:textId="59777769" w:rsidR="00215A8A" w:rsidRDefault="00215A8A" w:rsidP="000A5953">
      <w:pPr>
        <w:pStyle w:val="ListParagraph"/>
        <w:numPr>
          <w:ilvl w:val="0"/>
          <w:numId w:val="1"/>
        </w:numPr>
      </w:pPr>
      <w:r>
        <w:rPr>
          <w:rFonts w:hint="cs"/>
          <w:rtl/>
        </w:rPr>
        <w:lastRenderedPageBreak/>
        <w:t>الان با رون دارم نهار میخورم.</w:t>
      </w:r>
    </w:p>
    <w:p w14:paraId="6C65D036" w14:textId="5715914E" w:rsidR="00215A8A" w:rsidRDefault="00215A8A" w:rsidP="000A5953">
      <w:pPr>
        <w:pStyle w:val="ListParagraph"/>
        <w:numPr>
          <w:ilvl w:val="0"/>
          <w:numId w:val="1"/>
        </w:numPr>
      </w:pPr>
      <w:r>
        <w:rPr>
          <w:rFonts w:hint="cs"/>
          <w:rtl/>
        </w:rPr>
        <w:t>بهش سلام برسون.</w:t>
      </w:r>
    </w:p>
    <w:p w14:paraId="168627AC" w14:textId="4B245D30" w:rsidR="00215A8A" w:rsidRDefault="00215A8A" w:rsidP="000A5953">
      <w:pPr>
        <w:pStyle w:val="ListParagraph"/>
        <w:numPr>
          <w:ilvl w:val="0"/>
          <w:numId w:val="1"/>
        </w:numPr>
      </w:pPr>
      <w:r>
        <w:rPr>
          <w:rFonts w:hint="cs"/>
          <w:rtl/>
        </w:rPr>
        <w:t xml:space="preserve">امشب باهم شام بخوریم یکم هم حرف بزنیم. </w:t>
      </w:r>
    </w:p>
    <w:p w14:paraId="2645D8D2" w14:textId="104F00E8" w:rsidR="00215A8A" w:rsidRDefault="00215A8A" w:rsidP="000A5953">
      <w:pPr>
        <w:pStyle w:val="ListParagraph"/>
        <w:numPr>
          <w:ilvl w:val="0"/>
          <w:numId w:val="1"/>
        </w:numPr>
      </w:pPr>
      <w:r>
        <w:rPr>
          <w:rFonts w:hint="cs"/>
          <w:rtl/>
        </w:rPr>
        <w:t xml:space="preserve">آره حتماً من از بیرون شام میخرم تو هم ترشی و نوشیدنی بخر. </w:t>
      </w:r>
    </w:p>
    <w:p w14:paraId="3233544A" w14:textId="1CAC997E" w:rsidR="00215A8A" w:rsidRDefault="00215A8A" w:rsidP="000A5953">
      <w:pPr>
        <w:pStyle w:val="ListParagraph"/>
        <w:numPr>
          <w:ilvl w:val="0"/>
          <w:numId w:val="1"/>
        </w:numPr>
      </w:pPr>
      <w:r>
        <w:rPr>
          <w:rFonts w:hint="cs"/>
          <w:rtl/>
        </w:rPr>
        <w:t>حتماً</w:t>
      </w:r>
    </w:p>
    <w:p w14:paraId="410C1E0C" w14:textId="395850DA" w:rsidR="00215A8A" w:rsidRDefault="00215A8A" w:rsidP="000A5953">
      <w:pPr>
        <w:pStyle w:val="ListParagraph"/>
        <w:numPr>
          <w:ilvl w:val="0"/>
          <w:numId w:val="1"/>
        </w:numPr>
      </w:pPr>
      <w:r>
        <w:rPr>
          <w:rFonts w:hint="cs"/>
          <w:rtl/>
        </w:rPr>
        <w:t>خداحافظ</w:t>
      </w:r>
    </w:p>
    <w:p w14:paraId="2374C632" w14:textId="6F33AC0A" w:rsidR="00215A8A" w:rsidRDefault="00215A8A" w:rsidP="000A5953">
      <w:pPr>
        <w:pStyle w:val="ListParagraph"/>
        <w:numPr>
          <w:ilvl w:val="0"/>
          <w:numId w:val="1"/>
        </w:numPr>
      </w:pPr>
      <w:r>
        <w:rPr>
          <w:rFonts w:hint="cs"/>
          <w:rtl/>
        </w:rPr>
        <w:t>خداحافظ</w:t>
      </w:r>
    </w:p>
    <w:p w14:paraId="5F2C9A3F" w14:textId="0093147D" w:rsidR="00215A8A" w:rsidRDefault="00215A8A" w:rsidP="000A5953">
      <w:pPr>
        <w:rPr>
          <w:rtl/>
        </w:rPr>
      </w:pPr>
      <w:r>
        <w:rPr>
          <w:rFonts w:hint="cs"/>
          <w:rtl/>
        </w:rPr>
        <w:t xml:space="preserve">شب ساعت 19 در خانه الکس. </w:t>
      </w:r>
    </w:p>
    <w:p w14:paraId="152F6003" w14:textId="7DCE4F1E" w:rsidR="00215A8A" w:rsidRDefault="00215A8A" w:rsidP="000A5953">
      <w:pPr>
        <w:rPr>
          <w:rtl/>
        </w:rPr>
      </w:pPr>
      <w:r>
        <w:rPr>
          <w:rFonts w:hint="cs"/>
          <w:rtl/>
        </w:rPr>
        <w:t xml:space="preserve">خانم لین وارد میشود و بلند سلام میکند. </w:t>
      </w:r>
    </w:p>
    <w:p w14:paraId="13105020" w14:textId="548DB84B" w:rsidR="00215A8A" w:rsidRDefault="00215A8A" w:rsidP="000A5953">
      <w:pPr>
        <w:rPr>
          <w:rtl/>
        </w:rPr>
      </w:pPr>
      <w:r>
        <w:rPr>
          <w:rFonts w:hint="cs"/>
          <w:rtl/>
        </w:rPr>
        <w:t xml:space="preserve">الکس برای استقبال به جلوی در میرود. شام را از لین میگیرد و همدیگر را بغل میکنند. </w:t>
      </w:r>
    </w:p>
    <w:p w14:paraId="558B2BCE" w14:textId="00DCA78C" w:rsidR="00215A8A" w:rsidRDefault="00215A8A" w:rsidP="000A5953">
      <w:pPr>
        <w:rPr>
          <w:rtl/>
        </w:rPr>
      </w:pPr>
      <w:r>
        <w:rPr>
          <w:rFonts w:hint="cs"/>
          <w:rtl/>
        </w:rPr>
        <w:t xml:space="preserve">لین بی اختیار به گریه میآفتد. </w:t>
      </w:r>
    </w:p>
    <w:p w14:paraId="21D3FF84" w14:textId="0A3F8EA1" w:rsidR="00215A8A" w:rsidRDefault="00215A8A" w:rsidP="000A5953">
      <w:pPr>
        <w:rPr>
          <w:rtl/>
        </w:rPr>
      </w:pPr>
      <w:r>
        <w:rPr>
          <w:rFonts w:hint="cs"/>
          <w:rtl/>
        </w:rPr>
        <w:t>الکس: سه سال گذشته</w:t>
      </w:r>
      <w:r w:rsidR="002B4CC8">
        <w:rPr>
          <w:rFonts w:hint="cs"/>
          <w:rtl/>
        </w:rPr>
        <w:t>!</w:t>
      </w:r>
      <w:r>
        <w:rPr>
          <w:rFonts w:hint="cs"/>
          <w:rtl/>
        </w:rPr>
        <w:t xml:space="preserve"> بهتره گریه و زاری رو بس کنیم. </w:t>
      </w:r>
    </w:p>
    <w:p w14:paraId="7C2452BF" w14:textId="36CB570C" w:rsidR="00215A8A" w:rsidRDefault="00215A8A" w:rsidP="000A5953">
      <w:pPr>
        <w:rPr>
          <w:rtl/>
        </w:rPr>
      </w:pPr>
      <w:r>
        <w:rPr>
          <w:rFonts w:hint="cs"/>
          <w:rtl/>
        </w:rPr>
        <w:t xml:space="preserve">لین: من هیچ وقت درست و حسابی براش عذاداری نکردم. هنوز نمیتونم قبول کنم </w:t>
      </w:r>
      <w:r w:rsidR="002B4CC8">
        <w:rPr>
          <w:rFonts w:hint="cs"/>
          <w:rtl/>
        </w:rPr>
        <w:t xml:space="preserve">که دیگه </w:t>
      </w:r>
      <w:r>
        <w:rPr>
          <w:rFonts w:hint="cs"/>
          <w:rtl/>
        </w:rPr>
        <w:t xml:space="preserve">نیست. </w:t>
      </w:r>
    </w:p>
    <w:p w14:paraId="6022392A" w14:textId="36299564" w:rsidR="00215A8A" w:rsidRDefault="00215A8A" w:rsidP="000A5953">
      <w:pPr>
        <w:rPr>
          <w:rtl/>
        </w:rPr>
      </w:pPr>
      <w:r>
        <w:rPr>
          <w:rFonts w:hint="cs"/>
          <w:rtl/>
        </w:rPr>
        <w:t xml:space="preserve">الکس: میخواهی فردا بریم سر خاکش براش گل ببریم. </w:t>
      </w:r>
    </w:p>
    <w:p w14:paraId="785098AC" w14:textId="4D7CCF2A" w:rsidR="00215A8A" w:rsidRDefault="00215A8A" w:rsidP="000A5953">
      <w:pPr>
        <w:rPr>
          <w:rtl/>
        </w:rPr>
      </w:pPr>
      <w:r>
        <w:rPr>
          <w:rFonts w:hint="cs"/>
          <w:rtl/>
        </w:rPr>
        <w:t xml:space="preserve">لین: میدونی من سه سال جرآت ندارم برم سر قبرش. </w:t>
      </w:r>
    </w:p>
    <w:p w14:paraId="3700D57C" w14:textId="6C70415E" w:rsidR="00215A8A" w:rsidRDefault="00215A8A" w:rsidP="000A5953">
      <w:pPr>
        <w:rPr>
          <w:rtl/>
        </w:rPr>
      </w:pPr>
      <w:r>
        <w:rPr>
          <w:rFonts w:hint="cs"/>
          <w:rtl/>
        </w:rPr>
        <w:t xml:space="preserve">الکس: فردا بریم. </w:t>
      </w:r>
    </w:p>
    <w:p w14:paraId="7AC007C0" w14:textId="59BAD0A3" w:rsidR="00215A8A" w:rsidRDefault="00215A8A" w:rsidP="000A5953">
      <w:pPr>
        <w:rPr>
          <w:rtl/>
        </w:rPr>
      </w:pPr>
      <w:r>
        <w:rPr>
          <w:rFonts w:hint="cs"/>
          <w:rtl/>
        </w:rPr>
        <w:t xml:space="preserve">لین: بریم. </w:t>
      </w:r>
    </w:p>
    <w:p w14:paraId="10B7165F" w14:textId="2ABB5A8C" w:rsidR="00215A8A" w:rsidRDefault="00215A8A" w:rsidP="000A5953">
      <w:pPr>
        <w:rPr>
          <w:rtl/>
        </w:rPr>
      </w:pPr>
      <w:r>
        <w:rPr>
          <w:rFonts w:hint="cs"/>
          <w:rtl/>
        </w:rPr>
        <w:t xml:space="preserve">الکس: من میخواهم دوباره باهم باشیم. من عاشقتم. اصلاً نمیدونم این دوری برای چیه. </w:t>
      </w:r>
    </w:p>
    <w:p w14:paraId="7B7BEBFD" w14:textId="5662CB79" w:rsidR="00215A8A" w:rsidRDefault="00215A8A" w:rsidP="000A5953">
      <w:pPr>
        <w:rPr>
          <w:rtl/>
        </w:rPr>
      </w:pPr>
      <w:r>
        <w:rPr>
          <w:rFonts w:hint="cs"/>
          <w:rtl/>
        </w:rPr>
        <w:lastRenderedPageBreak/>
        <w:t xml:space="preserve">لین: برای اینکه تو بوی بچه ام رو میدی. هر بار بغلت میکنم نمیتونم جلوی گریه خودم رو بگیرم. تو بیشتر از هر چیزی تو این خونه من رو یاد بچه ام میندازی. </w:t>
      </w:r>
    </w:p>
    <w:p w14:paraId="48248A03" w14:textId="30ADEC08" w:rsidR="00215A8A" w:rsidRDefault="00215A8A" w:rsidP="000A5953">
      <w:pPr>
        <w:rPr>
          <w:rtl/>
        </w:rPr>
      </w:pPr>
      <w:r>
        <w:rPr>
          <w:rFonts w:hint="cs"/>
          <w:rtl/>
        </w:rPr>
        <w:t xml:space="preserve">الکس بریم شام بخوریم. </w:t>
      </w:r>
    </w:p>
    <w:p w14:paraId="362CD7B6" w14:textId="322465D8" w:rsidR="00215A8A" w:rsidRDefault="00215A8A" w:rsidP="000A5953">
      <w:pPr>
        <w:rPr>
          <w:rtl/>
        </w:rPr>
      </w:pPr>
      <w:r>
        <w:rPr>
          <w:rFonts w:hint="cs"/>
          <w:rtl/>
        </w:rPr>
        <w:t xml:space="preserve">لین: بریم. </w:t>
      </w:r>
    </w:p>
    <w:p w14:paraId="2B7121BE" w14:textId="16D14A93" w:rsidR="002B4CC8" w:rsidRDefault="002B4CC8" w:rsidP="000A5953">
      <w:pPr>
        <w:rPr>
          <w:rtl/>
        </w:rPr>
      </w:pPr>
      <w:r>
        <w:rPr>
          <w:rFonts w:hint="cs"/>
          <w:rtl/>
        </w:rPr>
        <w:t xml:space="preserve">الکس میز را چیده است با لبتابش یک پلی لیست را پخش میکند اولین آهنگ </w:t>
      </w:r>
      <w:r w:rsidRPr="002B4CC8">
        <w:t>Flowers</w:t>
      </w:r>
      <w:r>
        <w:rPr>
          <w:rFonts w:hint="cs"/>
          <w:rtl/>
        </w:rPr>
        <w:t xml:space="preserve"> از </w:t>
      </w:r>
      <w:r w:rsidRPr="002B4CC8">
        <w:t>Miley Cyrus</w:t>
      </w:r>
      <w:r>
        <w:rPr>
          <w:rFonts w:hint="cs"/>
          <w:rtl/>
        </w:rPr>
        <w:t xml:space="preserve"> است </w:t>
      </w:r>
    </w:p>
    <w:p w14:paraId="4268B4E5" w14:textId="0BFAFDE1" w:rsidR="002B4CC8" w:rsidRDefault="002B4CC8" w:rsidP="000A5953">
      <w:pPr>
        <w:rPr>
          <w:rtl/>
        </w:rPr>
      </w:pPr>
      <w:r>
        <w:rPr>
          <w:rFonts w:hint="cs"/>
          <w:rtl/>
        </w:rPr>
        <w:t xml:space="preserve">الکس و لین روبروی هم نشسته اند. الکس دست لین را میگیرد. من عاشقتم. تو عاشقمی. میتونیم فراموش کنیم. میتونیم از نو شروع کنیم. </w:t>
      </w:r>
    </w:p>
    <w:p w14:paraId="57E9C56D" w14:textId="08BEBD85" w:rsidR="002B4CC8" w:rsidRDefault="002B4CC8" w:rsidP="000A5953">
      <w:pPr>
        <w:rPr>
          <w:rtl/>
        </w:rPr>
      </w:pPr>
      <w:r>
        <w:rPr>
          <w:rFonts w:hint="cs"/>
          <w:rtl/>
        </w:rPr>
        <w:t xml:space="preserve">لین: بچمون رو از دست دادیم. ما هیچ وقت مثل قبل نمیشیم. ما شکستیم. میتونیم خودمون رو بند بزنیم ولی مثل قبل نمیشیم. </w:t>
      </w:r>
    </w:p>
    <w:p w14:paraId="7E48B5A9" w14:textId="6BC8B73C" w:rsidR="002B4CC8" w:rsidRDefault="002B4CC8" w:rsidP="000A5953">
      <w:pPr>
        <w:rPr>
          <w:rtl/>
        </w:rPr>
      </w:pPr>
      <w:r>
        <w:rPr>
          <w:rFonts w:hint="cs"/>
          <w:rtl/>
        </w:rPr>
        <w:t xml:space="preserve">الکس: زندگی ادامه داره. میتونیم به زندگیمون ادامه بدیم هردومون خومون رو تو کار غرق کردیم. تو نمیتونی بگی که بچه های اون پرورشگاه تو رو یاد بچه ات نمی اندازن. </w:t>
      </w:r>
    </w:p>
    <w:p w14:paraId="02974C2D" w14:textId="77777777" w:rsidR="00BC3A0D" w:rsidRDefault="002B4CC8" w:rsidP="000A5953">
      <w:pPr>
        <w:rPr>
          <w:rtl/>
        </w:rPr>
      </w:pPr>
      <w:r>
        <w:rPr>
          <w:rFonts w:hint="cs"/>
          <w:rtl/>
        </w:rPr>
        <w:t xml:space="preserve">لین: خوب پس فکر میکنی تو قوی تری و بهتر از من از پسش بر اومدی. بذار ببینیم. و بسراغ لبتاب الکس میرود. یک پلی لیست دیگر را پخش میکند. آهنگ اول </w:t>
      </w:r>
      <w:r w:rsidRPr="002B4CC8">
        <w:t>Tears In Heaven</w:t>
      </w:r>
      <w:r>
        <w:rPr>
          <w:rFonts w:hint="cs"/>
          <w:rtl/>
        </w:rPr>
        <w:t xml:space="preserve"> از </w:t>
      </w:r>
      <w:r w:rsidRPr="002B4CC8">
        <w:t>Eric Clapton</w:t>
      </w:r>
      <w:r>
        <w:rPr>
          <w:rFonts w:hint="cs"/>
          <w:rtl/>
        </w:rPr>
        <w:t xml:space="preserve"> . خوب بذار ببینیم چطور پیش میره و سر جایش مینشیند و هردو به آن موسیقی آرام گوش میدهند. وقتی پارت آخر آهنگ پخش میشود</w:t>
      </w:r>
      <w:r w:rsidR="00BC3A0D">
        <w:rPr>
          <w:rFonts w:hint="cs"/>
          <w:rtl/>
        </w:rPr>
        <w:t xml:space="preserve">، درست همانجا که خواننده عبارت </w:t>
      </w:r>
      <w:r w:rsidR="00BC3A0D" w:rsidRPr="00BC3A0D">
        <w:t>Cause I know I don't belong</w:t>
      </w:r>
      <w:r w:rsidR="00BC3A0D">
        <w:t xml:space="preserve"> </w:t>
      </w:r>
      <w:r w:rsidR="00BC3A0D" w:rsidRPr="00BC3A0D">
        <w:t>Here in heaven</w:t>
      </w:r>
      <w:r w:rsidR="00BC3A0D">
        <w:rPr>
          <w:rFonts w:hint="cs"/>
          <w:rtl/>
        </w:rPr>
        <w:t xml:space="preserve">  را میخواند الکس آرنج هایش را روی میز گذاشته و دستش را جلوی دهانش گرفته تا صدای گریه اش را مخفی کند. ترانه بعدی </w:t>
      </w:r>
      <w:r w:rsidR="00BC3A0D" w:rsidRPr="00BC3A0D">
        <w:t>beautiful</w:t>
      </w:r>
      <w:r w:rsidR="00BC3A0D">
        <w:t xml:space="preserve"> </w:t>
      </w:r>
      <w:r w:rsidR="00BC3A0D" w:rsidRPr="00BC3A0D">
        <w:t>boy</w:t>
      </w:r>
      <w:r w:rsidR="00BC3A0D">
        <w:rPr>
          <w:rFonts w:hint="cs"/>
          <w:rtl/>
        </w:rPr>
        <w:t xml:space="preserve"> از جان لنون است، آهنگی که ریتم شادی دارد و زیبایی فرزند را وصف میکنند. لین و الکس هر دو به موسیقی گوش میدهند. هر دو تحت تاثیر آهنگ قرار دارند و چشمانشان کمی خیس است. آهنگ که تمام میشود.</w:t>
      </w:r>
    </w:p>
    <w:p w14:paraId="657C736E" w14:textId="77777777" w:rsidR="00BC3A0D" w:rsidRDefault="00BC3A0D" w:rsidP="000A5953">
      <w:pPr>
        <w:rPr>
          <w:rtl/>
        </w:rPr>
      </w:pPr>
      <w:r>
        <w:rPr>
          <w:rFonts w:hint="cs"/>
          <w:rtl/>
        </w:rPr>
        <w:lastRenderedPageBreak/>
        <w:t>آلکس: اوکی حق با توست. ما نمیتونیم مثل قبل باشیم. اما هنوز میتونیم به زندگی ادامه بدیم.</w:t>
      </w:r>
    </w:p>
    <w:p w14:paraId="6EC1EB8A" w14:textId="77777777" w:rsidR="00BC3A0D" w:rsidRDefault="00BC3A0D" w:rsidP="000A5953">
      <w:pPr>
        <w:rPr>
          <w:rtl/>
        </w:rPr>
      </w:pPr>
      <w:r>
        <w:rPr>
          <w:rFonts w:hint="cs"/>
          <w:rtl/>
        </w:rPr>
        <w:t xml:space="preserve">لین: پلی لیست من تموم نشده آخری رو هم باید گوش کنی. آهنگ آخر یک شعر از یاسر عبدالوهاب است. الکس کاملاً به گریه افتاده است. </w:t>
      </w:r>
    </w:p>
    <w:p w14:paraId="3ED6ACFD" w14:textId="77777777" w:rsidR="00BC3A0D" w:rsidRDefault="00BC3A0D" w:rsidP="000A5953">
      <w:pPr>
        <w:rPr>
          <w:rtl/>
        </w:rPr>
      </w:pPr>
      <w:r>
        <w:rPr>
          <w:rFonts w:hint="cs"/>
          <w:rtl/>
        </w:rPr>
        <w:t xml:space="preserve">لین الکس را بغل میکند و هردو در آغوش هم گریه میکنند. </w:t>
      </w:r>
    </w:p>
    <w:p w14:paraId="7B6B403A" w14:textId="77777777" w:rsidR="00BC3A0D" w:rsidRDefault="00BC3A0D" w:rsidP="000A5953">
      <w:pPr>
        <w:rPr>
          <w:rtl/>
        </w:rPr>
      </w:pPr>
      <w:r>
        <w:rPr>
          <w:rFonts w:hint="cs"/>
          <w:rtl/>
        </w:rPr>
        <w:t xml:space="preserve">الکس: شام رو زهرمارمون کردی. کافیه برگردیم سر پلی لیست من شاممون رو بخوریم. </w:t>
      </w:r>
    </w:p>
    <w:p w14:paraId="096900B0" w14:textId="45D51F4A" w:rsidR="002B4CC8" w:rsidRDefault="00BC3A0D" w:rsidP="000A5953">
      <w:pPr>
        <w:rPr>
          <w:rtl/>
        </w:rPr>
      </w:pPr>
      <w:r>
        <w:rPr>
          <w:rFonts w:hint="cs"/>
          <w:rtl/>
        </w:rPr>
        <w:t xml:space="preserve">الکس آهنگ </w:t>
      </w:r>
      <w:r w:rsidRPr="00BC3A0D">
        <w:t>Que Je T Aime</w:t>
      </w:r>
      <w:r>
        <w:rPr>
          <w:rFonts w:hint="cs"/>
          <w:rtl/>
        </w:rPr>
        <w:t xml:space="preserve"> از جانی هالیدی را میگذارد. هر دو کمی نوشیدنی میخورند و بعد شامشان را تمام میکنند. </w:t>
      </w:r>
    </w:p>
    <w:p w14:paraId="0DBAE1AB" w14:textId="7010AA75" w:rsidR="00BC3A0D" w:rsidRDefault="00BC3A0D" w:rsidP="000A5953">
      <w:pPr>
        <w:rPr>
          <w:rtl/>
        </w:rPr>
      </w:pPr>
      <w:r>
        <w:rPr>
          <w:rFonts w:hint="cs"/>
          <w:rtl/>
        </w:rPr>
        <w:t xml:space="preserve">بعد از شام میز را باهم جمع میکنند روی یک مبل چستر مینشینند و نوشیدنی میخورند. لین سمت راست الکس نشسته است و سرش را روی سینه الکس گذاشته درست جایی که قلب قرار دارد و هر دو بدون حرف نوشیدنی هایشان را میخورند. </w:t>
      </w:r>
    </w:p>
    <w:p w14:paraId="1A6EFCE3" w14:textId="28B64EB0" w:rsidR="00BC3A0D" w:rsidRDefault="00BC3A0D" w:rsidP="000A5953">
      <w:pPr>
        <w:rPr>
          <w:rtl/>
        </w:rPr>
      </w:pPr>
      <w:r>
        <w:rPr>
          <w:rFonts w:hint="cs"/>
          <w:rtl/>
        </w:rPr>
        <w:t xml:space="preserve">الکس </w:t>
      </w:r>
      <w:r w:rsidR="00B87C2F">
        <w:rPr>
          <w:rFonts w:hint="cs"/>
          <w:rtl/>
        </w:rPr>
        <w:t xml:space="preserve">شانه راست لین را با دست راست نوازش میکند درحالیکه نوشیدنی در دست چپش است و چند جرعه کوچک از آن را می نوشد. </w:t>
      </w:r>
    </w:p>
    <w:p w14:paraId="0A23E7C8" w14:textId="04AF31CB" w:rsidR="00B87C2F" w:rsidRDefault="00B87C2F" w:rsidP="000A5953">
      <w:pPr>
        <w:rPr>
          <w:rtl/>
        </w:rPr>
      </w:pPr>
      <w:r>
        <w:rPr>
          <w:rFonts w:hint="cs"/>
          <w:rtl/>
        </w:rPr>
        <w:t xml:space="preserve">آهنگ بعدی از سلن دیون است آهنگ </w:t>
      </w:r>
      <w:r w:rsidRPr="00B87C2F">
        <w:t>parler a mon pere</w:t>
      </w:r>
      <w:r>
        <w:rPr>
          <w:rFonts w:hint="cs"/>
          <w:rtl/>
        </w:rPr>
        <w:t xml:space="preserve"> هر دو با شروع آهنگ بهم نگاه میکنند و لبخندی میزنند. و بازهم در کورس آهنگ </w:t>
      </w:r>
      <w:r w:rsidRPr="00B87C2F">
        <w:t>Parler a mon pere</w:t>
      </w:r>
      <w:r>
        <w:rPr>
          <w:rFonts w:hint="cs"/>
          <w:rtl/>
        </w:rPr>
        <w:t xml:space="preserve"> بهم لبخندی میزنند. </w:t>
      </w:r>
    </w:p>
    <w:p w14:paraId="76250094" w14:textId="1494854D" w:rsidR="00B87C2F" w:rsidRDefault="00B87C2F" w:rsidP="000A5953">
      <w:pPr>
        <w:rPr>
          <w:rtl/>
        </w:rPr>
      </w:pPr>
      <w:r>
        <w:rPr>
          <w:rFonts w:hint="cs"/>
          <w:rtl/>
        </w:rPr>
        <w:t>لین عکس ها رو نگه داشتی؟</w:t>
      </w:r>
    </w:p>
    <w:p w14:paraId="181D888D" w14:textId="1373E6EE" w:rsidR="00B87C2F" w:rsidRDefault="00B87C2F" w:rsidP="000A5953">
      <w:pPr>
        <w:rPr>
          <w:rtl/>
        </w:rPr>
      </w:pPr>
      <w:r>
        <w:rPr>
          <w:rFonts w:hint="cs"/>
          <w:rtl/>
        </w:rPr>
        <w:t xml:space="preserve">الکس: جرآت نگاه کردن بهشون رو ندارم ولی هستن. جاشون امنه هستن. کتف و آرنج لین را کمی میفشارد. </w:t>
      </w:r>
    </w:p>
    <w:p w14:paraId="1D57E597" w14:textId="5638C734" w:rsidR="00B87C2F" w:rsidRDefault="00B87C2F" w:rsidP="000A5953">
      <w:pPr>
        <w:rPr>
          <w:rtl/>
        </w:rPr>
      </w:pPr>
      <w:r>
        <w:rPr>
          <w:rFonts w:hint="cs"/>
          <w:rtl/>
        </w:rPr>
        <w:t xml:space="preserve">لین خوبه. </w:t>
      </w:r>
    </w:p>
    <w:p w14:paraId="1BA48666" w14:textId="5B254462" w:rsidR="00B87C2F" w:rsidRDefault="00B87C2F" w:rsidP="000A5953">
      <w:pPr>
        <w:rPr>
          <w:rtl/>
        </w:rPr>
      </w:pPr>
      <w:r>
        <w:rPr>
          <w:rFonts w:hint="cs"/>
          <w:rtl/>
        </w:rPr>
        <w:lastRenderedPageBreak/>
        <w:t xml:space="preserve">آهنگ بعدی </w:t>
      </w:r>
      <w:r w:rsidRPr="00B87C2F">
        <w:t>Tombe la Neige</w:t>
      </w:r>
      <w:r>
        <w:rPr>
          <w:rFonts w:hint="cs"/>
          <w:rtl/>
        </w:rPr>
        <w:t xml:space="preserve"> است اما آهنگ به آخر نرسیده لین پا میشود و آهنگ بعدی را پخش میکند و رو به الکس دیگه خیلی عاشقانه بود. و ادای استفراغ کردن در میآورد. </w:t>
      </w:r>
    </w:p>
    <w:p w14:paraId="598C0DFD" w14:textId="66E2C5D8" w:rsidR="00B87C2F" w:rsidRDefault="00B87C2F" w:rsidP="000A5953">
      <w:pPr>
        <w:rPr>
          <w:rtl/>
        </w:rPr>
      </w:pPr>
      <w:r>
        <w:rPr>
          <w:rFonts w:hint="cs"/>
          <w:rtl/>
        </w:rPr>
        <w:t xml:space="preserve">الکس لبخند میزند. </w:t>
      </w:r>
    </w:p>
    <w:p w14:paraId="617B948A" w14:textId="4AF74E8D" w:rsidR="00B87C2F" w:rsidRDefault="00B87C2F" w:rsidP="000A5953">
      <w:pPr>
        <w:rPr>
          <w:rtl/>
        </w:rPr>
      </w:pPr>
      <w:r>
        <w:rPr>
          <w:rFonts w:hint="cs"/>
          <w:rtl/>
        </w:rPr>
        <w:t xml:space="preserve">لین قهقهه میزند. </w:t>
      </w:r>
    </w:p>
    <w:p w14:paraId="25FE1261" w14:textId="01FB40E7" w:rsidR="00B87C2F" w:rsidRDefault="00B87C2F" w:rsidP="000A5953">
      <w:pPr>
        <w:rPr>
          <w:rtl/>
        </w:rPr>
      </w:pPr>
      <w:r>
        <w:rPr>
          <w:rFonts w:hint="cs"/>
          <w:rtl/>
        </w:rPr>
        <w:t xml:space="preserve">آهنگ ها با </w:t>
      </w:r>
      <w:r w:rsidRPr="00B87C2F">
        <w:t>Comme Toi</w:t>
      </w:r>
      <w:r>
        <w:rPr>
          <w:rFonts w:hint="cs"/>
          <w:rtl/>
        </w:rPr>
        <w:t xml:space="preserve"> ادامه میابند. اندو بدون آنکه حرف بزنند و بهم نگاه کنند نوشیدنی هایشان را آهسته مینوشند لین هنوز در آغوش الکس است و الکس همچنان دست لین را نوازش میکند. </w:t>
      </w:r>
    </w:p>
    <w:p w14:paraId="4F4D508D" w14:textId="7FCD3009" w:rsidR="00B87C2F" w:rsidRDefault="000A5953" w:rsidP="000A5953">
      <w:pPr>
        <w:rPr>
          <w:rtl/>
        </w:rPr>
      </w:pPr>
      <w:r>
        <w:rPr>
          <w:rFonts w:hint="cs"/>
          <w:rtl/>
        </w:rPr>
        <w:t xml:space="preserve">اواسط آهنگ لین دوباره برای خودش و الکس نوشیدنی میریزد درست همانجا که یک موسیقی طولانی در حال پخش است و خواننده سکوتی طولانی کرده است. </w:t>
      </w:r>
    </w:p>
    <w:p w14:paraId="3646AAFF" w14:textId="4BF2E8AD" w:rsidR="000A5953" w:rsidRDefault="000A5953" w:rsidP="000A5953">
      <w:pPr>
        <w:rPr>
          <w:rtl/>
        </w:rPr>
      </w:pPr>
      <w:r>
        <w:rPr>
          <w:rFonts w:hint="cs"/>
          <w:rtl/>
        </w:rPr>
        <w:t xml:space="preserve">اهنگ بعدی </w:t>
      </w:r>
      <w:r w:rsidRPr="000A5953">
        <w:t>paroles</w:t>
      </w:r>
      <w:r>
        <w:rPr>
          <w:rFonts w:hint="cs"/>
          <w:rtl/>
        </w:rPr>
        <w:t xml:space="preserve"> از </w:t>
      </w:r>
      <w:r w:rsidRPr="000A5953">
        <w:t>Dalida</w:t>
      </w:r>
      <w:r>
        <w:rPr>
          <w:rFonts w:hint="cs"/>
          <w:rtl/>
        </w:rPr>
        <w:t xml:space="preserve"> الکس از آهنگ خوشش آمده و با ریتم آهنگ خودش را تکان میدهد. اما لین بلند میشود و آهنگ را عوض میکند. مُرد، الن دلون هم مُرد. ولش کن. </w:t>
      </w:r>
    </w:p>
    <w:p w14:paraId="4784B46A" w14:textId="57F8E9D5" w:rsidR="000A5953" w:rsidRDefault="000A5953" w:rsidP="000A5953">
      <w:pPr>
        <w:rPr>
          <w:rtl/>
        </w:rPr>
      </w:pPr>
      <w:r>
        <w:rPr>
          <w:rFonts w:hint="cs"/>
          <w:rtl/>
        </w:rPr>
        <w:t xml:space="preserve">هر دو می خندند. </w:t>
      </w:r>
    </w:p>
    <w:p w14:paraId="339D9079" w14:textId="108283D1" w:rsidR="000A5953" w:rsidRDefault="000A5953" w:rsidP="000A5953">
      <w:pPr>
        <w:rPr>
          <w:rtl/>
        </w:rPr>
      </w:pPr>
      <w:r>
        <w:rPr>
          <w:rFonts w:hint="cs"/>
          <w:rtl/>
        </w:rPr>
        <w:t xml:space="preserve">آهنگ بعدی </w:t>
      </w:r>
      <w:r w:rsidRPr="000A5953">
        <w:t>La terre promise</w:t>
      </w:r>
      <w:r>
        <w:rPr>
          <w:rFonts w:hint="cs"/>
          <w:rtl/>
        </w:rPr>
        <w:t xml:space="preserve"> از اجراهای جان هالیدی در خانه بلوز آمریکاست. آهنگ بشدت ریتمیک است و کلاً حال و هوایش با آهنگ های بعدی فرق دارد. </w:t>
      </w:r>
    </w:p>
    <w:p w14:paraId="4F385EED" w14:textId="69A32A60" w:rsidR="000A5953" w:rsidRDefault="000A5953" w:rsidP="000A5953">
      <w:pPr>
        <w:rPr>
          <w:rtl/>
        </w:rPr>
      </w:pPr>
      <w:r>
        <w:rPr>
          <w:rFonts w:hint="cs"/>
          <w:rtl/>
        </w:rPr>
        <w:t>لین میخندد.</w:t>
      </w:r>
    </w:p>
    <w:p w14:paraId="57C32DA5" w14:textId="76466E0B" w:rsidR="000A5953" w:rsidRDefault="000A5953" w:rsidP="000A5953">
      <w:pPr>
        <w:rPr>
          <w:rtl/>
        </w:rPr>
      </w:pPr>
      <w:r>
        <w:rPr>
          <w:rFonts w:hint="cs"/>
          <w:rtl/>
        </w:rPr>
        <w:t xml:space="preserve">الکس هم میخندد. </w:t>
      </w:r>
    </w:p>
    <w:p w14:paraId="094F809B" w14:textId="73181783" w:rsidR="000A5953" w:rsidRDefault="000A5953" w:rsidP="000A5953">
      <w:pPr>
        <w:rPr>
          <w:rtl/>
        </w:rPr>
      </w:pPr>
      <w:r w:rsidRPr="000A5953">
        <w:rPr>
          <w:rFonts w:hint="cs"/>
          <w:rtl/>
        </w:rPr>
        <w:t xml:space="preserve">الکس سرش را با ریتم سریع آهنگ بالا و پایین میبرد، بعد دست لین را میگیرد و او را برای رقصیدن بلند میکند. هر دو با ریتم آهنگ شروع به رقصیدن میکنند. رقص الکس بیشتر </w:t>
      </w:r>
      <w:r w:rsidRPr="000A5953">
        <w:rPr>
          <w:rFonts w:hint="cs"/>
          <w:rtl/>
        </w:rPr>
        <w:lastRenderedPageBreak/>
        <w:t>تکان خوردن های سریع و بی ربط است. اما حرکات لین بیشتر مسخره و خنده دار است. هر دو می خندند</w:t>
      </w:r>
      <w:r>
        <w:rPr>
          <w:rFonts w:hint="cs"/>
          <w:rtl/>
        </w:rPr>
        <w:t>.</w:t>
      </w:r>
    </w:p>
    <w:p w14:paraId="02ADC484" w14:textId="66B570AF" w:rsidR="000A5953" w:rsidRDefault="000A5953" w:rsidP="000A5953">
      <w:pPr>
        <w:rPr>
          <w:rtl/>
        </w:rPr>
      </w:pPr>
      <w:r>
        <w:rPr>
          <w:rFonts w:hint="cs"/>
          <w:rtl/>
        </w:rPr>
        <w:t xml:space="preserve">آهنگ بعدی </w:t>
      </w:r>
      <w:r w:rsidRPr="000A5953">
        <w:t>Avec le temps</w:t>
      </w:r>
      <w:r>
        <w:rPr>
          <w:rFonts w:hint="cs"/>
          <w:rtl/>
        </w:rPr>
        <w:t xml:space="preserve"> است که کمی هم خش دار است. لین در آغوش الکس است و هر دو </w:t>
      </w:r>
      <w:r w:rsidR="00D53E2E">
        <w:rPr>
          <w:rFonts w:hint="cs"/>
          <w:rtl/>
        </w:rPr>
        <w:t>همراه با جرعه جرعه نوشیدن خود را با ریتم ملایم آهنگ تکان میدهند.</w:t>
      </w:r>
    </w:p>
    <w:p w14:paraId="27A5597C" w14:textId="77777777" w:rsidR="00D53E2E" w:rsidRDefault="00D53E2E" w:rsidP="000A5953">
      <w:pPr>
        <w:rPr>
          <w:rtl/>
        </w:rPr>
      </w:pPr>
      <w:r>
        <w:rPr>
          <w:rFonts w:hint="cs"/>
          <w:rtl/>
        </w:rPr>
        <w:t xml:space="preserve">هر دو روی مبل مینشینند لین موهایش را بالا میبرد و بعد پاهایش را روی دسته سمت راست مبل میگذارد و سرش را روی ران پای الکس میگذارد و گیلاس نوشیدنی اش را روی میز جلومبلی میگذارد. آهنگ </w:t>
      </w:r>
      <w:r w:rsidRPr="00D53E2E">
        <w:t>Ne</w:t>
      </w:r>
      <w:r>
        <w:t xml:space="preserve"> </w:t>
      </w:r>
      <w:r w:rsidRPr="00D53E2E">
        <w:t>Quitte</w:t>
      </w:r>
      <w:r>
        <w:t xml:space="preserve"> </w:t>
      </w:r>
      <w:r w:rsidRPr="00D53E2E">
        <w:t>Pas</w:t>
      </w:r>
      <w:r>
        <w:rPr>
          <w:rFonts w:hint="cs"/>
          <w:rtl/>
        </w:rPr>
        <w:t xml:space="preserve"> از </w:t>
      </w:r>
      <w:r w:rsidRPr="00D53E2E">
        <w:t>Jacques Bre</w:t>
      </w:r>
      <w:r>
        <w:rPr>
          <w:rFonts w:hint="cs"/>
          <w:rtl/>
        </w:rPr>
        <w:t xml:space="preserve"> پخش میشود. </w:t>
      </w:r>
    </w:p>
    <w:p w14:paraId="17C799AA" w14:textId="77777777" w:rsidR="00D53E2E" w:rsidRDefault="00D53E2E" w:rsidP="000A5953">
      <w:pPr>
        <w:rPr>
          <w:rtl/>
        </w:rPr>
      </w:pPr>
      <w:r>
        <w:rPr>
          <w:rFonts w:hint="cs"/>
          <w:rtl/>
        </w:rPr>
        <w:t xml:space="preserve">لین: آخ تو این رو داری؟! میخواهمش. </w:t>
      </w:r>
    </w:p>
    <w:p w14:paraId="1C4CF7AD" w14:textId="77777777" w:rsidR="00D53E2E" w:rsidRDefault="00D53E2E" w:rsidP="000A5953">
      <w:pPr>
        <w:rPr>
          <w:rtl/>
        </w:rPr>
      </w:pPr>
      <w:r>
        <w:rPr>
          <w:rFonts w:hint="cs"/>
          <w:rtl/>
        </w:rPr>
        <w:t xml:space="preserve">الکس: برات میفرستمش. </w:t>
      </w:r>
    </w:p>
    <w:p w14:paraId="0C26B298" w14:textId="77777777" w:rsidR="00D53E2E" w:rsidRDefault="00D53E2E" w:rsidP="000A5953">
      <w:pPr>
        <w:rPr>
          <w:rtl/>
        </w:rPr>
      </w:pPr>
      <w:r>
        <w:rPr>
          <w:rFonts w:hint="cs"/>
          <w:rtl/>
        </w:rPr>
        <w:t xml:space="preserve">پلی لیست الکس تمام شده هر دو نوشیدنی هایشان را نوشیده اند. لین بلند میشود. </w:t>
      </w:r>
    </w:p>
    <w:p w14:paraId="4DF69988" w14:textId="77777777" w:rsidR="00D53E2E" w:rsidRDefault="00D53E2E" w:rsidP="000A5953">
      <w:pPr>
        <w:rPr>
          <w:rtl/>
        </w:rPr>
      </w:pPr>
      <w:r>
        <w:rPr>
          <w:rFonts w:hint="cs"/>
          <w:rtl/>
        </w:rPr>
        <w:t xml:space="preserve">لین: من بهتره برم. </w:t>
      </w:r>
    </w:p>
    <w:p w14:paraId="19FE9884" w14:textId="77777777" w:rsidR="00D53E2E" w:rsidRDefault="00D53E2E" w:rsidP="000A5953">
      <w:pPr>
        <w:rPr>
          <w:rtl/>
        </w:rPr>
      </w:pPr>
      <w:r>
        <w:rPr>
          <w:rFonts w:hint="cs"/>
          <w:rtl/>
        </w:rPr>
        <w:t xml:space="preserve">الکس: شب بمون. شب پیش همدیگه بمونیم. بذار از همین امشب دوباره شروعش کنیم. دوباره زندگی کنیم. </w:t>
      </w:r>
    </w:p>
    <w:p w14:paraId="646866BD" w14:textId="77777777" w:rsidR="00D53E2E" w:rsidRDefault="00D53E2E" w:rsidP="000A5953">
      <w:pPr>
        <w:rPr>
          <w:rtl/>
        </w:rPr>
      </w:pPr>
      <w:r>
        <w:rPr>
          <w:rFonts w:hint="cs"/>
          <w:rtl/>
        </w:rPr>
        <w:t xml:space="preserve">لین: شب میمونم.اما هیچ قولی نمیدم. اونهمه احساس غم و غصه رو دوباره نمیخوام تجربه کنم. اونهمه عذاب و درد رو دوباره نمیخوام تجربه کنم. تو هم به هیچ کجای خونه دست نزدی انگار زمان اینجا متوقف شده. </w:t>
      </w:r>
    </w:p>
    <w:p w14:paraId="6D6092C0" w14:textId="77777777" w:rsidR="00D53E2E" w:rsidRDefault="00D53E2E" w:rsidP="000A5953">
      <w:pPr>
        <w:rPr>
          <w:rtl/>
        </w:rPr>
      </w:pPr>
      <w:r>
        <w:rPr>
          <w:rFonts w:hint="cs"/>
          <w:rtl/>
        </w:rPr>
        <w:t xml:space="preserve">الکس: باهم عوضش میکنیم اگه تو بخواهی. </w:t>
      </w:r>
    </w:p>
    <w:p w14:paraId="1B085298" w14:textId="77777777" w:rsidR="00D53E2E" w:rsidRDefault="00D53E2E" w:rsidP="000A5953">
      <w:pPr>
        <w:rPr>
          <w:rtl/>
        </w:rPr>
      </w:pPr>
      <w:r>
        <w:rPr>
          <w:rFonts w:hint="cs"/>
          <w:rtl/>
        </w:rPr>
        <w:t>لین: خودت رو چی خودت رو هم میتونی عوض کنی.</w:t>
      </w:r>
    </w:p>
    <w:p w14:paraId="1BFC3156" w14:textId="77777777" w:rsidR="00D53E2E" w:rsidRDefault="00D53E2E" w:rsidP="00D53E2E">
      <w:pPr>
        <w:rPr>
          <w:rtl/>
        </w:rPr>
      </w:pPr>
      <w:r>
        <w:rPr>
          <w:rFonts w:hint="cs"/>
          <w:rtl/>
        </w:rPr>
        <w:t>الکس: باید بکنم؟</w:t>
      </w:r>
    </w:p>
    <w:p w14:paraId="0A1E03DF" w14:textId="77777777" w:rsidR="00D53E2E" w:rsidRDefault="00D53E2E" w:rsidP="00D53E2E">
      <w:pPr>
        <w:rPr>
          <w:rtl/>
        </w:rPr>
      </w:pPr>
      <w:r>
        <w:rPr>
          <w:rFonts w:hint="cs"/>
          <w:rtl/>
        </w:rPr>
        <w:lastRenderedPageBreak/>
        <w:t xml:space="preserve">لین: هیچ چیز به اندازه تو من رو یادش نمی اندازه. با اون باید چکار کنم. </w:t>
      </w:r>
    </w:p>
    <w:p w14:paraId="500128E2" w14:textId="77777777" w:rsidR="00D53E2E" w:rsidRDefault="00D53E2E" w:rsidP="00D53E2E">
      <w:pPr>
        <w:rPr>
          <w:rtl/>
        </w:rPr>
      </w:pPr>
      <w:r>
        <w:rPr>
          <w:rFonts w:hint="cs"/>
          <w:rtl/>
        </w:rPr>
        <w:t>الکس: همونطور که خودت گفتی ما هیچ کدوم نمیتونیم بلایی که سرمون اومده فراموش کنیم. ولی این به این معنی نیست که نتونیم به زندگی ادامه بدیم. یک شانس دوباره به خودمون بده.</w:t>
      </w:r>
    </w:p>
    <w:p w14:paraId="1B5E75CC" w14:textId="77777777" w:rsidR="00D53E2E" w:rsidRDefault="00D53E2E" w:rsidP="00D53E2E">
      <w:pPr>
        <w:rPr>
          <w:rtl/>
        </w:rPr>
      </w:pPr>
      <w:r>
        <w:rPr>
          <w:rFonts w:hint="cs"/>
          <w:rtl/>
        </w:rPr>
        <w:t xml:space="preserve">لین دست الکس را میگیرد و به اتاق خواب میرود. </w:t>
      </w:r>
    </w:p>
    <w:p w14:paraId="71B4F818" w14:textId="2CB83DBF" w:rsidR="00D53E2E" w:rsidRDefault="00D53E2E" w:rsidP="00D53E2E">
      <w:pPr>
        <w:rPr>
          <w:rtl/>
        </w:rPr>
      </w:pPr>
      <w:r>
        <w:rPr>
          <w:rFonts w:hint="cs"/>
          <w:rtl/>
        </w:rPr>
        <w:t xml:space="preserve">لین: فعلاً ببینیم امشب چطور پیش میره بقیه رو بعداً بهش فکر میکنیم.   </w:t>
      </w:r>
    </w:p>
    <w:p w14:paraId="1E46A41E" w14:textId="77777777" w:rsidR="000A5953" w:rsidRDefault="000A5953" w:rsidP="000A5953">
      <w:pPr>
        <w:rPr>
          <w:rtl/>
        </w:rPr>
      </w:pPr>
    </w:p>
    <w:p w14:paraId="57EE1D0B" w14:textId="585FC0FD" w:rsidR="00672967" w:rsidRDefault="00672967" w:rsidP="000A5953">
      <w:pPr>
        <w:pStyle w:val="Heading2"/>
        <w:rPr>
          <w:rtl/>
        </w:rPr>
      </w:pPr>
      <w:r>
        <w:rPr>
          <w:rFonts w:hint="cs"/>
          <w:rtl/>
        </w:rPr>
        <w:t xml:space="preserve">فصل </w:t>
      </w:r>
      <w:r w:rsidR="00A7706A">
        <w:rPr>
          <w:rFonts w:hint="cs"/>
          <w:rtl/>
        </w:rPr>
        <w:t>ششم</w:t>
      </w:r>
      <w:r>
        <w:rPr>
          <w:rFonts w:hint="cs"/>
          <w:rtl/>
        </w:rPr>
        <w:t xml:space="preserve"> کسب و کار جدید</w:t>
      </w:r>
    </w:p>
    <w:p w14:paraId="615F6831" w14:textId="648A2F76" w:rsidR="00C37FEE" w:rsidRDefault="00672967" w:rsidP="000A5953">
      <w:pPr>
        <w:rPr>
          <w:rtl/>
        </w:rPr>
      </w:pPr>
      <w:r>
        <w:rPr>
          <w:rFonts w:hint="cs"/>
          <w:rtl/>
        </w:rPr>
        <w:t>چند روز بعد هنگام</w:t>
      </w:r>
      <w:r w:rsidR="00C37FEE">
        <w:rPr>
          <w:rFonts w:hint="cs"/>
          <w:rtl/>
        </w:rPr>
        <w:t xml:space="preserve"> برگشتن </w:t>
      </w:r>
      <w:r w:rsidR="00D1701F">
        <w:rPr>
          <w:rFonts w:hint="cs"/>
          <w:rtl/>
        </w:rPr>
        <w:t xml:space="preserve">جیک </w:t>
      </w:r>
      <w:r w:rsidR="00C37FEE">
        <w:rPr>
          <w:rFonts w:hint="cs"/>
          <w:rtl/>
        </w:rPr>
        <w:t>از مسابقه</w:t>
      </w:r>
      <w:r>
        <w:rPr>
          <w:rFonts w:hint="cs"/>
          <w:rtl/>
        </w:rPr>
        <w:t xml:space="preserve"> مثل همیشه در تمام راه</w:t>
      </w:r>
      <w:r w:rsidR="00C37FEE">
        <w:rPr>
          <w:rFonts w:hint="cs"/>
          <w:rtl/>
        </w:rPr>
        <w:t xml:space="preserve"> مدام بین او و مونیکا اس ام اس رد و بدل میشود. وقتی جیک به یتیم خانه رس</w:t>
      </w:r>
      <w:r>
        <w:rPr>
          <w:rFonts w:hint="cs"/>
          <w:rtl/>
        </w:rPr>
        <w:t>ی</w:t>
      </w:r>
      <w:r w:rsidR="00C37FEE">
        <w:rPr>
          <w:rFonts w:hint="cs"/>
          <w:rtl/>
        </w:rPr>
        <w:t xml:space="preserve">د. در پیامی به مونیکا میگوید که باید بخوابد چون خیلی خسته است. اما به اتاق مطالعه میرد. درب قفل است. به اتاق خودش </w:t>
      </w:r>
      <w:r w:rsidR="006148C5">
        <w:rPr>
          <w:rFonts w:hint="cs"/>
          <w:rtl/>
        </w:rPr>
        <w:t>می‌رود</w:t>
      </w:r>
      <w:r w:rsidR="00C37FEE">
        <w:rPr>
          <w:rFonts w:hint="cs"/>
          <w:rtl/>
        </w:rPr>
        <w:t xml:space="preserve">. ولی سه تا از </w:t>
      </w:r>
      <w:r w:rsidR="00914EF1">
        <w:rPr>
          <w:rFonts w:hint="cs"/>
          <w:rtl/>
        </w:rPr>
        <w:t>بچه‌ها</w:t>
      </w:r>
      <w:r w:rsidR="00C37FEE">
        <w:rPr>
          <w:rFonts w:hint="cs"/>
          <w:rtl/>
        </w:rPr>
        <w:t xml:space="preserve"> آنجا مشغول ورق بازی هستند. سلامی </w:t>
      </w:r>
      <w:r w:rsidR="006148C5">
        <w:rPr>
          <w:rFonts w:hint="cs"/>
          <w:rtl/>
        </w:rPr>
        <w:t>می‌کند</w:t>
      </w:r>
      <w:r w:rsidR="00C37FEE">
        <w:rPr>
          <w:rFonts w:hint="cs"/>
          <w:rtl/>
        </w:rPr>
        <w:t xml:space="preserve"> و اینبار به سمت اتاق خانم لین </w:t>
      </w:r>
      <w:r w:rsidR="006148C5">
        <w:rPr>
          <w:rFonts w:hint="cs"/>
          <w:rtl/>
        </w:rPr>
        <w:t>می‌رود</w:t>
      </w:r>
      <w:r w:rsidR="00C37FEE">
        <w:rPr>
          <w:rFonts w:hint="cs"/>
          <w:rtl/>
        </w:rPr>
        <w:t xml:space="preserve">. </w:t>
      </w:r>
    </w:p>
    <w:p w14:paraId="01E414BF" w14:textId="294D2E22" w:rsidR="00C37FEE" w:rsidRDefault="00C37FEE" w:rsidP="000A5953">
      <w:pPr>
        <w:rPr>
          <w:rtl/>
        </w:rPr>
      </w:pPr>
      <w:r>
        <w:rPr>
          <w:rFonts w:hint="cs"/>
          <w:rtl/>
        </w:rPr>
        <w:t>جیک:"میشه برم کتابخونه."</w:t>
      </w:r>
    </w:p>
    <w:p w14:paraId="10EF9FE0" w14:textId="71F3BAB4" w:rsidR="00C37FEE" w:rsidRDefault="00C37FEE" w:rsidP="000A5953">
      <w:pPr>
        <w:rPr>
          <w:rtl/>
        </w:rPr>
      </w:pPr>
      <w:r>
        <w:rPr>
          <w:rFonts w:hint="cs"/>
          <w:rtl/>
        </w:rPr>
        <w:t>خانم لین:"فردا."</w:t>
      </w:r>
    </w:p>
    <w:p w14:paraId="2E4E8E71" w14:textId="31D6AFA7" w:rsidR="00C37FEE" w:rsidRDefault="00C37FEE" w:rsidP="000A5953">
      <w:pPr>
        <w:rPr>
          <w:rtl/>
        </w:rPr>
      </w:pPr>
      <w:r>
        <w:rPr>
          <w:rFonts w:hint="cs"/>
          <w:rtl/>
        </w:rPr>
        <w:t xml:space="preserve">جیک:"یک جای ساکت </w:t>
      </w:r>
      <w:r w:rsidR="006148C5">
        <w:rPr>
          <w:rFonts w:hint="cs"/>
          <w:rtl/>
        </w:rPr>
        <w:t>می‌خوام</w:t>
      </w:r>
      <w:r>
        <w:rPr>
          <w:rFonts w:hint="cs"/>
          <w:rtl/>
        </w:rPr>
        <w:t>."</w:t>
      </w:r>
    </w:p>
    <w:p w14:paraId="4E3B43E8" w14:textId="18B7570F" w:rsidR="00C37FEE" w:rsidRDefault="00C36E92" w:rsidP="000A5953">
      <w:pPr>
        <w:rPr>
          <w:rtl/>
        </w:rPr>
      </w:pPr>
      <w:r>
        <w:rPr>
          <w:rFonts w:hint="cs"/>
          <w:rtl/>
        </w:rPr>
        <w:t>خانم لین:"آشپزخونه".</w:t>
      </w:r>
    </w:p>
    <w:p w14:paraId="068C9ECE" w14:textId="77777777" w:rsidR="00D1701F" w:rsidRDefault="00C36E92" w:rsidP="000A5953">
      <w:pPr>
        <w:rPr>
          <w:rtl/>
        </w:rPr>
      </w:pPr>
      <w:r>
        <w:rPr>
          <w:rFonts w:hint="cs"/>
          <w:rtl/>
        </w:rPr>
        <w:t xml:space="preserve">جیک:"مرسی". به سمت آشپزخانه </w:t>
      </w:r>
      <w:r w:rsidR="006148C5">
        <w:rPr>
          <w:rFonts w:hint="cs"/>
          <w:rtl/>
        </w:rPr>
        <w:t>می‌رود</w:t>
      </w:r>
      <w:r>
        <w:rPr>
          <w:rFonts w:hint="cs"/>
          <w:rtl/>
        </w:rPr>
        <w:t>. وارد آشپز خانه میشود. مری روی یکی از صندلی ها نشسته و</w:t>
      </w:r>
      <w:r w:rsidR="0034475E">
        <w:rPr>
          <w:rFonts w:hint="cs"/>
          <w:rtl/>
        </w:rPr>
        <w:t xml:space="preserve"> </w:t>
      </w:r>
      <w:r>
        <w:rPr>
          <w:rFonts w:hint="cs"/>
          <w:rtl/>
        </w:rPr>
        <w:t>لبتابش جلویش روشن است. و با هر دو دست سرش را گرفته.</w:t>
      </w:r>
    </w:p>
    <w:p w14:paraId="4C93AA19" w14:textId="322EFC68" w:rsidR="00C36E92" w:rsidRDefault="00C36E92" w:rsidP="000A5953">
      <w:pPr>
        <w:pStyle w:val="ListParagraph"/>
        <w:numPr>
          <w:ilvl w:val="0"/>
          <w:numId w:val="1"/>
        </w:numPr>
        <w:rPr>
          <w:rtl/>
        </w:rPr>
      </w:pPr>
      <w:r>
        <w:rPr>
          <w:rFonts w:hint="cs"/>
          <w:rtl/>
        </w:rPr>
        <w:lastRenderedPageBreak/>
        <w:t xml:space="preserve">"سلام" </w:t>
      </w:r>
    </w:p>
    <w:p w14:paraId="7C7F230F" w14:textId="0B0FE2A9" w:rsidR="00C36E92" w:rsidRDefault="00C36E92" w:rsidP="000A5953">
      <w:pPr>
        <w:rPr>
          <w:rtl/>
        </w:rPr>
      </w:pPr>
      <w:r>
        <w:rPr>
          <w:rFonts w:hint="cs"/>
          <w:rtl/>
        </w:rPr>
        <w:t>مری:"سلام"</w:t>
      </w:r>
    </w:p>
    <w:p w14:paraId="7B7720A4" w14:textId="470656FD" w:rsidR="00C36E92" w:rsidRDefault="00C36E92" w:rsidP="000A5953">
      <w:pPr>
        <w:rPr>
          <w:rtl/>
        </w:rPr>
      </w:pPr>
      <w:r>
        <w:rPr>
          <w:rFonts w:hint="cs"/>
          <w:rtl/>
        </w:rPr>
        <w:t xml:space="preserve">جیک: آنسوی آشپزخانه مینشیند. و از کیفش قلم و کاغذ در میاورد و مشغول نوشتن میشود. اول عددی را که برای مخارج بودنش با مونیکا بدست آورده مینویسد. بعد </w:t>
      </w:r>
      <w:r w:rsidR="00616CFD">
        <w:tab/>
      </w:r>
      <w:r>
        <w:rPr>
          <w:rFonts w:hint="cs"/>
          <w:rtl/>
        </w:rPr>
        <w:t xml:space="preserve"> سوال بزرگ میگذارد. بعد صرفه جویی هایش را لیست </w:t>
      </w:r>
      <w:r w:rsidR="006148C5">
        <w:rPr>
          <w:rFonts w:hint="cs"/>
          <w:rtl/>
        </w:rPr>
        <w:t>می‌کند</w:t>
      </w:r>
      <w:r>
        <w:rPr>
          <w:rFonts w:hint="cs"/>
          <w:rtl/>
        </w:rPr>
        <w:t xml:space="preserve">. پیاده برگشتن از باشگاه. هزینه خرید خوراکی در مدرسه و باشگاه را همیشه صرفه جویی </w:t>
      </w:r>
      <w:r w:rsidR="00914EF1">
        <w:rPr>
          <w:rFonts w:hint="cs"/>
          <w:rtl/>
        </w:rPr>
        <w:t>می‌کرد</w:t>
      </w:r>
      <w:r>
        <w:rPr>
          <w:rFonts w:hint="cs"/>
          <w:rtl/>
        </w:rPr>
        <w:t xml:space="preserve">. </w:t>
      </w:r>
    </w:p>
    <w:p w14:paraId="360C666A" w14:textId="67FAADCA" w:rsidR="00C36E92" w:rsidRDefault="00C36E92" w:rsidP="000A5953">
      <w:pPr>
        <w:rPr>
          <w:rtl/>
        </w:rPr>
      </w:pPr>
      <w:r>
        <w:rPr>
          <w:rFonts w:hint="cs"/>
          <w:rtl/>
        </w:rPr>
        <w:t>"باید یک کسب و کار شروع کنم. درآمد باشگاه رو باید پس انداز کنم برای این خرج های اضافه باید یک درآمد دیگه ایجاد کنم"</w:t>
      </w:r>
    </w:p>
    <w:p w14:paraId="16EA15BF" w14:textId="1DEE8BD4" w:rsidR="00C36E92" w:rsidRDefault="00C36E92" w:rsidP="000A5953">
      <w:pPr>
        <w:rPr>
          <w:rtl/>
        </w:rPr>
      </w:pPr>
      <w:r>
        <w:rPr>
          <w:rFonts w:hint="cs"/>
          <w:rtl/>
        </w:rPr>
        <w:t xml:space="preserve">روی کاغذ بزرگ مینویسد یک کسب و کار جدید. ویک علامت سوال برایش میگذارد. </w:t>
      </w:r>
    </w:p>
    <w:p w14:paraId="63770F77" w14:textId="791861B3" w:rsidR="00C36E92" w:rsidRDefault="00C36E92" w:rsidP="000A5953">
      <w:pPr>
        <w:rPr>
          <w:rtl/>
        </w:rPr>
      </w:pPr>
      <w:r>
        <w:rPr>
          <w:rFonts w:hint="cs"/>
          <w:rtl/>
        </w:rPr>
        <w:t>مری به شانه اش میزند. " چی کار میکنی</w:t>
      </w:r>
      <w:r w:rsidR="00D1701F">
        <w:rPr>
          <w:rFonts w:hint="cs"/>
          <w:rtl/>
        </w:rPr>
        <w:t>؟</w:t>
      </w:r>
      <w:r>
        <w:rPr>
          <w:rFonts w:hint="cs"/>
          <w:rtl/>
        </w:rPr>
        <w:t>"</w:t>
      </w:r>
    </w:p>
    <w:p w14:paraId="5E427E80" w14:textId="2967FD17" w:rsidR="00C36E92" w:rsidRDefault="00C36E92" w:rsidP="000A5953">
      <w:pPr>
        <w:rPr>
          <w:rtl/>
        </w:rPr>
      </w:pPr>
      <w:r>
        <w:rPr>
          <w:rFonts w:hint="cs"/>
          <w:rtl/>
        </w:rPr>
        <w:t>جیک:"دختره بچه مایه است. بچه شمال شهره. خونه دو طبقه دوبلکس، اتاقش از یتیم خونه ما بزرگتره. بخواهم باهاش باشم به یک منبع درآمد جدید نیاز دارم. مغزم کار نمیکنه خیلی خستم."</w:t>
      </w:r>
    </w:p>
    <w:p w14:paraId="491027E5" w14:textId="3B8793CF" w:rsidR="00C36E92" w:rsidRDefault="00C36E92" w:rsidP="000A5953">
      <w:pPr>
        <w:rPr>
          <w:rtl/>
        </w:rPr>
      </w:pPr>
      <w:r>
        <w:rPr>
          <w:rFonts w:hint="cs"/>
          <w:rtl/>
        </w:rPr>
        <w:t>مری:"منم مغزم کار نمیکنه بعید میدونم امروز بتونم چیزی بنویسم بریم تو اتاق من شاید بتونیم عقلمون رو بگذاریم روی هم و مشکل تو رو حل کنیم. "</w:t>
      </w:r>
    </w:p>
    <w:p w14:paraId="11AA4605" w14:textId="3D383742" w:rsidR="00C36E92" w:rsidRDefault="00C36E92" w:rsidP="000A5953">
      <w:pPr>
        <w:rPr>
          <w:rtl/>
        </w:rPr>
      </w:pPr>
      <w:r>
        <w:rPr>
          <w:rFonts w:hint="cs"/>
          <w:rtl/>
        </w:rPr>
        <w:t>جیک:"خانم لین گیر میده شب بیام تو اتاق تو. "</w:t>
      </w:r>
    </w:p>
    <w:p w14:paraId="30ACA2A3" w14:textId="4F2B7BFF" w:rsidR="00C36E92" w:rsidRDefault="00C36E92" w:rsidP="000A5953">
      <w:pPr>
        <w:rPr>
          <w:rtl/>
        </w:rPr>
      </w:pPr>
      <w:r>
        <w:rPr>
          <w:rFonts w:hint="cs"/>
          <w:rtl/>
        </w:rPr>
        <w:t>مری:"ولش کن بابا! گیر بده، کی اونو تحویل میگیره بریم."</w:t>
      </w:r>
    </w:p>
    <w:p w14:paraId="1CE6CA2F" w14:textId="40200500" w:rsidR="00C36E92" w:rsidRDefault="00C36E92" w:rsidP="000A5953">
      <w:pPr>
        <w:rPr>
          <w:rtl/>
        </w:rPr>
      </w:pPr>
      <w:r>
        <w:rPr>
          <w:rFonts w:hint="cs"/>
          <w:rtl/>
        </w:rPr>
        <w:t xml:space="preserve">در اتاق مری جیک و مری پشت میز تحریر مری مینشینند. مری خوب چه کسب و کارهایی تو ذهنت هست. هر چی به ذهنت میرسه بگو. </w:t>
      </w:r>
    </w:p>
    <w:p w14:paraId="276CB0D6" w14:textId="3139E064" w:rsidR="00C36E92" w:rsidRDefault="00C36E92" w:rsidP="000A5953">
      <w:pPr>
        <w:rPr>
          <w:rtl/>
        </w:rPr>
      </w:pPr>
      <w:r>
        <w:rPr>
          <w:rFonts w:hint="cs"/>
          <w:rtl/>
        </w:rPr>
        <w:t xml:space="preserve">جیک: چند کسب و کار را نام میبرد. </w:t>
      </w:r>
    </w:p>
    <w:p w14:paraId="14623A97" w14:textId="46DEF4FA" w:rsidR="00C36E92" w:rsidRDefault="00C36E92" w:rsidP="000A5953">
      <w:pPr>
        <w:rPr>
          <w:rtl/>
        </w:rPr>
      </w:pPr>
      <w:r>
        <w:rPr>
          <w:rFonts w:hint="cs"/>
          <w:rtl/>
        </w:rPr>
        <w:lastRenderedPageBreak/>
        <w:t xml:space="preserve">مری: خوب از اینها میشود این چند تا رو داخل یتیم خونه اجرایی کرد. از بین اینها یکی را انتخاب کن. </w:t>
      </w:r>
    </w:p>
    <w:p w14:paraId="7B4C2D90" w14:textId="5657E09E" w:rsidR="006E687B" w:rsidRDefault="00C36E92" w:rsidP="000A5953">
      <w:pPr>
        <w:rPr>
          <w:rtl/>
        </w:rPr>
      </w:pPr>
      <w:r>
        <w:rPr>
          <w:rFonts w:hint="cs"/>
          <w:rtl/>
        </w:rPr>
        <w:t>جیک فکر خوبیه تو یتیم خونه</w:t>
      </w:r>
      <w:r w:rsidR="006E687B">
        <w:rPr>
          <w:rFonts w:hint="cs"/>
          <w:rtl/>
        </w:rPr>
        <w:t xml:space="preserve"> هم </w:t>
      </w:r>
      <w:r w:rsidR="00914EF1">
        <w:rPr>
          <w:rFonts w:hint="cs"/>
          <w:rtl/>
        </w:rPr>
        <w:t>این‌که</w:t>
      </w:r>
      <w:r w:rsidR="006E687B">
        <w:rPr>
          <w:rFonts w:hint="cs"/>
          <w:rtl/>
        </w:rPr>
        <w:t xml:space="preserve"> یک عالمه نیروی کار </w:t>
      </w:r>
      <w:r>
        <w:rPr>
          <w:rFonts w:hint="cs"/>
          <w:rtl/>
        </w:rPr>
        <w:t xml:space="preserve">داریم. </w:t>
      </w:r>
      <w:r w:rsidR="006E687B">
        <w:rPr>
          <w:rFonts w:hint="cs"/>
          <w:rtl/>
        </w:rPr>
        <w:t xml:space="preserve">هم </w:t>
      </w:r>
      <w:r w:rsidR="00914EF1">
        <w:rPr>
          <w:rFonts w:hint="cs"/>
          <w:rtl/>
        </w:rPr>
        <w:t>این‌که</w:t>
      </w:r>
      <w:r w:rsidR="006E687B">
        <w:rPr>
          <w:rFonts w:hint="cs"/>
          <w:rtl/>
        </w:rPr>
        <w:t xml:space="preserve"> </w:t>
      </w:r>
      <w:r>
        <w:rPr>
          <w:rFonts w:hint="cs"/>
          <w:rtl/>
        </w:rPr>
        <w:t>خودمون</w:t>
      </w:r>
      <w:r w:rsidR="0034475E">
        <w:rPr>
          <w:rFonts w:hint="cs"/>
          <w:rtl/>
        </w:rPr>
        <w:t xml:space="preserve"> </w:t>
      </w:r>
      <w:r w:rsidR="006E687B">
        <w:rPr>
          <w:rFonts w:hint="cs"/>
          <w:rtl/>
        </w:rPr>
        <w:t xml:space="preserve">از عهده کارهای اداری بر نمی </w:t>
      </w:r>
      <w:r>
        <w:rPr>
          <w:rFonts w:hint="cs"/>
          <w:rtl/>
        </w:rPr>
        <w:t>آییم، اینجا باشیم خانم لین کمک میکنه.</w:t>
      </w:r>
      <w:r w:rsidR="006E687B">
        <w:rPr>
          <w:rFonts w:hint="cs"/>
          <w:rtl/>
        </w:rPr>
        <w:t xml:space="preserve"> </w:t>
      </w:r>
    </w:p>
    <w:p w14:paraId="7C2D1697" w14:textId="28F27719" w:rsidR="007A2BEF" w:rsidRDefault="006E687B" w:rsidP="000A5953">
      <w:pPr>
        <w:rPr>
          <w:rtl/>
        </w:rPr>
      </w:pPr>
      <w:r>
        <w:rPr>
          <w:rFonts w:hint="cs"/>
          <w:rtl/>
        </w:rPr>
        <w:t xml:space="preserve">کار چندان خاصی نبود او میوه را میخرید و خشک </w:t>
      </w:r>
      <w:r w:rsidR="00914EF1">
        <w:rPr>
          <w:rFonts w:hint="cs"/>
          <w:rtl/>
        </w:rPr>
        <w:t>می‌کرد</w:t>
      </w:r>
      <w:r>
        <w:rPr>
          <w:rFonts w:hint="cs"/>
          <w:rtl/>
        </w:rPr>
        <w:t xml:space="preserve"> و بسته بندی </w:t>
      </w:r>
      <w:r w:rsidR="00914EF1">
        <w:rPr>
          <w:rFonts w:hint="cs"/>
          <w:rtl/>
        </w:rPr>
        <w:t>می‌کرد</w:t>
      </w:r>
      <w:r>
        <w:rPr>
          <w:rFonts w:hint="cs"/>
          <w:rtl/>
        </w:rPr>
        <w:t xml:space="preserve"> و میفروخت. این کل ایده بود</w:t>
      </w:r>
      <w:r w:rsidR="00303F7F">
        <w:rPr>
          <w:rFonts w:hint="cs"/>
          <w:rtl/>
        </w:rPr>
        <w:t>.</w:t>
      </w:r>
      <w:r>
        <w:rPr>
          <w:rFonts w:hint="cs"/>
          <w:rtl/>
        </w:rPr>
        <w:t xml:space="preserve"> </w:t>
      </w:r>
    </w:p>
    <w:p w14:paraId="036A5B03" w14:textId="1E3BFA22" w:rsidR="006E687B" w:rsidRDefault="007A2BEF" w:rsidP="000A5953">
      <w:pPr>
        <w:rPr>
          <w:rtl/>
        </w:rPr>
      </w:pPr>
      <w:r>
        <w:rPr>
          <w:rFonts w:hint="cs"/>
          <w:rtl/>
        </w:rPr>
        <w:t>جیک به مری گفت که فعلا ایده را به کسی نگوید.</w:t>
      </w:r>
      <w:r w:rsidR="006E687B">
        <w:rPr>
          <w:rFonts w:hint="cs"/>
          <w:rtl/>
        </w:rPr>
        <w:t xml:space="preserve"> یک روز بعد از باشگاه هنگام برگشتن به یتیم خانه با چند کیلو میوه برگشت. </w:t>
      </w:r>
    </w:p>
    <w:p w14:paraId="6AF141FE" w14:textId="7292F560" w:rsidR="006E687B" w:rsidRDefault="006E687B" w:rsidP="000A5953">
      <w:pPr>
        <w:rPr>
          <w:rtl/>
        </w:rPr>
      </w:pPr>
      <w:r>
        <w:rPr>
          <w:rFonts w:hint="cs"/>
          <w:rtl/>
        </w:rPr>
        <w:t xml:space="preserve">وارد یتیم خانه که شد به آشپزخانه رفت و میوه ها را شست و روی میز گذاشت. بعد به سمت اتاق مری رفت و او را به آشپزخانه آورد و ازش خواست که در خوردکردن میوه ها کمک کند. </w:t>
      </w:r>
    </w:p>
    <w:p w14:paraId="0ADC56BF" w14:textId="68D3B797" w:rsidR="006E687B" w:rsidRDefault="006E687B" w:rsidP="000A5953">
      <w:pPr>
        <w:rPr>
          <w:rtl/>
        </w:rPr>
      </w:pPr>
      <w:r>
        <w:rPr>
          <w:rFonts w:hint="cs"/>
          <w:rtl/>
        </w:rPr>
        <w:t xml:space="preserve">مری یک سیب برمیدارد و گاز میزند. </w:t>
      </w:r>
    </w:p>
    <w:p w14:paraId="26288506" w14:textId="3FFF41E0" w:rsidR="006E687B" w:rsidRDefault="006E687B" w:rsidP="000A5953">
      <w:pPr>
        <w:rPr>
          <w:rtl/>
        </w:rPr>
      </w:pPr>
      <w:r>
        <w:rPr>
          <w:rFonts w:hint="cs"/>
          <w:rtl/>
        </w:rPr>
        <w:t xml:space="preserve">جیک: </w:t>
      </w:r>
      <w:r w:rsidR="00E2598D">
        <w:rPr>
          <w:rFonts w:hint="cs"/>
          <w:rtl/>
        </w:rPr>
        <w:t>"</w:t>
      </w:r>
      <w:r>
        <w:rPr>
          <w:rFonts w:hint="cs"/>
          <w:rtl/>
        </w:rPr>
        <w:t xml:space="preserve">قراره این ها رو بفروشم اگه همش رو بخوری خودت باید پولش رو بدی. </w:t>
      </w:r>
      <w:r w:rsidR="00E2598D">
        <w:rPr>
          <w:rFonts w:hint="cs"/>
          <w:rtl/>
        </w:rPr>
        <w:t>"</w:t>
      </w:r>
    </w:p>
    <w:p w14:paraId="0F815E81" w14:textId="2FBDF595" w:rsidR="006E687B" w:rsidRDefault="006E687B" w:rsidP="000A5953">
      <w:pPr>
        <w:rPr>
          <w:rtl/>
        </w:rPr>
      </w:pPr>
      <w:r>
        <w:rPr>
          <w:rFonts w:hint="cs"/>
          <w:rtl/>
        </w:rPr>
        <w:t xml:space="preserve">جیک در یک شیرینی فروشی بالاشهر میوهای خشک بسته بندی شده دیده بود. </w:t>
      </w:r>
      <w:r w:rsidR="00914EF1">
        <w:rPr>
          <w:rFonts w:hint="cs"/>
          <w:rtl/>
        </w:rPr>
        <w:t>می‌دانست</w:t>
      </w:r>
      <w:r>
        <w:rPr>
          <w:rFonts w:hint="cs"/>
          <w:rtl/>
        </w:rPr>
        <w:t xml:space="preserve"> چه تعداد میوه باید برای هر بسته جدا کند.</w:t>
      </w:r>
      <w:r w:rsidR="0034475E">
        <w:rPr>
          <w:rFonts w:hint="cs"/>
          <w:rtl/>
        </w:rPr>
        <w:t xml:space="preserve"> </w:t>
      </w:r>
      <w:r w:rsidR="007B2AC5">
        <w:rPr>
          <w:rFonts w:hint="cs"/>
          <w:rtl/>
        </w:rPr>
        <w:t xml:space="preserve">هنوز بسته بندی و لیبل نخریده بود. ولی میوها شسته شده بودند و نمیشد خیلی منتظر ایستاد و باید اول میوه ها را خشک </w:t>
      </w:r>
      <w:r w:rsidR="00914EF1">
        <w:rPr>
          <w:rFonts w:hint="cs"/>
          <w:rtl/>
        </w:rPr>
        <w:t>می‌کرد</w:t>
      </w:r>
      <w:r w:rsidR="007B2AC5">
        <w:rPr>
          <w:rFonts w:hint="cs"/>
          <w:rtl/>
        </w:rPr>
        <w:t xml:space="preserve">. </w:t>
      </w:r>
    </w:p>
    <w:p w14:paraId="2208D419" w14:textId="53078C01" w:rsidR="007B2AC5" w:rsidRDefault="007B2AC5" w:rsidP="000A5953">
      <w:pPr>
        <w:rPr>
          <w:rtl/>
        </w:rPr>
      </w:pPr>
      <w:r>
        <w:rPr>
          <w:rFonts w:hint="cs"/>
          <w:rtl/>
        </w:rPr>
        <w:t xml:space="preserve">خانم لین به آشپزخانه وارد شد. چکار میکنید </w:t>
      </w:r>
      <w:r w:rsidR="00914EF1">
        <w:rPr>
          <w:rFonts w:hint="cs"/>
          <w:rtl/>
        </w:rPr>
        <w:t>بچه‌ها</w:t>
      </w:r>
      <w:r>
        <w:rPr>
          <w:rFonts w:hint="cs"/>
          <w:rtl/>
        </w:rPr>
        <w:t xml:space="preserve"> و لبخندی به هر دو زد. </w:t>
      </w:r>
    </w:p>
    <w:p w14:paraId="22D1C807" w14:textId="203D9661" w:rsidR="007B2AC5" w:rsidRDefault="007B2AC5" w:rsidP="000A5953">
      <w:pPr>
        <w:rPr>
          <w:rtl/>
        </w:rPr>
      </w:pPr>
      <w:r>
        <w:rPr>
          <w:rFonts w:hint="cs"/>
          <w:rtl/>
        </w:rPr>
        <w:t>جیک قراره میوه خشک بفروشم. دار</w:t>
      </w:r>
      <w:r w:rsidR="00633CDA">
        <w:rPr>
          <w:rFonts w:hint="cs"/>
          <w:rtl/>
        </w:rPr>
        <w:t>ی</w:t>
      </w:r>
      <w:r>
        <w:rPr>
          <w:rFonts w:hint="cs"/>
          <w:rtl/>
        </w:rPr>
        <w:t>م خوردشون میکنم. اگر مری همه رو نخوره</w:t>
      </w:r>
      <w:r w:rsidR="007A2BEF">
        <w:rPr>
          <w:rFonts w:hint="cs"/>
          <w:rtl/>
        </w:rPr>
        <w:t>؟</w:t>
      </w:r>
      <w:r>
        <w:rPr>
          <w:rFonts w:hint="cs"/>
          <w:rtl/>
        </w:rPr>
        <w:t xml:space="preserve"> </w:t>
      </w:r>
    </w:p>
    <w:p w14:paraId="06E760E8" w14:textId="2F634FC3" w:rsidR="007B2AC5" w:rsidRDefault="007B2AC5" w:rsidP="000A5953">
      <w:pPr>
        <w:rPr>
          <w:rtl/>
        </w:rPr>
      </w:pPr>
      <w:r>
        <w:rPr>
          <w:rFonts w:hint="cs"/>
          <w:rtl/>
        </w:rPr>
        <w:t xml:space="preserve">خانم لین به داد مری میرسد که در حال له کردن یک سیب با چاقو است و بدون حرف زدن شیوه درست خوردکردن سیب را به او نشان میدهد. </w:t>
      </w:r>
    </w:p>
    <w:p w14:paraId="0FF7A8AF" w14:textId="2872F655" w:rsidR="007B2AC5" w:rsidRDefault="007B2AC5" w:rsidP="000A5953">
      <w:pPr>
        <w:rPr>
          <w:rtl/>
        </w:rPr>
      </w:pPr>
      <w:r>
        <w:rPr>
          <w:rFonts w:hint="cs"/>
          <w:rtl/>
        </w:rPr>
        <w:lastRenderedPageBreak/>
        <w:t xml:space="preserve">مری سری تکان میدهد و سیب بعدی را برمیدارد. </w:t>
      </w:r>
    </w:p>
    <w:p w14:paraId="5D60E98D" w14:textId="58DE3116" w:rsidR="007B2AC5" w:rsidRDefault="007B2AC5" w:rsidP="000A5953">
      <w:pPr>
        <w:rPr>
          <w:rtl/>
        </w:rPr>
      </w:pPr>
      <w:r>
        <w:rPr>
          <w:rFonts w:hint="cs"/>
          <w:rtl/>
        </w:rPr>
        <w:t xml:space="preserve">خانم لین حالا چرا فقط سیب و پرتقال گرفتی. این میوه ها همیشه تو بازار هست. گلخونه ای اش </w:t>
      </w:r>
      <w:r w:rsidR="00633CDA">
        <w:rPr>
          <w:rFonts w:hint="cs"/>
          <w:rtl/>
        </w:rPr>
        <w:t xml:space="preserve">رو همیشه میشه خرید. </w:t>
      </w:r>
      <w:r>
        <w:rPr>
          <w:rFonts w:hint="cs"/>
          <w:rtl/>
        </w:rPr>
        <w:t xml:space="preserve">بهتره که میوه هایی مثل کیوی و موز و </w:t>
      </w:r>
      <w:r w:rsidR="0047297C">
        <w:rPr>
          <w:rFonts w:hint="cs"/>
          <w:rtl/>
        </w:rPr>
        <w:t>منگو و آناناس</w:t>
      </w:r>
      <w:r w:rsidR="00303F7F">
        <w:rPr>
          <w:rFonts w:hint="cs"/>
          <w:rtl/>
        </w:rPr>
        <w:t xml:space="preserve"> و نارگیل</w:t>
      </w:r>
      <w:r w:rsidR="0047297C">
        <w:rPr>
          <w:rFonts w:hint="cs"/>
          <w:rtl/>
        </w:rPr>
        <w:t xml:space="preserve"> </w:t>
      </w:r>
      <w:r w:rsidR="00633CDA">
        <w:rPr>
          <w:rFonts w:hint="cs"/>
          <w:rtl/>
        </w:rPr>
        <w:t xml:space="preserve">رو برای خشک کردن انتخاب </w:t>
      </w:r>
      <w:r w:rsidR="00914EF1">
        <w:rPr>
          <w:rFonts w:hint="cs"/>
          <w:rtl/>
        </w:rPr>
        <w:t>می‌کرد</w:t>
      </w:r>
      <w:r w:rsidR="00633CDA">
        <w:rPr>
          <w:rFonts w:hint="cs"/>
          <w:rtl/>
        </w:rPr>
        <w:t>ی</w:t>
      </w:r>
      <w:r w:rsidR="0047297C">
        <w:rPr>
          <w:rFonts w:hint="cs"/>
          <w:rtl/>
        </w:rPr>
        <w:t xml:space="preserve">. </w:t>
      </w:r>
    </w:p>
    <w:p w14:paraId="1DDFD93F" w14:textId="1199A7E1" w:rsidR="0047297C" w:rsidRDefault="0047297C" w:rsidP="000A5953">
      <w:pPr>
        <w:rPr>
          <w:rtl/>
        </w:rPr>
      </w:pPr>
      <w:r>
        <w:rPr>
          <w:rFonts w:hint="cs"/>
          <w:rtl/>
        </w:rPr>
        <w:t xml:space="preserve">جیک: </w:t>
      </w:r>
      <w:r w:rsidR="00E2598D">
        <w:rPr>
          <w:rFonts w:hint="cs"/>
          <w:rtl/>
        </w:rPr>
        <w:t>"</w:t>
      </w:r>
      <w:r>
        <w:rPr>
          <w:rFonts w:hint="cs"/>
          <w:rtl/>
        </w:rPr>
        <w:t>منگو دیگه چیه؟</w:t>
      </w:r>
      <w:r w:rsidR="00E2598D">
        <w:rPr>
          <w:rFonts w:hint="cs"/>
          <w:rtl/>
        </w:rPr>
        <w:t>"</w:t>
      </w:r>
    </w:p>
    <w:p w14:paraId="398CA22B" w14:textId="14B4A174" w:rsidR="0047297C" w:rsidRDefault="0047297C" w:rsidP="000A5953">
      <w:pPr>
        <w:rPr>
          <w:rtl/>
        </w:rPr>
      </w:pPr>
      <w:r>
        <w:rPr>
          <w:rFonts w:hint="cs"/>
          <w:rtl/>
        </w:rPr>
        <w:t xml:space="preserve">خانم لین: </w:t>
      </w:r>
      <w:r w:rsidR="00E2598D">
        <w:rPr>
          <w:rFonts w:hint="cs"/>
          <w:rtl/>
        </w:rPr>
        <w:t>"</w:t>
      </w:r>
      <w:r>
        <w:rPr>
          <w:rFonts w:hint="cs"/>
          <w:rtl/>
        </w:rPr>
        <w:t xml:space="preserve">ماه پیش گرفتیم برای </w:t>
      </w:r>
      <w:r w:rsidR="00914EF1">
        <w:rPr>
          <w:rFonts w:hint="cs"/>
          <w:rtl/>
        </w:rPr>
        <w:t>بچه‌ها</w:t>
      </w:r>
      <w:r>
        <w:rPr>
          <w:rFonts w:hint="cs"/>
          <w:rtl/>
        </w:rPr>
        <w:t xml:space="preserve"> یکی از خیرین آورده بود. هر چی صدات کردم از اتاقت بیرون نیومدی. </w:t>
      </w:r>
      <w:r w:rsidR="00E2598D">
        <w:rPr>
          <w:rFonts w:hint="cs"/>
          <w:rtl/>
        </w:rPr>
        <w:t>"</w:t>
      </w:r>
    </w:p>
    <w:p w14:paraId="0A85BCC4" w14:textId="5EECD682" w:rsidR="0047297C" w:rsidRDefault="0047297C" w:rsidP="000A5953">
      <w:pPr>
        <w:rPr>
          <w:rtl/>
        </w:rPr>
      </w:pPr>
      <w:r>
        <w:rPr>
          <w:rFonts w:hint="cs"/>
          <w:rtl/>
        </w:rPr>
        <w:t>جیک :</w:t>
      </w:r>
      <w:r w:rsidR="00E2598D">
        <w:rPr>
          <w:rFonts w:hint="cs"/>
          <w:rtl/>
        </w:rPr>
        <w:t>"</w:t>
      </w:r>
      <w:r>
        <w:rPr>
          <w:rFonts w:hint="cs"/>
          <w:rtl/>
        </w:rPr>
        <w:t xml:space="preserve"> میوه است</w:t>
      </w:r>
      <w:r w:rsidR="00633CDA">
        <w:rPr>
          <w:rFonts w:hint="cs"/>
          <w:rtl/>
        </w:rPr>
        <w:t>؟</w:t>
      </w:r>
      <w:r>
        <w:rPr>
          <w:rFonts w:hint="cs"/>
          <w:rtl/>
        </w:rPr>
        <w:t xml:space="preserve"> </w:t>
      </w:r>
      <w:r w:rsidR="00E2598D">
        <w:rPr>
          <w:rFonts w:hint="cs"/>
          <w:rtl/>
        </w:rPr>
        <w:t>"</w:t>
      </w:r>
    </w:p>
    <w:p w14:paraId="10AB0DCB" w14:textId="4F2D3B89" w:rsidR="0047297C" w:rsidRDefault="0047297C" w:rsidP="000A5953">
      <w:pPr>
        <w:rPr>
          <w:rtl/>
        </w:rPr>
      </w:pPr>
      <w:r>
        <w:rPr>
          <w:rFonts w:hint="cs"/>
          <w:rtl/>
        </w:rPr>
        <w:t xml:space="preserve">خانم لین: </w:t>
      </w:r>
      <w:r w:rsidR="00E2598D">
        <w:rPr>
          <w:rFonts w:hint="cs"/>
          <w:rtl/>
        </w:rPr>
        <w:t>"</w:t>
      </w:r>
      <w:r>
        <w:rPr>
          <w:rFonts w:hint="cs"/>
          <w:rtl/>
        </w:rPr>
        <w:t xml:space="preserve">آره ولی ارزون نیست. </w:t>
      </w:r>
      <w:r w:rsidR="00E2598D">
        <w:rPr>
          <w:rFonts w:hint="cs"/>
          <w:rtl/>
        </w:rPr>
        <w:t>"</w:t>
      </w:r>
    </w:p>
    <w:p w14:paraId="191F3FEF" w14:textId="523BCE69" w:rsidR="0047297C" w:rsidRDefault="0047297C" w:rsidP="000A5953">
      <w:pPr>
        <w:rPr>
          <w:rtl/>
        </w:rPr>
      </w:pPr>
      <w:r>
        <w:rPr>
          <w:rFonts w:hint="cs"/>
          <w:rtl/>
        </w:rPr>
        <w:t xml:space="preserve">جیک: </w:t>
      </w:r>
      <w:r w:rsidR="00E2598D">
        <w:rPr>
          <w:rFonts w:hint="cs"/>
          <w:rtl/>
        </w:rPr>
        <w:t>"</w:t>
      </w:r>
      <w:r>
        <w:rPr>
          <w:rFonts w:hint="cs"/>
          <w:rtl/>
        </w:rPr>
        <w:t>باشه برای پارت دوم. وقتی این ها رو فروختیم بعد میریم سراغ میوه های دیگر.</w:t>
      </w:r>
      <w:r w:rsidR="00E2598D">
        <w:rPr>
          <w:rFonts w:hint="cs"/>
          <w:rtl/>
        </w:rPr>
        <w:t>"</w:t>
      </w:r>
    </w:p>
    <w:p w14:paraId="08A8A417" w14:textId="20B42692" w:rsidR="0047297C" w:rsidRDefault="0047297C" w:rsidP="000A5953">
      <w:pPr>
        <w:rPr>
          <w:rtl/>
        </w:rPr>
      </w:pPr>
      <w:r>
        <w:rPr>
          <w:rFonts w:hint="cs"/>
          <w:rtl/>
        </w:rPr>
        <w:t>خانم لین</w:t>
      </w:r>
      <w:r w:rsidR="00633CDA">
        <w:rPr>
          <w:rFonts w:hint="cs"/>
          <w:rtl/>
        </w:rPr>
        <w:t>:</w:t>
      </w:r>
      <w:r>
        <w:rPr>
          <w:rFonts w:hint="cs"/>
          <w:rtl/>
        </w:rPr>
        <w:t xml:space="preserve"> </w:t>
      </w:r>
      <w:r w:rsidR="00E2598D">
        <w:rPr>
          <w:rFonts w:hint="cs"/>
          <w:rtl/>
        </w:rPr>
        <w:t>"</w:t>
      </w:r>
      <w:r>
        <w:rPr>
          <w:rFonts w:hint="cs"/>
          <w:rtl/>
        </w:rPr>
        <w:t xml:space="preserve">کمک خواستین بگین. </w:t>
      </w:r>
      <w:r w:rsidR="00E2598D">
        <w:rPr>
          <w:rFonts w:hint="cs"/>
          <w:rtl/>
        </w:rPr>
        <w:t>"</w:t>
      </w:r>
    </w:p>
    <w:p w14:paraId="16153BA1" w14:textId="1F50AB12" w:rsidR="001620EF" w:rsidRDefault="001620EF" w:rsidP="001620EF">
      <w:pPr>
        <w:rPr>
          <w:rtl/>
        </w:rPr>
      </w:pPr>
      <w:r>
        <w:rPr>
          <w:rFonts w:hint="cs"/>
          <w:rtl/>
        </w:rPr>
        <w:t xml:space="preserve">لیلی به آشپزخانه میآید و با هردو احوالپرسی میکند. لیلی در گوش مری چیزی میگوید و هر دو با قهقهه از آشپزخانه خارج میشوند. بعد از چند ساعت مری به آشپزخانه برمیگردد. </w:t>
      </w:r>
    </w:p>
    <w:p w14:paraId="759A96E0" w14:textId="4A0A8C79" w:rsidR="001620EF" w:rsidRDefault="001620EF" w:rsidP="001620EF">
      <w:pPr>
        <w:rPr>
          <w:rtl/>
        </w:rPr>
      </w:pPr>
      <w:r>
        <w:rPr>
          <w:rFonts w:hint="cs"/>
          <w:rtl/>
        </w:rPr>
        <w:t>جیک : تو و لیلی باهم مشکل نداشتین؟</w:t>
      </w:r>
    </w:p>
    <w:p w14:paraId="6D52AA4A" w14:textId="288F9033" w:rsidR="001620EF" w:rsidRDefault="001620EF" w:rsidP="001620EF">
      <w:pPr>
        <w:rPr>
          <w:rtl/>
        </w:rPr>
      </w:pPr>
      <w:r>
        <w:rPr>
          <w:rFonts w:hint="cs"/>
          <w:rtl/>
        </w:rPr>
        <w:t xml:space="preserve">مری: ما مثل تو فیل نیستیم ماها آدمیم. همدیگرو میبخشیم. باهم دوباره آشتی میکنیم. </w:t>
      </w:r>
    </w:p>
    <w:p w14:paraId="74F74BDF" w14:textId="4B049FDB" w:rsidR="0047297C" w:rsidRDefault="0047297C" w:rsidP="000A5953">
      <w:pPr>
        <w:rPr>
          <w:rtl/>
        </w:rPr>
      </w:pPr>
      <w:r>
        <w:rPr>
          <w:rFonts w:hint="cs"/>
          <w:rtl/>
        </w:rPr>
        <w:t>جیک و مری همه میوه ها را خ</w:t>
      </w:r>
      <w:r w:rsidR="00AD0FF5">
        <w:rPr>
          <w:rFonts w:hint="cs"/>
          <w:rtl/>
        </w:rPr>
        <w:t>و</w:t>
      </w:r>
      <w:r>
        <w:rPr>
          <w:rFonts w:hint="cs"/>
          <w:rtl/>
        </w:rPr>
        <w:t>رد کرده اند. مری یک پارچه از یکی از کابینت ها بر میدارد و میوه ها را</w:t>
      </w:r>
      <w:r w:rsidR="0034475E">
        <w:rPr>
          <w:rFonts w:hint="cs"/>
          <w:rtl/>
        </w:rPr>
        <w:t xml:space="preserve"> </w:t>
      </w:r>
      <w:r>
        <w:rPr>
          <w:rFonts w:hint="cs"/>
          <w:rtl/>
        </w:rPr>
        <w:t xml:space="preserve">روی آن روی پیشخوانی که آفتاب مستقیم به آن نمیخورد میگذارد. </w:t>
      </w:r>
    </w:p>
    <w:p w14:paraId="5BDA1BA6" w14:textId="208CCF1A" w:rsidR="0047297C" w:rsidRDefault="0047297C" w:rsidP="000A5953">
      <w:pPr>
        <w:rPr>
          <w:rtl/>
        </w:rPr>
      </w:pPr>
      <w:r>
        <w:rPr>
          <w:rFonts w:hint="cs"/>
          <w:rtl/>
        </w:rPr>
        <w:t xml:space="preserve">جیک: </w:t>
      </w:r>
      <w:r w:rsidR="00E2598D">
        <w:rPr>
          <w:rFonts w:hint="cs"/>
          <w:rtl/>
        </w:rPr>
        <w:t>"</w:t>
      </w:r>
      <w:r>
        <w:rPr>
          <w:rFonts w:hint="cs"/>
          <w:rtl/>
        </w:rPr>
        <w:t>نباید بگذاریم جلو آفتاب</w:t>
      </w:r>
      <w:r w:rsidR="007A2BEF">
        <w:rPr>
          <w:rFonts w:hint="cs"/>
          <w:rtl/>
        </w:rPr>
        <w:t>؟</w:t>
      </w:r>
      <w:r>
        <w:rPr>
          <w:rFonts w:hint="cs"/>
          <w:rtl/>
        </w:rPr>
        <w:t xml:space="preserve"> </w:t>
      </w:r>
      <w:r w:rsidR="00E2598D">
        <w:rPr>
          <w:rFonts w:hint="cs"/>
          <w:rtl/>
        </w:rPr>
        <w:t>"</w:t>
      </w:r>
    </w:p>
    <w:p w14:paraId="4835292C" w14:textId="58976B18" w:rsidR="0047297C" w:rsidRDefault="0047297C" w:rsidP="000A5953">
      <w:pPr>
        <w:rPr>
          <w:rtl/>
        </w:rPr>
      </w:pPr>
      <w:r>
        <w:rPr>
          <w:rFonts w:hint="cs"/>
          <w:rtl/>
        </w:rPr>
        <w:lastRenderedPageBreak/>
        <w:t xml:space="preserve">مری یک قاچ پرتقال برمیدارد و میخورد. </w:t>
      </w:r>
      <w:r w:rsidR="00E2598D">
        <w:rPr>
          <w:rFonts w:hint="cs"/>
          <w:rtl/>
        </w:rPr>
        <w:t>"</w:t>
      </w:r>
      <w:r>
        <w:rPr>
          <w:rFonts w:hint="cs"/>
          <w:rtl/>
        </w:rPr>
        <w:t xml:space="preserve">نوچ، هوا خشکشون میکنه و پنجره ایی را نیم باز </w:t>
      </w:r>
      <w:r w:rsidR="006148C5">
        <w:rPr>
          <w:rFonts w:hint="cs"/>
          <w:rtl/>
        </w:rPr>
        <w:t>می‌کند</w:t>
      </w:r>
      <w:r>
        <w:rPr>
          <w:rFonts w:hint="cs"/>
          <w:rtl/>
        </w:rPr>
        <w:t xml:space="preserve">. </w:t>
      </w:r>
      <w:r w:rsidR="00E2598D">
        <w:rPr>
          <w:rFonts w:hint="cs"/>
          <w:rtl/>
        </w:rPr>
        <w:t>"</w:t>
      </w:r>
    </w:p>
    <w:p w14:paraId="14EF656F" w14:textId="119E6D75" w:rsidR="0047297C" w:rsidRDefault="0047297C" w:rsidP="000A5953">
      <w:pPr>
        <w:rPr>
          <w:rtl/>
        </w:rPr>
      </w:pPr>
      <w:r>
        <w:rPr>
          <w:rFonts w:hint="cs"/>
          <w:rtl/>
        </w:rPr>
        <w:t xml:space="preserve">جیک </w:t>
      </w:r>
      <w:r w:rsidR="00E2598D">
        <w:rPr>
          <w:rFonts w:hint="cs"/>
          <w:rtl/>
        </w:rPr>
        <w:t>"</w:t>
      </w:r>
      <w:r>
        <w:rPr>
          <w:rFonts w:hint="cs"/>
          <w:rtl/>
        </w:rPr>
        <w:t>حله. من برم ظرف بخرم. لطفاً همه ش رو نخور.</w:t>
      </w:r>
      <w:r w:rsidR="00E2598D">
        <w:rPr>
          <w:rFonts w:hint="cs"/>
          <w:rtl/>
        </w:rPr>
        <w:t>"</w:t>
      </w:r>
      <w:r>
        <w:rPr>
          <w:rFonts w:hint="cs"/>
          <w:rtl/>
        </w:rPr>
        <w:t xml:space="preserve"> مری یک مشت قاچ میوه را در دهنش میچپاند و با سر حرف جیک را تایید </w:t>
      </w:r>
      <w:r w:rsidR="006148C5">
        <w:rPr>
          <w:rFonts w:hint="cs"/>
          <w:rtl/>
        </w:rPr>
        <w:t>می‌کند</w:t>
      </w:r>
      <w:r>
        <w:rPr>
          <w:rFonts w:hint="cs"/>
          <w:rtl/>
        </w:rPr>
        <w:t xml:space="preserve">. </w:t>
      </w:r>
    </w:p>
    <w:p w14:paraId="320308F9" w14:textId="0453426B" w:rsidR="0047297C" w:rsidRDefault="0047297C" w:rsidP="000A5953">
      <w:pPr>
        <w:rPr>
          <w:rtl/>
        </w:rPr>
      </w:pPr>
      <w:r>
        <w:rPr>
          <w:rFonts w:hint="cs"/>
          <w:rtl/>
        </w:rPr>
        <w:t xml:space="preserve">جیک: سرش را به علامت نا امیدی تکان میدهد و به سمت درب یتیم خانه </w:t>
      </w:r>
      <w:r w:rsidR="006148C5">
        <w:rPr>
          <w:rFonts w:hint="cs"/>
          <w:rtl/>
        </w:rPr>
        <w:t>می‌رود</w:t>
      </w:r>
      <w:r>
        <w:rPr>
          <w:rFonts w:hint="cs"/>
          <w:rtl/>
        </w:rPr>
        <w:t xml:space="preserve">. </w:t>
      </w:r>
    </w:p>
    <w:p w14:paraId="1739B62B" w14:textId="301BA28B" w:rsidR="0047297C" w:rsidRDefault="0047297C" w:rsidP="000A5953">
      <w:pPr>
        <w:rPr>
          <w:rtl/>
        </w:rPr>
      </w:pPr>
      <w:r>
        <w:rPr>
          <w:rFonts w:hint="cs"/>
          <w:rtl/>
        </w:rPr>
        <w:t xml:space="preserve">خانم لین: </w:t>
      </w:r>
      <w:r w:rsidR="00E2598D">
        <w:rPr>
          <w:rFonts w:hint="cs"/>
          <w:rtl/>
        </w:rPr>
        <w:t>"</w:t>
      </w:r>
      <w:r>
        <w:rPr>
          <w:rFonts w:hint="cs"/>
          <w:rtl/>
        </w:rPr>
        <w:t>کجا؟</w:t>
      </w:r>
      <w:r w:rsidR="00E2598D">
        <w:rPr>
          <w:rFonts w:hint="cs"/>
          <w:rtl/>
        </w:rPr>
        <w:t>"</w:t>
      </w:r>
    </w:p>
    <w:p w14:paraId="62B2C0DA" w14:textId="7FDDC3C4" w:rsidR="0047297C" w:rsidRDefault="0047297C" w:rsidP="000A5953">
      <w:pPr>
        <w:rPr>
          <w:rtl/>
        </w:rPr>
      </w:pPr>
      <w:r>
        <w:rPr>
          <w:rFonts w:hint="cs"/>
          <w:rtl/>
        </w:rPr>
        <w:t xml:space="preserve">جیک : </w:t>
      </w:r>
      <w:r w:rsidR="00E2598D">
        <w:rPr>
          <w:rFonts w:hint="cs"/>
          <w:rtl/>
        </w:rPr>
        <w:t>"</w:t>
      </w:r>
      <w:r>
        <w:rPr>
          <w:rFonts w:hint="cs"/>
          <w:rtl/>
        </w:rPr>
        <w:t xml:space="preserve">ظرف بخرم. </w:t>
      </w:r>
      <w:r w:rsidR="00E2598D">
        <w:rPr>
          <w:rFonts w:hint="cs"/>
          <w:rtl/>
        </w:rPr>
        <w:t>"</w:t>
      </w:r>
    </w:p>
    <w:p w14:paraId="61637B3C" w14:textId="7C98A6A9" w:rsidR="0047297C" w:rsidRDefault="0047297C" w:rsidP="000A5953">
      <w:pPr>
        <w:rPr>
          <w:rtl/>
        </w:rPr>
      </w:pPr>
      <w:r>
        <w:rPr>
          <w:rFonts w:hint="cs"/>
          <w:rtl/>
        </w:rPr>
        <w:t xml:space="preserve">خانم لین: </w:t>
      </w:r>
      <w:r w:rsidR="00E2598D">
        <w:rPr>
          <w:rFonts w:hint="cs"/>
          <w:rtl/>
        </w:rPr>
        <w:t>"</w:t>
      </w:r>
      <w:r>
        <w:rPr>
          <w:rFonts w:hint="cs"/>
          <w:rtl/>
        </w:rPr>
        <w:t xml:space="preserve">درسهات چی میشه. قرار شد. اگر قراره کار کنی به درس هات لطمه نخوره. برو برو بشین سر درسهات من </w:t>
      </w:r>
      <w:r w:rsidR="00960399">
        <w:rPr>
          <w:rFonts w:hint="cs"/>
          <w:rtl/>
        </w:rPr>
        <w:t xml:space="preserve">امشب میرم خونه خواهرم </w:t>
      </w:r>
      <w:r>
        <w:rPr>
          <w:rFonts w:hint="cs"/>
          <w:rtl/>
        </w:rPr>
        <w:t xml:space="preserve">رفتنی برات ظرف میخرم فردا میارم اینجا. تا فردا هم میوه ها کاملا خشک شده. </w:t>
      </w:r>
      <w:r w:rsidR="00E2598D">
        <w:rPr>
          <w:rFonts w:hint="cs"/>
          <w:rtl/>
        </w:rPr>
        <w:t>"</w:t>
      </w:r>
    </w:p>
    <w:p w14:paraId="4F2BC24F" w14:textId="115F0C43" w:rsidR="0047297C" w:rsidRDefault="0047297C" w:rsidP="000A5953">
      <w:pPr>
        <w:rPr>
          <w:rtl/>
        </w:rPr>
      </w:pPr>
      <w:r>
        <w:rPr>
          <w:rFonts w:hint="cs"/>
          <w:rtl/>
        </w:rPr>
        <w:t xml:space="preserve">جیک : خانم لین را بغل </w:t>
      </w:r>
      <w:r w:rsidR="006148C5">
        <w:rPr>
          <w:rFonts w:hint="cs"/>
          <w:rtl/>
        </w:rPr>
        <w:t>می‌کند</w:t>
      </w:r>
      <w:r>
        <w:rPr>
          <w:rFonts w:hint="cs"/>
          <w:rtl/>
        </w:rPr>
        <w:t>.</w:t>
      </w:r>
      <w:r w:rsidR="00E2598D">
        <w:rPr>
          <w:rFonts w:hint="cs"/>
          <w:rtl/>
        </w:rPr>
        <w:t>"</w:t>
      </w:r>
      <w:r>
        <w:rPr>
          <w:rFonts w:hint="cs"/>
          <w:rtl/>
        </w:rPr>
        <w:t xml:space="preserve"> مرسی. </w:t>
      </w:r>
      <w:r w:rsidR="00E2598D">
        <w:rPr>
          <w:rFonts w:hint="cs"/>
          <w:rtl/>
        </w:rPr>
        <w:t>"</w:t>
      </w:r>
    </w:p>
    <w:p w14:paraId="4E1CF1C2" w14:textId="18E776D9" w:rsidR="0047297C" w:rsidRDefault="0047297C" w:rsidP="000A5953">
      <w:pPr>
        <w:rPr>
          <w:rtl/>
        </w:rPr>
      </w:pPr>
      <w:r>
        <w:rPr>
          <w:rFonts w:hint="cs"/>
          <w:rtl/>
        </w:rPr>
        <w:t xml:space="preserve">خانم لین: جیک را از خود جدا </w:t>
      </w:r>
      <w:r w:rsidR="006148C5">
        <w:rPr>
          <w:rFonts w:hint="cs"/>
          <w:rtl/>
        </w:rPr>
        <w:t>می‌کند</w:t>
      </w:r>
      <w:r>
        <w:rPr>
          <w:rFonts w:hint="cs"/>
          <w:rtl/>
        </w:rPr>
        <w:t xml:space="preserve">. </w:t>
      </w:r>
      <w:r w:rsidR="00E2598D">
        <w:rPr>
          <w:rFonts w:hint="cs"/>
          <w:rtl/>
        </w:rPr>
        <w:t>"</w:t>
      </w:r>
      <w:r>
        <w:rPr>
          <w:rFonts w:hint="cs"/>
          <w:rtl/>
        </w:rPr>
        <w:t>بغل بی بغل بچه پر رو برو تو اتاقت.</w:t>
      </w:r>
      <w:r w:rsidR="00E2598D">
        <w:rPr>
          <w:rFonts w:hint="cs"/>
          <w:rtl/>
        </w:rPr>
        <w:t>"</w:t>
      </w:r>
      <w:r>
        <w:rPr>
          <w:rFonts w:hint="cs"/>
          <w:rtl/>
        </w:rPr>
        <w:t xml:space="preserve"> </w:t>
      </w:r>
    </w:p>
    <w:p w14:paraId="78B9E1AB" w14:textId="514C5FDE" w:rsidR="0047297C" w:rsidRDefault="0047297C" w:rsidP="000A5953">
      <w:pPr>
        <w:rPr>
          <w:rtl/>
        </w:rPr>
      </w:pPr>
      <w:r>
        <w:rPr>
          <w:rFonts w:hint="cs"/>
          <w:rtl/>
        </w:rPr>
        <w:t xml:space="preserve">جیک: میخندد. و به اتاقش </w:t>
      </w:r>
      <w:r w:rsidR="006148C5">
        <w:rPr>
          <w:rFonts w:hint="cs"/>
          <w:rtl/>
        </w:rPr>
        <w:t>می‌رود</w:t>
      </w:r>
      <w:r>
        <w:rPr>
          <w:rFonts w:hint="cs"/>
          <w:rtl/>
        </w:rPr>
        <w:t xml:space="preserve">. </w:t>
      </w:r>
    </w:p>
    <w:p w14:paraId="0CB9B72E" w14:textId="6E25AAC8" w:rsidR="0047297C" w:rsidRDefault="0047297C" w:rsidP="000A5953">
      <w:pPr>
        <w:rPr>
          <w:rtl/>
        </w:rPr>
      </w:pPr>
      <w:r>
        <w:rPr>
          <w:rFonts w:hint="cs"/>
          <w:rtl/>
        </w:rPr>
        <w:t xml:space="preserve">خانم لین : میخندد و به سمت </w:t>
      </w:r>
      <w:r w:rsidR="0075790F">
        <w:rPr>
          <w:rFonts w:hint="cs"/>
          <w:rtl/>
        </w:rPr>
        <w:t xml:space="preserve">دفتر مدیریت </w:t>
      </w:r>
      <w:r w:rsidR="006148C5">
        <w:rPr>
          <w:rFonts w:hint="cs"/>
          <w:rtl/>
        </w:rPr>
        <w:t>می‌رود</w:t>
      </w:r>
      <w:r w:rsidR="0075790F">
        <w:rPr>
          <w:rFonts w:hint="cs"/>
          <w:rtl/>
        </w:rPr>
        <w:t xml:space="preserve">. </w:t>
      </w:r>
    </w:p>
    <w:p w14:paraId="0A60D55D" w14:textId="36FD5125" w:rsidR="0075790F" w:rsidRDefault="0075790F" w:rsidP="000A5953">
      <w:pPr>
        <w:rPr>
          <w:rtl/>
        </w:rPr>
      </w:pPr>
      <w:r>
        <w:rPr>
          <w:rFonts w:hint="cs"/>
          <w:rtl/>
        </w:rPr>
        <w:t xml:space="preserve">فردا خانم لین یک مدل ظرف با پلاستیکی شفاف و یک کاغذ بزرگ لوله شده را به جیک میدهد. کاغذ لیبل است. برای میوه ها. </w:t>
      </w:r>
    </w:p>
    <w:p w14:paraId="2F1ECF82" w14:textId="76C4D3B7" w:rsidR="0075790F" w:rsidRDefault="0075790F" w:rsidP="000A5953">
      <w:pPr>
        <w:rPr>
          <w:rtl/>
        </w:rPr>
      </w:pPr>
      <w:r>
        <w:rPr>
          <w:rFonts w:hint="cs"/>
          <w:rtl/>
        </w:rPr>
        <w:t xml:space="preserve">جیک و مری مشغول بسته بندی میوه ها میشوند. بعد از پایان کار آنها را همانجا روی پیشخوان میگذارند. </w:t>
      </w:r>
    </w:p>
    <w:p w14:paraId="77FB1447" w14:textId="59DE84C8" w:rsidR="0075790F" w:rsidRDefault="0075790F" w:rsidP="000A5953">
      <w:pPr>
        <w:rPr>
          <w:rtl/>
        </w:rPr>
      </w:pPr>
      <w:r>
        <w:rPr>
          <w:rFonts w:hint="cs"/>
          <w:rtl/>
        </w:rPr>
        <w:t xml:space="preserve">جیک از خانم لین میپرسد: </w:t>
      </w:r>
      <w:r w:rsidR="00E2598D">
        <w:rPr>
          <w:rFonts w:hint="cs"/>
          <w:rtl/>
        </w:rPr>
        <w:t>"</w:t>
      </w:r>
      <w:r>
        <w:rPr>
          <w:rFonts w:hint="cs"/>
          <w:rtl/>
        </w:rPr>
        <w:t xml:space="preserve">باکتری های بی هوازی کارمون رو خراب نکنن. </w:t>
      </w:r>
      <w:r w:rsidR="00E2598D">
        <w:rPr>
          <w:rFonts w:hint="cs"/>
          <w:rtl/>
        </w:rPr>
        <w:t>"</w:t>
      </w:r>
    </w:p>
    <w:p w14:paraId="4BDBA447" w14:textId="2AE3A6B4" w:rsidR="0075790F" w:rsidRDefault="0075790F" w:rsidP="000A5953">
      <w:pPr>
        <w:rPr>
          <w:rtl/>
        </w:rPr>
      </w:pPr>
      <w:r>
        <w:rPr>
          <w:rFonts w:hint="cs"/>
          <w:rtl/>
        </w:rPr>
        <w:lastRenderedPageBreak/>
        <w:t xml:space="preserve">خانم لین: </w:t>
      </w:r>
      <w:r w:rsidR="00E2598D">
        <w:rPr>
          <w:rFonts w:hint="cs"/>
          <w:rtl/>
        </w:rPr>
        <w:t>"</w:t>
      </w:r>
      <w:r>
        <w:rPr>
          <w:rFonts w:hint="cs"/>
          <w:rtl/>
        </w:rPr>
        <w:t>نمیدونم. مطمئن نیستم. ولی میتونی راجع به نحوه خشک و بسته بندی میوه ها تحقیق کنی. بهت کمک میکنه. اینترنت هم سرعتش بد نیست.</w:t>
      </w:r>
      <w:r w:rsidR="00E2598D">
        <w:rPr>
          <w:rFonts w:hint="cs"/>
          <w:rtl/>
        </w:rPr>
        <w:t>"</w:t>
      </w:r>
      <w:r>
        <w:rPr>
          <w:rFonts w:hint="cs"/>
          <w:rtl/>
        </w:rPr>
        <w:t xml:space="preserve"> </w:t>
      </w:r>
    </w:p>
    <w:p w14:paraId="72726E1F" w14:textId="773987FC" w:rsidR="0075790F" w:rsidRDefault="0075790F" w:rsidP="000A5953">
      <w:pPr>
        <w:rPr>
          <w:rtl/>
        </w:rPr>
      </w:pPr>
      <w:r>
        <w:rPr>
          <w:rFonts w:hint="cs"/>
          <w:rtl/>
        </w:rPr>
        <w:t xml:space="preserve">جیک: </w:t>
      </w:r>
      <w:r w:rsidR="00E2598D">
        <w:rPr>
          <w:rFonts w:hint="cs"/>
          <w:rtl/>
        </w:rPr>
        <w:t>"</w:t>
      </w:r>
      <w:r>
        <w:rPr>
          <w:rFonts w:hint="cs"/>
          <w:rtl/>
        </w:rPr>
        <w:t xml:space="preserve">ازت بدم میاد. </w:t>
      </w:r>
      <w:r w:rsidR="00E2598D">
        <w:rPr>
          <w:rFonts w:hint="cs"/>
          <w:rtl/>
        </w:rPr>
        <w:t>"</w:t>
      </w:r>
    </w:p>
    <w:p w14:paraId="41BD70CA" w14:textId="5425E4B4" w:rsidR="0075790F" w:rsidRDefault="0075790F" w:rsidP="000A5953">
      <w:pPr>
        <w:rPr>
          <w:rtl/>
        </w:rPr>
      </w:pPr>
      <w:r>
        <w:rPr>
          <w:rFonts w:hint="cs"/>
          <w:rtl/>
        </w:rPr>
        <w:t xml:space="preserve">خانم لین: </w:t>
      </w:r>
      <w:r w:rsidR="00E2598D">
        <w:rPr>
          <w:rFonts w:hint="cs"/>
          <w:rtl/>
        </w:rPr>
        <w:t>"</w:t>
      </w:r>
      <w:r>
        <w:rPr>
          <w:rFonts w:hint="cs"/>
          <w:rtl/>
        </w:rPr>
        <w:t xml:space="preserve">احساس متقابله عزیزم. منم ازت متنفرم و با صورت برای جیک ادایی در میآورد و لبخندی میزند. </w:t>
      </w:r>
      <w:r w:rsidR="00E2598D">
        <w:rPr>
          <w:rFonts w:hint="cs"/>
          <w:rtl/>
        </w:rPr>
        <w:t>"</w:t>
      </w:r>
    </w:p>
    <w:p w14:paraId="48739ABD" w14:textId="7AA2DC2F" w:rsidR="0075790F" w:rsidRDefault="0075790F" w:rsidP="000A5953">
      <w:pPr>
        <w:rPr>
          <w:rtl/>
        </w:rPr>
      </w:pPr>
      <w:r>
        <w:rPr>
          <w:rFonts w:hint="cs"/>
          <w:rtl/>
        </w:rPr>
        <w:t xml:space="preserve">جیک هم لبخندی به او تحویل میدهد و به اتاقش </w:t>
      </w:r>
      <w:r w:rsidR="006148C5">
        <w:rPr>
          <w:rFonts w:hint="cs"/>
          <w:rtl/>
        </w:rPr>
        <w:t>می‌رود</w:t>
      </w:r>
      <w:r>
        <w:rPr>
          <w:rFonts w:hint="cs"/>
          <w:rtl/>
        </w:rPr>
        <w:t xml:space="preserve"> که درباره نحوه خشک کردن میوه ها کمی تحقیق کند. آرزو </w:t>
      </w:r>
      <w:r w:rsidR="00914EF1">
        <w:rPr>
          <w:rFonts w:hint="cs"/>
          <w:rtl/>
        </w:rPr>
        <w:t>می‌کرد</w:t>
      </w:r>
      <w:r>
        <w:rPr>
          <w:rFonts w:hint="cs"/>
          <w:rtl/>
        </w:rPr>
        <w:t xml:space="preserve"> که کاش قبل از شروع کار این مرحله را انجام داده بود.</w:t>
      </w:r>
      <w:r w:rsidR="00E30CD7">
        <w:rPr>
          <w:rFonts w:hint="cs"/>
          <w:rtl/>
        </w:rPr>
        <w:t xml:space="preserve"> در اتاق بود که مونیکا اس ام اس داد و چند ساعتی مشغول اس ام اس بازی با او بود بعد از آن هم کمی درس خواند و فرصت کمی برای اندکی تحقیق راجع به خشک کردن میوه پیدا کرد.</w:t>
      </w:r>
      <w:r>
        <w:rPr>
          <w:rFonts w:hint="cs"/>
          <w:rtl/>
        </w:rPr>
        <w:t xml:space="preserve"> ولی باخودش میگفت مهم نیست وقتی فروش این روتین شد. برای </w:t>
      </w:r>
      <w:r w:rsidR="007A2BEF">
        <w:rPr>
          <w:rFonts w:hint="cs"/>
          <w:rtl/>
        </w:rPr>
        <w:t>استارتاپ</w:t>
      </w:r>
      <w:r>
        <w:rPr>
          <w:rFonts w:hint="cs"/>
          <w:rtl/>
        </w:rPr>
        <w:t xml:space="preserve"> بعدی اول تحقیق میکنم. </w:t>
      </w:r>
      <w:r w:rsidR="00025BAF">
        <w:rPr>
          <w:rFonts w:hint="cs"/>
          <w:rtl/>
        </w:rPr>
        <w:t xml:space="preserve">به </w:t>
      </w:r>
      <w:r w:rsidR="007A2BEF">
        <w:rPr>
          <w:rFonts w:hint="cs"/>
          <w:rtl/>
        </w:rPr>
        <w:t>استارتاپ</w:t>
      </w:r>
      <w:r w:rsidR="00025BAF">
        <w:rPr>
          <w:rFonts w:hint="cs"/>
          <w:rtl/>
        </w:rPr>
        <w:t xml:space="preserve"> بعدی فکر </w:t>
      </w:r>
      <w:r w:rsidR="00914EF1">
        <w:rPr>
          <w:rFonts w:hint="cs"/>
          <w:rtl/>
        </w:rPr>
        <w:t>می‌کرد</w:t>
      </w:r>
      <w:r w:rsidR="00025BAF">
        <w:rPr>
          <w:rFonts w:hint="cs"/>
          <w:rtl/>
        </w:rPr>
        <w:t xml:space="preserve">. که به خودش نهیب زد. فکر و خیال ممنوع. اول کاری که شروع کردی تموم کن. بعد در باره کار بعدی فکر کن. قدم به قدم جلو برو میانبری در این دنیا وجود نداره. </w:t>
      </w:r>
    </w:p>
    <w:p w14:paraId="6895A808" w14:textId="11C2BCB9" w:rsidR="006C2DFE" w:rsidRDefault="00E30CD7" w:rsidP="000A5953">
      <w:pPr>
        <w:rPr>
          <w:rtl/>
        </w:rPr>
      </w:pPr>
      <w:r>
        <w:rPr>
          <w:rFonts w:hint="cs"/>
          <w:rtl/>
        </w:rPr>
        <w:t xml:space="preserve">روز بعد </w:t>
      </w:r>
      <w:r w:rsidR="00633CDA">
        <w:rPr>
          <w:rFonts w:hint="cs"/>
          <w:rtl/>
        </w:rPr>
        <w:t>میوها خشک و بسته بندی شده بود.</w:t>
      </w:r>
      <w:r w:rsidR="0034475E">
        <w:rPr>
          <w:rFonts w:hint="cs"/>
          <w:rtl/>
        </w:rPr>
        <w:t xml:space="preserve"> </w:t>
      </w:r>
      <w:r>
        <w:rPr>
          <w:rFonts w:hint="cs"/>
          <w:rtl/>
        </w:rPr>
        <w:t xml:space="preserve">بعد از مدرسه و باشگاه جیک به آشپزخانه رفت تا میوه های بسته بندی شده را برای فروش ببرد. در آشپزخانه خانم لین و مری را دید که نشسته بودند و حساب و کتاب </w:t>
      </w:r>
      <w:r w:rsidR="00914EF1">
        <w:rPr>
          <w:rFonts w:hint="cs"/>
          <w:rtl/>
        </w:rPr>
        <w:t>می‌کرد</w:t>
      </w:r>
      <w:r>
        <w:rPr>
          <w:rFonts w:hint="cs"/>
          <w:rtl/>
        </w:rPr>
        <w:t xml:space="preserve">ند. جیک سلام کرد و بسته ها را داخل کیسه ایی چید ، فقط چهارتا از آنها را در </w:t>
      </w:r>
      <w:r w:rsidR="006C2DFE">
        <w:rPr>
          <w:rFonts w:hint="cs"/>
          <w:rtl/>
        </w:rPr>
        <w:t>کیسه دسته داری قرار داد و قبل از خروج به خانم لین</w:t>
      </w:r>
      <w:r w:rsidR="0034475E">
        <w:rPr>
          <w:rFonts w:hint="cs"/>
          <w:rtl/>
        </w:rPr>
        <w:t xml:space="preserve"> </w:t>
      </w:r>
      <w:r w:rsidR="006C2DFE">
        <w:rPr>
          <w:rFonts w:hint="cs"/>
          <w:rtl/>
        </w:rPr>
        <w:t xml:space="preserve">گفت راستی من شنبه مهمون هستم. احتمالا نهار اونجا باشم. </w:t>
      </w:r>
    </w:p>
    <w:p w14:paraId="37FFFFF6" w14:textId="4E7F5DC6" w:rsidR="006C2DFE" w:rsidRDefault="006C2DFE" w:rsidP="000A5953">
      <w:pPr>
        <w:rPr>
          <w:rtl/>
        </w:rPr>
      </w:pPr>
      <w:r>
        <w:rPr>
          <w:rFonts w:hint="cs"/>
          <w:rtl/>
        </w:rPr>
        <w:t xml:space="preserve">خانم لین: </w:t>
      </w:r>
      <w:r w:rsidR="00E2598D">
        <w:rPr>
          <w:rFonts w:hint="cs"/>
          <w:rtl/>
        </w:rPr>
        <w:t>"</w:t>
      </w:r>
      <w:r>
        <w:rPr>
          <w:rFonts w:hint="cs"/>
          <w:rtl/>
        </w:rPr>
        <w:t>احتمالاً</w:t>
      </w:r>
      <w:r w:rsidR="00E2598D">
        <w:rPr>
          <w:rFonts w:hint="cs"/>
          <w:rtl/>
        </w:rPr>
        <w:t xml:space="preserve"> "</w:t>
      </w:r>
    </w:p>
    <w:p w14:paraId="0B3A2694" w14:textId="7C202D41" w:rsidR="006C2DFE" w:rsidRDefault="006C2DFE" w:rsidP="000A5953">
      <w:pPr>
        <w:rPr>
          <w:rtl/>
        </w:rPr>
      </w:pPr>
      <w:r>
        <w:rPr>
          <w:rFonts w:hint="cs"/>
          <w:rtl/>
        </w:rPr>
        <w:t xml:space="preserve">جیک: "مونیکا گفت </w:t>
      </w:r>
      <w:r w:rsidR="00C16276">
        <w:rPr>
          <w:rFonts w:hint="cs"/>
          <w:rtl/>
        </w:rPr>
        <w:t xml:space="preserve">شنبه </w:t>
      </w:r>
      <w:r>
        <w:rPr>
          <w:rFonts w:hint="cs"/>
          <w:rtl/>
        </w:rPr>
        <w:t xml:space="preserve">برای نهار برم خونه شون. ولی مونیکا مثل من فقط یه بچه </w:t>
      </w:r>
      <w:r w:rsidR="00AA0049">
        <w:rPr>
          <w:rFonts w:hint="cs"/>
          <w:rtl/>
        </w:rPr>
        <w:t>شانزده ساله</w:t>
      </w:r>
      <w:r>
        <w:rPr>
          <w:rFonts w:hint="cs"/>
          <w:rtl/>
        </w:rPr>
        <w:t xml:space="preserve"> است. من هنوز نمیدونم پدر و مادرش راجع به من چی فکر میکنن. بنظر مهربون و </w:t>
      </w:r>
      <w:r>
        <w:rPr>
          <w:rFonts w:hint="cs"/>
          <w:rtl/>
        </w:rPr>
        <w:lastRenderedPageBreak/>
        <w:t>آدم</w:t>
      </w:r>
      <w:r w:rsidR="00960399">
        <w:rPr>
          <w:rFonts w:hint="cs"/>
          <w:rtl/>
        </w:rPr>
        <w:t>،</w:t>
      </w:r>
      <w:r>
        <w:rPr>
          <w:rFonts w:hint="cs"/>
          <w:rtl/>
        </w:rPr>
        <w:t xml:space="preserve"> میان ولی خوب ممکنه فکر کنن من یک ک</w:t>
      </w:r>
      <w:r w:rsidR="00960399">
        <w:rPr>
          <w:rFonts w:hint="cs"/>
          <w:rtl/>
        </w:rPr>
        <w:t>َ</w:t>
      </w:r>
      <w:r>
        <w:rPr>
          <w:rFonts w:hint="cs"/>
          <w:rtl/>
        </w:rPr>
        <w:t>ن</w:t>
      </w:r>
      <w:r w:rsidR="00960399">
        <w:rPr>
          <w:rFonts w:hint="cs"/>
          <w:rtl/>
        </w:rPr>
        <w:t>ِ</w:t>
      </w:r>
      <w:r>
        <w:rPr>
          <w:rFonts w:hint="cs"/>
          <w:rtl/>
        </w:rPr>
        <w:t xml:space="preserve">ه هستم که </w:t>
      </w:r>
      <w:r w:rsidR="006148C5">
        <w:rPr>
          <w:rFonts w:hint="cs"/>
          <w:rtl/>
        </w:rPr>
        <w:t>می‌خواهد</w:t>
      </w:r>
      <w:r>
        <w:rPr>
          <w:rFonts w:hint="cs"/>
          <w:rtl/>
        </w:rPr>
        <w:t xml:space="preserve"> پول و دخترشون رو بخوره. اگر دیدم اینجوری طبیعتاً اونجا نمیمونم تا با نهارشون تحقیرم کنند."</w:t>
      </w:r>
    </w:p>
    <w:p w14:paraId="4AB43333" w14:textId="57F6F41E" w:rsidR="00633CDA" w:rsidRDefault="00633CDA" w:rsidP="000A5953">
      <w:pPr>
        <w:rPr>
          <w:rtl/>
        </w:rPr>
      </w:pPr>
      <w:r>
        <w:rPr>
          <w:rFonts w:hint="cs"/>
          <w:rtl/>
        </w:rPr>
        <w:t xml:space="preserve">جیک چند بسته را با خود به شیرینی فروشی که بالا شهر بود برد و به فروشنده گفت که قصد فروش آنها را دارد. چند دقیقه بعد مدیر آمد و جیک را به اتاق خود دعوت کرد. </w:t>
      </w:r>
    </w:p>
    <w:p w14:paraId="461BBD6C" w14:textId="56F24281" w:rsidR="00633CDA" w:rsidRDefault="00633CDA" w:rsidP="000A5953">
      <w:pPr>
        <w:rPr>
          <w:rtl/>
        </w:rPr>
      </w:pPr>
      <w:r>
        <w:rPr>
          <w:rFonts w:hint="cs"/>
          <w:rtl/>
        </w:rPr>
        <w:t xml:space="preserve">مدیر: </w:t>
      </w:r>
      <w:r w:rsidR="00E2598D">
        <w:rPr>
          <w:rFonts w:hint="cs"/>
          <w:rtl/>
        </w:rPr>
        <w:t>"</w:t>
      </w:r>
      <w:r>
        <w:rPr>
          <w:rFonts w:hint="cs"/>
          <w:rtl/>
        </w:rPr>
        <w:t xml:space="preserve">خوب از خودت بگو. </w:t>
      </w:r>
      <w:r w:rsidR="00E2598D">
        <w:rPr>
          <w:rFonts w:hint="cs"/>
          <w:rtl/>
        </w:rPr>
        <w:t>"</w:t>
      </w:r>
    </w:p>
    <w:p w14:paraId="6FB5D779" w14:textId="46CE6BF4" w:rsidR="00633CDA" w:rsidRDefault="00633CDA" w:rsidP="000A5953">
      <w:pPr>
        <w:rPr>
          <w:rtl/>
        </w:rPr>
      </w:pPr>
      <w:r>
        <w:rPr>
          <w:rFonts w:hint="cs"/>
          <w:rtl/>
        </w:rPr>
        <w:t xml:space="preserve">جیک: </w:t>
      </w:r>
      <w:r w:rsidR="00E2598D">
        <w:rPr>
          <w:rFonts w:hint="cs"/>
          <w:rtl/>
        </w:rPr>
        <w:t>"</w:t>
      </w:r>
      <w:r>
        <w:rPr>
          <w:rFonts w:hint="cs"/>
          <w:rtl/>
        </w:rPr>
        <w:t xml:space="preserve">من این میوه ها رو خشک کردم و </w:t>
      </w:r>
      <w:r w:rsidR="006148C5">
        <w:rPr>
          <w:rFonts w:hint="cs"/>
          <w:rtl/>
        </w:rPr>
        <w:t>می‌خوام</w:t>
      </w:r>
      <w:r>
        <w:rPr>
          <w:rFonts w:hint="cs"/>
          <w:rtl/>
        </w:rPr>
        <w:t xml:space="preserve"> بفروشمشون.</w:t>
      </w:r>
      <w:r w:rsidR="00E2598D">
        <w:rPr>
          <w:rFonts w:hint="cs"/>
          <w:rtl/>
        </w:rPr>
        <w:t>"</w:t>
      </w:r>
    </w:p>
    <w:p w14:paraId="1E3C597A" w14:textId="5C175E29" w:rsidR="00633CDA" w:rsidRDefault="00633CDA" w:rsidP="000A5953">
      <w:pPr>
        <w:rPr>
          <w:rtl/>
        </w:rPr>
      </w:pPr>
      <w:r>
        <w:rPr>
          <w:rFonts w:hint="cs"/>
          <w:rtl/>
        </w:rPr>
        <w:t xml:space="preserve">مدیر: به جعبه میوه ایی که جیک روی میز گذاشته نگاهی موشکافانه میاندازد. و میگوید خوبه یکدست </w:t>
      </w:r>
      <w:r w:rsidR="00AA0049">
        <w:rPr>
          <w:rFonts w:hint="cs"/>
          <w:rtl/>
        </w:rPr>
        <w:t>خُرد</w:t>
      </w:r>
      <w:r>
        <w:rPr>
          <w:rFonts w:hint="cs"/>
          <w:rtl/>
        </w:rPr>
        <w:t xml:space="preserve">شدند. ولی باید برای </w:t>
      </w:r>
      <w:r w:rsidR="00AA0049">
        <w:rPr>
          <w:rFonts w:hint="cs"/>
          <w:rtl/>
        </w:rPr>
        <w:t>خُرد</w:t>
      </w:r>
      <w:r>
        <w:rPr>
          <w:rFonts w:hint="cs"/>
          <w:rtl/>
        </w:rPr>
        <w:t xml:space="preserve">کردنشون دستگاه </w:t>
      </w:r>
      <w:r w:rsidR="00AA0049">
        <w:rPr>
          <w:rFonts w:hint="cs"/>
          <w:rtl/>
        </w:rPr>
        <w:t>خُرد</w:t>
      </w:r>
      <w:r>
        <w:rPr>
          <w:rFonts w:hint="cs"/>
          <w:rtl/>
        </w:rPr>
        <w:t xml:space="preserve">کن دستی بخری گرون نیست ولی همه قاچ های میوه یک اندازه در میاد اوجوری بهتره. </w:t>
      </w:r>
    </w:p>
    <w:p w14:paraId="5068896D" w14:textId="1F043E9F" w:rsidR="00633CDA" w:rsidRDefault="00633CDA" w:rsidP="000A5953">
      <w:pPr>
        <w:rPr>
          <w:rtl/>
        </w:rPr>
      </w:pPr>
      <w:r>
        <w:rPr>
          <w:rFonts w:hint="cs"/>
          <w:rtl/>
        </w:rPr>
        <w:t xml:space="preserve">جیک: </w:t>
      </w:r>
      <w:r w:rsidR="00E2598D">
        <w:rPr>
          <w:rFonts w:hint="cs"/>
          <w:rtl/>
        </w:rPr>
        <w:t>"</w:t>
      </w:r>
      <w:r>
        <w:rPr>
          <w:rFonts w:hint="cs"/>
          <w:rtl/>
        </w:rPr>
        <w:t xml:space="preserve">برای سری بعدی حتماً این کار رو میکنم. </w:t>
      </w:r>
      <w:r w:rsidR="00E2598D">
        <w:rPr>
          <w:rFonts w:hint="cs"/>
          <w:rtl/>
        </w:rPr>
        <w:t>"</w:t>
      </w:r>
    </w:p>
    <w:p w14:paraId="05CDACD1" w14:textId="22DB7F30" w:rsidR="00633CDA" w:rsidRDefault="00633CDA" w:rsidP="000A5953">
      <w:pPr>
        <w:rPr>
          <w:rtl/>
        </w:rPr>
      </w:pPr>
      <w:r>
        <w:rPr>
          <w:rFonts w:hint="cs"/>
          <w:rtl/>
        </w:rPr>
        <w:t xml:space="preserve">مدیر: </w:t>
      </w:r>
      <w:r w:rsidR="00E2598D">
        <w:rPr>
          <w:rFonts w:hint="cs"/>
          <w:rtl/>
        </w:rPr>
        <w:t>"</w:t>
      </w:r>
      <w:r>
        <w:rPr>
          <w:rFonts w:hint="cs"/>
          <w:rtl/>
        </w:rPr>
        <w:t xml:space="preserve">این ها رو نمیتونی بفروشی. کد بهداشت نداره. کد بهداشت رو سریع نمیشه بگیری فک کنم مجبوری بیخیال فروش این پارت بشی ولی پارت بعدی رو با کد بهداشت میتونی بیاری اینجا. وقتی فروش رفت پولش رو باهات حساب میکنم حله. </w:t>
      </w:r>
      <w:r w:rsidR="00E2598D">
        <w:rPr>
          <w:rFonts w:hint="cs"/>
          <w:rtl/>
        </w:rPr>
        <w:t>"</w:t>
      </w:r>
    </w:p>
    <w:p w14:paraId="1FFBEDD1" w14:textId="55E4B055" w:rsidR="00633CDA" w:rsidRDefault="00633CDA" w:rsidP="000A5953">
      <w:pPr>
        <w:rPr>
          <w:rtl/>
        </w:rPr>
      </w:pPr>
      <w:r>
        <w:rPr>
          <w:rFonts w:hint="cs"/>
          <w:rtl/>
        </w:rPr>
        <w:t xml:space="preserve">جیک : </w:t>
      </w:r>
      <w:r w:rsidR="00E2598D">
        <w:rPr>
          <w:rFonts w:hint="cs"/>
          <w:rtl/>
        </w:rPr>
        <w:t>"</w:t>
      </w:r>
      <w:r>
        <w:rPr>
          <w:rFonts w:hint="cs"/>
          <w:rtl/>
        </w:rPr>
        <w:t xml:space="preserve">اوکی </w:t>
      </w:r>
      <w:r w:rsidR="00E2598D">
        <w:rPr>
          <w:rFonts w:hint="cs"/>
          <w:rtl/>
        </w:rPr>
        <w:t xml:space="preserve">" </w:t>
      </w:r>
      <w:r>
        <w:rPr>
          <w:rFonts w:hint="cs"/>
          <w:rtl/>
        </w:rPr>
        <w:t xml:space="preserve">و با ناراحتی به یتیم خانه برگشت. </w:t>
      </w:r>
    </w:p>
    <w:p w14:paraId="14A740B7" w14:textId="57A601F6" w:rsidR="00633CDA" w:rsidRDefault="00633CDA" w:rsidP="000A5953">
      <w:pPr>
        <w:rPr>
          <w:rtl/>
        </w:rPr>
      </w:pPr>
      <w:r>
        <w:rPr>
          <w:rFonts w:hint="cs"/>
          <w:rtl/>
        </w:rPr>
        <w:t xml:space="preserve">خانم لین: </w:t>
      </w:r>
      <w:r w:rsidR="00E2598D">
        <w:rPr>
          <w:rFonts w:hint="cs"/>
          <w:rtl/>
        </w:rPr>
        <w:t>"</w:t>
      </w:r>
      <w:r>
        <w:rPr>
          <w:rFonts w:hint="cs"/>
          <w:rtl/>
        </w:rPr>
        <w:t>نخرید</w:t>
      </w:r>
      <w:r w:rsidR="006C2DFE">
        <w:rPr>
          <w:rFonts w:hint="cs"/>
          <w:rtl/>
        </w:rPr>
        <w:t>؟</w:t>
      </w:r>
      <w:r>
        <w:rPr>
          <w:rFonts w:hint="cs"/>
          <w:rtl/>
        </w:rPr>
        <w:t xml:space="preserve"> </w:t>
      </w:r>
      <w:r w:rsidR="00E2598D">
        <w:rPr>
          <w:rFonts w:hint="cs"/>
          <w:rtl/>
        </w:rPr>
        <w:t>"</w:t>
      </w:r>
    </w:p>
    <w:p w14:paraId="70716BBE" w14:textId="7DC0B725" w:rsidR="00633CDA" w:rsidRDefault="00633CDA" w:rsidP="000A5953">
      <w:pPr>
        <w:rPr>
          <w:rtl/>
        </w:rPr>
      </w:pPr>
      <w:r>
        <w:rPr>
          <w:rFonts w:hint="cs"/>
          <w:rtl/>
        </w:rPr>
        <w:t xml:space="preserve">جیک: </w:t>
      </w:r>
      <w:r w:rsidR="00E2598D">
        <w:rPr>
          <w:rFonts w:hint="cs"/>
          <w:rtl/>
        </w:rPr>
        <w:t>"</w:t>
      </w:r>
      <w:r>
        <w:rPr>
          <w:rFonts w:hint="cs"/>
          <w:rtl/>
        </w:rPr>
        <w:t xml:space="preserve">میگه کد بهداشت نداریم. </w:t>
      </w:r>
      <w:r w:rsidR="00E2598D">
        <w:rPr>
          <w:rFonts w:hint="cs"/>
          <w:rtl/>
        </w:rPr>
        <w:t>"</w:t>
      </w:r>
    </w:p>
    <w:p w14:paraId="2A6A3487" w14:textId="3D424173" w:rsidR="00633CDA" w:rsidRDefault="00633CDA" w:rsidP="000A5953">
      <w:pPr>
        <w:rPr>
          <w:rtl/>
        </w:rPr>
      </w:pPr>
      <w:r>
        <w:rPr>
          <w:rFonts w:hint="cs"/>
          <w:rtl/>
        </w:rPr>
        <w:t xml:space="preserve">خانم لین: </w:t>
      </w:r>
      <w:r w:rsidR="00E2598D">
        <w:rPr>
          <w:rFonts w:hint="cs"/>
          <w:rtl/>
        </w:rPr>
        <w:t>"</w:t>
      </w:r>
      <w:r>
        <w:rPr>
          <w:rFonts w:hint="cs"/>
          <w:rtl/>
        </w:rPr>
        <w:t xml:space="preserve">خوب من فردا ترتیبش رو میدم. </w:t>
      </w:r>
      <w:r w:rsidR="00E2598D">
        <w:rPr>
          <w:rFonts w:hint="cs"/>
          <w:rtl/>
        </w:rPr>
        <w:t>"</w:t>
      </w:r>
    </w:p>
    <w:p w14:paraId="743FCEC2" w14:textId="6BFBE28C" w:rsidR="00633CDA" w:rsidRDefault="00633CDA" w:rsidP="000A5953">
      <w:pPr>
        <w:rPr>
          <w:rtl/>
        </w:rPr>
      </w:pPr>
      <w:r>
        <w:rPr>
          <w:rFonts w:hint="cs"/>
          <w:rtl/>
        </w:rPr>
        <w:t xml:space="preserve">جیک: </w:t>
      </w:r>
      <w:r w:rsidR="00E2598D">
        <w:rPr>
          <w:rFonts w:hint="cs"/>
          <w:rtl/>
        </w:rPr>
        <w:t>"</w:t>
      </w:r>
      <w:r>
        <w:rPr>
          <w:rFonts w:hint="cs"/>
          <w:rtl/>
        </w:rPr>
        <w:t xml:space="preserve">فکر نکنم برای این هایی که تولید کردیم بتونیم کد بگیریم. برای سری بعد. </w:t>
      </w:r>
      <w:r w:rsidR="00E2598D">
        <w:rPr>
          <w:rFonts w:hint="cs"/>
          <w:rtl/>
        </w:rPr>
        <w:t>"</w:t>
      </w:r>
    </w:p>
    <w:p w14:paraId="5E85A855" w14:textId="285563C5" w:rsidR="00633CDA" w:rsidRDefault="00633CDA" w:rsidP="000A5953">
      <w:pPr>
        <w:rPr>
          <w:rtl/>
        </w:rPr>
      </w:pPr>
      <w:r>
        <w:rPr>
          <w:rFonts w:hint="cs"/>
          <w:rtl/>
        </w:rPr>
        <w:lastRenderedPageBreak/>
        <w:t xml:space="preserve">خانم لین: </w:t>
      </w:r>
      <w:r w:rsidR="00E2598D">
        <w:rPr>
          <w:rFonts w:hint="cs"/>
          <w:rtl/>
        </w:rPr>
        <w:t>"</w:t>
      </w:r>
      <w:r>
        <w:rPr>
          <w:rFonts w:hint="cs"/>
          <w:rtl/>
        </w:rPr>
        <w:t xml:space="preserve">خوب خودم ازت میخرمشون برای </w:t>
      </w:r>
      <w:r w:rsidR="00914EF1">
        <w:rPr>
          <w:rFonts w:hint="cs"/>
          <w:rtl/>
        </w:rPr>
        <w:t>بچه‌ها</w:t>
      </w:r>
      <w:r>
        <w:rPr>
          <w:rFonts w:hint="cs"/>
          <w:rtl/>
        </w:rPr>
        <w:t xml:space="preserve">ی اینجا. بهرحال من مجبورم میوه بخرم. فرقی نمی کنه. </w:t>
      </w:r>
      <w:r w:rsidR="00E2598D">
        <w:rPr>
          <w:rFonts w:hint="cs"/>
          <w:rtl/>
        </w:rPr>
        <w:t>"</w:t>
      </w:r>
    </w:p>
    <w:p w14:paraId="6ACCB0B0" w14:textId="535B40DF" w:rsidR="00633CDA" w:rsidRDefault="00633CDA" w:rsidP="000A5953">
      <w:pPr>
        <w:rPr>
          <w:rtl/>
        </w:rPr>
      </w:pPr>
      <w:r>
        <w:rPr>
          <w:rFonts w:hint="cs"/>
          <w:rtl/>
        </w:rPr>
        <w:t>جیک:</w:t>
      </w:r>
      <w:r w:rsidR="00E2598D">
        <w:rPr>
          <w:rFonts w:hint="cs"/>
          <w:rtl/>
        </w:rPr>
        <w:t>"</w:t>
      </w:r>
      <w:r>
        <w:rPr>
          <w:rFonts w:hint="cs"/>
          <w:rtl/>
        </w:rPr>
        <w:t xml:space="preserve">مرسی لازم نیست. میتونی میوه ها رو بدی </w:t>
      </w:r>
      <w:r w:rsidR="00914EF1">
        <w:rPr>
          <w:rFonts w:hint="cs"/>
          <w:rtl/>
        </w:rPr>
        <w:t>بچه‌ها</w:t>
      </w:r>
      <w:r>
        <w:rPr>
          <w:rFonts w:hint="cs"/>
          <w:rtl/>
        </w:rPr>
        <w:t xml:space="preserve"> بخورن.</w:t>
      </w:r>
      <w:r w:rsidR="00E2598D">
        <w:rPr>
          <w:rFonts w:hint="cs"/>
          <w:rtl/>
        </w:rPr>
        <w:t>"</w:t>
      </w:r>
      <w:r>
        <w:rPr>
          <w:rFonts w:hint="cs"/>
          <w:rtl/>
        </w:rPr>
        <w:t xml:space="preserve"> به سمت اتاقش رفت.</w:t>
      </w:r>
    </w:p>
    <w:p w14:paraId="39D25A6D" w14:textId="5C03729B" w:rsidR="00633CDA" w:rsidRDefault="00FF5379" w:rsidP="000A5953">
      <w:pPr>
        <w:rPr>
          <w:rtl/>
        </w:rPr>
      </w:pPr>
      <w:r>
        <w:rPr>
          <w:rFonts w:hint="cs"/>
          <w:rtl/>
        </w:rPr>
        <w:t>چندروز بعد</w:t>
      </w:r>
      <w:r w:rsidR="000B3EB6">
        <w:rPr>
          <w:rFonts w:hint="cs"/>
          <w:rtl/>
        </w:rPr>
        <w:t xml:space="preserve"> خانم لین با چند نفر به یتیم خانه آمده بود از آشپزخانه بازدید کردند. مدام بهانه هایی برای ندادن مجوز می آوردند و بعد از کلی جر وبحث بی نتیجه از یتیم خانه خارج شدند. </w:t>
      </w:r>
    </w:p>
    <w:p w14:paraId="10570C78" w14:textId="3376D4A5" w:rsidR="000B3EB6" w:rsidRDefault="000B3EB6" w:rsidP="000A5953">
      <w:pPr>
        <w:rPr>
          <w:rtl/>
        </w:rPr>
      </w:pPr>
      <w:r>
        <w:rPr>
          <w:rFonts w:hint="cs"/>
          <w:rtl/>
        </w:rPr>
        <w:t>خانم لین: تلفنی به شخصی میزند و موضوع گرفتن کد</w:t>
      </w:r>
      <w:r w:rsidR="00B6082E">
        <w:rPr>
          <w:rFonts w:hint="cs"/>
          <w:rtl/>
        </w:rPr>
        <w:t xml:space="preserve"> </w:t>
      </w:r>
      <w:r>
        <w:rPr>
          <w:rFonts w:hint="cs"/>
          <w:rtl/>
        </w:rPr>
        <w:t xml:space="preserve">بهداشت برای محصولات تولید شده توسط </w:t>
      </w:r>
      <w:r w:rsidR="00914EF1">
        <w:rPr>
          <w:rFonts w:hint="cs"/>
          <w:rtl/>
        </w:rPr>
        <w:t>بچه‌ها</w:t>
      </w:r>
      <w:r>
        <w:rPr>
          <w:rFonts w:hint="cs"/>
          <w:rtl/>
        </w:rPr>
        <w:t xml:space="preserve"> را مطرح </w:t>
      </w:r>
      <w:r w:rsidR="006148C5">
        <w:rPr>
          <w:rFonts w:hint="cs"/>
          <w:rtl/>
        </w:rPr>
        <w:t>می‌کند</w:t>
      </w:r>
      <w:r>
        <w:rPr>
          <w:rFonts w:hint="cs"/>
          <w:rtl/>
        </w:rPr>
        <w:t xml:space="preserve">. </w:t>
      </w:r>
      <w:r w:rsidR="00FF5379">
        <w:rPr>
          <w:rFonts w:hint="cs"/>
          <w:rtl/>
        </w:rPr>
        <w:t xml:space="preserve">چند </w:t>
      </w:r>
      <w:r>
        <w:rPr>
          <w:rFonts w:hint="cs"/>
          <w:rtl/>
        </w:rPr>
        <w:t xml:space="preserve">روز بعد یک شخص همراه همان هایی که </w:t>
      </w:r>
      <w:r w:rsidR="00FF5379">
        <w:rPr>
          <w:rFonts w:hint="cs"/>
          <w:rtl/>
        </w:rPr>
        <w:t>برای بررسی امکان دادن کد بهداشت</w:t>
      </w:r>
      <w:r>
        <w:rPr>
          <w:rFonts w:hint="cs"/>
          <w:rtl/>
        </w:rPr>
        <w:t xml:space="preserve"> آمده بودند می آید. اینبار کسی گیر نداد یکسری دستور العمل همه </w:t>
      </w:r>
      <w:r w:rsidR="00914EF1">
        <w:rPr>
          <w:rFonts w:hint="cs"/>
          <w:rtl/>
        </w:rPr>
        <w:t>بچه‌ها</w:t>
      </w:r>
      <w:r>
        <w:rPr>
          <w:rFonts w:hint="cs"/>
          <w:rtl/>
        </w:rPr>
        <w:t xml:space="preserve">یی که در کار مشارکت دارند باید دستکش و کلاه بپوشند و اداره بهداشت </w:t>
      </w:r>
      <w:r w:rsidR="0034475E">
        <w:rPr>
          <w:rFonts w:hint="cs"/>
          <w:rtl/>
        </w:rPr>
        <w:t>می‌تواند</w:t>
      </w:r>
      <w:r>
        <w:rPr>
          <w:rFonts w:hint="cs"/>
          <w:rtl/>
        </w:rPr>
        <w:t xml:space="preserve"> هر زمانی برای بازدید از یتیم خانه بیاید. همه موافقند و کد</w:t>
      </w:r>
      <w:r w:rsidR="00B6082E">
        <w:rPr>
          <w:rFonts w:hint="cs"/>
          <w:rtl/>
        </w:rPr>
        <w:t xml:space="preserve"> </w:t>
      </w:r>
      <w:r>
        <w:rPr>
          <w:rFonts w:hint="cs"/>
          <w:rtl/>
        </w:rPr>
        <w:t xml:space="preserve">بهداشتی برای تولیدات را میگیرند و به این ترتیب جیک اولین کسب و کارش را راه میاندازد. </w:t>
      </w:r>
    </w:p>
    <w:p w14:paraId="56185781" w14:textId="2CCEB482" w:rsidR="00FF5379" w:rsidRDefault="00FF5379" w:rsidP="000A5953">
      <w:pPr>
        <w:rPr>
          <w:rtl/>
        </w:rPr>
      </w:pPr>
      <w:r>
        <w:rPr>
          <w:rFonts w:hint="cs"/>
          <w:rtl/>
        </w:rPr>
        <w:t xml:space="preserve">جیک چند دستگاه میوه </w:t>
      </w:r>
      <w:r w:rsidR="006D4D72">
        <w:rPr>
          <w:rFonts w:hint="cs"/>
          <w:rtl/>
        </w:rPr>
        <w:t>خردکنی</w:t>
      </w:r>
      <w:r>
        <w:rPr>
          <w:rFonts w:hint="cs"/>
          <w:rtl/>
        </w:rPr>
        <w:t xml:space="preserve"> دستی و یک دستگاه مکانیکی میخرد و خودش و مری و خانم لین مسئولیت خورد کردن میوه ها را بعهده دارند. گاهی هم آشپز یتیم خانه به آنها کمک میکند. </w:t>
      </w:r>
    </w:p>
    <w:p w14:paraId="2AD6F021" w14:textId="686494D8" w:rsidR="006D4D72" w:rsidRDefault="005454F8" w:rsidP="000A5953">
      <w:pPr>
        <w:pStyle w:val="Heading1"/>
        <w:rPr>
          <w:rtl/>
        </w:rPr>
      </w:pPr>
      <w:r>
        <w:rPr>
          <w:rFonts w:hint="cs"/>
          <w:rtl/>
        </w:rPr>
        <w:t xml:space="preserve">فصل </w:t>
      </w:r>
      <w:r w:rsidR="00A7706A">
        <w:rPr>
          <w:rFonts w:hint="cs"/>
          <w:rtl/>
        </w:rPr>
        <w:t>هفتم</w:t>
      </w:r>
      <w:r>
        <w:rPr>
          <w:rFonts w:hint="cs"/>
          <w:rtl/>
        </w:rPr>
        <w:t xml:space="preserve"> </w:t>
      </w:r>
      <w:r w:rsidR="006D4D72">
        <w:rPr>
          <w:rFonts w:hint="cs"/>
          <w:rtl/>
        </w:rPr>
        <w:t>رمان مری</w:t>
      </w:r>
    </w:p>
    <w:p w14:paraId="645A2746" w14:textId="3F69D06C" w:rsidR="007A2BEF" w:rsidRDefault="006C2DFE" w:rsidP="000A5953">
      <w:pPr>
        <w:rPr>
          <w:rtl/>
        </w:rPr>
      </w:pPr>
      <w:r>
        <w:rPr>
          <w:rFonts w:hint="cs"/>
          <w:rtl/>
        </w:rPr>
        <w:t xml:space="preserve">پنج شنبه صبح مری و جیک در آشپزخانه مشغول صبحانه خوردن و آماده شدن برای مدرسه بودند. </w:t>
      </w:r>
    </w:p>
    <w:p w14:paraId="596D92EE" w14:textId="07887F81" w:rsidR="006C2DFE" w:rsidRDefault="006C2DFE" w:rsidP="000A5953">
      <w:pPr>
        <w:rPr>
          <w:rtl/>
        </w:rPr>
      </w:pPr>
      <w:r>
        <w:rPr>
          <w:rFonts w:hint="cs"/>
          <w:rtl/>
        </w:rPr>
        <w:t xml:space="preserve">مری: </w:t>
      </w:r>
      <w:r w:rsidR="00E2598D">
        <w:rPr>
          <w:rFonts w:hint="cs"/>
          <w:rtl/>
        </w:rPr>
        <w:t>"</w:t>
      </w:r>
      <w:r>
        <w:rPr>
          <w:rFonts w:hint="cs"/>
          <w:rtl/>
        </w:rPr>
        <w:t xml:space="preserve">منم </w:t>
      </w:r>
      <w:r w:rsidR="006148C5">
        <w:rPr>
          <w:rFonts w:hint="cs"/>
          <w:rtl/>
        </w:rPr>
        <w:t>می‌خوام</w:t>
      </w:r>
      <w:r>
        <w:rPr>
          <w:rFonts w:hint="cs"/>
          <w:rtl/>
        </w:rPr>
        <w:t xml:space="preserve"> کارم رو شروع کنم. کمک </w:t>
      </w:r>
      <w:r w:rsidR="006148C5">
        <w:rPr>
          <w:rFonts w:hint="cs"/>
          <w:rtl/>
        </w:rPr>
        <w:t>می‌خوام</w:t>
      </w:r>
      <w:r>
        <w:rPr>
          <w:rFonts w:hint="cs"/>
          <w:rtl/>
        </w:rPr>
        <w:t xml:space="preserve">. </w:t>
      </w:r>
      <w:r w:rsidR="00E2598D">
        <w:rPr>
          <w:rFonts w:hint="cs"/>
          <w:rtl/>
        </w:rPr>
        <w:t>"</w:t>
      </w:r>
    </w:p>
    <w:p w14:paraId="40E2424A" w14:textId="35AFD81A" w:rsidR="006C2DFE" w:rsidRDefault="006C2DFE" w:rsidP="000A5953">
      <w:pPr>
        <w:rPr>
          <w:rtl/>
        </w:rPr>
      </w:pPr>
      <w:r>
        <w:rPr>
          <w:rFonts w:hint="cs"/>
          <w:rtl/>
        </w:rPr>
        <w:t>جیک:</w:t>
      </w:r>
      <w:r w:rsidR="00E2598D">
        <w:rPr>
          <w:rFonts w:hint="cs"/>
          <w:rtl/>
        </w:rPr>
        <w:t>"</w:t>
      </w:r>
      <w:r>
        <w:rPr>
          <w:rFonts w:hint="cs"/>
          <w:rtl/>
        </w:rPr>
        <w:t xml:space="preserve"> بگو</w:t>
      </w:r>
      <w:r w:rsidR="00E2598D">
        <w:rPr>
          <w:rFonts w:hint="cs"/>
          <w:rtl/>
        </w:rPr>
        <w:t>"</w:t>
      </w:r>
    </w:p>
    <w:p w14:paraId="234055A3" w14:textId="0BBF97D6" w:rsidR="006C2DFE" w:rsidRDefault="006C2DFE" w:rsidP="000A5953">
      <w:pPr>
        <w:rPr>
          <w:rtl/>
        </w:rPr>
      </w:pPr>
      <w:r>
        <w:rPr>
          <w:rFonts w:hint="cs"/>
          <w:rtl/>
        </w:rPr>
        <w:lastRenderedPageBreak/>
        <w:t xml:space="preserve">مری: یک مشت کاغذ را در بغل جیک میچپاند. </w:t>
      </w:r>
      <w:r w:rsidR="00E2598D">
        <w:rPr>
          <w:rFonts w:hint="cs"/>
          <w:rtl/>
        </w:rPr>
        <w:t>"</w:t>
      </w:r>
      <w:r>
        <w:rPr>
          <w:rFonts w:hint="cs"/>
          <w:rtl/>
        </w:rPr>
        <w:t xml:space="preserve">این رمانم هست خودم نوشتم. کمک کن بفروشمش. </w:t>
      </w:r>
      <w:r w:rsidR="00E2598D">
        <w:rPr>
          <w:rFonts w:hint="cs"/>
          <w:rtl/>
        </w:rPr>
        <w:t>"</w:t>
      </w:r>
    </w:p>
    <w:p w14:paraId="1E5D4DDF" w14:textId="5C2EBFD6" w:rsidR="006C2DFE" w:rsidRDefault="006C2DFE" w:rsidP="000A5953">
      <w:pPr>
        <w:rPr>
          <w:rtl/>
        </w:rPr>
      </w:pPr>
      <w:r>
        <w:rPr>
          <w:rFonts w:hint="cs"/>
          <w:rtl/>
        </w:rPr>
        <w:t xml:space="preserve">جیک: کاغذ ها را در کیفش میچپاند. در ماشین با موبایل دنبال چند انتشارات و ویراستار میگردد. بعد یکی یکی به آنها زنگ میزند و قضیه چاپ کتاب را مطرح </w:t>
      </w:r>
      <w:r w:rsidR="006148C5">
        <w:rPr>
          <w:rFonts w:hint="cs"/>
          <w:rtl/>
        </w:rPr>
        <w:t>می‌کند</w:t>
      </w:r>
      <w:r>
        <w:rPr>
          <w:rFonts w:hint="cs"/>
          <w:rtl/>
        </w:rPr>
        <w:t xml:space="preserve"> و موفق می</w:t>
      </w:r>
      <w:r w:rsidR="008A180A">
        <w:rPr>
          <w:rFonts w:hint="cs"/>
          <w:rtl/>
        </w:rPr>
        <w:t>‌</w:t>
      </w:r>
      <w:r>
        <w:rPr>
          <w:rFonts w:hint="cs"/>
          <w:rtl/>
        </w:rPr>
        <w:t xml:space="preserve">شود برای روز بعد از یکی از آنها وقت ملاقات بگیرد. بعد از مدرسه و باشگاه به یتیم خانه </w:t>
      </w:r>
      <w:r w:rsidR="006148C5">
        <w:rPr>
          <w:rFonts w:hint="cs"/>
          <w:rtl/>
        </w:rPr>
        <w:t>می‌رود</w:t>
      </w:r>
      <w:r>
        <w:rPr>
          <w:rFonts w:hint="cs"/>
          <w:rtl/>
        </w:rPr>
        <w:t xml:space="preserve"> بعد از </w:t>
      </w:r>
      <w:r w:rsidR="00914EF1">
        <w:rPr>
          <w:rFonts w:hint="cs"/>
          <w:rtl/>
        </w:rPr>
        <w:t>این‌که</w:t>
      </w:r>
      <w:r>
        <w:rPr>
          <w:rFonts w:hint="cs"/>
          <w:rtl/>
        </w:rPr>
        <w:t xml:space="preserve"> دوش گرفت به آشپزخانه رفت مری در آشپزخانه مشغول </w:t>
      </w:r>
      <w:r w:rsidR="00AA0049">
        <w:rPr>
          <w:rFonts w:hint="cs"/>
          <w:rtl/>
        </w:rPr>
        <w:t>خُرد</w:t>
      </w:r>
      <w:r>
        <w:rPr>
          <w:rFonts w:hint="cs"/>
          <w:rtl/>
        </w:rPr>
        <w:t xml:space="preserve"> کردن میوه ها با </w:t>
      </w:r>
      <w:r w:rsidR="00AA0049">
        <w:rPr>
          <w:rFonts w:hint="cs"/>
          <w:rtl/>
        </w:rPr>
        <w:t>خُرد</w:t>
      </w:r>
      <w:r>
        <w:rPr>
          <w:rFonts w:hint="cs"/>
          <w:rtl/>
        </w:rPr>
        <w:t xml:space="preserve">کن بود جیک کنارش نشست. </w:t>
      </w:r>
    </w:p>
    <w:p w14:paraId="04FAA339" w14:textId="67A50FC1" w:rsidR="006C2DFE" w:rsidRDefault="006C2DFE" w:rsidP="000A5953">
      <w:pPr>
        <w:rPr>
          <w:rtl/>
        </w:rPr>
      </w:pPr>
      <w:r>
        <w:rPr>
          <w:rFonts w:hint="cs"/>
          <w:rtl/>
        </w:rPr>
        <w:t>جیک:"برای فردا با یک انتشاراتی قرار گذاشتم باهم میریم. "</w:t>
      </w:r>
    </w:p>
    <w:p w14:paraId="425A5EB7" w14:textId="6D6A2D1D" w:rsidR="006C2DFE" w:rsidRDefault="006C2DFE" w:rsidP="000A5953">
      <w:pPr>
        <w:rPr>
          <w:rtl/>
        </w:rPr>
      </w:pPr>
      <w:r>
        <w:rPr>
          <w:rFonts w:hint="cs"/>
          <w:rtl/>
        </w:rPr>
        <w:t>مری:"اوکی، باهم بریم."</w:t>
      </w:r>
    </w:p>
    <w:p w14:paraId="1D519DE2" w14:textId="08824CC9" w:rsidR="006C2DFE" w:rsidRDefault="006C2DFE" w:rsidP="000A5953">
      <w:pPr>
        <w:rPr>
          <w:rtl/>
        </w:rPr>
      </w:pPr>
      <w:r>
        <w:rPr>
          <w:rFonts w:hint="cs"/>
          <w:rtl/>
        </w:rPr>
        <w:t xml:space="preserve">جیک هم به </w:t>
      </w:r>
      <w:r w:rsidR="00AA0049">
        <w:rPr>
          <w:rFonts w:hint="cs"/>
          <w:rtl/>
        </w:rPr>
        <w:t>خُرد</w:t>
      </w:r>
      <w:r>
        <w:rPr>
          <w:rFonts w:hint="cs"/>
          <w:rtl/>
        </w:rPr>
        <w:t xml:space="preserve"> کردن میوها مشغول می</w:t>
      </w:r>
      <w:r w:rsidR="008A180A">
        <w:rPr>
          <w:rFonts w:hint="cs"/>
          <w:rtl/>
        </w:rPr>
        <w:t>‌</w:t>
      </w:r>
      <w:r>
        <w:rPr>
          <w:rFonts w:hint="cs"/>
          <w:rtl/>
        </w:rPr>
        <w:t xml:space="preserve">شود. </w:t>
      </w:r>
    </w:p>
    <w:p w14:paraId="638675CA" w14:textId="158C3B4F" w:rsidR="006C2DFE" w:rsidRDefault="006C2DFE" w:rsidP="000A5953">
      <w:pPr>
        <w:rPr>
          <w:rtl/>
        </w:rPr>
      </w:pPr>
      <w:r>
        <w:rPr>
          <w:rFonts w:hint="cs"/>
          <w:rtl/>
        </w:rPr>
        <w:t xml:space="preserve">فردا جیک و مری باهم با یک ماشین </w:t>
      </w:r>
      <w:r w:rsidR="00047C5F">
        <w:rPr>
          <w:rFonts w:hint="cs"/>
          <w:rtl/>
        </w:rPr>
        <w:t xml:space="preserve">که خانم لین هماهنگ کرده به سمت انتشاراتی میروند. </w:t>
      </w:r>
    </w:p>
    <w:p w14:paraId="3FCC0743" w14:textId="093413EB" w:rsidR="00047C5F" w:rsidRDefault="00047C5F" w:rsidP="000A5953">
      <w:pPr>
        <w:rPr>
          <w:rtl/>
        </w:rPr>
      </w:pPr>
      <w:r>
        <w:rPr>
          <w:rFonts w:hint="cs"/>
          <w:rtl/>
        </w:rPr>
        <w:t xml:space="preserve">در انتشارات یک نفر از آنها پذیرایی </w:t>
      </w:r>
      <w:r w:rsidR="006148C5">
        <w:rPr>
          <w:rFonts w:hint="cs"/>
          <w:rtl/>
        </w:rPr>
        <w:t>می‌کند</w:t>
      </w:r>
      <w:r>
        <w:rPr>
          <w:rFonts w:hint="cs"/>
          <w:rtl/>
        </w:rPr>
        <w:t xml:space="preserve">. </w:t>
      </w:r>
    </w:p>
    <w:p w14:paraId="302B1F6D" w14:textId="3F5B7B26" w:rsidR="00047C5F" w:rsidRDefault="00047C5F" w:rsidP="000A5953">
      <w:pPr>
        <w:rPr>
          <w:rtl/>
        </w:rPr>
      </w:pPr>
      <w:r>
        <w:rPr>
          <w:rFonts w:hint="cs"/>
          <w:rtl/>
        </w:rPr>
        <w:t xml:space="preserve">ناشر: برگه ها را از جیک میگیرد و آنها را ورقی میزند. "من ویراستار ادبی نیستم، راجع به رمانی که نوشتید ویراستارمون نظر نهایی رو میده. در ضمن هر تغییری که میگه باید در نوشته ایجاد کنید. به نفع خودتونه. میشناسیدش که؟ نویسنده و منتقد ادبیه، تقریباً همه نویسنده هایی امروزی که میشناسین رو خودش تایید کرده. همه کارش رو قبول دارند. شما هم بهتره همون مسیر امن رو برید و هر کاری میگه گوش کنید. اگر کارتون خوب باشه و رمانتون معروف بشه برای کتاب های بعدی هر کاری بخواهید میتونید بکنید. </w:t>
      </w:r>
    </w:p>
    <w:p w14:paraId="0AEF510F" w14:textId="02B75CEB" w:rsidR="00047C5F" w:rsidRDefault="00047C5F" w:rsidP="000A5953">
      <w:pPr>
        <w:rPr>
          <w:rtl/>
        </w:rPr>
      </w:pPr>
      <w:r>
        <w:rPr>
          <w:rFonts w:hint="cs"/>
          <w:rtl/>
        </w:rPr>
        <w:t xml:space="preserve">جلسه چندان طولانی نشد. قرار بر این شد که ناشر نظر ویراستار را به آنها اطلاع دهد. </w:t>
      </w:r>
    </w:p>
    <w:p w14:paraId="584480D5" w14:textId="35FAD1E2" w:rsidR="007A3D59" w:rsidRDefault="00047C5F" w:rsidP="000A5953">
      <w:pPr>
        <w:rPr>
          <w:rtl/>
        </w:rPr>
      </w:pPr>
      <w:r>
        <w:rPr>
          <w:rFonts w:hint="cs"/>
          <w:rtl/>
        </w:rPr>
        <w:lastRenderedPageBreak/>
        <w:t>جیک و مری</w:t>
      </w:r>
      <w:r w:rsidR="00C57346">
        <w:rPr>
          <w:rFonts w:hint="cs"/>
          <w:rtl/>
        </w:rPr>
        <w:t>،</w:t>
      </w:r>
      <w:r>
        <w:rPr>
          <w:rFonts w:hint="cs"/>
          <w:rtl/>
        </w:rPr>
        <w:t xml:space="preserve"> </w:t>
      </w:r>
      <w:r w:rsidR="00C57346">
        <w:rPr>
          <w:rFonts w:hint="cs"/>
          <w:rtl/>
        </w:rPr>
        <w:t xml:space="preserve">یک </w:t>
      </w:r>
      <w:r>
        <w:rPr>
          <w:rFonts w:hint="cs"/>
          <w:rtl/>
        </w:rPr>
        <w:t xml:space="preserve">برند </w:t>
      </w:r>
      <w:r w:rsidR="00C57346">
        <w:rPr>
          <w:rFonts w:hint="cs"/>
          <w:rtl/>
        </w:rPr>
        <w:t xml:space="preserve">برای </w:t>
      </w:r>
      <w:r>
        <w:rPr>
          <w:rFonts w:hint="cs"/>
          <w:rtl/>
        </w:rPr>
        <w:t xml:space="preserve">تولید میوه خشک </w:t>
      </w:r>
      <w:r w:rsidR="00C57346">
        <w:rPr>
          <w:rFonts w:hint="cs"/>
          <w:rtl/>
        </w:rPr>
        <w:t>ساخته اند</w:t>
      </w:r>
      <w:r>
        <w:rPr>
          <w:rFonts w:hint="cs"/>
          <w:rtl/>
        </w:rPr>
        <w:t xml:space="preserve">. </w:t>
      </w:r>
      <w:r w:rsidR="007A3D59">
        <w:rPr>
          <w:rFonts w:hint="cs"/>
          <w:rtl/>
        </w:rPr>
        <w:t>یتیم خانه برند را به نام خود ثبت کرده بود ولی جیک</w:t>
      </w:r>
      <w:r>
        <w:rPr>
          <w:rFonts w:hint="cs"/>
          <w:rtl/>
        </w:rPr>
        <w:t xml:space="preserve"> و مری</w:t>
      </w:r>
      <w:r w:rsidR="007A3D59">
        <w:rPr>
          <w:rFonts w:hint="cs"/>
          <w:rtl/>
        </w:rPr>
        <w:t xml:space="preserve"> یک قرارداد داشت</w:t>
      </w:r>
      <w:r w:rsidR="00C57346">
        <w:rPr>
          <w:rFonts w:hint="cs"/>
          <w:rtl/>
        </w:rPr>
        <w:t>ند</w:t>
      </w:r>
      <w:r w:rsidR="007A3D59">
        <w:rPr>
          <w:rFonts w:hint="cs"/>
          <w:rtl/>
        </w:rPr>
        <w:t xml:space="preserve"> که مالکیت برند را در هجده سالگی به </w:t>
      </w:r>
      <w:r>
        <w:rPr>
          <w:rFonts w:hint="cs"/>
          <w:rtl/>
        </w:rPr>
        <w:t>آنها</w:t>
      </w:r>
      <w:r w:rsidR="007A3D59">
        <w:rPr>
          <w:rFonts w:hint="cs"/>
          <w:rtl/>
        </w:rPr>
        <w:t xml:space="preserve"> منتقل </w:t>
      </w:r>
      <w:r w:rsidR="00914EF1">
        <w:rPr>
          <w:rFonts w:hint="cs"/>
          <w:rtl/>
        </w:rPr>
        <w:t>می‌کرد</w:t>
      </w:r>
      <w:r w:rsidR="007A3D59">
        <w:rPr>
          <w:rFonts w:hint="cs"/>
          <w:rtl/>
        </w:rPr>
        <w:t>. تمام درآمدهای برند به جیک</w:t>
      </w:r>
      <w:r>
        <w:rPr>
          <w:rFonts w:hint="cs"/>
          <w:rtl/>
        </w:rPr>
        <w:t xml:space="preserve"> و مری</w:t>
      </w:r>
      <w:r w:rsidR="007A3D59">
        <w:rPr>
          <w:rFonts w:hint="cs"/>
          <w:rtl/>
        </w:rPr>
        <w:t xml:space="preserve"> تعلق داشت و یتیم خانه و مربی ها اگر چیزی از درآمد برمیداشتند آن را برای خرید هایی که جیک حاضر نبود برای خودش انجام بدهد بکار میبردند</w:t>
      </w:r>
      <w:r>
        <w:rPr>
          <w:rFonts w:hint="cs"/>
          <w:rtl/>
        </w:rPr>
        <w:t>. مری خوشبختانه نیازی به این نوع توجه</w:t>
      </w:r>
      <w:r w:rsidR="00C57346">
        <w:rPr>
          <w:rFonts w:hint="cs"/>
          <w:rtl/>
        </w:rPr>
        <w:t>‌</w:t>
      </w:r>
      <w:r>
        <w:rPr>
          <w:rFonts w:hint="cs"/>
          <w:rtl/>
        </w:rPr>
        <w:t xml:space="preserve">ها نداشت و همیشه به خودش خوب </w:t>
      </w:r>
      <w:r w:rsidR="0034475E" w:rsidRPr="0034475E">
        <w:rPr>
          <w:rFonts w:hint="cs"/>
          <w:rtl/>
        </w:rPr>
        <w:t xml:space="preserve"> می‌رسید</w:t>
      </w:r>
      <w:r>
        <w:rPr>
          <w:rFonts w:hint="cs"/>
          <w:rtl/>
        </w:rPr>
        <w:t xml:space="preserve">. او تقریباً بهتر از همه </w:t>
      </w:r>
      <w:r w:rsidR="00914EF1">
        <w:rPr>
          <w:rFonts w:hint="cs"/>
          <w:rtl/>
        </w:rPr>
        <w:t>بچه‌ها</w:t>
      </w:r>
      <w:r>
        <w:rPr>
          <w:rFonts w:hint="cs"/>
          <w:rtl/>
        </w:rPr>
        <w:t xml:space="preserve"> در یتیم خانه لباس می</w:t>
      </w:r>
      <w:r w:rsidR="00C57346">
        <w:rPr>
          <w:rFonts w:hint="cs"/>
          <w:rtl/>
        </w:rPr>
        <w:t>‌</w:t>
      </w:r>
      <w:r>
        <w:rPr>
          <w:rFonts w:hint="cs"/>
          <w:rtl/>
        </w:rPr>
        <w:t>پوشید.</w:t>
      </w:r>
      <w:r w:rsidR="007A3D59">
        <w:rPr>
          <w:rFonts w:hint="cs"/>
          <w:rtl/>
        </w:rPr>
        <w:t xml:space="preserve"> </w:t>
      </w:r>
    </w:p>
    <w:p w14:paraId="29DC843B" w14:textId="32AB3A18" w:rsidR="00822CD1" w:rsidRDefault="00822CD1" w:rsidP="000A5953">
      <w:pPr>
        <w:rPr>
          <w:rtl/>
        </w:rPr>
      </w:pPr>
      <w:r>
        <w:rPr>
          <w:rFonts w:hint="cs"/>
          <w:rtl/>
        </w:rPr>
        <w:t xml:space="preserve">البته این به استثناء لباس های مدرسه </w:t>
      </w:r>
      <w:r w:rsidR="00C57346">
        <w:rPr>
          <w:rFonts w:hint="cs"/>
          <w:rtl/>
        </w:rPr>
        <w:t>بود</w:t>
      </w:r>
      <w:r>
        <w:rPr>
          <w:rFonts w:hint="cs"/>
          <w:rtl/>
        </w:rPr>
        <w:t xml:space="preserve">. مری واقعاً از مدرسه بدش میآمد. لباس های مدرسه اش همیشه درب و داغون بودند. </w:t>
      </w:r>
    </w:p>
    <w:p w14:paraId="5A75262B" w14:textId="77777777" w:rsidR="00C57346" w:rsidRDefault="00C57346" w:rsidP="000A5953"/>
    <w:p w14:paraId="3F10E5E4" w14:textId="08197ED4" w:rsidR="007E2BD3" w:rsidRPr="00BB70B7" w:rsidRDefault="007E2BD3" w:rsidP="000A5953">
      <w:pPr>
        <w:pStyle w:val="Heading1"/>
        <w:rPr>
          <w:rtl/>
        </w:rPr>
      </w:pPr>
      <w:r w:rsidRPr="00BB70B7">
        <w:rPr>
          <w:rFonts w:hint="cs"/>
          <w:rtl/>
        </w:rPr>
        <w:t xml:space="preserve">فصل </w:t>
      </w:r>
      <w:r w:rsidR="00A7706A">
        <w:rPr>
          <w:rFonts w:hint="cs"/>
          <w:rtl/>
        </w:rPr>
        <w:t>هشتم</w:t>
      </w:r>
      <w:r w:rsidRPr="00BB70B7">
        <w:rPr>
          <w:rFonts w:hint="cs"/>
          <w:rtl/>
        </w:rPr>
        <w:t xml:space="preserve"> مهمانی نهار</w:t>
      </w:r>
    </w:p>
    <w:p w14:paraId="5EE8BD6E" w14:textId="5B4638EE" w:rsidR="00047C5F" w:rsidRDefault="00047C5F" w:rsidP="000A5953">
      <w:pPr>
        <w:rPr>
          <w:rtl/>
        </w:rPr>
      </w:pPr>
      <w:r>
        <w:rPr>
          <w:rFonts w:hint="cs"/>
          <w:rtl/>
        </w:rPr>
        <w:t xml:space="preserve">شنبه صبح جیک دوش گرفته بود و کت و شلوارش را پوشیده بود. کمی استرس داشت. خانم لین یک ماشین برای او هماهنگ کرده بود. جیک سوار ماشین شد. به محض </w:t>
      </w:r>
      <w:r w:rsidR="00914EF1">
        <w:rPr>
          <w:rFonts w:hint="cs"/>
          <w:rtl/>
        </w:rPr>
        <w:t>این‌که</w:t>
      </w:r>
      <w:r>
        <w:rPr>
          <w:rFonts w:hint="cs"/>
          <w:rtl/>
        </w:rPr>
        <w:t xml:space="preserve"> در ماشین نشست گوشیش زنگ خورد. </w:t>
      </w:r>
    </w:p>
    <w:p w14:paraId="48E02EDB" w14:textId="3C192CE4" w:rsidR="00047C5F" w:rsidRDefault="00047C5F" w:rsidP="000A5953">
      <w:pPr>
        <w:rPr>
          <w:rtl/>
        </w:rPr>
      </w:pPr>
      <w:r>
        <w:rPr>
          <w:rFonts w:hint="cs"/>
          <w:rtl/>
        </w:rPr>
        <w:t xml:space="preserve">مونیکا: </w:t>
      </w:r>
      <w:r w:rsidR="00325456">
        <w:rPr>
          <w:rFonts w:hint="cs"/>
          <w:rtl/>
        </w:rPr>
        <w:t>"</w:t>
      </w:r>
      <w:r>
        <w:rPr>
          <w:rFonts w:hint="cs"/>
          <w:rtl/>
        </w:rPr>
        <w:t>کجایی تو</w:t>
      </w:r>
      <w:r w:rsidR="00822CD1">
        <w:rPr>
          <w:rFonts w:hint="cs"/>
          <w:rtl/>
        </w:rPr>
        <w:t>؟</w:t>
      </w:r>
      <w:r>
        <w:rPr>
          <w:rFonts w:hint="cs"/>
          <w:rtl/>
        </w:rPr>
        <w:t xml:space="preserve"> منتظرتیم. </w:t>
      </w:r>
      <w:r w:rsidR="00325456">
        <w:rPr>
          <w:rFonts w:hint="cs"/>
          <w:rtl/>
        </w:rPr>
        <w:t>"</w:t>
      </w:r>
    </w:p>
    <w:p w14:paraId="3D47FA8E" w14:textId="1BFE7CB3" w:rsidR="00047C5F" w:rsidRDefault="00047C5F" w:rsidP="000A5953">
      <w:pPr>
        <w:rPr>
          <w:rtl/>
        </w:rPr>
      </w:pPr>
      <w:r>
        <w:rPr>
          <w:rFonts w:hint="cs"/>
          <w:rtl/>
        </w:rPr>
        <w:t xml:space="preserve">جیک: </w:t>
      </w:r>
      <w:r w:rsidR="00325456">
        <w:rPr>
          <w:rFonts w:hint="cs"/>
          <w:rtl/>
        </w:rPr>
        <w:t>"</w:t>
      </w:r>
      <w:r>
        <w:rPr>
          <w:rFonts w:hint="cs"/>
          <w:rtl/>
        </w:rPr>
        <w:t xml:space="preserve">الان سوار ماشین شدم. </w:t>
      </w:r>
      <w:r w:rsidR="00325456">
        <w:rPr>
          <w:rFonts w:hint="cs"/>
          <w:rtl/>
        </w:rPr>
        <w:t>"</w:t>
      </w:r>
    </w:p>
    <w:p w14:paraId="156FC230" w14:textId="3B9D9847" w:rsidR="00047C5F" w:rsidRDefault="00047C5F" w:rsidP="000A5953">
      <w:pPr>
        <w:rPr>
          <w:rtl/>
        </w:rPr>
      </w:pPr>
      <w:r>
        <w:rPr>
          <w:rFonts w:hint="cs"/>
          <w:rtl/>
        </w:rPr>
        <w:t xml:space="preserve">مونیکا: </w:t>
      </w:r>
      <w:r w:rsidR="00325456">
        <w:rPr>
          <w:rFonts w:hint="cs"/>
          <w:rtl/>
        </w:rPr>
        <w:t>"</w:t>
      </w:r>
      <w:r>
        <w:rPr>
          <w:rFonts w:hint="cs"/>
          <w:rtl/>
        </w:rPr>
        <w:t xml:space="preserve">بوس بای. زود بیا. </w:t>
      </w:r>
      <w:r w:rsidR="00325456">
        <w:rPr>
          <w:rFonts w:hint="cs"/>
          <w:rtl/>
        </w:rPr>
        <w:t>"</w:t>
      </w:r>
    </w:p>
    <w:p w14:paraId="42CE0F7B" w14:textId="00AE2854" w:rsidR="00047C5F" w:rsidRDefault="00047C5F" w:rsidP="000A5953">
      <w:pPr>
        <w:rPr>
          <w:rtl/>
        </w:rPr>
      </w:pPr>
      <w:r>
        <w:rPr>
          <w:rFonts w:hint="cs"/>
          <w:rtl/>
        </w:rPr>
        <w:t xml:space="preserve">جیک: </w:t>
      </w:r>
      <w:r w:rsidR="00325456">
        <w:rPr>
          <w:rFonts w:hint="cs"/>
          <w:rtl/>
        </w:rPr>
        <w:t>"</w:t>
      </w:r>
      <w:r>
        <w:rPr>
          <w:rFonts w:hint="cs"/>
          <w:rtl/>
        </w:rPr>
        <w:t>بای.</w:t>
      </w:r>
      <w:r w:rsidR="00325456">
        <w:rPr>
          <w:rFonts w:hint="cs"/>
          <w:rtl/>
        </w:rPr>
        <w:t>"</w:t>
      </w:r>
    </w:p>
    <w:p w14:paraId="76C9E143" w14:textId="76F93616" w:rsidR="00047C5F" w:rsidRDefault="00047C5F" w:rsidP="000A5953">
      <w:pPr>
        <w:rPr>
          <w:rtl/>
        </w:rPr>
      </w:pPr>
      <w:r>
        <w:rPr>
          <w:rFonts w:hint="cs"/>
          <w:rtl/>
        </w:rPr>
        <w:t xml:space="preserve">جیک به مونیکا فکر </w:t>
      </w:r>
      <w:r w:rsidR="00914EF1">
        <w:rPr>
          <w:rFonts w:hint="cs"/>
          <w:rtl/>
        </w:rPr>
        <w:t>می‌کرد</w:t>
      </w:r>
      <w:r>
        <w:rPr>
          <w:rFonts w:hint="cs"/>
          <w:rtl/>
        </w:rPr>
        <w:t xml:space="preserve">. عکس مونیکا را در گوشیش نگاه </w:t>
      </w:r>
      <w:r w:rsidR="00914EF1">
        <w:rPr>
          <w:rFonts w:hint="cs"/>
          <w:rtl/>
        </w:rPr>
        <w:t>می‌کرد</w:t>
      </w:r>
      <w:r>
        <w:rPr>
          <w:rFonts w:hint="cs"/>
          <w:rtl/>
        </w:rPr>
        <w:t xml:space="preserve">. با خود گفت واقعاً زیباست و ارزش همه این دردسر ها را دارد. </w:t>
      </w:r>
    </w:p>
    <w:p w14:paraId="6F9CE0D4" w14:textId="7101C616" w:rsidR="00047C5F" w:rsidRDefault="00047C5F" w:rsidP="000A5953">
      <w:pPr>
        <w:rPr>
          <w:rtl/>
        </w:rPr>
      </w:pPr>
      <w:r>
        <w:rPr>
          <w:rFonts w:hint="cs"/>
          <w:rtl/>
        </w:rPr>
        <w:lastRenderedPageBreak/>
        <w:t>بالاخره به خانه مونیکا میرسد. وارد خانه میشود. ماریان</w:t>
      </w:r>
      <w:r w:rsidR="0034475E">
        <w:rPr>
          <w:rtl/>
        </w:rPr>
        <w:t xml:space="preserve"> </w:t>
      </w:r>
      <w:r>
        <w:rPr>
          <w:rFonts w:hint="cs"/>
          <w:rtl/>
        </w:rPr>
        <w:t>درب را برایش بازکرده است. لباس ماریان آنقدر شیک است که جیک ن</w:t>
      </w:r>
      <w:r w:rsidR="0034475E">
        <w:rPr>
          <w:rFonts w:hint="cs"/>
          <w:rtl/>
        </w:rPr>
        <w:t>می‌تواند</w:t>
      </w:r>
      <w:r>
        <w:rPr>
          <w:rFonts w:hint="cs"/>
          <w:rtl/>
        </w:rPr>
        <w:t xml:space="preserve"> ذل زدن به آن را تمام کند. </w:t>
      </w:r>
      <w:r w:rsidR="0057193A">
        <w:rPr>
          <w:rFonts w:hint="cs"/>
          <w:rtl/>
        </w:rPr>
        <w:t xml:space="preserve">داخل که میشود. ماریان او را به سمت پذیرایی خانه هدایت </w:t>
      </w:r>
      <w:r w:rsidR="006148C5">
        <w:rPr>
          <w:rFonts w:hint="cs"/>
          <w:rtl/>
        </w:rPr>
        <w:t>می‌کند</w:t>
      </w:r>
      <w:r w:rsidR="0057193A">
        <w:rPr>
          <w:rFonts w:hint="cs"/>
          <w:rtl/>
        </w:rPr>
        <w:t>. در پذیرایی پدر مونیکا و مونیکا روی مبل نشسته اند. پدر مونیکا برای جیک دست تکان میدهد و مونیکا به سمت او برمیگردد.</w:t>
      </w:r>
    </w:p>
    <w:p w14:paraId="3D9D99DE" w14:textId="5A536131" w:rsidR="0057193A" w:rsidRDefault="0057193A" w:rsidP="000A5953">
      <w:pPr>
        <w:rPr>
          <w:rtl/>
        </w:rPr>
      </w:pPr>
      <w:r>
        <w:rPr>
          <w:rFonts w:hint="cs"/>
          <w:rtl/>
        </w:rPr>
        <w:t>مونیکا:"بدو بیا بشین".</w:t>
      </w:r>
    </w:p>
    <w:p w14:paraId="4BC47588" w14:textId="1FA398DC" w:rsidR="0057193A" w:rsidRDefault="0057193A" w:rsidP="000A5953">
      <w:pPr>
        <w:rPr>
          <w:rtl/>
        </w:rPr>
      </w:pPr>
      <w:r>
        <w:rPr>
          <w:rFonts w:hint="cs"/>
          <w:rtl/>
        </w:rPr>
        <w:t xml:space="preserve">جیک: با پدر مونیکا دست میدهد و بعد از خوش و بش با او با مونیکا سلام </w:t>
      </w:r>
      <w:r w:rsidR="006148C5">
        <w:rPr>
          <w:rFonts w:hint="cs"/>
          <w:rtl/>
        </w:rPr>
        <w:t>می‌کند</w:t>
      </w:r>
      <w:r>
        <w:rPr>
          <w:rFonts w:hint="cs"/>
          <w:rtl/>
        </w:rPr>
        <w:t xml:space="preserve"> و با او هم دست میدهد. </w:t>
      </w:r>
    </w:p>
    <w:p w14:paraId="3A254430" w14:textId="0AA09F9F" w:rsidR="0057193A" w:rsidRDefault="0057193A" w:rsidP="000A5953">
      <w:pPr>
        <w:rPr>
          <w:rtl/>
        </w:rPr>
      </w:pPr>
      <w:r>
        <w:rPr>
          <w:rFonts w:hint="cs"/>
          <w:rtl/>
        </w:rPr>
        <w:t xml:space="preserve">مونیکا: </w:t>
      </w:r>
      <w:r w:rsidR="00325456">
        <w:rPr>
          <w:rFonts w:hint="cs"/>
          <w:rtl/>
        </w:rPr>
        <w:t>"</w:t>
      </w:r>
      <w:r>
        <w:rPr>
          <w:rFonts w:hint="cs"/>
          <w:rtl/>
        </w:rPr>
        <w:t xml:space="preserve">بشین این خیلی باحاله عاشقش میشی و به تلویزیون نگاه </w:t>
      </w:r>
      <w:r w:rsidR="00914EF1">
        <w:rPr>
          <w:rFonts w:hint="cs"/>
          <w:rtl/>
        </w:rPr>
        <w:t>می‌کرد</w:t>
      </w:r>
      <w:r>
        <w:rPr>
          <w:rFonts w:hint="cs"/>
          <w:rtl/>
        </w:rPr>
        <w:t xml:space="preserve">. </w:t>
      </w:r>
      <w:r w:rsidR="00325456">
        <w:rPr>
          <w:rFonts w:hint="cs"/>
          <w:rtl/>
        </w:rPr>
        <w:t>"</w:t>
      </w:r>
    </w:p>
    <w:p w14:paraId="25834D02" w14:textId="160AF2E8" w:rsidR="0057193A" w:rsidRDefault="0057193A" w:rsidP="000A5953">
      <w:pPr>
        <w:rPr>
          <w:rtl/>
        </w:rPr>
      </w:pPr>
      <w:r>
        <w:rPr>
          <w:rFonts w:hint="cs"/>
          <w:rtl/>
        </w:rPr>
        <w:t xml:space="preserve">جیک: خیلی اهل تلویزیون نبود. در یتیم خانه تنها یک تلویزون وجود داشت که آنهم در سالن اصلی پرورشگاه بود. بیشتر اوقات دخترها درحال تماشای فیلمهای عاشقانه بودند و این باعث میشد، جیک خیلی به آن علاقه نداشته باشد. </w:t>
      </w:r>
    </w:p>
    <w:p w14:paraId="3D155D1D" w14:textId="1D65FF98" w:rsidR="0057193A" w:rsidRDefault="0057193A" w:rsidP="000A5953">
      <w:pPr>
        <w:rPr>
          <w:rtl/>
        </w:rPr>
      </w:pPr>
      <w:r>
        <w:rPr>
          <w:rFonts w:hint="cs"/>
          <w:rtl/>
        </w:rPr>
        <w:t xml:space="preserve">مونیکا: </w:t>
      </w:r>
      <w:r w:rsidR="00325456">
        <w:rPr>
          <w:rFonts w:hint="cs"/>
          <w:rtl/>
        </w:rPr>
        <w:t>"</w:t>
      </w:r>
      <w:r>
        <w:rPr>
          <w:rFonts w:hint="cs"/>
          <w:rtl/>
        </w:rPr>
        <w:t xml:space="preserve">این مبارزه فیناله. </w:t>
      </w:r>
      <w:r w:rsidR="00325456">
        <w:rPr>
          <w:rFonts w:hint="cs"/>
          <w:rtl/>
        </w:rPr>
        <w:t>"</w:t>
      </w:r>
    </w:p>
    <w:p w14:paraId="06CB9291" w14:textId="3B947479" w:rsidR="0057193A" w:rsidRDefault="0057193A" w:rsidP="000A5953">
      <w:pPr>
        <w:rPr>
          <w:rtl/>
        </w:rPr>
      </w:pPr>
      <w:r>
        <w:rPr>
          <w:rFonts w:hint="cs"/>
          <w:rtl/>
        </w:rPr>
        <w:t>جیک: ن</w:t>
      </w:r>
      <w:r w:rsidR="0034475E">
        <w:rPr>
          <w:rFonts w:hint="cs"/>
          <w:rtl/>
        </w:rPr>
        <w:t>می‌توانست</w:t>
      </w:r>
      <w:r>
        <w:rPr>
          <w:rFonts w:hint="cs"/>
          <w:rtl/>
        </w:rPr>
        <w:t xml:space="preserve"> تشخیص دهد مبارزه مال کدام ورزش رزمی است. حرکات به نظرش بیش از حد نمایشی بودند. </w:t>
      </w:r>
    </w:p>
    <w:p w14:paraId="51661D97" w14:textId="6736C356" w:rsidR="0057193A" w:rsidRDefault="0057193A" w:rsidP="000A5953">
      <w:pPr>
        <w:rPr>
          <w:rtl/>
        </w:rPr>
      </w:pPr>
      <w:r>
        <w:rPr>
          <w:rFonts w:hint="cs"/>
          <w:rtl/>
        </w:rPr>
        <w:t xml:space="preserve">مونیکا: </w:t>
      </w:r>
      <w:r w:rsidR="00325456">
        <w:rPr>
          <w:rFonts w:hint="cs"/>
          <w:rtl/>
        </w:rPr>
        <w:t>"</w:t>
      </w:r>
      <w:r>
        <w:rPr>
          <w:rFonts w:hint="cs"/>
          <w:rtl/>
        </w:rPr>
        <w:t>اینو که میشناسی، قهرمان بیشتر فیلمهای رزمیه. عالیه کارش</w:t>
      </w:r>
      <w:r w:rsidR="007E2BD3">
        <w:rPr>
          <w:rFonts w:hint="cs"/>
          <w:rtl/>
        </w:rPr>
        <w:t>،</w:t>
      </w:r>
      <w:r>
        <w:rPr>
          <w:rFonts w:hint="cs"/>
          <w:rtl/>
        </w:rPr>
        <w:t xml:space="preserve"> خدای مبارزه است.</w:t>
      </w:r>
      <w:r w:rsidR="00325456">
        <w:rPr>
          <w:rFonts w:hint="cs"/>
          <w:rtl/>
        </w:rPr>
        <w:t>"</w:t>
      </w:r>
      <w:r>
        <w:rPr>
          <w:rFonts w:hint="cs"/>
          <w:rtl/>
        </w:rPr>
        <w:t xml:space="preserve"> </w:t>
      </w:r>
    </w:p>
    <w:p w14:paraId="227AB02B" w14:textId="4C7FA688" w:rsidR="0057193A" w:rsidRDefault="0057193A" w:rsidP="000A5953">
      <w:pPr>
        <w:rPr>
          <w:rtl/>
        </w:rPr>
      </w:pPr>
      <w:r>
        <w:rPr>
          <w:rFonts w:hint="cs"/>
          <w:rtl/>
        </w:rPr>
        <w:t xml:space="preserve">جیک: تازه متوجه شده بود که مبارزه ایی که مونیکا با هیجان از آن تعریف </w:t>
      </w:r>
      <w:r w:rsidR="006148C5">
        <w:rPr>
          <w:rFonts w:hint="cs"/>
          <w:rtl/>
        </w:rPr>
        <w:t>می‌کند</w:t>
      </w:r>
      <w:r>
        <w:rPr>
          <w:rFonts w:hint="cs"/>
          <w:rtl/>
        </w:rPr>
        <w:t>. درواقع یک فیلم سینمایی است. اصلاً حوصله فیلم دیدن نداشت ولی ن</w:t>
      </w:r>
      <w:r w:rsidR="0034475E">
        <w:rPr>
          <w:rFonts w:hint="cs"/>
          <w:rtl/>
        </w:rPr>
        <w:t>می‌توانست</w:t>
      </w:r>
      <w:r>
        <w:rPr>
          <w:rFonts w:hint="cs"/>
          <w:rtl/>
        </w:rPr>
        <w:t xml:space="preserve"> چیزی بگوید. مونیکا و پدرش به نظر کاملاً جذب آن فیلم شده بودند. بنابراین گفت:"آره باحاله"</w:t>
      </w:r>
    </w:p>
    <w:p w14:paraId="62DD8AE1" w14:textId="70CFC9B9" w:rsidR="0057193A" w:rsidRDefault="0057193A" w:rsidP="000A5953">
      <w:pPr>
        <w:rPr>
          <w:rtl/>
        </w:rPr>
      </w:pPr>
      <w:r>
        <w:rPr>
          <w:rFonts w:hint="cs"/>
          <w:rtl/>
        </w:rPr>
        <w:t>پدر مونیکا</w:t>
      </w:r>
      <w:r>
        <w:t xml:space="preserve"> </w:t>
      </w:r>
      <w:r>
        <w:rPr>
          <w:rFonts w:hint="cs"/>
          <w:rtl/>
        </w:rPr>
        <w:t>: اینجا رو ببین یعنی ته حرکته.</w:t>
      </w:r>
    </w:p>
    <w:p w14:paraId="6E7AC334" w14:textId="1468B0A2" w:rsidR="0057193A" w:rsidRDefault="0057193A" w:rsidP="000A5953">
      <w:pPr>
        <w:rPr>
          <w:rtl/>
        </w:rPr>
      </w:pPr>
      <w:r>
        <w:rPr>
          <w:rFonts w:hint="cs"/>
          <w:rtl/>
        </w:rPr>
        <w:t xml:space="preserve">مونیکا: </w:t>
      </w:r>
      <w:r w:rsidR="00325456">
        <w:rPr>
          <w:rFonts w:hint="cs"/>
          <w:rtl/>
        </w:rPr>
        <w:t>"</w:t>
      </w:r>
      <w:r>
        <w:rPr>
          <w:rFonts w:hint="cs"/>
          <w:rtl/>
        </w:rPr>
        <w:t xml:space="preserve">اوف الانه که آبدولیو رو بزنه. </w:t>
      </w:r>
      <w:r w:rsidR="00325456">
        <w:rPr>
          <w:rFonts w:hint="cs"/>
          <w:rtl/>
        </w:rPr>
        <w:t>"</w:t>
      </w:r>
    </w:p>
    <w:p w14:paraId="17D022E6" w14:textId="162ADA27" w:rsidR="0057193A" w:rsidRDefault="0057193A" w:rsidP="000A5953">
      <w:pPr>
        <w:rPr>
          <w:rtl/>
        </w:rPr>
      </w:pPr>
      <w:r>
        <w:rPr>
          <w:rFonts w:hint="cs"/>
          <w:rtl/>
        </w:rPr>
        <w:lastRenderedPageBreak/>
        <w:t xml:space="preserve">جیک: </w:t>
      </w:r>
      <w:r w:rsidR="00325456">
        <w:rPr>
          <w:rFonts w:hint="cs"/>
          <w:rtl/>
        </w:rPr>
        <w:t>"</w:t>
      </w:r>
      <w:r>
        <w:rPr>
          <w:rFonts w:hint="cs"/>
          <w:rtl/>
        </w:rPr>
        <w:t xml:space="preserve">شما قبلاً این فیلم رو دیدید قربان </w:t>
      </w:r>
      <w:r w:rsidR="00325456">
        <w:rPr>
          <w:rFonts w:hint="cs"/>
          <w:rtl/>
        </w:rPr>
        <w:t>"</w:t>
      </w:r>
    </w:p>
    <w:p w14:paraId="7C538CA7" w14:textId="65F24862" w:rsidR="0057193A" w:rsidRDefault="0057193A" w:rsidP="000A5953">
      <w:pPr>
        <w:rPr>
          <w:rtl/>
        </w:rPr>
      </w:pPr>
      <w:r>
        <w:rPr>
          <w:rFonts w:hint="cs"/>
          <w:rtl/>
        </w:rPr>
        <w:t xml:space="preserve">پدر مونیکا: میخندد. </w:t>
      </w:r>
      <w:r w:rsidR="00325456">
        <w:rPr>
          <w:rFonts w:hint="cs"/>
          <w:rtl/>
        </w:rPr>
        <w:t>"</w:t>
      </w:r>
      <w:r>
        <w:rPr>
          <w:rFonts w:hint="cs"/>
          <w:rtl/>
        </w:rPr>
        <w:t xml:space="preserve">میشه من رو توماس صدا کنی. </w:t>
      </w:r>
      <w:r w:rsidR="00325456">
        <w:rPr>
          <w:rFonts w:hint="cs"/>
          <w:rtl/>
        </w:rPr>
        <w:t>"</w:t>
      </w:r>
    </w:p>
    <w:p w14:paraId="035E9038" w14:textId="2E46FD2C" w:rsidR="0057193A" w:rsidRDefault="0057193A" w:rsidP="000A5953">
      <w:pPr>
        <w:rPr>
          <w:rtl/>
        </w:rPr>
      </w:pPr>
      <w:r>
        <w:rPr>
          <w:rFonts w:hint="cs"/>
          <w:rtl/>
        </w:rPr>
        <w:t xml:space="preserve">جیک: </w:t>
      </w:r>
      <w:r w:rsidR="00325456">
        <w:rPr>
          <w:rFonts w:hint="cs"/>
          <w:rtl/>
        </w:rPr>
        <w:t>"</w:t>
      </w:r>
      <w:r>
        <w:rPr>
          <w:rFonts w:hint="cs"/>
          <w:rtl/>
        </w:rPr>
        <w:t xml:space="preserve">بله آقای توماس. </w:t>
      </w:r>
      <w:r w:rsidR="00325456">
        <w:rPr>
          <w:rFonts w:hint="cs"/>
          <w:rtl/>
        </w:rPr>
        <w:t>"</w:t>
      </w:r>
    </w:p>
    <w:p w14:paraId="7079D37F" w14:textId="512714C3" w:rsidR="0057193A" w:rsidRDefault="0057193A" w:rsidP="000A5953">
      <w:pPr>
        <w:rPr>
          <w:rtl/>
        </w:rPr>
      </w:pPr>
      <w:r>
        <w:rPr>
          <w:rFonts w:hint="cs"/>
          <w:rtl/>
        </w:rPr>
        <w:t>توماس:</w:t>
      </w:r>
      <w:r w:rsidR="00325456">
        <w:rPr>
          <w:rFonts w:hint="cs"/>
          <w:rtl/>
        </w:rPr>
        <w:t>"</w:t>
      </w:r>
      <w:r>
        <w:rPr>
          <w:rFonts w:hint="cs"/>
          <w:rtl/>
        </w:rPr>
        <w:t xml:space="preserve"> آره من و مونیکا این فیلم رو خیلی دیدیم. مونیکا تقریباً بخاطر این فیلم رفت سراغ ورزش رزمی.</w:t>
      </w:r>
      <w:r w:rsidR="00325456">
        <w:rPr>
          <w:rFonts w:hint="cs"/>
          <w:rtl/>
        </w:rPr>
        <w:t>"</w:t>
      </w:r>
      <w:r>
        <w:rPr>
          <w:rFonts w:hint="cs"/>
          <w:rtl/>
        </w:rPr>
        <w:t xml:space="preserve"> </w:t>
      </w:r>
    </w:p>
    <w:p w14:paraId="63F6FCC0" w14:textId="68E6E0A6" w:rsidR="0057193A" w:rsidRDefault="0057193A" w:rsidP="000A5953">
      <w:pPr>
        <w:rPr>
          <w:rtl/>
        </w:rPr>
      </w:pPr>
      <w:r>
        <w:rPr>
          <w:rFonts w:hint="cs"/>
          <w:rtl/>
        </w:rPr>
        <w:t>جیک: اندکی گیج بود و ن</w:t>
      </w:r>
      <w:r w:rsidR="0034475E">
        <w:rPr>
          <w:rFonts w:hint="cs"/>
          <w:rtl/>
        </w:rPr>
        <w:t>می‌توانست</w:t>
      </w:r>
      <w:r>
        <w:rPr>
          <w:rFonts w:hint="cs"/>
          <w:rtl/>
        </w:rPr>
        <w:t xml:space="preserve"> متوجه شود جذابیت این فیلم به چیست که چندبار آن را دیده اند و هنوز برایشان هیجان آور است. </w:t>
      </w:r>
    </w:p>
    <w:p w14:paraId="61C80BA6" w14:textId="34E1AAA5" w:rsidR="0057193A" w:rsidRDefault="00544B53" w:rsidP="000A5953">
      <w:pPr>
        <w:rPr>
          <w:rtl/>
        </w:rPr>
      </w:pPr>
      <w:r>
        <w:rPr>
          <w:rFonts w:hint="cs"/>
          <w:rtl/>
        </w:rPr>
        <w:t xml:space="preserve">مونیکا: </w:t>
      </w:r>
      <w:r w:rsidR="00325456">
        <w:rPr>
          <w:rFonts w:hint="cs"/>
          <w:rtl/>
        </w:rPr>
        <w:t>"</w:t>
      </w:r>
      <w:r>
        <w:rPr>
          <w:rFonts w:hint="cs"/>
          <w:rtl/>
        </w:rPr>
        <w:t xml:space="preserve">نگاه کن. دیدی چطوری ضربه چرخشی با پا رو پیاده کرد. </w:t>
      </w:r>
      <w:r w:rsidR="00325456">
        <w:rPr>
          <w:rFonts w:hint="cs"/>
          <w:rtl/>
        </w:rPr>
        <w:t>"</w:t>
      </w:r>
    </w:p>
    <w:p w14:paraId="527FD3F8" w14:textId="3002DF39" w:rsidR="00544B53" w:rsidRDefault="00544B53" w:rsidP="000A5953">
      <w:pPr>
        <w:rPr>
          <w:rtl/>
        </w:rPr>
      </w:pPr>
      <w:r>
        <w:rPr>
          <w:rFonts w:hint="cs"/>
          <w:rtl/>
        </w:rPr>
        <w:t>جیک: "آر</w:t>
      </w:r>
      <w:r w:rsidR="00325456">
        <w:rPr>
          <w:rFonts w:hint="cs"/>
          <w:rtl/>
        </w:rPr>
        <w:t>ه</w:t>
      </w:r>
      <w:r>
        <w:rPr>
          <w:rFonts w:hint="cs"/>
          <w:rtl/>
        </w:rPr>
        <w:t xml:space="preserve"> عالی بود" به نظرش عالی نبود کاملاً متوانست ببیند که ضربه ساختگی است و ادای ضربه زدن را در میآورند. حوصله جیک سر رفته. مونیکا مشغول دیدن فیلم است و جلو پدرش</w:t>
      </w:r>
      <w:r w:rsidR="00C57346">
        <w:rPr>
          <w:rFonts w:hint="cs"/>
          <w:rtl/>
        </w:rPr>
        <w:t>،</w:t>
      </w:r>
      <w:r>
        <w:rPr>
          <w:rFonts w:hint="cs"/>
          <w:rtl/>
        </w:rPr>
        <w:t xml:space="preserve"> جیک ن</w:t>
      </w:r>
      <w:r w:rsidR="0034475E">
        <w:rPr>
          <w:rFonts w:hint="cs"/>
          <w:rtl/>
        </w:rPr>
        <w:t>می‌تواند</w:t>
      </w:r>
      <w:r>
        <w:rPr>
          <w:rFonts w:hint="cs"/>
          <w:rtl/>
        </w:rPr>
        <w:t xml:space="preserve"> کاری کند و یا چیزی بگوید. بنابراین در سکوت منتظر است ببیند این فیلم کی تمام میشود و آیا ممکن است این روز مزخرف با یک بوسه از مونیکا تبدیل به یک روز خو</w:t>
      </w:r>
      <w:r w:rsidR="006148C5">
        <w:rPr>
          <w:rFonts w:hint="cs"/>
          <w:rtl/>
        </w:rPr>
        <w:t xml:space="preserve">ب </w:t>
      </w:r>
      <w:r>
        <w:rPr>
          <w:rFonts w:hint="cs"/>
          <w:rtl/>
        </w:rPr>
        <w:t xml:space="preserve">شود یا نه. </w:t>
      </w:r>
    </w:p>
    <w:p w14:paraId="4E1A41B5" w14:textId="65BBAD2F" w:rsidR="00544B53" w:rsidRDefault="00544B53" w:rsidP="000A5953">
      <w:pPr>
        <w:rPr>
          <w:rtl/>
        </w:rPr>
      </w:pPr>
      <w:r>
        <w:rPr>
          <w:rFonts w:hint="cs"/>
          <w:rtl/>
        </w:rPr>
        <w:t xml:space="preserve">اواخر فیلم است که ماریان سفره ایی را روی میز نهار خوری پهن </w:t>
      </w:r>
      <w:r w:rsidR="006148C5">
        <w:rPr>
          <w:rFonts w:hint="cs"/>
          <w:rtl/>
        </w:rPr>
        <w:t>می‌کند</w:t>
      </w:r>
      <w:r>
        <w:rPr>
          <w:rFonts w:hint="cs"/>
          <w:rtl/>
        </w:rPr>
        <w:t xml:space="preserve"> و مونیکا را صدا </w:t>
      </w:r>
      <w:r w:rsidR="006148C5">
        <w:rPr>
          <w:rFonts w:hint="cs"/>
          <w:rtl/>
        </w:rPr>
        <w:t>می‌کند</w:t>
      </w:r>
      <w:r>
        <w:rPr>
          <w:rFonts w:hint="cs"/>
          <w:rtl/>
        </w:rPr>
        <w:t xml:space="preserve"> تا به او کمک کند. </w:t>
      </w:r>
    </w:p>
    <w:p w14:paraId="1771BE1A" w14:textId="62644DC7" w:rsidR="00544B53" w:rsidRDefault="00544B53" w:rsidP="000A5953">
      <w:pPr>
        <w:rPr>
          <w:rtl/>
        </w:rPr>
      </w:pPr>
      <w:r>
        <w:rPr>
          <w:rFonts w:hint="cs"/>
          <w:rtl/>
        </w:rPr>
        <w:t xml:space="preserve">مونیکا: </w:t>
      </w:r>
      <w:r w:rsidR="00325456">
        <w:rPr>
          <w:rFonts w:hint="cs"/>
          <w:rtl/>
        </w:rPr>
        <w:t>"</w:t>
      </w:r>
      <w:r>
        <w:rPr>
          <w:rFonts w:hint="cs"/>
          <w:rtl/>
        </w:rPr>
        <w:t xml:space="preserve">الان میام. </w:t>
      </w:r>
      <w:r w:rsidR="00325456">
        <w:rPr>
          <w:rFonts w:hint="cs"/>
          <w:rtl/>
        </w:rPr>
        <w:t>"</w:t>
      </w:r>
    </w:p>
    <w:p w14:paraId="569B9BC4" w14:textId="4FE58011" w:rsidR="00544B53" w:rsidRDefault="00544B53" w:rsidP="000A5953">
      <w:pPr>
        <w:rPr>
          <w:rtl/>
        </w:rPr>
      </w:pPr>
      <w:r>
        <w:rPr>
          <w:rFonts w:hint="cs"/>
          <w:rtl/>
        </w:rPr>
        <w:t xml:space="preserve">جیک: "من میام". به آشپزخانه </w:t>
      </w:r>
      <w:r w:rsidR="006148C5">
        <w:rPr>
          <w:rFonts w:hint="cs"/>
          <w:rtl/>
        </w:rPr>
        <w:t>می‌رود</w:t>
      </w:r>
      <w:r>
        <w:rPr>
          <w:rFonts w:hint="cs"/>
          <w:rtl/>
        </w:rPr>
        <w:t xml:space="preserve"> تا به ماریان در چیدن میز کمک کند. </w:t>
      </w:r>
    </w:p>
    <w:p w14:paraId="0E58E15D" w14:textId="1234DE30" w:rsidR="00544B53" w:rsidRDefault="00544B53" w:rsidP="000A5953">
      <w:pPr>
        <w:rPr>
          <w:rtl/>
        </w:rPr>
      </w:pPr>
      <w:r>
        <w:rPr>
          <w:rFonts w:hint="cs"/>
          <w:rtl/>
        </w:rPr>
        <w:t>ماریان:</w:t>
      </w:r>
      <w:r w:rsidR="00325456">
        <w:rPr>
          <w:rFonts w:hint="cs"/>
          <w:rtl/>
        </w:rPr>
        <w:t>"</w:t>
      </w:r>
      <w:r>
        <w:rPr>
          <w:rFonts w:hint="cs"/>
          <w:rtl/>
        </w:rPr>
        <w:t xml:space="preserve"> مونیکا میومد میشستی فیلمت رو میدیدی! مونیکا صدبار دیده این فیلم رو. </w:t>
      </w:r>
      <w:r w:rsidR="00325456">
        <w:rPr>
          <w:rFonts w:hint="cs"/>
          <w:rtl/>
        </w:rPr>
        <w:t>"</w:t>
      </w:r>
    </w:p>
    <w:p w14:paraId="69F8C95A" w14:textId="5ADAE27B" w:rsidR="00544B53" w:rsidRDefault="00544B53" w:rsidP="000A5953">
      <w:pPr>
        <w:rPr>
          <w:rtl/>
        </w:rPr>
      </w:pPr>
      <w:r>
        <w:rPr>
          <w:rFonts w:hint="cs"/>
          <w:rtl/>
        </w:rPr>
        <w:t xml:space="preserve">جیک: </w:t>
      </w:r>
      <w:r w:rsidR="00325456">
        <w:rPr>
          <w:rFonts w:hint="cs"/>
          <w:rtl/>
        </w:rPr>
        <w:t>"</w:t>
      </w:r>
      <w:r>
        <w:rPr>
          <w:rFonts w:hint="cs"/>
          <w:rtl/>
        </w:rPr>
        <w:t xml:space="preserve">مشکلی نیست و بسرعت لوازم نهار را روی میز میچیند. </w:t>
      </w:r>
      <w:r w:rsidR="00325456">
        <w:rPr>
          <w:rFonts w:hint="cs"/>
          <w:rtl/>
        </w:rPr>
        <w:t>"</w:t>
      </w:r>
    </w:p>
    <w:p w14:paraId="230D27C8" w14:textId="326EE903" w:rsidR="00544B53" w:rsidRDefault="00544B53" w:rsidP="000A5953">
      <w:pPr>
        <w:rPr>
          <w:rtl/>
        </w:rPr>
      </w:pPr>
      <w:r>
        <w:rPr>
          <w:rFonts w:hint="cs"/>
          <w:rtl/>
        </w:rPr>
        <w:lastRenderedPageBreak/>
        <w:t>مونیکا و توماس وقتی فیلم تمام شد بلند می</w:t>
      </w:r>
      <w:r w:rsidR="00C57346">
        <w:rPr>
          <w:rFonts w:hint="cs"/>
          <w:rtl/>
        </w:rPr>
        <w:t>‌</w:t>
      </w:r>
      <w:r>
        <w:rPr>
          <w:rFonts w:hint="cs"/>
          <w:rtl/>
        </w:rPr>
        <w:t xml:space="preserve">شوند. سفره تقریباً کاملاً چیده شده است. بنابراین آنها صرفاً روی میز مینشینند. </w:t>
      </w:r>
    </w:p>
    <w:p w14:paraId="5E9204A1" w14:textId="27D2159F" w:rsidR="00544B53" w:rsidRDefault="00544B53" w:rsidP="000A5953">
      <w:pPr>
        <w:rPr>
          <w:rtl/>
        </w:rPr>
      </w:pPr>
      <w:r>
        <w:rPr>
          <w:rFonts w:hint="cs"/>
          <w:rtl/>
        </w:rPr>
        <w:t xml:space="preserve">جیک: </w:t>
      </w:r>
      <w:r w:rsidR="00325456">
        <w:rPr>
          <w:rFonts w:hint="cs"/>
          <w:rtl/>
        </w:rPr>
        <w:t>"</w:t>
      </w:r>
      <w:r>
        <w:rPr>
          <w:rFonts w:hint="cs"/>
          <w:rtl/>
        </w:rPr>
        <w:t xml:space="preserve">خیلی زحمت کشیدید ممنونم. </w:t>
      </w:r>
      <w:r w:rsidR="00325456">
        <w:rPr>
          <w:rFonts w:hint="cs"/>
          <w:rtl/>
        </w:rPr>
        <w:t>"</w:t>
      </w:r>
    </w:p>
    <w:p w14:paraId="409A7740" w14:textId="6C42D90B" w:rsidR="00544B53" w:rsidRDefault="00544B53" w:rsidP="000A5953">
      <w:pPr>
        <w:rPr>
          <w:rtl/>
        </w:rPr>
      </w:pPr>
      <w:r>
        <w:rPr>
          <w:rFonts w:hint="cs"/>
          <w:rtl/>
        </w:rPr>
        <w:t xml:space="preserve">ماریان: </w:t>
      </w:r>
      <w:r w:rsidR="00325456">
        <w:rPr>
          <w:rFonts w:hint="cs"/>
          <w:rtl/>
        </w:rPr>
        <w:t>"</w:t>
      </w:r>
      <w:r>
        <w:rPr>
          <w:rFonts w:hint="cs"/>
          <w:rtl/>
        </w:rPr>
        <w:t xml:space="preserve">خواهش میکنم. هیچ زحمتی نیست. نهار خودمونه. هیچ چیزی اضافه نکردم. بدون تعارف بازی راحت غذات رو بخور. </w:t>
      </w:r>
      <w:r w:rsidR="00325456">
        <w:rPr>
          <w:rFonts w:hint="cs"/>
          <w:rtl/>
        </w:rPr>
        <w:t>"</w:t>
      </w:r>
    </w:p>
    <w:p w14:paraId="11E52A28" w14:textId="656543D4" w:rsidR="00544B53" w:rsidRDefault="00544B53" w:rsidP="000A5953">
      <w:pPr>
        <w:rPr>
          <w:rtl/>
        </w:rPr>
      </w:pPr>
      <w:r>
        <w:rPr>
          <w:rFonts w:hint="cs"/>
          <w:rtl/>
        </w:rPr>
        <w:t xml:space="preserve">جیک: </w:t>
      </w:r>
      <w:r w:rsidR="00325456">
        <w:rPr>
          <w:rFonts w:hint="cs"/>
          <w:rtl/>
        </w:rPr>
        <w:t>"</w:t>
      </w:r>
      <w:r>
        <w:rPr>
          <w:rFonts w:hint="cs"/>
          <w:rtl/>
        </w:rPr>
        <w:t>مرسی و همگی مشغول خوردن می</w:t>
      </w:r>
      <w:r w:rsidR="00C76BA2">
        <w:rPr>
          <w:rFonts w:hint="cs"/>
          <w:rtl/>
        </w:rPr>
        <w:t>‌</w:t>
      </w:r>
      <w:r>
        <w:rPr>
          <w:rFonts w:hint="cs"/>
          <w:rtl/>
        </w:rPr>
        <w:t xml:space="preserve">شوند. </w:t>
      </w:r>
      <w:r w:rsidR="00325456">
        <w:rPr>
          <w:rFonts w:hint="cs"/>
          <w:rtl/>
        </w:rPr>
        <w:t>"</w:t>
      </w:r>
    </w:p>
    <w:p w14:paraId="3176B3C2" w14:textId="0ADC80CD" w:rsidR="00544B53" w:rsidRDefault="00544B53" w:rsidP="000A5953">
      <w:pPr>
        <w:rPr>
          <w:rtl/>
        </w:rPr>
      </w:pPr>
      <w:r>
        <w:rPr>
          <w:rFonts w:hint="cs"/>
          <w:rtl/>
        </w:rPr>
        <w:t xml:space="preserve">مونیکا: </w:t>
      </w:r>
      <w:r w:rsidR="00325456">
        <w:rPr>
          <w:rFonts w:hint="cs"/>
          <w:rtl/>
        </w:rPr>
        <w:t>"</w:t>
      </w:r>
      <w:r>
        <w:rPr>
          <w:rFonts w:hint="cs"/>
          <w:rtl/>
        </w:rPr>
        <w:t>مامان نمیخوای بگی من دارم میترکم.</w:t>
      </w:r>
      <w:r w:rsidR="00325456">
        <w:rPr>
          <w:rFonts w:hint="cs"/>
          <w:rtl/>
        </w:rPr>
        <w:t>"</w:t>
      </w:r>
    </w:p>
    <w:p w14:paraId="707E235C" w14:textId="3D87FA4E" w:rsidR="00544B53" w:rsidRDefault="00544B53" w:rsidP="000A5953">
      <w:pPr>
        <w:rPr>
          <w:rtl/>
        </w:rPr>
      </w:pPr>
      <w:r>
        <w:rPr>
          <w:rFonts w:hint="cs"/>
          <w:rtl/>
        </w:rPr>
        <w:t xml:space="preserve">ماریان: </w:t>
      </w:r>
      <w:r w:rsidR="00325456">
        <w:rPr>
          <w:rFonts w:hint="cs"/>
          <w:rtl/>
        </w:rPr>
        <w:t>"</w:t>
      </w:r>
      <w:r>
        <w:rPr>
          <w:rFonts w:hint="cs"/>
          <w:rtl/>
        </w:rPr>
        <w:t xml:space="preserve">بذار غذا بخوریم بعد. </w:t>
      </w:r>
      <w:r w:rsidR="00325456">
        <w:rPr>
          <w:rFonts w:hint="cs"/>
          <w:rtl/>
        </w:rPr>
        <w:t>"</w:t>
      </w:r>
    </w:p>
    <w:p w14:paraId="5D286488" w14:textId="4DA7405C" w:rsidR="00544B53" w:rsidRDefault="00544B53" w:rsidP="000A5953">
      <w:pPr>
        <w:rPr>
          <w:rtl/>
        </w:rPr>
      </w:pPr>
      <w:r>
        <w:rPr>
          <w:rFonts w:hint="cs"/>
          <w:rtl/>
        </w:rPr>
        <w:t>مونیکا:</w:t>
      </w:r>
      <w:r w:rsidR="00325456">
        <w:rPr>
          <w:rFonts w:hint="cs"/>
          <w:rtl/>
        </w:rPr>
        <w:t>"</w:t>
      </w:r>
      <w:r>
        <w:rPr>
          <w:rFonts w:hint="cs"/>
          <w:rtl/>
        </w:rPr>
        <w:t xml:space="preserve"> نه الان بگو! تو رو خدا الان بگو. </w:t>
      </w:r>
      <w:r w:rsidR="00325456">
        <w:rPr>
          <w:rFonts w:hint="cs"/>
          <w:rtl/>
        </w:rPr>
        <w:t>"</w:t>
      </w:r>
    </w:p>
    <w:p w14:paraId="0ACBEF53" w14:textId="047A20A8" w:rsidR="00544B53" w:rsidRDefault="00544B53" w:rsidP="000A5953">
      <w:pPr>
        <w:rPr>
          <w:rtl/>
        </w:rPr>
      </w:pPr>
      <w:r>
        <w:rPr>
          <w:rFonts w:hint="cs"/>
          <w:rtl/>
        </w:rPr>
        <w:t>ماریان:</w:t>
      </w:r>
      <w:r w:rsidR="00325456">
        <w:rPr>
          <w:rFonts w:hint="cs"/>
          <w:rtl/>
        </w:rPr>
        <w:t>"</w:t>
      </w:r>
      <w:r>
        <w:rPr>
          <w:rFonts w:hint="cs"/>
          <w:rtl/>
        </w:rPr>
        <w:t xml:space="preserve"> خوب!</w:t>
      </w:r>
      <w:r w:rsidR="00325456">
        <w:rPr>
          <w:rFonts w:hint="cs"/>
          <w:rtl/>
        </w:rPr>
        <w:t>"</w:t>
      </w:r>
      <w:r>
        <w:rPr>
          <w:rFonts w:hint="cs"/>
          <w:rtl/>
        </w:rPr>
        <w:t xml:space="preserve"> چشم غره ایی به مونیکا </w:t>
      </w:r>
      <w:r w:rsidR="006148C5">
        <w:rPr>
          <w:rFonts w:hint="cs"/>
          <w:rtl/>
        </w:rPr>
        <w:t>می‌رود</w:t>
      </w:r>
      <w:r>
        <w:rPr>
          <w:rFonts w:hint="cs"/>
          <w:rtl/>
        </w:rPr>
        <w:t>. "جیک ما میخواهیم به یتیم خانه سری بزنیم".</w:t>
      </w:r>
    </w:p>
    <w:p w14:paraId="2A5A5552" w14:textId="6A29EB16" w:rsidR="00544B53" w:rsidRDefault="00544B53" w:rsidP="000A5953">
      <w:pPr>
        <w:rPr>
          <w:rtl/>
        </w:rPr>
      </w:pPr>
      <w:r>
        <w:rPr>
          <w:rFonts w:hint="cs"/>
          <w:rtl/>
        </w:rPr>
        <w:t xml:space="preserve">جیک:شوکه است ولی سعی </w:t>
      </w:r>
      <w:r w:rsidR="006148C5">
        <w:rPr>
          <w:rFonts w:hint="cs"/>
          <w:rtl/>
        </w:rPr>
        <w:t>می‌کند</w:t>
      </w:r>
      <w:r>
        <w:rPr>
          <w:rFonts w:hint="cs"/>
          <w:rtl/>
        </w:rPr>
        <w:t xml:space="preserve"> آرامشش را حفظ کند. "مشکلی نیست" بعد لقمه ای از غذا را در دهنش میچپاند. اینکار را کرد که فرصتی برای فکر کردن به خود بدهد و مجبور به حرف زدن نباشد. به چند راه داشت فکر </w:t>
      </w:r>
      <w:r w:rsidR="00914EF1">
        <w:rPr>
          <w:rFonts w:hint="cs"/>
          <w:rtl/>
        </w:rPr>
        <w:t>می‌کرد</w:t>
      </w:r>
      <w:r>
        <w:rPr>
          <w:rFonts w:hint="cs"/>
          <w:rtl/>
        </w:rPr>
        <w:t xml:space="preserve">. اولین ایده این بود که بگوید تنها در روزهای خاص میتوانند به یتیم خانه بروند و بعد آنها را بپیچاند که هرگز به یتیم خانه نیاید. روش بعد این بود که بگوید باید از خانم لین اجازه بگیرد و بعد به دروغ خانم لین هرگز چنین اجازه ایی ندهد. اما اگر </w:t>
      </w:r>
      <w:r w:rsidR="0034475E">
        <w:rPr>
          <w:rFonts w:hint="cs"/>
          <w:rtl/>
        </w:rPr>
        <w:t>می‌خواست</w:t>
      </w:r>
      <w:r>
        <w:rPr>
          <w:rFonts w:hint="cs"/>
          <w:rtl/>
        </w:rPr>
        <w:t xml:space="preserve"> مانع آمدن آنها به یتیم خانه شود باید قید مونیکا را میزد. نگاهی به مونیکا انداخت که درست روبرویش نشسته بود و لبخند میزد. ن</w:t>
      </w:r>
      <w:r w:rsidR="0034475E">
        <w:rPr>
          <w:rFonts w:hint="cs"/>
          <w:rtl/>
        </w:rPr>
        <w:t>می‌توانست</w:t>
      </w:r>
      <w:r>
        <w:rPr>
          <w:rFonts w:hint="cs"/>
          <w:rtl/>
        </w:rPr>
        <w:t xml:space="preserve"> بی خیال شود. از یک طرف هم این ایده آزارش میداد. زیرا که آمدن آنها به یتیم خانه قطعاً حس ترحم است و نه دوست داشتن. با اینحال چاره ایی نداشت بنابراین </w:t>
      </w:r>
      <w:r>
        <w:rPr>
          <w:rFonts w:hint="cs"/>
          <w:rtl/>
        </w:rPr>
        <w:lastRenderedPageBreak/>
        <w:t xml:space="preserve">بعد از قورت دادن لقمه گفت:"هروقت خواستید بگید به خانم لین یک خبر بدم بعد میتونید بیاید". هرچند که چیز خاصی برای دیدن نیست. </w:t>
      </w:r>
    </w:p>
    <w:p w14:paraId="7C9871F5" w14:textId="6456D0B4" w:rsidR="00544B53" w:rsidRDefault="00544B53" w:rsidP="000A5953">
      <w:pPr>
        <w:rPr>
          <w:rtl/>
        </w:rPr>
      </w:pPr>
      <w:r>
        <w:rPr>
          <w:rFonts w:hint="cs"/>
          <w:rtl/>
        </w:rPr>
        <w:t>ماریان:</w:t>
      </w:r>
      <w:r w:rsidR="00325456">
        <w:rPr>
          <w:rFonts w:hint="cs"/>
          <w:rtl/>
        </w:rPr>
        <w:t>"</w:t>
      </w:r>
      <w:r>
        <w:rPr>
          <w:rFonts w:hint="cs"/>
          <w:rtl/>
        </w:rPr>
        <w:t xml:space="preserve"> عزیزم. بهر حال ما باید دوست دخترمون رو بشناسیم. جایی که بزرگ شده رو ببینیم. </w:t>
      </w:r>
      <w:r w:rsidR="0074334F">
        <w:rPr>
          <w:rFonts w:hint="cs"/>
          <w:rtl/>
        </w:rPr>
        <w:t>میفهمی که؟</w:t>
      </w:r>
      <w:r w:rsidR="00325456">
        <w:rPr>
          <w:rFonts w:hint="cs"/>
          <w:rtl/>
        </w:rPr>
        <w:t>"</w:t>
      </w:r>
    </w:p>
    <w:p w14:paraId="469583CB" w14:textId="74A39D0E" w:rsidR="0074334F" w:rsidRDefault="0074334F" w:rsidP="000A5953">
      <w:pPr>
        <w:rPr>
          <w:rtl/>
        </w:rPr>
      </w:pPr>
      <w:r>
        <w:rPr>
          <w:rFonts w:hint="cs"/>
          <w:rtl/>
        </w:rPr>
        <w:t xml:space="preserve">جیک: </w:t>
      </w:r>
      <w:r w:rsidR="00325456">
        <w:rPr>
          <w:rFonts w:hint="cs"/>
          <w:rtl/>
        </w:rPr>
        <w:t>"</w:t>
      </w:r>
      <w:r>
        <w:rPr>
          <w:rFonts w:hint="cs"/>
          <w:rtl/>
        </w:rPr>
        <w:t>بله.</w:t>
      </w:r>
      <w:r w:rsidR="00325456">
        <w:rPr>
          <w:rFonts w:hint="cs"/>
          <w:rtl/>
        </w:rPr>
        <w:t>"</w:t>
      </w:r>
    </w:p>
    <w:p w14:paraId="57D8C0B0" w14:textId="5FA8A37C" w:rsidR="0074334F" w:rsidRDefault="0074334F" w:rsidP="000A5953">
      <w:pPr>
        <w:rPr>
          <w:rtl/>
        </w:rPr>
      </w:pPr>
      <w:r>
        <w:rPr>
          <w:rFonts w:hint="cs"/>
          <w:rtl/>
        </w:rPr>
        <w:t xml:space="preserve">بعد از نهار ماریان از جیک </w:t>
      </w:r>
      <w:r w:rsidR="006148C5">
        <w:rPr>
          <w:rFonts w:hint="cs"/>
          <w:rtl/>
        </w:rPr>
        <w:t>می‌خواهد</w:t>
      </w:r>
      <w:r>
        <w:rPr>
          <w:rFonts w:hint="cs"/>
          <w:rtl/>
        </w:rPr>
        <w:t xml:space="preserve"> که با خانم لین برای آمدن او و مونیکا برای ساعت شانزده هماهنگ کند. </w:t>
      </w:r>
    </w:p>
    <w:p w14:paraId="217F3D59" w14:textId="43F8C765" w:rsidR="0074334F" w:rsidRDefault="0074334F" w:rsidP="000A5953">
      <w:pPr>
        <w:rPr>
          <w:rtl/>
        </w:rPr>
      </w:pPr>
      <w:r>
        <w:rPr>
          <w:rFonts w:hint="cs"/>
          <w:rtl/>
        </w:rPr>
        <w:t>جیک: تلفنش را از جیب درمیآورد و به خانم لین زنگ میزند"خانم لین گوشی را برداشته است"</w:t>
      </w:r>
    </w:p>
    <w:p w14:paraId="3A0653E5" w14:textId="40F3E949" w:rsidR="0074334F" w:rsidRDefault="0074334F" w:rsidP="000A5953">
      <w:pPr>
        <w:rPr>
          <w:rtl/>
        </w:rPr>
      </w:pPr>
      <w:r>
        <w:rPr>
          <w:rFonts w:hint="cs"/>
          <w:rtl/>
        </w:rPr>
        <w:t>خانم لین:"جیک حالت خوبه؟ چیزی شده؟"</w:t>
      </w:r>
    </w:p>
    <w:p w14:paraId="6849737A" w14:textId="073515DE" w:rsidR="0074334F" w:rsidRDefault="0074334F" w:rsidP="000A5953">
      <w:pPr>
        <w:rPr>
          <w:rtl/>
        </w:rPr>
      </w:pPr>
      <w:r>
        <w:rPr>
          <w:rFonts w:hint="cs"/>
          <w:rtl/>
        </w:rPr>
        <w:t>جیک:"سلام خانم لین. بله خانواده مونیکا خیلی از من پذیرایی کردند. مرسی اونها هم سلام میرسونن".</w:t>
      </w:r>
    </w:p>
    <w:p w14:paraId="1A949C46" w14:textId="347D09A4" w:rsidR="0074334F" w:rsidRDefault="0074334F" w:rsidP="000A5953">
      <w:pPr>
        <w:rPr>
          <w:rtl/>
        </w:rPr>
      </w:pPr>
      <w:r>
        <w:rPr>
          <w:rFonts w:hint="cs"/>
          <w:rtl/>
        </w:rPr>
        <w:t>خانم لین:"چیزی شده جیک؟ چرا اینجوری حرف میزنی؟"</w:t>
      </w:r>
    </w:p>
    <w:p w14:paraId="633D1F87" w14:textId="24151B8B" w:rsidR="0074334F" w:rsidRDefault="0074334F" w:rsidP="000A5953">
      <w:pPr>
        <w:rPr>
          <w:rtl/>
        </w:rPr>
      </w:pPr>
      <w:r>
        <w:rPr>
          <w:rFonts w:hint="cs"/>
          <w:rtl/>
        </w:rPr>
        <w:t xml:space="preserve">جیک: به پدر و مادر مونیکا نگاهی </w:t>
      </w:r>
      <w:r w:rsidR="006148C5">
        <w:rPr>
          <w:rFonts w:hint="cs"/>
          <w:rtl/>
        </w:rPr>
        <w:t>می‌کند</w:t>
      </w:r>
      <w:r>
        <w:rPr>
          <w:rFonts w:hint="cs"/>
          <w:rtl/>
        </w:rPr>
        <w:t xml:space="preserve"> و میگوید </w:t>
      </w:r>
      <w:r w:rsidR="00325456">
        <w:rPr>
          <w:rFonts w:hint="cs"/>
          <w:rtl/>
        </w:rPr>
        <w:t>"</w:t>
      </w:r>
      <w:r>
        <w:rPr>
          <w:rFonts w:hint="cs"/>
          <w:rtl/>
        </w:rPr>
        <w:t>خانم لین هم سلام میرسونن.</w:t>
      </w:r>
      <w:r w:rsidR="00325456">
        <w:rPr>
          <w:rFonts w:hint="cs"/>
          <w:rtl/>
        </w:rPr>
        <w:t>"</w:t>
      </w:r>
      <w:r>
        <w:rPr>
          <w:rFonts w:hint="cs"/>
          <w:rtl/>
        </w:rPr>
        <w:t xml:space="preserve"> بعد دوباره با خانم لین شروع به صحبت </w:t>
      </w:r>
      <w:r w:rsidR="006148C5">
        <w:rPr>
          <w:rFonts w:hint="cs"/>
          <w:rtl/>
        </w:rPr>
        <w:t>می‌کند</w:t>
      </w:r>
      <w:r>
        <w:rPr>
          <w:rFonts w:hint="cs"/>
          <w:rtl/>
        </w:rPr>
        <w:t xml:space="preserve">"مادر مونیکا خانم ماریان میخوان ساعت چهار بعد از ظهر به ما یک سری بزنند توی مرکز منظورمه. البته لازم نیست کاری انجام بدین فقط میخوان شما و </w:t>
      </w:r>
      <w:r w:rsidR="00914EF1">
        <w:rPr>
          <w:rFonts w:hint="cs"/>
          <w:rtl/>
        </w:rPr>
        <w:t>بچه‌ها</w:t>
      </w:r>
      <w:r>
        <w:rPr>
          <w:rFonts w:hint="cs"/>
          <w:rtl/>
        </w:rPr>
        <w:t xml:space="preserve"> رو ببینن."</w:t>
      </w:r>
    </w:p>
    <w:p w14:paraId="5891DF65" w14:textId="56EF240A" w:rsidR="0074334F" w:rsidRDefault="0074334F" w:rsidP="000A5953">
      <w:pPr>
        <w:rPr>
          <w:rtl/>
        </w:rPr>
      </w:pPr>
      <w:r>
        <w:rPr>
          <w:rFonts w:hint="cs"/>
          <w:rtl/>
        </w:rPr>
        <w:t>خانم لین:"اوکی جیک نگران نباش من یتیم خونه رو مرتب میکنم تا شما ها برسین."</w:t>
      </w:r>
    </w:p>
    <w:p w14:paraId="3BAC397D" w14:textId="569C78F4" w:rsidR="0074334F" w:rsidRDefault="0074334F" w:rsidP="000A5953">
      <w:pPr>
        <w:rPr>
          <w:rtl/>
        </w:rPr>
      </w:pPr>
      <w:r>
        <w:rPr>
          <w:rFonts w:hint="cs"/>
          <w:rtl/>
        </w:rPr>
        <w:t xml:space="preserve">جیک: خدا حافظی </w:t>
      </w:r>
      <w:r w:rsidR="006148C5">
        <w:rPr>
          <w:rFonts w:hint="cs"/>
          <w:rtl/>
        </w:rPr>
        <w:t>می‌کند</w:t>
      </w:r>
      <w:r>
        <w:rPr>
          <w:rFonts w:hint="cs"/>
          <w:rtl/>
        </w:rPr>
        <w:t xml:space="preserve"> و تلفن را قطع </w:t>
      </w:r>
      <w:r w:rsidR="006148C5">
        <w:rPr>
          <w:rFonts w:hint="cs"/>
          <w:rtl/>
        </w:rPr>
        <w:t>می‌کند</w:t>
      </w:r>
      <w:r>
        <w:rPr>
          <w:rFonts w:hint="cs"/>
          <w:rtl/>
        </w:rPr>
        <w:t xml:space="preserve">. </w:t>
      </w:r>
    </w:p>
    <w:p w14:paraId="311ADF00" w14:textId="6B4B0D73" w:rsidR="00D058A1" w:rsidRDefault="00D058A1" w:rsidP="000A5953">
      <w:pPr>
        <w:rPr>
          <w:rtl/>
        </w:rPr>
      </w:pPr>
      <w:r>
        <w:rPr>
          <w:rFonts w:hint="cs"/>
          <w:rtl/>
        </w:rPr>
        <w:lastRenderedPageBreak/>
        <w:t xml:space="preserve">مونیکا و ماریان لباس رسمی پوشیده اند ولی توماس همچنان پیژامه به پا دارد. جیک امیدوار است که توماس با آنها راهی یتیم خانه نشود. </w:t>
      </w:r>
    </w:p>
    <w:p w14:paraId="394FD729" w14:textId="48C1B45D" w:rsidR="00D058A1" w:rsidRDefault="00D058A1" w:rsidP="000A5953">
      <w:pPr>
        <w:rPr>
          <w:rtl/>
        </w:rPr>
      </w:pPr>
      <w:r>
        <w:rPr>
          <w:rFonts w:hint="cs"/>
          <w:rtl/>
        </w:rPr>
        <w:t>توماس:</w:t>
      </w:r>
      <w:r w:rsidR="00325456">
        <w:rPr>
          <w:rFonts w:hint="cs"/>
          <w:rtl/>
        </w:rPr>
        <w:t>"</w:t>
      </w:r>
      <w:r>
        <w:rPr>
          <w:rFonts w:hint="cs"/>
          <w:rtl/>
        </w:rPr>
        <w:t xml:space="preserve"> مطمئن هستید نمیخواهید من هم باهاتون بیام. </w:t>
      </w:r>
      <w:r w:rsidR="00325456">
        <w:rPr>
          <w:rFonts w:hint="cs"/>
          <w:rtl/>
        </w:rPr>
        <w:t>"</w:t>
      </w:r>
    </w:p>
    <w:p w14:paraId="7C1F19CE" w14:textId="5D9BAEAE" w:rsidR="00D058A1" w:rsidRDefault="00D058A1" w:rsidP="000A5953">
      <w:pPr>
        <w:rPr>
          <w:rtl/>
        </w:rPr>
      </w:pPr>
      <w:r>
        <w:rPr>
          <w:rFonts w:hint="cs"/>
          <w:rtl/>
        </w:rPr>
        <w:t>ماریان:</w:t>
      </w:r>
      <w:r w:rsidR="00325456">
        <w:rPr>
          <w:rFonts w:hint="cs"/>
          <w:rtl/>
        </w:rPr>
        <w:t>"</w:t>
      </w:r>
      <w:r>
        <w:rPr>
          <w:rFonts w:hint="cs"/>
          <w:rtl/>
        </w:rPr>
        <w:t xml:space="preserve"> نه! فقط من و مونیکا میریم. </w:t>
      </w:r>
      <w:r w:rsidR="00325456">
        <w:rPr>
          <w:rFonts w:hint="cs"/>
          <w:rtl/>
        </w:rPr>
        <w:t>"</w:t>
      </w:r>
    </w:p>
    <w:p w14:paraId="7E5E697E" w14:textId="6168E186" w:rsidR="00D058A1" w:rsidRDefault="00D058A1" w:rsidP="000A5953">
      <w:pPr>
        <w:rPr>
          <w:rtl/>
        </w:rPr>
      </w:pPr>
      <w:r>
        <w:rPr>
          <w:rFonts w:hint="cs"/>
          <w:rtl/>
        </w:rPr>
        <w:t xml:space="preserve">ماریان و مونیکا و جیک سوار ماشین میشوند. جیک و مونیکا عقب نشسته اند. تمام مسیر جیک ساکت است و به جلو خیره شده است. به یتیم خانه میرسند. جیک از ماشین پیاده میشود و درب میزند. خانم لین درب را باز </w:t>
      </w:r>
      <w:r w:rsidR="006148C5">
        <w:rPr>
          <w:rFonts w:hint="cs"/>
          <w:rtl/>
        </w:rPr>
        <w:t>می‌کند</w:t>
      </w:r>
      <w:r>
        <w:rPr>
          <w:rFonts w:hint="cs"/>
          <w:rtl/>
        </w:rPr>
        <w:t>. بعد از سلام و احوالپرسی جیک و ماریان و مونیکا داخل می</w:t>
      </w:r>
      <w:r w:rsidR="006148C5">
        <w:rPr>
          <w:rFonts w:hint="cs"/>
          <w:rtl/>
        </w:rPr>
        <w:t>‌</w:t>
      </w:r>
      <w:r>
        <w:rPr>
          <w:rFonts w:hint="cs"/>
          <w:rtl/>
        </w:rPr>
        <w:t xml:space="preserve">شوند. </w:t>
      </w:r>
    </w:p>
    <w:p w14:paraId="57102EA4" w14:textId="08EAABB9" w:rsidR="00D058A1" w:rsidRDefault="00D058A1" w:rsidP="000A5953">
      <w:pPr>
        <w:rPr>
          <w:rtl/>
        </w:rPr>
      </w:pPr>
      <w:r>
        <w:rPr>
          <w:rFonts w:hint="cs"/>
          <w:rtl/>
        </w:rPr>
        <w:t xml:space="preserve">ماریان: به جیک و مونیکا </w:t>
      </w:r>
      <w:r w:rsidR="00325456">
        <w:rPr>
          <w:rFonts w:hint="cs"/>
          <w:rtl/>
        </w:rPr>
        <w:t>"</w:t>
      </w:r>
      <w:r>
        <w:rPr>
          <w:rFonts w:hint="cs"/>
          <w:rtl/>
        </w:rPr>
        <w:t xml:space="preserve">خوب </w:t>
      </w:r>
      <w:r w:rsidR="00914EF1">
        <w:rPr>
          <w:rFonts w:hint="cs"/>
          <w:rtl/>
        </w:rPr>
        <w:t>بچه‌ها</w:t>
      </w:r>
      <w:r>
        <w:rPr>
          <w:rFonts w:hint="cs"/>
          <w:rtl/>
        </w:rPr>
        <w:t xml:space="preserve"> تا شما یه چرخی اینجا می</w:t>
      </w:r>
      <w:r w:rsidR="006148C5">
        <w:rPr>
          <w:rFonts w:hint="cs"/>
          <w:rtl/>
        </w:rPr>
        <w:t>‌</w:t>
      </w:r>
      <w:r>
        <w:rPr>
          <w:rFonts w:hint="cs"/>
          <w:rtl/>
        </w:rPr>
        <w:t>زنید من با خانم لین د</w:t>
      </w:r>
      <w:r w:rsidR="00BB70B7">
        <w:rPr>
          <w:rFonts w:hint="cs"/>
          <w:rtl/>
        </w:rPr>
        <w:t>ر</w:t>
      </w:r>
      <w:r>
        <w:rPr>
          <w:rFonts w:hint="cs"/>
          <w:rtl/>
        </w:rPr>
        <w:t xml:space="preserve"> دفترشون یکم صحبت کنم.</w:t>
      </w:r>
      <w:r w:rsidR="00325456">
        <w:rPr>
          <w:rFonts w:hint="cs"/>
          <w:rtl/>
        </w:rPr>
        <w:t>"</w:t>
      </w:r>
      <w:r>
        <w:rPr>
          <w:rFonts w:hint="cs"/>
          <w:rtl/>
        </w:rPr>
        <w:t xml:space="preserve"> </w:t>
      </w:r>
    </w:p>
    <w:p w14:paraId="569C6DC3" w14:textId="23F786F0" w:rsidR="00D058A1" w:rsidRDefault="00D058A1" w:rsidP="000A5953">
      <w:pPr>
        <w:rPr>
          <w:rtl/>
        </w:rPr>
      </w:pPr>
      <w:r>
        <w:rPr>
          <w:rFonts w:hint="cs"/>
          <w:rtl/>
        </w:rPr>
        <w:t xml:space="preserve">جیک با خود به این فکر است که ماریان قطعاً </w:t>
      </w:r>
      <w:r w:rsidR="006148C5">
        <w:rPr>
          <w:rFonts w:hint="cs"/>
          <w:rtl/>
        </w:rPr>
        <w:t>می‌خواهد</w:t>
      </w:r>
      <w:r>
        <w:rPr>
          <w:rFonts w:hint="cs"/>
          <w:rtl/>
        </w:rPr>
        <w:t xml:space="preserve"> صدقه کلانی به یتیم خانه بدهد و در عوض آن </w:t>
      </w:r>
      <w:r w:rsidR="006148C5">
        <w:rPr>
          <w:rFonts w:hint="cs"/>
          <w:rtl/>
        </w:rPr>
        <w:t>می‌خواهد</w:t>
      </w:r>
      <w:r>
        <w:rPr>
          <w:rFonts w:hint="cs"/>
          <w:rtl/>
        </w:rPr>
        <w:t xml:space="preserve"> که جیک مونیکا را نبیند. این اولین بار نیست که چنین اتفاقی در یتیم خانه می افتاد. جیک عصبانی است. با خود فکر </w:t>
      </w:r>
      <w:r w:rsidR="006148C5">
        <w:rPr>
          <w:rFonts w:hint="cs"/>
          <w:rtl/>
        </w:rPr>
        <w:t>می‌کند</w:t>
      </w:r>
      <w:r>
        <w:rPr>
          <w:rFonts w:hint="cs"/>
          <w:rtl/>
        </w:rPr>
        <w:t xml:space="preserve"> که اگر واقعاً نمی</w:t>
      </w:r>
      <w:r w:rsidR="006148C5">
        <w:rPr>
          <w:rFonts w:hint="cs"/>
          <w:rtl/>
        </w:rPr>
        <w:t>‌</w:t>
      </w:r>
      <w:r>
        <w:rPr>
          <w:rFonts w:hint="cs"/>
          <w:rtl/>
        </w:rPr>
        <w:t xml:space="preserve">خواد من دخترش رو ببینم چرا مثل یک آدم متمدن این موضوع را با خودش در میان </w:t>
      </w:r>
      <w:r w:rsidR="006148C5">
        <w:rPr>
          <w:rFonts w:hint="cs"/>
          <w:rtl/>
        </w:rPr>
        <w:t>نمی‌گذارد</w:t>
      </w:r>
      <w:r>
        <w:rPr>
          <w:rFonts w:hint="cs"/>
          <w:rtl/>
        </w:rPr>
        <w:t xml:space="preserve">. </w:t>
      </w:r>
    </w:p>
    <w:p w14:paraId="2888D502" w14:textId="273A8185" w:rsidR="00D058A1" w:rsidRDefault="00D058A1" w:rsidP="000A5953">
      <w:pPr>
        <w:rPr>
          <w:rtl/>
        </w:rPr>
      </w:pPr>
      <w:r>
        <w:rPr>
          <w:rFonts w:hint="cs"/>
          <w:rtl/>
        </w:rPr>
        <w:t xml:space="preserve">مونیکا با هیجان : "بریم </w:t>
      </w:r>
      <w:r w:rsidR="006148C5">
        <w:rPr>
          <w:rFonts w:hint="cs"/>
          <w:rtl/>
        </w:rPr>
        <w:t>می‌خوام</w:t>
      </w:r>
      <w:r>
        <w:rPr>
          <w:rFonts w:hint="cs"/>
          <w:rtl/>
        </w:rPr>
        <w:t xml:space="preserve"> همه جا رو نشونم بدی."</w:t>
      </w:r>
    </w:p>
    <w:p w14:paraId="39CB8A2E" w14:textId="46C307BB" w:rsidR="00D058A1" w:rsidRDefault="00D058A1" w:rsidP="000A5953">
      <w:pPr>
        <w:rPr>
          <w:rtl/>
        </w:rPr>
      </w:pPr>
      <w:r>
        <w:rPr>
          <w:rFonts w:hint="cs"/>
          <w:rtl/>
        </w:rPr>
        <w:t xml:space="preserve">جیک با بیحوصلگی: </w:t>
      </w:r>
      <w:r w:rsidR="00325456">
        <w:rPr>
          <w:rFonts w:hint="cs"/>
          <w:rtl/>
        </w:rPr>
        <w:t>"</w:t>
      </w:r>
      <w:r>
        <w:rPr>
          <w:rFonts w:hint="cs"/>
          <w:rtl/>
        </w:rPr>
        <w:t>بریم.</w:t>
      </w:r>
      <w:r w:rsidR="00325456">
        <w:rPr>
          <w:rFonts w:hint="cs"/>
          <w:rtl/>
        </w:rPr>
        <w:t>"</w:t>
      </w:r>
      <w:r>
        <w:rPr>
          <w:rFonts w:hint="cs"/>
          <w:rtl/>
        </w:rPr>
        <w:t xml:space="preserve"> با مونیکا به سمت آشپزخانه </w:t>
      </w:r>
      <w:r w:rsidR="006148C5">
        <w:rPr>
          <w:rFonts w:hint="cs"/>
          <w:rtl/>
        </w:rPr>
        <w:t>می‌رود</w:t>
      </w:r>
      <w:r>
        <w:rPr>
          <w:rFonts w:hint="cs"/>
          <w:rtl/>
        </w:rPr>
        <w:t xml:space="preserve">. خبری از مری و میوه های خشک شده نیست. همه چیز مرتب است. "این آشپزخانه است." و بعد به سمت سالن </w:t>
      </w:r>
      <w:r w:rsidR="006148C5">
        <w:rPr>
          <w:rFonts w:hint="cs"/>
          <w:rtl/>
        </w:rPr>
        <w:t>می‌رود</w:t>
      </w:r>
      <w:r>
        <w:rPr>
          <w:rFonts w:hint="cs"/>
          <w:rtl/>
        </w:rPr>
        <w:t xml:space="preserve">. این هم سالن است. در سالن دو تا از </w:t>
      </w:r>
      <w:r w:rsidR="00914EF1">
        <w:rPr>
          <w:rFonts w:hint="cs"/>
          <w:rtl/>
        </w:rPr>
        <w:t>بچه‌ها</w:t>
      </w:r>
      <w:r>
        <w:rPr>
          <w:rFonts w:hint="cs"/>
          <w:rtl/>
        </w:rPr>
        <w:t xml:space="preserve"> در حال تماشای فیلم هستند. مونیکا سلام </w:t>
      </w:r>
      <w:r w:rsidR="006148C5">
        <w:rPr>
          <w:rFonts w:hint="cs"/>
          <w:rtl/>
        </w:rPr>
        <w:t>می‌کند</w:t>
      </w:r>
      <w:r>
        <w:rPr>
          <w:rFonts w:hint="cs"/>
          <w:rtl/>
        </w:rPr>
        <w:t xml:space="preserve">. آنها جواب </w:t>
      </w:r>
      <w:r w:rsidR="006148C5">
        <w:rPr>
          <w:rFonts w:hint="cs"/>
          <w:rtl/>
        </w:rPr>
        <w:t>می‌دهند</w:t>
      </w:r>
      <w:r>
        <w:rPr>
          <w:rFonts w:hint="cs"/>
          <w:rtl/>
        </w:rPr>
        <w:t xml:space="preserve">. جیک حتی یک سلام خشک و خالی هم </w:t>
      </w:r>
      <w:r w:rsidR="006148C5">
        <w:rPr>
          <w:rFonts w:hint="cs"/>
          <w:rtl/>
        </w:rPr>
        <w:t>نمی‌کند</w:t>
      </w:r>
      <w:r>
        <w:rPr>
          <w:rFonts w:hint="cs"/>
          <w:rtl/>
        </w:rPr>
        <w:t xml:space="preserve"> و به سمت سالن مطالعه </w:t>
      </w:r>
      <w:r w:rsidR="006148C5">
        <w:rPr>
          <w:rFonts w:hint="cs"/>
          <w:rtl/>
        </w:rPr>
        <w:t>می‌رود</w:t>
      </w:r>
      <w:r>
        <w:rPr>
          <w:rFonts w:hint="cs"/>
          <w:rtl/>
        </w:rPr>
        <w:t xml:space="preserve">. آنجا هم برخلاف همیشه خالی است."اینهم از محل درس </w:t>
      </w:r>
      <w:r>
        <w:rPr>
          <w:rFonts w:hint="cs"/>
          <w:rtl/>
        </w:rPr>
        <w:lastRenderedPageBreak/>
        <w:t>خوندنمون</w:t>
      </w:r>
      <w:r w:rsidR="002B0CDC">
        <w:rPr>
          <w:rFonts w:hint="cs"/>
          <w:rtl/>
        </w:rPr>
        <w:t xml:space="preserve">." بعد هم به سمت اتاقها </w:t>
      </w:r>
      <w:r w:rsidR="006148C5">
        <w:rPr>
          <w:rFonts w:hint="cs"/>
          <w:rtl/>
        </w:rPr>
        <w:t>می‌رود</w:t>
      </w:r>
      <w:r w:rsidR="002B0CDC">
        <w:rPr>
          <w:rFonts w:hint="cs"/>
          <w:rtl/>
        </w:rPr>
        <w:t xml:space="preserve"> در ابتدای سالن " اینجا هم اتاق های خواب </w:t>
      </w:r>
      <w:r w:rsidR="00914EF1">
        <w:rPr>
          <w:rFonts w:hint="cs"/>
          <w:rtl/>
        </w:rPr>
        <w:t>بچه‌ها</w:t>
      </w:r>
      <w:r w:rsidR="002B0CDC">
        <w:rPr>
          <w:rFonts w:hint="cs"/>
          <w:rtl/>
        </w:rPr>
        <w:t xml:space="preserve">ست . راهروی سمت راست مال دخترهاست و راهروی سمت چپ هم مال پسر ها. </w:t>
      </w:r>
    </w:p>
    <w:p w14:paraId="67D58254" w14:textId="77777777" w:rsidR="002B0CDC" w:rsidRDefault="002B0CDC" w:rsidP="000A5953">
      <w:pPr>
        <w:rPr>
          <w:rtl/>
        </w:rPr>
      </w:pPr>
      <w:r>
        <w:rPr>
          <w:rFonts w:hint="cs"/>
          <w:rtl/>
        </w:rPr>
        <w:t>مونیکا:"میشه اتاقت رو ببینم".</w:t>
      </w:r>
    </w:p>
    <w:p w14:paraId="613603FA" w14:textId="5E573C82" w:rsidR="002B0CDC" w:rsidRDefault="002B0CDC" w:rsidP="000A5953">
      <w:pPr>
        <w:rPr>
          <w:rtl/>
        </w:rPr>
      </w:pPr>
      <w:r>
        <w:rPr>
          <w:rFonts w:hint="cs"/>
          <w:rtl/>
        </w:rPr>
        <w:t xml:space="preserve">جیک:"الان ساعت استراحت </w:t>
      </w:r>
      <w:r w:rsidR="00914EF1">
        <w:rPr>
          <w:rFonts w:hint="cs"/>
          <w:rtl/>
        </w:rPr>
        <w:t>بچه‌ها</w:t>
      </w:r>
      <w:r>
        <w:rPr>
          <w:rFonts w:hint="cs"/>
          <w:rtl/>
        </w:rPr>
        <w:t>ست تو هم دختری و دختر ها نباید موقع استراحت تو اتاق پسرها باشند."</w:t>
      </w:r>
    </w:p>
    <w:p w14:paraId="44B8972A" w14:textId="3088AD41" w:rsidR="002B0CDC" w:rsidRDefault="002B0CDC" w:rsidP="000A5953">
      <w:pPr>
        <w:rPr>
          <w:rtl/>
        </w:rPr>
      </w:pPr>
      <w:r>
        <w:rPr>
          <w:rFonts w:hint="cs"/>
          <w:rtl/>
        </w:rPr>
        <w:t xml:space="preserve">مونیکا: </w:t>
      </w:r>
      <w:r w:rsidR="00325456">
        <w:rPr>
          <w:rFonts w:hint="cs"/>
          <w:rtl/>
        </w:rPr>
        <w:t>"</w:t>
      </w:r>
      <w:r>
        <w:rPr>
          <w:rFonts w:hint="cs"/>
          <w:rtl/>
        </w:rPr>
        <w:t xml:space="preserve">اوکی. </w:t>
      </w:r>
      <w:r w:rsidR="00325456">
        <w:rPr>
          <w:rFonts w:hint="cs"/>
          <w:rtl/>
        </w:rPr>
        <w:t>"</w:t>
      </w:r>
    </w:p>
    <w:p w14:paraId="72CA90E8" w14:textId="0D8919F9" w:rsidR="002B0CDC" w:rsidRDefault="002B0CDC" w:rsidP="000A5953">
      <w:pPr>
        <w:rPr>
          <w:rtl/>
        </w:rPr>
      </w:pPr>
      <w:r>
        <w:rPr>
          <w:rFonts w:hint="cs"/>
          <w:rtl/>
        </w:rPr>
        <w:t xml:space="preserve">جیک به سمت آشپزخانه </w:t>
      </w:r>
      <w:r w:rsidR="006148C5">
        <w:rPr>
          <w:rFonts w:hint="cs"/>
          <w:rtl/>
        </w:rPr>
        <w:t>می‌رود</w:t>
      </w:r>
      <w:r>
        <w:rPr>
          <w:rFonts w:hint="cs"/>
          <w:rtl/>
        </w:rPr>
        <w:t xml:space="preserve"> از مونیکا </w:t>
      </w:r>
      <w:r w:rsidR="006148C5">
        <w:rPr>
          <w:rFonts w:hint="cs"/>
          <w:rtl/>
        </w:rPr>
        <w:t>می‌خواهد</w:t>
      </w:r>
      <w:r>
        <w:rPr>
          <w:rFonts w:hint="cs"/>
          <w:rtl/>
        </w:rPr>
        <w:t xml:space="preserve"> که بنشیند و بعد خودش برای هر دو از یخچال میوه و شیرینی برمیدارد. به مونیکا تعارف </w:t>
      </w:r>
      <w:r w:rsidR="006148C5">
        <w:rPr>
          <w:rFonts w:hint="cs"/>
          <w:rtl/>
        </w:rPr>
        <w:t>می‌کند</w:t>
      </w:r>
      <w:r>
        <w:rPr>
          <w:rFonts w:hint="cs"/>
          <w:rtl/>
        </w:rPr>
        <w:t xml:space="preserve">. </w:t>
      </w:r>
    </w:p>
    <w:p w14:paraId="71D7D1B4" w14:textId="77777777" w:rsidR="002B0CDC" w:rsidRDefault="002B0CDC" w:rsidP="000A5953">
      <w:pPr>
        <w:rPr>
          <w:rtl/>
        </w:rPr>
      </w:pPr>
      <w:r>
        <w:rPr>
          <w:rFonts w:hint="cs"/>
          <w:rtl/>
        </w:rPr>
        <w:t>ماریان و خانم لین به آشپزخانه می آیند.</w:t>
      </w:r>
    </w:p>
    <w:p w14:paraId="097A114C" w14:textId="6036814C" w:rsidR="002B0CDC" w:rsidRDefault="002B0CDC" w:rsidP="000A5953">
      <w:pPr>
        <w:rPr>
          <w:rtl/>
        </w:rPr>
      </w:pPr>
      <w:r>
        <w:rPr>
          <w:rFonts w:hint="cs"/>
          <w:rtl/>
        </w:rPr>
        <w:t xml:space="preserve">خانم لین: </w:t>
      </w:r>
      <w:r w:rsidR="00325456">
        <w:rPr>
          <w:rFonts w:hint="cs"/>
          <w:rtl/>
        </w:rPr>
        <w:t>"</w:t>
      </w:r>
      <w:r>
        <w:rPr>
          <w:rFonts w:hint="cs"/>
          <w:rtl/>
        </w:rPr>
        <w:t xml:space="preserve">خونمون چطوره. </w:t>
      </w:r>
      <w:r w:rsidR="00325456">
        <w:rPr>
          <w:rFonts w:hint="cs"/>
          <w:rtl/>
        </w:rPr>
        <w:t>"</w:t>
      </w:r>
    </w:p>
    <w:p w14:paraId="7427002D" w14:textId="5638CB98" w:rsidR="002B0CDC" w:rsidRDefault="002B0CDC" w:rsidP="000A5953">
      <w:pPr>
        <w:rPr>
          <w:rtl/>
        </w:rPr>
      </w:pPr>
      <w:r>
        <w:rPr>
          <w:rFonts w:hint="cs"/>
          <w:rtl/>
        </w:rPr>
        <w:t xml:space="preserve">مونیکا:"فکر </w:t>
      </w:r>
      <w:r w:rsidR="00914EF1">
        <w:rPr>
          <w:rFonts w:hint="cs"/>
          <w:rtl/>
        </w:rPr>
        <w:t>می‌کرد</w:t>
      </w:r>
      <w:r>
        <w:rPr>
          <w:rFonts w:hint="cs"/>
          <w:rtl/>
        </w:rPr>
        <w:t xml:space="preserve">م شلوغتر باشه. با این همه بچه ایی که اینجا هست. فکر </w:t>
      </w:r>
      <w:r w:rsidR="00914EF1">
        <w:rPr>
          <w:rFonts w:hint="cs"/>
          <w:rtl/>
        </w:rPr>
        <w:t>می‌کرد</w:t>
      </w:r>
      <w:r>
        <w:rPr>
          <w:rFonts w:hint="cs"/>
          <w:rtl/>
        </w:rPr>
        <w:t>م حسابی شلوغ باشه."</w:t>
      </w:r>
    </w:p>
    <w:p w14:paraId="1291C460" w14:textId="016CCCE2" w:rsidR="002B0CDC" w:rsidRDefault="002B0CDC" w:rsidP="000A5953">
      <w:pPr>
        <w:rPr>
          <w:rtl/>
        </w:rPr>
      </w:pPr>
      <w:r>
        <w:rPr>
          <w:rFonts w:hint="cs"/>
          <w:rtl/>
        </w:rPr>
        <w:t xml:space="preserve">خانم لین:"خوب الان وقت استراحت </w:t>
      </w:r>
      <w:r w:rsidR="00914EF1">
        <w:rPr>
          <w:rFonts w:hint="cs"/>
          <w:rtl/>
        </w:rPr>
        <w:t>بچه‌ها</w:t>
      </w:r>
      <w:r>
        <w:rPr>
          <w:rFonts w:hint="cs"/>
          <w:rtl/>
        </w:rPr>
        <w:t>ست."</w:t>
      </w:r>
    </w:p>
    <w:p w14:paraId="326167EB" w14:textId="0469EEEC" w:rsidR="002B0CDC" w:rsidRDefault="002B0CDC" w:rsidP="000A5953">
      <w:pPr>
        <w:rPr>
          <w:rtl/>
        </w:rPr>
      </w:pPr>
      <w:r>
        <w:rPr>
          <w:rFonts w:hint="cs"/>
          <w:rtl/>
        </w:rPr>
        <w:t>ماریان:"خوب مونیکا ما باید بریم."</w:t>
      </w:r>
    </w:p>
    <w:p w14:paraId="6EFF87CF" w14:textId="2B617A98" w:rsidR="002B0CDC" w:rsidRDefault="002B0CDC" w:rsidP="000A5953">
      <w:pPr>
        <w:rPr>
          <w:rtl/>
        </w:rPr>
      </w:pPr>
      <w:r>
        <w:rPr>
          <w:rFonts w:hint="cs"/>
          <w:rtl/>
        </w:rPr>
        <w:t>مونیکا:"خداحافظ جیک برام اس ام اس بده! بای"</w:t>
      </w:r>
    </w:p>
    <w:p w14:paraId="632F0CA7" w14:textId="5749E27F" w:rsidR="000309C1" w:rsidRDefault="002B0CDC" w:rsidP="000A5953">
      <w:pPr>
        <w:rPr>
          <w:rtl/>
        </w:rPr>
      </w:pPr>
      <w:r>
        <w:rPr>
          <w:rFonts w:hint="cs"/>
          <w:rtl/>
        </w:rPr>
        <w:t>جیک:"بای"</w:t>
      </w:r>
      <w:r w:rsidR="000309C1">
        <w:rPr>
          <w:rFonts w:hint="cs"/>
          <w:rtl/>
        </w:rPr>
        <w:t xml:space="preserve"> و همراه آنها تا دم درب </w:t>
      </w:r>
      <w:r w:rsidR="006148C5">
        <w:rPr>
          <w:rFonts w:hint="cs"/>
          <w:rtl/>
        </w:rPr>
        <w:t>می‌رود</w:t>
      </w:r>
      <w:r w:rsidR="000309C1">
        <w:rPr>
          <w:rFonts w:hint="cs"/>
          <w:rtl/>
        </w:rPr>
        <w:t xml:space="preserve"> و آنها را بدرقه </w:t>
      </w:r>
      <w:r w:rsidR="006148C5">
        <w:rPr>
          <w:rFonts w:hint="cs"/>
          <w:rtl/>
        </w:rPr>
        <w:t>می‌کند</w:t>
      </w:r>
      <w:r w:rsidR="000309C1">
        <w:rPr>
          <w:rFonts w:hint="cs"/>
          <w:rtl/>
        </w:rPr>
        <w:t xml:space="preserve">. بعد از برگشتن به سمت سالن یتیم خانه منتظر است که خانم لین به او بگوید ماریان به او چه گفته است. ولی خانم لین هیچ حرفی </w:t>
      </w:r>
      <w:r w:rsidR="006148C5">
        <w:rPr>
          <w:rFonts w:hint="cs"/>
          <w:rtl/>
        </w:rPr>
        <w:t>نمی‌زند</w:t>
      </w:r>
      <w:r w:rsidR="000309C1">
        <w:rPr>
          <w:rFonts w:hint="cs"/>
          <w:rtl/>
        </w:rPr>
        <w:t xml:space="preserve">. بالاخره وقتی هر دو به آشپزخانه </w:t>
      </w:r>
      <w:r w:rsidR="008A1527">
        <w:rPr>
          <w:rFonts w:hint="cs"/>
          <w:rtl/>
        </w:rPr>
        <w:t>میرسند</w:t>
      </w:r>
      <w:r w:rsidR="000309C1">
        <w:rPr>
          <w:rFonts w:hint="cs"/>
          <w:rtl/>
        </w:rPr>
        <w:t xml:space="preserve">."میشه بپرسم مادرش چی گفت" </w:t>
      </w:r>
    </w:p>
    <w:p w14:paraId="677B190A" w14:textId="7C064679" w:rsidR="000309C1" w:rsidRDefault="000309C1" w:rsidP="000A5953">
      <w:pPr>
        <w:rPr>
          <w:rtl/>
        </w:rPr>
      </w:pPr>
      <w:r>
        <w:rPr>
          <w:rFonts w:hint="cs"/>
          <w:rtl/>
        </w:rPr>
        <w:lastRenderedPageBreak/>
        <w:t>خانم لین:"گفت دخترش یکم عصبیه و ممکنه با تو دعوا کنه، گفت اگر اینجوری شد کمک کنم بتونید باهم دوست بمونید، گفت دخترش دوستی غیر از تو نداره و همین الان هم خیلی به تو وابسته شده. از تو هم پرسید. از درس هات از اخلاقت ، از رابطه ات با دخترها. من هم راجع به فروش میوه و باشگاه بهش گفتم."</w:t>
      </w:r>
    </w:p>
    <w:p w14:paraId="17CA90D6" w14:textId="0906801E" w:rsidR="000309C1" w:rsidRDefault="000309C1" w:rsidP="000A5953">
      <w:pPr>
        <w:rPr>
          <w:rtl/>
        </w:rPr>
      </w:pPr>
      <w:r>
        <w:rPr>
          <w:rFonts w:hint="cs"/>
          <w:rtl/>
        </w:rPr>
        <w:t>جیک:"کاش میوه ها رو نمیگفتی"</w:t>
      </w:r>
    </w:p>
    <w:p w14:paraId="596DC6C1" w14:textId="76482C2D" w:rsidR="000309C1" w:rsidRDefault="000309C1" w:rsidP="000A5953">
      <w:pPr>
        <w:rPr>
          <w:rtl/>
        </w:rPr>
      </w:pPr>
      <w:r>
        <w:rPr>
          <w:rFonts w:hint="cs"/>
          <w:rtl/>
        </w:rPr>
        <w:t>خانم لین:"حق داره بدونه دوست</w:t>
      </w:r>
      <w:r w:rsidR="006148C5">
        <w:rPr>
          <w:rFonts w:hint="cs"/>
          <w:rtl/>
        </w:rPr>
        <w:t>ِ</w:t>
      </w:r>
      <w:r>
        <w:rPr>
          <w:rFonts w:hint="cs"/>
          <w:rtl/>
        </w:rPr>
        <w:t xml:space="preserve"> دخترش چکارست." حق نداره"</w:t>
      </w:r>
    </w:p>
    <w:p w14:paraId="3939D29D" w14:textId="5F201249" w:rsidR="000309C1" w:rsidRDefault="000309C1" w:rsidP="000A5953">
      <w:pPr>
        <w:rPr>
          <w:rtl/>
        </w:rPr>
      </w:pPr>
      <w:r>
        <w:rPr>
          <w:rFonts w:hint="cs"/>
          <w:rtl/>
        </w:rPr>
        <w:t>جیک من برم تو اتاقم. سرم داره میترکه.</w:t>
      </w:r>
    </w:p>
    <w:p w14:paraId="6C6A6C1C" w14:textId="3C7FBE34" w:rsidR="000309C1" w:rsidRDefault="000309C1" w:rsidP="000A5953">
      <w:pPr>
        <w:rPr>
          <w:rtl/>
        </w:rPr>
      </w:pPr>
      <w:r>
        <w:rPr>
          <w:rFonts w:hint="cs"/>
          <w:rtl/>
        </w:rPr>
        <w:t>خانم لین:"حرص نخور درست میشه".</w:t>
      </w:r>
    </w:p>
    <w:p w14:paraId="4FC4DA14" w14:textId="0BFD9B11" w:rsidR="00BB70B7" w:rsidRPr="00BB70B7" w:rsidRDefault="00BB70B7" w:rsidP="000A5953">
      <w:pPr>
        <w:pStyle w:val="Heading2"/>
        <w:rPr>
          <w:rtl/>
        </w:rPr>
      </w:pPr>
      <w:r w:rsidRPr="00BB70B7">
        <w:rPr>
          <w:rFonts w:hint="cs"/>
          <w:rtl/>
        </w:rPr>
        <w:t>یک ماه بعد</w:t>
      </w:r>
    </w:p>
    <w:p w14:paraId="1805C93C" w14:textId="04F5B539" w:rsidR="000B3EB6" w:rsidRDefault="000B3EB6" w:rsidP="000A5953">
      <w:pPr>
        <w:rPr>
          <w:rtl/>
        </w:rPr>
      </w:pPr>
      <w:r>
        <w:rPr>
          <w:rFonts w:hint="cs"/>
          <w:rtl/>
        </w:rPr>
        <w:t xml:space="preserve">سر ماه تعداد فروش میوه ها هنوز حتی هزینه خریدشان را هم نداده. جیک بشدت عصبی و سرخورده است. مری پیشنهاد میدهد که میوه های خشک را آنلاین بفروشند. </w:t>
      </w:r>
    </w:p>
    <w:p w14:paraId="1E82FEEA" w14:textId="15C59FA3" w:rsidR="000B3EB6" w:rsidRDefault="000B3EB6" w:rsidP="000A5953">
      <w:pPr>
        <w:rPr>
          <w:rtl/>
        </w:rPr>
      </w:pPr>
      <w:r>
        <w:rPr>
          <w:rFonts w:hint="cs"/>
          <w:rtl/>
        </w:rPr>
        <w:t xml:space="preserve">جیک: </w:t>
      </w:r>
      <w:r w:rsidR="00325456">
        <w:rPr>
          <w:rFonts w:hint="cs"/>
          <w:rtl/>
        </w:rPr>
        <w:t>"</w:t>
      </w:r>
      <w:r>
        <w:rPr>
          <w:rFonts w:hint="cs"/>
          <w:rtl/>
        </w:rPr>
        <w:t>من سر از اینترنت در نمیآرم. همینجوریش برای مقاله هایی که باید پیدا کنم کلی گیج میزنم.</w:t>
      </w:r>
      <w:r w:rsidR="00325456">
        <w:rPr>
          <w:rFonts w:hint="cs"/>
          <w:rtl/>
        </w:rPr>
        <w:t>"</w:t>
      </w:r>
      <w:r>
        <w:rPr>
          <w:rFonts w:hint="cs"/>
          <w:rtl/>
        </w:rPr>
        <w:t xml:space="preserve"> </w:t>
      </w:r>
    </w:p>
    <w:p w14:paraId="6FC30F8F" w14:textId="0E763026" w:rsidR="000B3EB6" w:rsidRDefault="000B3EB6" w:rsidP="000A5953">
      <w:pPr>
        <w:rPr>
          <w:rtl/>
        </w:rPr>
      </w:pPr>
      <w:r>
        <w:rPr>
          <w:rFonts w:hint="cs"/>
          <w:rtl/>
        </w:rPr>
        <w:t xml:space="preserve">مری: </w:t>
      </w:r>
      <w:r w:rsidR="00325456">
        <w:rPr>
          <w:rFonts w:hint="cs"/>
          <w:rtl/>
        </w:rPr>
        <w:t>"</w:t>
      </w:r>
      <w:r>
        <w:rPr>
          <w:rFonts w:hint="cs"/>
          <w:rtl/>
        </w:rPr>
        <w:t>با وردپرس برات میزنم. میشه سه</w:t>
      </w:r>
      <w:r w:rsidR="008A1527">
        <w:rPr>
          <w:rFonts w:hint="cs"/>
          <w:rtl/>
        </w:rPr>
        <w:t xml:space="preserve"> هزارتا</w:t>
      </w:r>
      <w:r>
        <w:rPr>
          <w:rFonts w:hint="cs"/>
          <w:rtl/>
        </w:rPr>
        <w:t xml:space="preserve">. </w:t>
      </w:r>
      <w:r w:rsidR="00325456">
        <w:rPr>
          <w:rFonts w:hint="cs"/>
          <w:rtl/>
        </w:rPr>
        <w:t>"</w:t>
      </w:r>
    </w:p>
    <w:p w14:paraId="6356F7C5" w14:textId="017FB90C" w:rsidR="000B3EB6" w:rsidRDefault="000B3EB6" w:rsidP="000A5953">
      <w:pPr>
        <w:rPr>
          <w:rtl/>
        </w:rPr>
      </w:pPr>
      <w:r>
        <w:rPr>
          <w:rFonts w:hint="cs"/>
          <w:rtl/>
        </w:rPr>
        <w:t xml:space="preserve">جیک: </w:t>
      </w:r>
      <w:r w:rsidR="00325456">
        <w:rPr>
          <w:rFonts w:hint="cs"/>
          <w:rtl/>
        </w:rPr>
        <w:t>"</w:t>
      </w:r>
      <w:r>
        <w:rPr>
          <w:rFonts w:hint="cs"/>
          <w:rtl/>
        </w:rPr>
        <w:t xml:space="preserve">سه </w:t>
      </w:r>
      <w:r w:rsidR="00AD7C4D">
        <w:rPr>
          <w:rFonts w:hint="cs"/>
          <w:rtl/>
        </w:rPr>
        <w:t>هزارتا</w:t>
      </w:r>
      <w:r>
        <w:rPr>
          <w:rFonts w:hint="cs"/>
          <w:rtl/>
        </w:rPr>
        <w:t xml:space="preserve">. چه خبره. تمام سال میوه بفروشم اینقدر سود نمی کنم. </w:t>
      </w:r>
      <w:r w:rsidR="00EE73B3">
        <w:rPr>
          <w:rFonts w:hint="cs"/>
          <w:rtl/>
        </w:rPr>
        <w:t xml:space="preserve">700 میدم. </w:t>
      </w:r>
      <w:r w:rsidR="00325456">
        <w:rPr>
          <w:rFonts w:hint="cs"/>
          <w:rtl/>
        </w:rPr>
        <w:t>"</w:t>
      </w:r>
    </w:p>
    <w:p w14:paraId="7C4D6165" w14:textId="401E2FE4" w:rsidR="00EE73B3" w:rsidRDefault="00EE73B3" w:rsidP="000A5953">
      <w:pPr>
        <w:rPr>
          <w:rtl/>
        </w:rPr>
      </w:pPr>
      <w:r>
        <w:rPr>
          <w:rFonts w:hint="cs"/>
          <w:rtl/>
        </w:rPr>
        <w:t xml:space="preserve">مری: </w:t>
      </w:r>
      <w:r w:rsidR="000309C1">
        <w:rPr>
          <w:rFonts w:hint="cs"/>
          <w:rtl/>
        </w:rPr>
        <w:t>میدونیکه ناشره گفته</w:t>
      </w:r>
      <w:r w:rsidR="00BB70B7">
        <w:rPr>
          <w:rFonts w:hint="cs"/>
          <w:rtl/>
        </w:rPr>
        <w:t xml:space="preserve"> بعد از تایید ویراستار هم </w:t>
      </w:r>
      <w:r w:rsidR="000309C1">
        <w:rPr>
          <w:rFonts w:hint="cs"/>
          <w:rtl/>
        </w:rPr>
        <w:t xml:space="preserve">حاضر </w:t>
      </w:r>
      <w:r w:rsidR="00BB70B7">
        <w:rPr>
          <w:rFonts w:hint="cs"/>
          <w:rtl/>
        </w:rPr>
        <w:t xml:space="preserve">نیست </w:t>
      </w:r>
      <w:r w:rsidR="000309C1">
        <w:rPr>
          <w:rFonts w:hint="cs"/>
          <w:rtl/>
        </w:rPr>
        <w:t xml:space="preserve">برای چاپش پول بده من باید </w:t>
      </w:r>
      <w:r w:rsidR="00BB70B7">
        <w:rPr>
          <w:rFonts w:hint="cs"/>
          <w:rtl/>
        </w:rPr>
        <w:t xml:space="preserve">بیشتر </w:t>
      </w:r>
      <w:r w:rsidR="00914EF1">
        <w:rPr>
          <w:rFonts w:hint="cs"/>
          <w:rtl/>
        </w:rPr>
        <w:t>هزینه‌ها</w:t>
      </w:r>
      <w:r w:rsidR="000309C1">
        <w:rPr>
          <w:rFonts w:hint="cs"/>
          <w:rtl/>
        </w:rPr>
        <w:t xml:space="preserve">ی چاپ رو بدم، ولی از فروش کتاب هشتاددرصد مال منه. برای </w:t>
      </w:r>
      <w:r w:rsidR="00914EF1">
        <w:rPr>
          <w:rFonts w:hint="cs"/>
          <w:rtl/>
        </w:rPr>
        <w:t>این‌که</w:t>
      </w:r>
      <w:r w:rsidR="000309C1">
        <w:rPr>
          <w:rFonts w:hint="cs"/>
          <w:rtl/>
        </w:rPr>
        <w:t xml:space="preserve"> بتونم کتاب رو چاپ کنم هشتصد لازم دارم. یا هشتصد یا اصلا بی خیال</w:t>
      </w:r>
      <w:r>
        <w:rPr>
          <w:rFonts w:hint="cs"/>
          <w:rtl/>
        </w:rPr>
        <w:t xml:space="preserve">. </w:t>
      </w:r>
    </w:p>
    <w:p w14:paraId="5785EB26" w14:textId="19E57A64" w:rsidR="00EE73B3" w:rsidRDefault="00EE73B3" w:rsidP="000A5953">
      <w:pPr>
        <w:rPr>
          <w:rtl/>
        </w:rPr>
      </w:pPr>
      <w:r>
        <w:rPr>
          <w:rFonts w:hint="cs"/>
          <w:rtl/>
        </w:rPr>
        <w:t xml:space="preserve">جیک : </w:t>
      </w:r>
      <w:r w:rsidR="00325456">
        <w:rPr>
          <w:rFonts w:hint="cs"/>
          <w:rtl/>
        </w:rPr>
        <w:t>"</w:t>
      </w:r>
      <w:r w:rsidR="000309C1">
        <w:rPr>
          <w:rFonts w:hint="cs"/>
          <w:rtl/>
        </w:rPr>
        <w:t xml:space="preserve">قبوله. حالا </w:t>
      </w:r>
      <w:r>
        <w:rPr>
          <w:rFonts w:hint="cs"/>
          <w:rtl/>
        </w:rPr>
        <w:t xml:space="preserve">واقعا بلدی. </w:t>
      </w:r>
      <w:r w:rsidR="00325456">
        <w:rPr>
          <w:rFonts w:hint="cs"/>
          <w:rtl/>
        </w:rPr>
        <w:t>"</w:t>
      </w:r>
    </w:p>
    <w:p w14:paraId="7C6624F3" w14:textId="597E0A76" w:rsidR="00EE73B3" w:rsidRDefault="00EE73B3" w:rsidP="000A5953">
      <w:pPr>
        <w:rPr>
          <w:rtl/>
        </w:rPr>
      </w:pPr>
      <w:r>
        <w:rPr>
          <w:rFonts w:hint="cs"/>
          <w:rtl/>
        </w:rPr>
        <w:lastRenderedPageBreak/>
        <w:t xml:space="preserve">مری: </w:t>
      </w:r>
      <w:r w:rsidR="00325456">
        <w:rPr>
          <w:rFonts w:hint="cs"/>
          <w:rtl/>
        </w:rPr>
        <w:t>"</w:t>
      </w:r>
      <w:r>
        <w:rPr>
          <w:rFonts w:hint="cs"/>
          <w:rtl/>
        </w:rPr>
        <w:t xml:space="preserve">تموم شد. پول بده خسیس. </w:t>
      </w:r>
      <w:r w:rsidR="00325456">
        <w:rPr>
          <w:rFonts w:hint="cs"/>
          <w:rtl/>
        </w:rPr>
        <w:t>"</w:t>
      </w:r>
    </w:p>
    <w:p w14:paraId="737C0104" w14:textId="2609C6F6" w:rsidR="00EE73B3" w:rsidRDefault="00EE73B3" w:rsidP="000A5953">
      <w:pPr>
        <w:rPr>
          <w:rtl/>
        </w:rPr>
      </w:pPr>
      <w:r>
        <w:rPr>
          <w:rFonts w:hint="cs"/>
          <w:rtl/>
        </w:rPr>
        <w:t xml:space="preserve">یک هفته بعد مری هیجان زده جیک را از خواب بیدار </w:t>
      </w:r>
      <w:r w:rsidR="006148C5">
        <w:rPr>
          <w:rFonts w:hint="cs"/>
          <w:rtl/>
        </w:rPr>
        <w:t>می‌کند</w:t>
      </w:r>
      <w:r w:rsidR="002776C1">
        <w:rPr>
          <w:rFonts w:hint="cs"/>
          <w:rtl/>
        </w:rPr>
        <w:t>،</w:t>
      </w:r>
      <w:r>
        <w:rPr>
          <w:rFonts w:hint="cs"/>
          <w:rtl/>
        </w:rPr>
        <w:t xml:space="preserve"> تمام شد. </w:t>
      </w:r>
    </w:p>
    <w:p w14:paraId="01051FED" w14:textId="22F182BE" w:rsidR="00EE73B3" w:rsidRDefault="00EE73B3" w:rsidP="000A5953">
      <w:pPr>
        <w:rPr>
          <w:rtl/>
        </w:rPr>
      </w:pPr>
      <w:r>
        <w:rPr>
          <w:rFonts w:hint="cs"/>
          <w:rtl/>
        </w:rPr>
        <w:t xml:space="preserve">در راهرو خانم لین: به مری چشم غره ایی </w:t>
      </w:r>
      <w:r w:rsidR="006148C5">
        <w:rPr>
          <w:rFonts w:hint="cs"/>
          <w:rtl/>
        </w:rPr>
        <w:t>می‌رود</w:t>
      </w:r>
      <w:r>
        <w:rPr>
          <w:rFonts w:hint="cs"/>
          <w:rtl/>
        </w:rPr>
        <w:t xml:space="preserve"> این وقت شب تو اتاق پسرها چه کار داری مری</w:t>
      </w:r>
      <w:r w:rsidR="000309C1">
        <w:rPr>
          <w:rFonts w:hint="cs"/>
          <w:rtl/>
        </w:rPr>
        <w:t>؟</w:t>
      </w:r>
    </w:p>
    <w:p w14:paraId="2265C136" w14:textId="44121B93" w:rsidR="00EE73B3" w:rsidRDefault="00EE73B3" w:rsidP="000A5953">
      <w:pPr>
        <w:rPr>
          <w:rtl/>
        </w:rPr>
      </w:pPr>
      <w:r>
        <w:rPr>
          <w:rFonts w:hint="cs"/>
          <w:rtl/>
        </w:rPr>
        <w:t xml:space="preserve">مری: </w:t>
      </w:r>
      <w:r w:rsidR="00325456">
        <w:rPr>
          <w:rFonts w:hint="cs"/>
          <w:rtl/>
        </w:rPr>
        <w:t>"</w:t>
      </w:r>
      <w:r>
        <w:rPr>
          <w:rFonts w:hint="cs"/>
          <w:rtl/>
        </w:rPr>
        <w:t xml:space="preserve">سایت جیک تموم شد. </w:t>
      </w:r>
      <w:r w:rsidR="00325456">
        <w:rPr>
          <w:rFonts w:hint="cs"/>
          <w:rtl/>
        </w:rPr>
        <w:t>"</w:t>
      </w:r>
    </w:p>
    <w:p w14:paraId="45D3B730" w14:textId="36D2551B" w:rsidR="00EE73B3" w:rsidRDefault="00EE73B3" w:rsidP="000A5953">
      <w:pPr>
        <w:rPr>
          <w:rtl/>
        </w:rPr>
      </w:pPr>
      <w:r>
        <w:rPr>
          <w:rFonts w:hint="cs"/>
          <w:rtl/>
        </w:rPr>
        <w:t xml:space="preserve">خانم لین: </w:t>
      </w:r>
      <w:r w:rsidR="00325456">
        <w:rPr>
          <w:rFonts w:hint="cs"/>
          <w:rtl/>
        </w:rPr>
        <w:t>"</w:t>
      </w:r>
      <w:r>
        <w:rPr>
          <w:rFonts w:hint="cs"/>
          <w:rtl/>
        </w:rPr>
        <w:t xml:space="preserve">ساعت دو شبه. نمیشد صبح بهش بگی. </w:t>
      </w:r>
      <w:r w:rsidR="00325456">
        <w:rPr>
          <w:rFonts w:hint="cs"/>
          <w:rtl/>
        </w:rPr>
        <w:t>"</w:t>
      </w:r>
    </w:p>
    <w:p w14:paraId="11389155" w14:textId="78F9FB18" w:rsidR="00EE73B3" w:rsidRDefault="00EE73B3" w:rsidP="000A5953">
      <w:pPr>
        <w:rPr>
          <w:rtl/>
        </w:rPr>
      </w:pPr>
      <w:r>
        <w:rPr>
          <w:rFonts w:hint="cs"/>
          <w:rtl/>
        </w:rPr>
        <w:t xml:space="preserve">مری: </w:t>
      </w:r>
      <w:r w:rsidR="00325456">
        <w:rPr>
          <w:rFonts w:hint="cs"/>
          <w:rtl/>
        </w:rPr>
        <w:t>"</w:t>
      </w:r>
      <w:r>
        <w:rPr>
          <w:rFonts w:hint="cs"/>
          <w:rtl/>
        </w:rPr>
        <w:t xml:space="preserve">نوچ و جیک را با خود به اتاق خوابش میبرد. </w:t>
      </w:r>
      <w:r w:rsidR="00325456">
        <w:rPr>
          <w:rFonts w:hint="cs"/>
          <w:rtl/>
        </w:rPr>
        <w:t>"</w:t>
      </w:r>
    </w:p>
    <w:p w14:paraId="1451C8F7" w14:textId="0BD4FED6" w:rsidR="00EE73B3" w:rsidRDefault="00EE73B3" w:rsidP="000A5953">
      <w:pPr>
        <w:rPr>
          <w:rtl/>
        </w:rPr>
      </w:pPr>
      <w:r>
        <w:rPr>
          <w:rFonts w:hint="cs"/>
          <w:rtl/>
        </w:rPr>
        <w:t xml:space="preserve">خانم لین: </w:t>
      </w:r>
      <w:r w:rsidR="00325456">
        <w:rPr>
          <w:rFonts w:hint="cs"/>
          <w:rtl/>
        </w:rPr>
        <w:t>"</w:t>
      </w:r>
      <w:r w:rsidR="00914EF1">
        <w:rPr>
          <w:rFonts w:hint="cs"/>
          <w:rtl/>
        </w:rPr>
        <w:t>بچه‌ها</w:t>
      </w:r>
      <w:r>
        <w:rPr>
          <w:rFonts w:hint="cs"/>
          <w:rtl/>
        </w:rPr>
        <w:t xml:space="preserve"> واقعا</w:t>
      </w:r>
      <w:r w:rsidR="000309C1">
        <w:rPr>
          <w:rFonts w:hint="cs"/>
          <w:rtl/>
        </w:rPr>
        <w:t>ً</w:t>
      </w:r>
      <w:r>
        <w:rPr>
          <w:rFonts w:hint="cs"/>
          <w:rtl/>
        </w:rPr>
        <w:t xml:space="preserve"> متاسفم ولی نمیتونید شب باهم تو یک اتاق بمونید. </w:t>
      </w:r>
      <w:r w:rsidR="00325456">
        <w:rPr>
          <w:rFonts w:hint="cs"/>
          <w:rtl/>
        </w:rPr>
        <w:t>"</w:t>
      </w:r>
    </w:p>
    <w:p w14:paraId="5A2D3F12" w14:textId="369A31B2" w:rsidR="00EE73B3" w:rsidRDefault="00EE73B3" w:rsidP="000A5953">
      <w:pPr>
        <w:rPr>
          <w:rtl/>
        </w:rPr>
      </w:pPr>
      <w:r>
        <w:rPr>
          <w:rFonts w:hint="cs"/>
          <w:rtl/>
        </w:rPr>
        <w:t xml:space="preserve">مری: چشم غره ایی به خانم لین نشان میدهد. </w:t>
      </w:r>
    </w:p>
    <w:p w14:paraId="54714710" w14:textId="5152A15E" w:rsidR="00EE73B3" w:rsidRDefault="00EE73B3" w:rsidP="000A5953">
      <w:pPr>
        <w:rPr>
          <w:rtl/>
        </w:rPr>
      </w:pPr>
      <w:r>
        <w:rPr>
          <w:rFonts w:hint="cs"/>
          <w:rtl/>
        </w:rPr>
        <w:t>جیک بدون کلمه ایی حرف</w:t>
      </w:r>
      <w:r w:rsidR="000309C1">
        <w:rPr>
          <w:rFonts w:hint="cs"/>
          <w:rtl/>
        </w:rPr>
        <w:t>،</w:t>
      </w:r>
      <w:r>
        <w:rPr>
          <w:rFonts w:hint="cs"/>
          <w:rtl/>
        </w:rPr>
        <w:t xml:space="preserve"> خواب آلود</w:t>
      </w:r>
      <w:r w:rsidR="000309C1">
        <w:rPr>
          <w:rFonts w:hint="cs"/>
          <w:rtl/>
        </w:rPr>
        <w:t>،</w:t>
      </w:r>
      <w:r>
        <w:rPr>
          <w:rFonts w:hint="cs"/>
          <w:rtl/>
        </w:rPr>
        <w:t xml:space="preserve"> به اتاقش </w:t>
      </w:r>
      <w:r w:rsidR="006148C5">
        <w:rPr>
          <w:rFonts w:hint="cs"/>
          <w:rtl/>
        </w:rPr>
        <w:t>می‌رود</w:t>
      </w:r>
      <w:r>
        <w:rPr>
          <w:rFonts w:hint="cs"/>
          <w:rtl/>
        </w:rPr>
        <w:t xml:space="preserve"> و روی تخت ولو میشود</w:t>
      </w:r>
      <w:r w:rsidR="000309C1">
        <w:rPr>
          <w:rFonts w:hint="cs"/>
          <w:rtl/>
        </w:rPr>
        <w:t>.</w:t>
      </w:r>
      <w:r>
        <w:rPr>
          <w:rFonts w:hint="cs"/>
          <w:rtl/>
        </w:rPr>
        <w:t xml:space="preserve"> انگار که همه اینها صرفاً بخشی از خوابش بوده است. </w:t>
      </w:r>
    </w:p>
    <w:p w14:paraId="36D94EC5" w14:textId="68BDB3DA" w:rsidR="00EE73B3" w:rsidRDefault="000309C1" w:rsidP="000A5953">
      <w:pPr>
        <w:rPr>
          <w:rtl/>
        </w:rPr>
      </w:pPr>
      <w:r>
        <w:rPr>
          <w:rFonts w:hint="cs"/>
          <w:rtl/>
        </w:rPr>
        <w:t xml:space="preserve">بعد از </w:t>
      </w:r>
      <w:r w:rsidR="00EE73B3">
        <w:rPr>
          <w:rFonts w:hint="cs"/>
          <w:rtl/>
        </w:rPr>
        <w:t xml:space="preserve">مدرسه و باشگاه </w:t>
      </w:r>
      <w:r>
        <w:rPr>
          <w:rFonts w:hint="cs"/>
          <w:rtl/>
        </w:rPr>
        <w:t xml:space="preserve">بالاخره </w:t>
      </w:r>
      <w:r w:rsidR="0034475E">
        <w:rPr>
          <w:rFonts w:hint="cs"/>
          <w:rtl/>
        </w:rPr>
        <w:t>می‌توانست</w:t>
      </w:r>
      <w:r w:rsidR="00EE73B3">
        <w:rPr>
          <w:rFonts w:hint="cs"/>
          <w:rtl/>
        </w:rPr>
        <w:t xml:space="preserve"> سایت را ببیند. مری دیگر هیجان دیشب را نداشت. سایت را با بیحوصلگی به جیک نشان میدهد. </w:t>
      </w:r>
    </w:p>
    <w:p w14:paraId="01A23D59" w14:textId="68263F05" w:rsidR="00EE73B3" w:rsidRDefault="00EE73B3" w:rsidP="000A5953">
      <w:pPr>
        <w:rPr>
          <w:rtl/>
        </w:rPr>
      </w:pPr>
      <w:r>
        <w:rPr>
          <w:rFonts w:hint="cs"/>
          <w:rtl/>
        </w:rPr>
        <w:t xml:space="preserve">جیک: میشه اینجاش سبز باشه. </w:t>
      </w:r>
    </w:p>
    <w:p w14:paraId="1E4C9E87" w14:textId="68F9DA7F" w:rsidR="00EE73B3" w:rsidRDefault="00EE73B3" w:rsidP="000A5953">
      <w:pPr>
        <w:rPr>
          <w:rtl/>
        </w:rPr>
      </w:pPr>
      <w:r>
        <w:rPr>
          <w:rFonts w:hint="cs"/>
          <w:rtl/>
        </w:rPr>
        <w:t xml:space="preserve">مری: </w:t>
      </w:r>
      <w:r w:rsidR="000309C1">
        <w:rPr>
          <w:rFonts w:hint="cs"/>
          <w:rtl/>
        </w:rPr>
        <w:t>800</w:t>
      </w:r>
      <w:r>
        <w:rPr>
          <w:rFonts w:hint="cs"/>
          <w:rtl/>
        </w:rPr>
        <w:t xml:space="preserve"> </w:t>
      </w:r>
      <w:r w:rsidR="00B6082E">
        <w:rPr>
          <w:rFonts w:hint="cs"/>
          <w:rtl/>
        </w:rPr>
        <w:t>ای</w:t>
      </w:r>
      <w:r>
        <w:rPr>
          <w:rFonts w:hint="cs"/>
          <w:rtl/>
        </w:rPr>
        <w:t xml:space="preserve"> ادیت نداره اون واسه 3 </w:t>
      </w:r>
      <w:r w:rsidR="000309C1">
        <w:rPr>
          <w:rFonts w:hint="cs"/>
          <w:rtl/>
        </w:rPr>
        <w:t xml:space="preserve">هزاریه است </w:t>
      </w:r>
      <w:r>
        <w:rPr>
          <w:rFonts w:hint="cs"/>
          <w:rtl/>
        </w:rPr>
        <w:t>که ادیت داره</w:t>
      </w:r>
      <w:r w:rsidR="000309C1">
        <w:rPr>
          <w:rFonts w:hint="cs"/>
          <w:rtl/>
        </w:rPr>
        <w:t>!</w:t>
      </w:r>
      <w:r>
        <w:rPr>
          <w:rFonts w:hint="cs"/>
          <w:rtl/>
        </w:rPr>
        <w:t xml:space="preserve"> همینه میخوای بردار نمی خواهی بدمش یکی دیگه. </w:t>
      </w:r>
    </w:p>
    <w:p w14:paraId="1D57440A" w14:textId="29E12E2E" w:rsidR="00EE73B3" w:rsidRDefault="00EE73B3" w:rsidP="000A5953">
      <w:pPr>
        <w:rPr>
          <w:rtl/>
        </w:rPr>
      </w:pPr>
      <w:r>
        <w:rPr>
          <w:rFonts w:hint="cs"/>
          <w:rtl/>
        </w:rPr>
        <w:t xml:space="preserve">جیک اوکی: شماره کارتت رو بده و با موبایل پول را برایش جابجا </w:t>
      </w:r>
      <w:r w:rsidR="006148C5">
        <w:rPr>
          <w:rFonts w:hint="cs"/>
          <w:rtl/>
        </w:rPr>
        <w:t>می‌کند</w:t>
      </w:r>
      <w:r>
        <w:rPr>
          <w:rFonts w:hint="cs"/>
          <w:rtl/>
        </w:rPr>
        <w:t xml:space="preserve"> و رسیدش را به او نشان میدهد. </w:t>
      </w:r>
    </w:p>
    <w:p w14:paraId="24BDD28C" w14:textId="1ABC4AB4" w:rsidR="00EE73B3" w:rsidRDefault="00EE73B3" w:rsidP="000A5953">
      <w:pPr>
        <w:rPr>
          <w:rtl/>
        </w:rPr>
      </w:pPr>
      <w:r>
        <w:rPr>
          <w:rFonts w:hint="cs"/>
          <w:rtl/>
        </w:rPr>
        <w:t xml:space="preserve">مری: من برم بخوابم دیشب کلا نخوابیدم. </w:t>
      </w:r>
    </w:p>
    <w:p w14:paraId="0643C8BA" w14:textId="7D6ACD50" w:rsidR="001063BA" w:rsidRDefault="001063BA" w:rsidP="000A5953">
      <w:pPr>
        <w:rPr>
          <w:rtl/>
        </w:rPr>
      </w:pPr>
      <w:r>
        <w:rPr>
          <w:rFonts w:hint="cs"/>
          <w:rtl/>
        </w:rPr>
        <w:lastRenderedPageBreak/>
        <w:t xml:space="preserve">با وجود سایت فروش میوه ها همچنان چنگی به دل نمیزند. </w:t>
      </w:r>
    </w:p>
    <w:p w14:paraId="0B11ED88" w14:textId="1E1989AB" w:rsidR="003C5431" w:rsidRDefault="003C5431" w:rsidP="000A5953">
      <w:pPr>
        <w:rPr>
          <w:rtl/>
        </w:rPr>
      </w:pPr>
      <w:r>
        <w:rPr>
          <w:rFonts w:hint="cs"/>
          <w:rtl/>
        </w:rPr>
        <w:t xml:space="preserve">مری پیشنهاد میدهد که در ازاء ماهی یک </w:t>
      </w:r>
      <w:r w:rsidR="00B6082E">
        <w:rPr>
          <w:rFonts w:hint="cs"/>
          <w:rtl/>
        </w:rPr>
        <w:t>میلیون</w:t>
      </w:r>
      <w:r>
        <w:rPr>
          <w:rFonts w:hint="cs"/>
          <w:rtl/>
        </w:rPr>
        <w:t xml:space="preserve"> برای سایت مشتری پیدا کند. تا میوه های سایت را بفروشند. </w:t>
      </w:r>
    </w:p>
    <w:p w14:paraId="310E08AE" w14:textId="2E514800" w:rsidR="003C5431" w:rsidRDefault="003C5431" w:rsidP="000A5953">
      <w:pPr>
        <w:rPr>
          <w:rtl/>
        </w:rPr>
      </w:pPr>
      <w:r>
        <w:rPr>
          <w:rFonts w:hint="cs"/>
          <w:rtl/>
        </w:rPr>
        <w:t xml:space="preserve">جیک زیر بار نمی رود. </w:t>
      </w:r>
    </w:p>
    <w:p w14:paraId="7F43E570" w14:textId="0BDCD996" w:rsidR="003C5431" w:rsidRDefault="003C5431" w:rsidP="000A5953">
      <w:pPr>
        <w:rPr>
          <w:rtl/>
        </w:rPr>
      </w:pPr>
      <w:r>
        <w:rPr>
          <w:rFonts w:hint="cs"/>
          <w:rtl/>
        </w:rPr>
        <w:t xml:space="preserve">جیک: ماهی 200 بیشتر نمیدم. </w:t>
      </w:r>
    </w:p>
    <w:p w14:paraId="3293FB07" w14:textId="54CEC622" w:rsidR="003C5431" w:rsidRDefault="003C5431" w:rsidP="000A5953">
      <w:pPr>
        <w:rPr>
          <w:rtl/>
        </w:rPr>
      </w:pPr>
      <w:r>
        <w:rPr>
          <w:rFonts w:hint="cs"/>
          <w:rtl/>
        </w:rPr>
        <w:t xml:space="preserve">مری: 200 تومن چیه؟ حداقل ماهی 500 </w:t>
      </w:r>
    </w:p>
    <w:p w14:paraId="762535E4" w14:textId="7C748D23" w:rsidR="003C5431" w:rsidRDefault="003C5431" w:rsidP="000A5953">
      <w:pPr>
        <w:rPr>
          <w:rtl/>
        </w:rPr>
      </w:pPr>
      <w:r>
        <w:rPr>
          <w:rFonts w:hint="cs"/>
          <w:rtl/>
        </w:rPr>
        <w:t xml:space="preserve">جیک: کل سایت شد 700 ماهی </w:t>
      </w:r>
      <w:r w:rsidR="002776C1">
        <w:rPr>
          <w:rFonts w:hint="cs"/>
          <w:rtl/>
        </w:rPr>
        <w:t xml:space="preserve">500 </w:t>
      </w:r>
      <w:r>
        <w:rPr>
          <w:rFonts w:hint="cs"/>
          <w:rtl/>
        </w:rPr>
        <w:t xml:space="preserve">خیلیه بیشتر از 200 نمیدم. </w:t>
      </w:r>
    </w:p>
    <w:p w14:paraId="5709193D" w14:textId="086F9EF3" w:rsidR="003C5431" w:rsidRDefault="003C5431" w:rsidP="000A5953">
      <w:pPr>
        <w:rPr>
          <w:rtl/>
        </w:rPr>
      </w:pPr>
      <w:r>
        <w:rPr>
          <w:rFonts w:hint="cs"/>
          <w:rtl/>
        </w:rPr>
        <w:t xml:space="preserve">مری: سگ خورد ماهی </w:t>
      </w:r>
      <w:r w:rsidR="002776C1">
        <w:rPr>
          <w:rFonts w:hint="cs"/>
          <w:rtl/>
        </w:rPr>
        <w:t>300</w:t>
      </w:r>
      <w:r>
        <w:rPr>
          <w:rFonts w:hint="cs"/>
          <w:rtl/>
        </w:rPr>
        <w:t xml:space="preserve"> </w:t>
      </w:r>
    </w:p>
    <w:p w14:paraId="1BF61ADF" w14:textId="2DE446E9" w:rsidR="003C5431" w:rsidRDefault="003C5431" w:rsidP="000A5953">
      <w:pPr>
        <w:rPr>
          <w:rtl/>
        </w:rPr>
      </w:pPr>
      <w:r>
        <w:rPr>
          <w:rFonts w:hint="cs"/>
          <w:rtl/>
        </w:rPr>
        <w:t xml:space="preserve">آن ماه فروش سایت بشدت خوب بود و جیک تمام میوه ها را فروخت و مجبور شد دوباره میوه بخرد اینبار میوهای پیشنهادی خانم لین را هم خریده بود. </w:t>
      </w:r>
    </w:p>
    <w:p w14:paraId="29811962" w14:textId="6F3B402C" w:rsidR="00D9291E" w:rsidRDefault="00D9291E" w:rsidP="000A5953">
      <w:pPr>
        <w:rPr>
          <w:rtl/>
        </w:rPr>
      </w:pPr>
      <w:r>
        <w:rPr>
          <w:rFonts w:hint="cs"/>
          <w:rtl/>
        </w:rPr>
        <w:t xml:space="preserve">بالا رفتن فروش سایت باعث شده رابطه مونیکا و جیک جدی تر شود. جیک حالا که خیالش از بابت مبلغی که برای خوشگذرانی با مونیکا باید پرداخت کند راحت شده است، بیشتر با او به بیرون </w:t>
      </w:r>
      <w:r w:rsidR="006148C5">
        <w:rPr>
          <w:rFonts w:hint="cs"/>
          <w:rtl/>
        </w:rPr>
        <w:t>می‌رود</w:t>
      </w:r>
      <w:r>
        <w:rPr>
          <w:rFonts w:hint="cs"/>
          <w:rtl/>
        </w:rPr>
        <w:t>.</w:t>
      </w:r>
    </w:p>
    <w:p w14:paraId="06DA8D2C" w14:textId="096680F1" w:rsidR="001063BA" w:rsidRDefault="001063BA" w:rsidP="000A5953">
      <w:pPr>
        <w:rPr>
          <w:rtl/>
        </w:rPr>
      </w:pPr>
      <w:r>
        <w:rPr>
          <w:rFonts w:hint="cs"/>
          <w:rtl/>
        </w:rPr>
        <w:t xml:space="preserve">هر روز با مونیکا بیرون میرفتن. </w:t>
      </w:r>
    </w:p>
    <w:p w14:paraId="65B90D23" w14:textId="756E9677" w:rsidR="001063BA" w:rsidRDefault="001063BA" w:rsidP="000A5953">
      <w:pPr>
        <w:rPr>
          <w:rtl/>
        </w:rPr>
      </w:pPr>
      <w:r>
        <w:rPr>
          <w:rFonts w:hint="cs"/>
          <w:rtl/>
        </w:rPr>
        <w:t xml:space="preserve">جیک و مونیکا تصمیم گرفتند باهم برای گرفتن گواهینامه اقدام کنند. بعد از گرفتن گواهینامه جیک با یک جعبه شیرینی به یتیم خانه رفت مونیکا هم با او بود. در آشپزخانه همه به آنها برای گرفتن گواهینامه تبریک گفتن همگی در آشپزخانه نشسته بودند و چای و شیرینی میخوردند. </w:t>
      </w:r>
    </w:p>
    <w:p w14:paraId="477009E3" w14:textId="12919792" w:rsidR="001063BA" w:rsidRDefault="001063BA" w:rsidP="000A5953">
      <w:pPr>
        <w:rPr>
          <w:rtl/>
        </w:rPr>
      </w:pPr>
      <w:r>
        <w:rPr>
          <w:rFonts w:hint="cs"/>
          <w:rtl/>
        </w:rPr>
        <w:t xml:space="preserve">جیک: من یکم از پس اندازم رو برای خرید ماشین میخوام. </w:t>
      </w:r>
    </w:p>
    <w:p w14:paraId="5289EB97" w14:textId="41D9BABA" w:rsidR="001063BA" w:rsidRDefault="001063BA" w:rsidP="000A5953">
      <w:pPr>
        <w:rPr>
          <w:rtl/>
        </w:rPr>
      </w:pPr>
      <w:r>
        <w:rPr>
          <w:rFonts w:hint="cs"/>
          <w:rtl/>
        </w:rPr>
        <w:lastRenderedPageBreak/>
        <w:t>خانم لین: نچ</w:t>
      </w:r>
    </w:p>
    <w:p w14:paraId="3B0D7F0D" w14:textId="5BD24913" w:rsidR="001063BA" w:rsidRDefault="001063BA" w:rsidP="000A5953">
      <w:pPr>
        <w:pStyle w:val="ListParagraph"/>
        <w:numPr>
          <w:ilvl w:val="0"/>
          <w:numId w:val="1"/>
        </w:numPr>
      </w:pPr>
      <w:r>
        <w:rPr>
          <w:rFonts w:hint="cs"/>
          <w:rtl/>
        </w:rPr>
        <w:t>چرا؟</w:t>
      </w:r>
    </w:p>
    <w:p w14:paraId="14269BBD" w14:textId="7B196922" w:rsidR="001063BA" w:rsidRDefault="001063BA" w:rsidP="000A5953">
      <w:pPr>
        <w:pStyle w:val="ListParagraph"/>
        <w:numPr>
          <w:ilvl w:val="0"/>
          <w:numId w:val="1"/>
        </w:numPr>
      </w:pPr>
      <w:r>
        <w:rPr>
          <w:rFonts w:hint="cs"/>
          <w:rtl/>
        </w:rPr>
        <w:t>پس اندازت رو برای خرید خونه کنار گذاشتم .</w:t>
      </w:r>
    </w:p>
    <w:p w14:paraId="61417C62" w14:textId="3156ACB7" w:rsidR="001063BA" w:rsidRDefault="001063BA" w:rsidP="000A5953">
      <w:pPr>
        <w:pStyle w:val="ListParagraph"/>
        <w:numPr>
          <w:ilvl w:val="0"/>
          <w:numId w:val="1"/>
        </w:numPr>
      </w:pPr>
      <w:r>
        <w:rPr>
          <w:rFonts w:hint="cs"/>
          <w:rtl/>
        </w:rPr>
        <w:t xml:space="preserve">باید برای خرید هردوش کافی باشه. </w:t>
      </w:r>
    </w:p>
    <w:p w14:paraId="7FE5A3F1" w14:textId="61E6E13B" w:rsidR="001063BA" w:rsidRDefault="001063BA" w:rsidP="000A5953">
      <w:pPr>
        <w:pStyle w:val="ListParagraph"/>
        <w:numPr>
          <w:ilvl w:val="0"/>
          <w:numId w:val="1"/>
        </w:numPr>
      </w:pPr>
      <w:r>
        <w:rPr>
          <w:rFonts w:hint="cs"/>
          <w:rtl/>
        </w:rPr>
        <w:t>نچ؟</w:t>
      </w:r>
    </w:p>
    <w:p w14:paraId="60A98FD3" w14:textId="4ED32CC5" w:rsidR="001063BA" w:rsidRDefault="001063BA" w:rsidP="000A5953">
      <w:pPr>
        <w:pStyle w:val="ListParagraph"/>
        <w:numPr>
          <w:ilvl w:val="0"/>
          <w:numId w:val="1"/>
        </w:numPr>
      </w:pPr>
      <w:r>
        <w:rPr>
          <w:rFonts w:hint="cs"/>
          <w:rtl/>
        </w:rPr>
        <w:t>کافی نیست؟</w:t>
      </w:r>
    </w:p>
    <w:p w14:paraId="648263D4" w14:textId="753AC356" w:rsidR="001063BA" w:rsidRDefault="001063BA" w:rsidP="000A5953">
      <w:pPr>
        <w:pStyle w:val="ListParagraph"/>
        <w:numPr>
          <w:ilvl w:val="0"/>
          <w:numId w:val="1"/>
        </w:numPr>
      </w:pPr>
      <w:r>
        <w:rPr>
          <w:rFonts w:hint="cs"/>
          <w:rtl/>
        </w:rPr>
        <w:t xml:space="preserve">نه اگر بخوای خونه بخری. </w:t>
      </w:r>
    </w:p>
    <w:p w14:paraId="351ADB8B" w14:textId="19515B70" w:rsidR="001063BA" w:rsidRDefault="001063BA" w:rsidP="000A5953">
      <w:pPr>
        <w:pStyle w:val="ListParagraph"/>
        <w:numPr>
          <w:ilvl w:val="0"/>
          <w:numId w:val="1"/>
        </w:numPr>
      </w:pPr>
      <w:r>
        <w:rPr>
          <w:rFonts w:hint="cs"/>
          <w:rtl/>
        </w:rPr>
        <w:t>آپارتمان میگیرم خو.</w:t>
      </w:r>
    </w:p>
    <w:p w14:paraId="2CDE894F" w14:textId="2AD5D5BE" w:rsidR="001063BA" w:rsidRDefault="001063BA" w:rsidP="000A5953">
      <w:pPr>
        <w:pStyle w:val="ListParagraph"/>
        <w:numPr>
          <w:ilvl w:val="0"/>
          <w:numId w:val="1"/>
        </w:numPr>
      </w:pPr>
      <w:r>
        <w:rPr>
          <w:rFonts w:hint="cs"/>
          <w:rtl/>
        </w:rPr>
        <w:t>نچ؟</w:t>
      </w:r>
    </w:p>
    <w:p w14:paraId="0182D083" w14:textId="309AE8E7" w:rsidR="001063BA" w:rsidRDefault="001063BA" w:rsidP="000A5953">
      <w:pPr>
        <w:pStyle w:val="ListParagraph"/>
        <w:numPr>
          <w:ilvl w:val="0"/>
          <w:numId w:val="1"/>
        </w:numPr>
      </w:pPr>
      <w:r>
        <w:rPr>
          <w:rFonts w:hint="cs"/>
          <w:rtl/>
        </w:rPr>
        <w:t xml:space="preserve">من ماشین میخوام. </w:t>
      </w:r>
    </w:p>
    <w:p w14:paraId="2439DB53" w14:textId="5325D32C" w:rsidR="001063BA" w:rsidRDefault="001063BA" w:rsidP="000A5953">
      <w:pPr>
        <w:pStyle w:val="ListParagraph"/>
        <w:numPr>
          <w:ilvl w:val="0"/>
          <w:numId w:val="1"/>
        </w:numPr>
      </w:pPr>
      <w:r>
        <w:rPr>
          <w:rFonts w:hint="cs"/>
          <w:rtl/>
        </w:rPr>
        <w:t xml:space="preserve">من برات میخرم. </w:t>
      </w:r>
    </w:p>
    <w:p w14:paraId="771D2114" w14:textId="6ABC918D" w:rsidR="001063BA" w:rsidRDefault="001063BA" w:rsidP="000A5953">
      <w:pPr>
        <w:pStyle w:val="ListParagraph"/>
        <w:numPr>
          <w:ilvl w:val="0"/>
          <w:numId w:val="1"/>
        </w:numPr>
      </w:pPr>
      <w:r>
        <w:rPr>
          <w:rFonts w:hint="cs"/>
          <w:rtl/>
        </w:rPr>
        <w:t>چرا؟</w:t>
      </w:r>
    </w:p>
    <w:p w14:paraId="3FF96886" w14:textId="5FB013CA" w:rsidR="001063BA" w:rsidRDefault="001063BA" w:rsidP="000A5953">
      <w:pPr>
        <w:pStyle w:val="ListParagraph"/>
        <w:numPr>
          <w:ilvl w:val="0"/>
          <w:numId w:val="1"/>
        </w:numPr>
      </w:pPr>
      <w:r>
        <w:rPr>
          <w:rFonts w:hint="cs"/>
          <w:rtl/>
        </w:rPr>
        <w:t>چون من مسئولتم! من برات میخرم!</w:t>
      </w:r>
    </w:p>
    <w:p w14:paraId="2DCA7CEE" w14:textId="6E20FB4A" w:rsidR="001063BA" w:rsidRDefault="001063BA" w:rsidP="000A5953">
      <w:pPr>
        <w:pStyle w:val="ListParagraph"/>
        <w:numPr>
          <w:ilvl w:val="0"/>
          <w:numId w:val="1"/>
        </w:numPr>
      </w:pPr>
      <w:r>
        <w:rPr>
          <w:rFonts w:hint="cs"/>
          <w:rtl/>
        </w:rPr>
        <w:t>پولش رو قسطی بهت بدم ایرادی داره</w:t>
      </w:r>
      <w:r w:rsidR="001779DF">
        <w:rPr>
          <w:rFonts w:hint="cs"/>
          <w:rtl/>
        </w:rPr>
        <w:t>؟</w:t>
      </w:r>
      <w:r>
        <w:rPr>
          <w:rFonts w:hint="cs"/>
          <w:rtl/>
        </w:rPr>
        <w:t xml:space="preserve"> نمیخوام از جیب بدی</w:t>
      </w:r>
      <w:r w:rsidR="001779DF">
        <w:rPr>
          <w:rFonts w:hint="cs"/>
          <w:rtl/>
        </w:rPr>
        <w:t>!</w:t>
      </w:r>
    </w:p>
    <w:p w14:paraId="7C3224CA" w14:textId="3758A138" w:rsidR="001063BA" w:rsidRDefault="001063BA" w:rsidP="000A5953">
      <w:pPr>
        <w:pStyle w:val="ListParagraph"/>
        <w:numPr>
          <w:ilvl w:val="0"/>
          <w:numId w:val="1"/>
        </w:numPr>
      </w:pPr>
      <w:r>
        <w:rPr>
          <w:rFonts w:hint="cs"/>
          <w:rtl/>
        </w:rPr>
        <w:t>نه ایرادی نداره قسطی بده؟</w:t>
      </w:r>
    </w:p>
    <w:p w14:paraId="1C4D41EB" w14:textId="6A332B9A" w:rsidR="001063BA" w:rsidRDefault="001063BA" w:rsidP="000A5953">
      <w:pPr>
        <w:pStyle w:val="ListParagraph"/>
        <w:numPr>
          <w:ilvl w:val="0"/>
          <w:numId w:val="1"/>
        </w:numPr>
      </w:pPr>
      <w:r>
        <w:rPr>
          <w:rFonts w:hint="cs"/>
          <w:rtl/>
        </w:rPr>
        <w:t>دوست</w:t>
      </w:r>
      <w:r w:rsidR="00FC5C58">
        <w:rPr>
          <w:rFonts w:hint="cs"/>
          <w:rtl/>
        </w:rPr>
        <w:t>ت</w:t>
      </w:r>
      <w:r>
        <w:rPr>
          <w:rFonts w:hint="cs"/>
          <w:rtl/>
        </w:rPr>
        <w:t xml:space="preserve"> دارم. </w:t>
      </w:r>
    </w:p>
    <w:p w14:paraId="0FB5C657" w14:textId="6C9CB525" w:rsidR="001063BA" w:rsidRDefault="001063BA" w:rsidP="000A5953">
      <w:pPr>
        <w:pStyle w:val="ListParagraph"/>
        <w:numPr>
          <w:ilvl w:val="0"/>
          <w:numId w:val="1"/>
        </w:numPr>
      </w:pPr>
      <w:r>
        <w:rPr>
          <w:rFonts w:hint="cs"/>
          <w:rtl/>
        </w:rPr>
        <w:t>کتک میخواهی؟</w:t>
      </w:r>
    </w:p>
    <w:p w14:paraId="33A27989" w14:textId="2F87D0BC" w:rsidR="001063BA" w:rsidRDefault="001063BA" w:rsidP="000A5953">
      <w:pPr>
        <w:pStyle w:val="ListParagraph"/>
        <w:numPr>
          <w:ilvl w:val="0"/>
          <w:numId w:val="1"/>
        </w:numPr>
      </w:pPr>
      <w:r>
        <w:rPr>
          <w:rFonts w:hint="cs"/>
          <w:rtl/>
        </w:rPr>
        <w:t>نچ</w:t>
      </w:r>
    </w:p>
    <w:p w14:paraId="521BBBE9" w14:textId="28F2CF7C" w:rsidR="001063BA" w:rsidRDefault="001424D1" w:rsidP="000A5953">
      <w:pPr>
        <w:pStyle w:val="ListParagraph"/>
        <w:rPr>
          <w:rtl/>
        </w:rPr>
      </w:pPr>
      <w:r>
        <w:rPr>
          <w:rFonts w:hint="cs"/>
          <w:rtl/>
        </w:rPr>
        <w:t>روز بعد با مونیکا به نمایشگاه های خودرو سر زدند یک خودروی نو از شرکت رنو نظر جیک را جذب کرد. همان خودرو را</w:t>
      </w:r>
      <w:r w:rsidR="00707DAA">
        <w:rPr>
          <w:rFonts w:hint="cs"/>
          <w:rtl/>
        </w:rPr>
        <w:t xml:space="preserve"> </w:t>
      </w:r>
      <w:r>
        <w:rPr>
          <w:rFonts w:hint="cs"/>
          <w:rtl/>
        </w:rPr>
        <w:t xml:space="preserve">خرید. </w:t>
      </w:r>
    </w:p>
    <w:p w14:paraId="04EA9DB1" w14:textId="565A26EA" w:rsidR="00824EF0" w:rsidRDefault="00824EF0" w:rsidP="000A5953">
      <w:pPr>
        <w:pStyle w:val="ListParagraph"/>
        <w:rPr>
          <w:rtl/>
        </w:rPr>
      </w:pPr>
      <w:r>
        <w:rPr>
          <w:rFonts w:hint="cs"/>
          <w:rtl/>
        </w:rPr>
        <w:t xml:space="preserve">روز بعد در یک رستوران جشن گرفتند خانواده مونیکا و بچه های یتیم خانه همه بودند. </w:t>
      </w:r>
    </w:p>
    <w:p w14:paraId="4D4F6CB1" w14:textId="5D2EC1BC" w:rsidR="00824EF0" w:rsidRDefault="00824EF0" w:rsidP="000A5953">
      <w:pPr>
        <w:pStyle w:val="ListParagraph"/>
        <w:rPr>
          <w:rtl/>
        </w:rPr>
      </w:pPr>
      <w:r>
        <w:rPr>
          <w:rFonts w:hint="cs"/>
          <w:rtl/>
        </w:rPr>
        <w:t xml:space="preserve">توماس اصرار کرد که خودش هزینه </w:t>
      </w:r>
      <w:r w:rsidR="00AF2C31">
        <w:rPr>
          <w:rFonts w:hint="cs"/>
          <w:rtl/>
        </w:rPr>
        <w:t xml:space="preserve">را بپردازد اما جیک این کار را کرد. ساعت حدود 9 شب همه از هم خداحافظی کردند. </w:t>
      </w:r>
    </w:p>
    <w:p w14:paraId="3F1DCFB8" w14:textId="7B394583" w:rsidR="00AF2C31" w:rsidRDefault="00AF2C31" w:rsidP="000A5953">
      <w:pPr>
        <w:pStyle w:val="ListParagraph"/>
        <w:rPr>
          <w:rtl/>
        </w:rPr>
      </w:pPr>
      <w:r>
        <w:rPr>
          <w:rFonts w:hint="cs"/>
          <w:rtl/>
        </w:rPr>
        <w:lastRenderedPageBreak/>
        <w:t xml:space="preserve">مونیکا فردا با دوستام داریم میریم کافه بیا بامون یک جشن خودمونی هم بگیریم. </w:t>
      </w:r>
    </w:p>
    <w:p w14:paraId="4FE55227" w14:textId="5A646D88" w:rsidR="00AF2C31" w:rsidRDefault="00AF2C31" w:rsidP="000A5953">
      <w:pPr>
        <w:pStyle w:val="ListParagraph"/>
        <w:numPr>
          <w:ilvl w:val="0"/>
          <w:numId w:val="1"/>
        </w:numPr>
      </w:pPr>
      <w:r>
        <w:rPr>
          <w:rFonts w:hint="cs"/>
          <w:rtl/>
        </w:rPr>
        <w:t xml:space="preserve">باشه. </w:t>
      </w:r>
    </w:p>
    <w:p w14:paraId="77D1B124" w14:textId="4EBAF6E7" w:rsidR="00AF2C31" w:rsidRDefault="00AF2C31" w:rsidP="000A5953">
      <w:r>
        <w:rPr>
          <w:rFonts w:hint="cs"/>
          <w:rtl/>
        </w:rPr>
        <w:t>روز بعد</w:t>
      </w:r>
    </w:p>
    <w:p w14:paraId="4E8E44AC" w14:textId="759EE8A3" w:rsidR="00AF2C31" w:rsidRDefault="00AF2C31" w:rsidP="000A5953">
      <w:pPr>
        <w:rPr>
          <w:rtl/>
        </w:rPr>
      </w:pPr>
      <w:r>
        <w:rPr>
          <w:rtl/>
        </w:rPr>
        <w:t>مون</w:t>
      </w:r>
      <w:r>
        <w:rPr>
          <w:rFonts w:hint="cs"/>
          <w:rtl/>
        </w:rPr>
        <w:t>ی</w:t>
      </w:r>
      <w:r>
        <w:rPr>
          <w:rFonts w:hint="eastAsia"/>
          <w:rtl/>
        </w:rPr>
        <w:t>کا</w:t>
      </w:r>
      <w:r>
        <w:rPr>
          <w:rtl/>
        </w:rPr>
        <w:t xml:space="preserve"> چند تن از دوستانش را ن</w:t>
      </w:r>
      <w:r>
        <w:rPr>
          <w:rFonts w:hint="cs"/>
          <w:rtl/>
        </w:rPr>
        <w:t>ی</w:t>
      </w:r>
      <w:r>
        <w:rPr>
          <w:rFonts w:hint="eastAsia"/>
          <w:rtl/>
        </w:rPr>
        <w:t>ز</w:t>
      </w:r>
      <w:r>
        <w:rPr>
          <w:rtl/>
        </w:rPr>
        <w:t xml:space="preserve"> دعوت کرد. باهم سر م</w:t>
      </w:r>
      <w:r>
        <w:rPr>
          <w:rFonts w:hint="cs"/>
          <w:rtl/>
        </w:rPr>
        <w:t>ی</w:t>
      </w:r>
      <w:r>
        <w:rPr>
          <w:rFonts w:hint="eastAsia"/>
          <w:rtl/>
        </w:rPr>
        <w:t>ز</w:t>
      </w:r>
      <w:r>
        <w:rPr>
          <w:rtl/>
        </w:rPr>
        <w:t xml:space="preserve"> نشسته بودند</w:t>
      </w:r>
      <w:r>
        <w:t xml:space="preserve"> </w:t>
      </w:r>
    </w:p>
    <w:p w14:paraId="42ED5BBE" w14:textId="77297861" w:rsidR="00AF2C31" w:rsidRDefault="00AF2C31" w:rsidP="000A5953">
      <w:pPr>
        <w:rPr>
          <w:rtl/>
        </w:rPr>
      </w:pPr>
      <w:r>
        <w:rPr>
          <w:rFonts w:hint="eastAsia"/>
          <w:rtl/>
        </w:rPr>
        <w:t>مون</w:t>
      </w:r>
      <w:r>
        <w:rPr>
          <w:rFonts w:hint="cs"/>
          <w:rtl/>
        </w:rPr>
        <w:t>ی</w:t>
      </w:r>
      <w:r>
        <w:rPr>
          <w:rFonts w:hint="eastAsia"/>
          <w:rtl/>
        </w:rPr>
        <w:t>کا</w:t>
      </w:r>
      <w:r>
        <w:rPr>
          <w:rtl/>
        </w:rPr>
        <w:t xml:space="preserve"> به دوستانش درباره موفق</w:t>
      </w:r>
      <w:r>
        <w:rPr>
          <w:rFonts w:hint="cs"/>
          <w:rtl/>
        </w:rPr>
        <w:t>ی</w:t>
      </w:r>
      <w:r>
        <w:rPr>
          <w:rFonts w:hint="eastAsia"/>
          <w:rtl/>
        </w:rPr>
        <w:t>ت</w:t>
      </w:r>
      <w:r w:rsidR="00707DAA">
        <w:rPr>
          <w:rFonts w:hint="cs"/>
          <w:rtl/>
        </w:rPr>
        <w:t>‌</w:t>
      </w:r>
      <w:r>
        <w:rPr>
          <w:rtl/>
        </w:rPr>
        <w:t>ها</w:t>
      </w:r>
      <w:r>
        <w:rPr>
          <w:rFonts w:hint="cs"/>
          <w:rtl/>
        </w:rPr>
        <w:t>ی</w:t>
      </w:r>
      <w:r>
        <w:rPr>
          <w:rtl/>
        </w:rPr>
        <w:t xml:space="preserve"> ج</w:t>
      </w:r>
      <w:r>
        <w:rPr>
          <w:rFonts w:hint="cs"/>
          <w:rtl/>
        </w:rPr>
        <w:t>ی</w:t>
      </w:r>
      <w:r>
        <w:rPr>
          <w:rFonts w:hint="eastAsia"/>
          <w:rtl/>
        </w:rPr>
        <w:t>ک</w:t>
      </w:r>
      <w:r>
        <w:rPr>
          <w:rtl/>
        </w:rPr>
        <w:t xml:space="preserve"> پز م</w:t>
      </w:r>
      <w:r>
        <w:rPr>
          <w:rFonts w:hint="cs"/>
          <w:rtl/>
        </w:rPr>
        <w:t>ی</w:t>
      </w:r>
      <w:r>
        <w:rPr>
          <w:rFonts w:hint="eastAsia"/>
          <w:rtl/>
        </w:rPr>
        <w:t>داد</w:t>
      </w:r>
      <w:r>
        <w:rPr>
          <w:rtl/>
        </w:rPr>
        <w:t>. ا</w:t>
      </w:r>
      <w:r>
        <w:rPr>
          <w:rFonts w:hint="cs"/>
          <w:rtl/>
        </w:rPr>
        <w:t>ی</w:t>
      </w:r>
      <w:r>
        <w:rPr>
          <w:rFonts w:hint="eastAsia"/>
          <w:rtl/>
        </w:rPr>
        <w:t>ن‌که</w:t>
      </w:r>
      <w:r>
        <w:rPr>
          <w:rtl/>
        </w:rPr>
        <w:t xml:space="preserve"> او برند و تول</w:t>
      </w:r>
      <w:r>
        <w:rPr>
          <w:rFonts w:hint="cs"/>
          <w:rtl/>
        </w:rPr>
        <w:t>ی</w:t>
      </w:r>
      <w:r>
        <w:rPr>
          <w:rFonts w:hint="eastAsia"/>
          <w:rtl/>
        </w:rPr>
        <w:t>د</w:t>
      </w:r>
      <w:r>
        <w:rPr>
          <w:rFonts w:hint="cs"/>
          <w:rtl/>
        </w:rPr>
        <w:t>ی</w:t>
      </w:r>
      <w:r>
        <w:rPr>
          <w:rtl/>
        </w:rPr>
        <w:t xml:space="preserve"> ثبت کرده و درآمد خوب</w:t>
      </w:r>
      <w:r>
        <w:rPr>
          <w:rFonts w:hint="cs"/>
          <w:rtl/>
        </w:rPr>
        <w:t>ی</w:t>
      </w:r>
      <w:r>
        <w:rPr>
          <w:rtl/>
        </w:rPr>
        <w:t xml:space="preserve"> دارد و برا</w:t>
      </w:r>
      <w:r>
        <w:rPr>
          <w:rFonts w:hint="cs"/>
          <w:rtl/>
        </w:rPr>
        <w:t>ی</w:t>
      </w:r>
      <w:r>
        <w:rPr>
          <w:rtl/>
        </w:rPr>
        <w:t xml:space="preserve"> خودش </w:t>
      </w:r>
      <w:r>
        <w:rPr>
          <w:rFonts w:hint="cs"/>
          <w:rtl/>
        </w:rPr>
        <w:t>ی</w:t>
      </w:r>
      <w:r>
        <w:rPr>
          <w:rFonts w:hint="eastAsia"/>
          <w:rtl/>
        </w:rPr>
        <w:t>ک</w:t>
      </w:r>
      <w:r>
        <w:rPr>
          <w:rtl/>
        </w:rPr>
        <w:t xml:space="preserve"> خودرو خر</w:t>
      </w:r>
      <w:r>
        <w:rPr>
          <w:rFonts w:hint="cs"/>
          <w:rtl/>
        </w:rPr>
        <w:t>ی</w:t>
      </w:r>
      <w:r>
        <w:rPr>
          <w:rFonts w:hint="eastAsia"/>
          <w:rtl/>
        </w:rPr>
        <w:t>ده</w:t>
      </w:r>
      <w:r>
        <w:rPr>
          <w:rtl/>
        </w:rPr>
        <w:t xml:space="preserve"> و همه ا</w:t>
      </w:r>
      <w:r>
        <w:rPr>
          <w:rFonts w:hint="cs"/>
          <w:rtl/>
        </w:rPr>
        <w:t>ی</w:t>
      </w:r>
      <w:r>
        <w:rPr>
          <w:rFonts w:hint="eastAsia"/>
          <w:rtl/>
        </w:rPr>
        <w:t>ن</w:t>
      </w:r>
      <w:r>
        <w:rPr>
          <w:rtl/>
        </w:rPr>
        <w:t xml:space="preserve"> کار ها را قبل </w:t>
      </w:r>
      <w:bookmarkStart w:id="0" w:name="هجده"/>
      <w:bookmarkEnd w:id="0"/>
      <w:r>
        <w:rPr>
          <w:rtl/>
        </w:rPr>
        <w:t>از هجده سالگ</w:t>
      </w:r>
      <w:r>
        <w:rPr>
          <w:rFonts w:hint="cs"/>
          <w:rtl/>
        </w:rPr>
        <w:t>ی</w:t>
      </w:r>
      <w:r>
        <w:rPr>
          <w:rtl/>
        </w:rPr>
        <w:t xml:space="preserve"> کرده است. دوستان مون</w:t>
      </w:r>
      <w:r>
        <w:rPr>
          <w:rFonts w:hint="cs"/>
          <w:rtl/>
        </w:rPr>
        <w:t>ی</w:t>
      </w:r>
      <w:r>
        <w:rPr>
          <w:rFonts w:hint="eastAsia"/>
          <w:rtl/>
        </w:rPr>
        <w:t>کا</w:t>
      </w:r>
      <w:r>
        <w:rPr>
          <w:rtl/>
        </w:rPr>
        <w:t xml:space="preserve"> با خوشحال</w:t>
      </w:r>
      <w:r>
        <w:rPr>
          <w:rFonts w:hint="cs"/>
          <w:rtl/>
        </w:rPr>
        <w:t>ی</w:t>
      </w:r>
      <w:r>
        <w:rPr>
          <w:rtl/>
        </w:rPr>
        <w:t xml:space="preserve"> ج</w:t>
      </w:r>
      <w:r>
        <w:rPr>
          <w:rFonts w:hint="cs"/>
          <w:rtl/>
        </w:rPr>
        <w:t>ی</w:t>
      </w:r>
      <w:r>
        <w:rPr>
          <w:rFonts w:hint="eastAsia"/>
          <w:rtl/>
        </w:rPr>
        <w:t>ک</w:t>
      </w:r>
      <w:r>
        <w:rPr>
          <w:rtl/>
        </w:rPr>
        <w:t xml:space="preserve"> را تشو</w:t>
      </w:r>
      <w:r>
        <w:rPr>
          <w:rFonts w:hint="cs"/>
          <w:rtl/>
        </w:rPr>
        <w:t>ی</w:t>
      </w:r>
      <w:r>
        <w:rPr>
          <w:rFonts w:hint="eastAsia"/>
          <w:rtl/>
        </w:rPr>
        <w:t>ق</w:t>
      </w:r>
      <w:r>
        <w:rPr>
          <w:rtl/>
        </w:rPr>
        <w:t xml:space="preserve"> م</w:t>
      </w:r>
      <w:r>
        <w:rPr>
          <w:rFonts w:hint="cs"/>
          <w:rtl/>
        </w:rPr>
        <w:t>ی‌</w:t>
      </w:r>
      <w:r>
        <w:rPr>
          <w:rFonts w:hint="eastAsia"/>
          <w:rtl/>
        </w:rPr>
        <w:t>کردند</w:t>
      </w:r>
      <w:r>
        <w:rPr>
          <w:rtl/>
        </w:rPr>
        <w:t xml:space="preserve">. </w:t>
      </w:r>
      <w:r>
        <w:rPr>
          <w:rFonts w:hint="cs"/>
          <w:rtl/>
        </w:rPr>
        <w:t>ی</w:t>
      </w:r>
      <w:r>
        <w:rPr>
          <w:rFonts w:hint="eastAsia"/>
          <w:rtl/>
        </w:rPr>
        <w:t>ک</w:t>
      </w:r>
      <w:r>
        <w:rPr>
          <w:rFonts w:hint="cs"/>
          <w:rtl/>
        </w:rPr>
        <w:t>ی</w:t>
      </w:r>
      <w:r>
        <w:rPr>
          <w:rtl/>
        </w:rPr>
        <w:t xml:space="preserve"> از آنها ج</w:t>
      </w:r>
      <w:r>
        <w:rPr>
          <w:rFonts w:hint="cs"/>
          <w:rtl/>
        </w:rPr>
        <w:t>ی</w:t>
      </w:r>
      <w:r>
        <w:rPr>
          <w:rFonts w:hint="eastAsia"/>
          <w:rtl/>
        </w:rPr>
        <w:t>ک</w:t>
      </w:r>
      <w:r>
        <w:rPr>
          <w:rtl/>
        </w:rPr>
        <w:t xml:space="preserve"> را کل</w:t>
      </w:r>
      <w:r>
        <w:rPr>
          <w:rFonts w:hint="cs"/>
          <w:rtl/>
        </w:rPr>
        <w:t>ی</w:t>
      </w:r>
      <w:r>
        <w:rPr>
          <w:rtl/>
        </w:rPr>
        <w:t xml:space="preserve"> سوا</w:t>
      </w:r>
      <w:r>
        <w:rPr>
          <w:rFonts w:hint="eastAsia"/>
          <w:rtl/>
        </w:rPr>
        <w:t>ل</w:t>
      </w:r>
      <w:r>
        <w:rPr>
          <w:rtl/>
        </w:rPr>
        <w:t xml:space="preserve"> و جواب کرد. چطور محصول فروخته و غ</w:t>
      </w:r>
      <w:r>
        <w:rPr>
          <w:rFonts w:hint="cs"/>
          <w:rtl/>
        </w:rPr>
        <w:t>ی</w:t>
      </w:r>
      <w:r>
        <w:rPr>
          <w:rFonts w:hint="eastAsia"/>
          <w:rtl/>
        </w:rPr>
        <w:t>ره</w:t>
      </w:r>
      <w:r>
        <w:rPr>
          <w:rtl/>
        </w:rPr>
        <w:t>. ج</w:t>
      </w:r>
      <w:r>
        <w:rPr>
          <w:rFonts w:hint="cs"/>
          <w:rtl/>
        </w:rPr>
        <w:t>ی</w:t>
      </w:r>
      <w:r>
        <w:rPr>
          <w:rFonts w:hint="eastAsia"/>
          <w:rtl/>
        </w:rPr>
        <w:t>ک</w:t>
      </w:r>
      <w:r>
        <w:rPr>
          <w:rtl/>
        </w:rPr>
        <w:t xml:space="preserve"> اول به شوخ</w:t>
      </w:r>
      <w:r>
        <w:rPr>
          <w:rFonts w:hint="cs"/>
          <w:rtl/>
        </w:rPr>
        <w:t>ی</w:t>
      </w:r>
      <w:r>
        <w:rPr>
          <w:rtl/>
        </w:rPr>
        <w:t xml:space="preserve"> به او گفت که نم</w:t>
      </w:r>
      <w:r>
        <w:rPr>
          <w:rFonts w:hint="cs"/>
          <w:rtl/>
        </w:rPr>
        <w:t>ی‌</w:t>
      </w:r>
      <w:r>
        <w:rPr>
          <w:rFonts w:hint="eastAsia"/>
          <w:rtl/>
        </w:rPr>
        <w:t>خواهد</w:t>
      </w:r>
      <w:r>
        <w:rPr>
          <w:rtl/>
        </w:rPr>
        <w:t xml:space="preserve"> اسرارش را به کس</w:t>
      </w:r>
      <w:r>
        <w:rPr>
          <w:rFonts w:hint="cs"/>
          <w:rtl/>
        </w:rPr>
        <w:t>ی</w:t>
      </w:r>
      <w:r>
        <w:rPr>
          <w:rtl/>
        </w:rPr>
        <w:t xml:space="preserve"> بگو</w:t>
      </w:r>
      <w:r>
        <w:rPr>
          <w:rFonts w:hint="cs"/>
          <w:rtl/>
        </w:rPr>
        <w:t>ی</w:t>
      </w:r>
      <w:r>
        <w:rPr>
          <w:rFonts w:hint="eastAsia"/>
          <w:rtl/>
        </w:rPr>
        <w:t>د</w:t>
      </w:r>
      <w:r>
        <w:rPr>
          <w:rtl/>
        </w:rPr>
        <w:t>. ول</w:t>
      </w:r>
      <w:r>
        <w:rPr>
          <w:rFonts w:hint="cs"/>
          <w:rtl/>
        </w:rPr>
        <w:t>ی</w:t>
      </w:r>
      <w:r>
        <w:rPr>
          <w:rtl/>
        </w:rPr>
        <w:t xml:space="preserve"> بالاخره جر</w:t>
      </w:r>
      <w:r>
        <w:rPr>
          <w:rFonts w:hint="cs"/>
          <w:rtl/>
        </w:rPr>
        <w:t>ی</w:t>
      </w:r>
      <w:r>
        <w:rPr>
          <w:rFonts w:hint="eastAsia"/>
          <w:rtl/>
        </w:rPr>
        <w:t>ان</w:t>
      </w:r>
      <w:r>
        <w:rPr>
          <w:rtl/>
        </w:rPr>
        <w:t xml:space="preserve"> سا</w:t>
      </w:r>
      <w:r>
        <w:rPr>
          <w:rFonts w:hint="cs"/>
          <w:rtl/>
        </w:rPr>
        <w:t>ی</w:t>
      </w:r>
      <w:r>
        <w:rPr>
          <w:rFonts w:hint="eastAsia"/>
          <w:rtl/>
        </w:rPr>
        <w:t>ت</w:t>
      </w:r>
      <w:r>
        <w:rPr>
          <w:rtl/>
        </w:rPr>
        <w:t xml:space="preserve"> مر</w:t>
      </w:r>
      <w:r>
        <w:rPr>
          <w:rFonts w:hint="cs"/>
          <w:rtl/>
        </w:rPr>
        <w:t>ی</w:t>
      </w:r>
      <w:r>
        <w:rPr>
          <w:rtl/>
        </w:rPr>
        <w:t xml:space="preserve"> را گفت</w:t>
      </w:r>
      <w:r>
        <w:t xml:space="preserve">. </w:t>
      </w:r>
    </w:p>
    <w:p w14:paraId="26E55906" w14:textId="77777777" w:rsidR="00AF2C31" w:rsidRDefault="00AF2C31" w:rsidP="000A5953">
      <w:pPr>
        <w:rPr>
          <w:rtl/>
        </w:rPr>
      </w:pPr>
      <w:r>
        <w:rPr>
          <w:rFonts w:hint="eastAsia"/>
          <w:rtl/>
        </w:rPr>
        <w:t>دوست</w:t>
      </w:r>
      <w:r>
        <w:rPr>
          <w:rtl/>
        </w:rPr>
        <w:t xml:space="preserve"> مون</w:t>
      </w:r>
      <w:r>
        <w:rPr>
          <w:rFonts w:hint="cs"/>
          <w:rtl/>
        </w:rPr>
        <w:t>ی</w:t>
      </w:r>
      <w:r>
        <w:rPr>
          <w:rFonts w:hint="eastAsia"/>
          <w:rtl/>
        </w:rPr>
        <w:t>کا</w:t>
      </w:r>
      <w:r>
        <w:rPr>
          <w:rtl/>
        </w:rPr>
        <w:t>: گوش</w:t>
      </w:r>
      <w:r>
        <w:rPr>
          <w:rFonts w:hint="cs"/>
          <w:rtl/>
        </w:rPr>
        <w:t>ی</w:t>
      </w:r>
      <w:r>
        <w:rPr>
          <w:rtl/>
        </w:rPr>
        <w:t xml:space="preserve"> اش را برداشت و آدرس سا</w:t>
      </w:r>
      <w:r>
        <w:rPr>
          <w:rFonts w:hint="cs"/>
          <w:rtl/>
        </w:rPr>
        <w:t>ی</w:t>
      </w:r>
      <w:r>
        <w:rPr>
          <w:rFonts w:hint="eastAsia"/>
          <w:rtl/>
        </w:rPr>
        <w:t>ت</w:t>
      </w:r>
      <w:r>
        <w:rPr>
          <w:rtl/>
        </w:rPr>
        <w:t xml:space="preserve"> را باز کرد. سا</w:t>
      </w:r>
      <w:r>
        <w:rPr>
          <w:rFonts w:hint="cs"/>
          <w:rtl/>
        </w:rPr>
        <w:t>ی</w:t>
      </w:r>
      <w:r>
        <w:rPr>
          <w:rFonts w:hint="eastAsia"/>
          <w:rtl/>
        </w:rPr>
        <w:t>ت</w:t>
      </w:r>
      <w:r>
        <w:rPr>
          <w:rtl/>
        </w:rPr>
        <w:t xml:space="preserve"> را به ج</w:t>
      </w:r>
      <w:r>
        <w:rPr>
          <w:rFonts w:hint="cs"/>
          <w:rtl/>
        </w:rPr>
        <w:t>ی</w:t>
      </w:r>
      <w:r>
        <w:rPr>
          <w:rFonts w:hint="eastAsia"/>
          <w:rtl/>
        </w:rPr>
        <w:t>ک</w:t>
      </w:r>
      <w:r>
        <w:rPr>
          <w:rtl/>
        </w:rPr>
        <w:t xml:space="preserve"> نشان داد.هم</w:t>
      </w:r>
      <w:r>
        <w:rPr>
          <w:rFonts w:hint="cs"/>
          <w:rtl/>
        </w:rPr>
        <w:t>ی</w:t>
      </w:r>
      <w:r>
        <w:rPr>
          <w:rFonts w:hint="eastAsia"/>
          <w:rtl/>
        </w:rPr>
        <w:t>نه؟</w:t>
      </w:r>
    </w:p>
    <w:p w14:paraId="4794FC38" w14:textId="1E2151DD" w:rsidR="00AF2C31" w:rsidRDefault="00AF2C31" w:rsidP="000A5953">
      <w:pPr>
        <w:rPr>
          <w:rtl/>
        </w:rPr>
      </w:pPr>
      <w:r>
        <w:rPr>
          <w:rFonts w:hint="eastAsia"/>
          <w:rtl/>
        </w:rPr>
        <w:t>ج</w:t>
      </w:r>
      <w:r>
        <w:rPr>
          <w:rFonts w:hint="cs"/>
          <w:rtl/>
        </w:rPr>
        <w:t>ی</w:t>
      </w:r>
      <w:r>
        <w:rPr>
          <w:rFonts w:hint="eastAsia"/>
          <w:rtl/>
        </w:rPr>
        <w:t>ک</w:t>
      </w:r>
      <w:r>
        <w:rPr>
          <w:rtl/>
        </w:rPr>
        <w:t>: مدتها بود سا</w:t>
      </w:r>
      <w:r>
        <w:rPr>
          <w:rFonts w:hint="cs"/>
          <w:rtl/>
        </w:rPr>
        <w:t>ی</w:t>
      </w:r>
      <w:r>
        <w:rPr>
          <w:rFonts w:hint="eastAsia"/>
          <w:rtl/>
        </w:rPr>
        <w:t>ت</w:t>
      </w:r>
      <w:r>
        <w:rPr>
          <w:rtl/>
        </w:rPr>
        <w:t xml:space="preserve"> را ند</w:t>
      </w:r>
      <w:r>
        <w:rPr>
          <w:rFonts w:hint="cs"/>
          <w:rtl/>
        </w:rPr>
        <w:t>ی</w:t>
      </w:r>
      <w:r>
        <w:rPr>
          <w:rFonts w:hint="eastAsia"/>
          <w:rtl/>
        </w:rPr>
        <w:t>ده</w:t>
      </w:r>
      <w:r>
        <w:rPr>
          <w:rtl/>
        </w:rPr>
        <w:t xml:space="preserve"> بود. سا</w:t>
      </w:r>
      <w:r>
        <w:rPr>
          <w:rFonts w:hint="cs"/>
          <w:rtl/>
        </w:rPr>
        <w:t>ی</w:t>
      </w:r>
      <w:r>
        <w:rPr>
          <w:rFonts w:hint="eastAsia"/>
          <w:rtl/>
        </w:rPr>
        <w:t>ت</w:t>
      </w:r>
      <w:r>
        <w:rPr>
          <w:rtl/>
        </w:rPr>
        <w:t xml:space="preserve"> فروش خوب</w:t>
      </w:r>
      <w:r>
        <w:rPr>
          <w:rFonts w:hint="cs"/>
          <w:rtl/>
        </w:rPr>
        <w:t>ی</w:t>
      </w:r>
      <w:r>
        <w:rPr>
          <w:rtl/>
        </w:rPr>
        <w:t xml:space="preserve"> داشت و مر</w:t>
      </w:r>
      <w:r>
        <w:rPr>
          <w:rFonts w:hint="cs"/>
          <w:rtl/>
        </w:rPr>
        <w:t>ی</w:t>
      </w:r>
      <w:r>
        <w:rPr>
          <w:rtl/>
        </w:rPr>
        <w:t xml:space="preserve"> کارها</w:t>
      </w:r>
      <w:r>
        <w:rPr>
          <w:rFonts w:hint="cs"/>
          <w:rtl/>
        </w:rPr>
        <w:t>ی</w:t>
      </w:r>
      <w:r>
        <w:rPr>
          <w:rtl/>
        </w:rPr>
        <w:t xml:space="preserve"> سا</w:t>
      </w:r>
      <w:r>
        <w:rPr>
          <w:rFonts w:hint="cs"/>
          <w:rtl/>
        </w:rPr>
        <w:t>ی</w:t>
      </w:r>
      <w:r>
        <w:rPr>
          <w:rFonts w:hint="eastAsia"/>
          <w:rtl/>
        </w:rPr>
        <w:t>ت</w:t>
      </w:r>
      <w:r>
        <w:rPr>
          <w:rtl/>
        </w:rPr>
        <w:t xml:space="preserve"> را هندل م</w:t>
      </w:r>
      <w:r>
        <w:rPr>
          <w:rFonts w:hint="cs"/>
          <w:rtl/>
        </w:rPr>
        <w:t>ی‌</w:t>
      </w:r>
      <w:r>
        <w:rPr>
          <w:rFonts w:hint="eastAsia"/>
          <w:rtl/>
        </w:rPr>
        <w:t>کرد</w:t>
      </w:r>
      <w:r>
        <w:rPr>
          <w:rtl/>
        </w:rPr>
        <w:t>. او ب</w:t>
      </w:r>
      <w:r>
        <w:rPr>
          <w:rFonts w:hint="cs"/>
          <w:rtl/>
        </w:rPr>
        <w:t>ی</w:t>
      </w:r>
      <w:r>
        <w:rPr>
          <w:rFonts w:hint="eastAsia"/>
          <w:rtl/>
        </w:rPr>
        <w:t>شتر</w:t>
      </w:r>
      <w:r>
        <w:rPr>
          <w:rtl/>
        </w:rPr>
        <w:t xml:space="preserve"> سرگرم چک و چانه زدن با خر</w:t>
      </w:r>
      <w:r>
        <w:rPr>
          <w:rFonts w:hint="cs"/>
          <w:rtl/>
        </w:rPr>
        <w:t>ی</w:t>
      </w:r>
      <w:r>
        <w:rPr>
          <w:rFonts w:hint="eastAsia"/>
          <w:rtl/>
        </w:rPr>
        <w:t>داران</w:t>
      </w:r>
      <w:r>
        <w:rPr>
          <w:rFonts w:hint="cs"/>
          <w:rtl/>
        </w:rPr>
        <w:t>ی</w:t>
      </w:r>
      <w:r>
        <w:rPr>
          <w:rtl/>
        </w:rPr>
        <w:t xml:space="preserve"> مثل ش</w:t>
      </w:r>
      <w:r>
        <w:rPr>
          <w:rFonts w:hint="cs"/>
          <w:rtl/>
        </w:rPr>
        <w:t>ی</w:t>
      </w:r>
      <w:r>
        <w:rPr>
          <w:rFonts w:hint="eastAsia"/>
          <w:rtl/>
        </w:rPr>
        <w:t>ر</w:t>
      </w:r>
      <w:r>
        <w:rPr>
          <w:rFonts w:hint="cs"/>
          <w:rtl/>
        </w:rPr>
        <w:t>ی</w:t>
      </w:r>
      <w:r>
        <w:rPr>
          <w:rFonts w:hint="eastAsia"/>
          <w:rtl/>
        </w:rPr>
        <w:t>ن</w:t>
      </w:r>
      <w:r>
        <w:rPr>
          <w:rFonts w:hint="cs"/>
          <w:rtl/>
        </w:rPr>
        <w:t>ی</w:t>
      </w:r>
      <w:r>
        <w:rPr>
          <w:rtl/>
        </w:rPr>
        <w:t xml:space="preserve"> فروش</w:t>
      </w:r>
      <w:r>
        <w:rPr>
          <w:rFonts w:hint="cs"/>
          <w:rtl/>
        </w:rPr>
        <w:t>ی</w:t>
      </w:r>
      <w:r>
        <w:rPr>
          <w:rtl/>
        </w:rPr>
        <w:t xml:space="preserve"> ها و قصاب</w:t>
      </w:r>
      <w:r>
        <w:rPr>
          <w:rFonts w:hint="cs"/>
          <w:rtl/>
        </w:rPr>
        <w:t>ی</w:t>
      </w:r>
      <w:r>
        <w:rPr>
          <w:rtl/>
        </w:rPr>
        <w:t xml:space="preserve"> ها و سوپر مارکت ها و غ</w:t>
      </w:r>
      <w:r>
        <w:rPr>
          <w:rFonts w:hint="cs"/>
          <w:rtl/>
        </w:rPr>
        <w:t>ی</w:t>
      </w:r>
      <w:r>
        <w:rPr>
          <w:rFonts w:hint="eastAsia"/>
          <w:rtl/>
        </w:rPr>
        <w:t>ره</w:t>
      </w:r>
      <w:r>
        <w:rPr>
          <w:rtl/>
        </w:rPr>
        <w:t xml:space="preserve"> بود.از آخر</w:t>
      </w:r>
      <w:r>
        <w:rPr>
          <w:rFonts w:hint="cs"/>
          <w:rtl/>
        </w:rPr>
        <w:t>ی</w:t>
      </w:r>
      <w:r>
        <w:rPr>
          <w:rFonts w:hint="eastAsia"/>
          <w:rtl/>
        </w:rPr>
        <w:t>ن</w:t>
      </w:r>
      <w:r>
        <w:rPr>
          <w:rtl/>
        </w:rPr>
        <w:t xml:space="preserve"> بار</w:t>
      </w:r>
      <w:r>
        <w:rPr>
          <w:rFonts w:hint="cs"/>
          <w:rtl/>
        </w:rPr>
        <w:t>ی</w:t>
      </w:r>
      <w:r>
        <w:rPr>
          <w:rtl/>
        </w:rPr>
        <w:t xml:space="preserve"> که سا</w:t>
      </w:r>
      <w:r>
        <w:rPr>
          <w:rFonts w:hint="cs"/>
          <w:rtl/>
        </w:rPr>
        <w:t>ی</w:t>
      </w:r>
      <w:r>
        <w:rPr>
          <w:rFonts w:hint="eastAsia"/>
          <w:rtl/>
        </w:rPr>
        <w:t>ت</w:t>
      </w:r>
      <w:r>
        <w:rPr>
          <w:rtl/>
        </w:rPr>
        <w:t xml:space="preserve"> را د</w:t>
      </w:r>
      <w:r>
        <w:rPr>
          <w:rFonts w:hint="cs"/>
          <w:rtl/>
        </w:rPr>
        <w:t>ی</w:t>
      </w:r>
      <w:r>
        <w:rPr>
          <w:rFonts w:hint="eastAsia"/>
          <w:rtl/>
        </w:rPr>
        <w:t>ده</w:t>
      </w:r>
      <w:r>
        <w:rPr>
          <w:rtl/>
        </w:rPr>
        <w:t xml:space="preserve"> بود چند </w:t>
      </w:r>
      <w:r w:rsidR="001779DF">
        <w:rPr>
          <w:rFonts w:hint="cs"/>
          <w:rtl/>
        </w:rPr>
        <w:t>وقت</w:t>
      </w:r>
      <w:r>
        <w:rPr>
          <w:rtl/>
        </w:rPr>
        <w:t xml:space="preserve"> م</w:t>
      </w:r>
      <w:r>
        <w:rPr>
          <w:rFonts w:hint="cs"/>
          <w:rtl/>
        </w:rPr>
        <w:t>ی</w:t>
      </w:r>
      <w:r>
        <w:rPr>
          <w:rFonts w:hint="eastAsia"/>
          <w:rtl/>
        </w:rPr>
        <w:t>گذشت</w:t>
      </w:r>
      <w:r>
        <w:t xml:space="preserve">. </w:t>
      </w:r>
    </w:p>
    <w:p w14:paraId="399CBD4C" w14:textId="77777777" w:rsidR="00AF2C31" w:rsidRDefault="00AF2C31" w:rsidP="000A5953">
      <w:pPr>
        <w:rPr>
          <w:rtl/>
        </w:rPr>
      </w:pPr>
      <w:r>
        <w:rPr>
          <w:rFonts w:hint="eastAsia"/>
          <w:rtl/>
        </w:rPr>
        <w:t>نوشته</w:t>
      </w:r>
      <w:r>
        <w:rPr>
          <w:rtl/>
        </w:rPr>
        <w:t xml:space="preserve"> ا</w:t>
      </w:r>
      <w:r>
        <w:rPr>
          <w:rFonts w:hint="cs"/>
          <w:rtl/>
        </w:rPr>
        <w:t>یی</w:t>
      </w:r>
      <w:r>
        <w:rPr>
          <w:rtl/>
        </w:rPr>
        <w:t xml:space="preserve"> بزرگ در سا</w:t>
      </w:r>
      <w:r>
        <w:rPr>
          <w:rFonts w:hint="cs"/>
          <w:rtl/>
        </w:rPr>
        <w:t>ی</w:t>
      </w:r>
      <w:r>
        <w:rPr>
          <w:rFonts w:hint="eastAsia"/>
          <w:rtl/>
        </w:rPr>
        <w:t>ت</w:t>
      </w:r>
      <w:r>
        <w:rPr>
          <w:rtl/>
        </w:rPr>
        <w:t xml:space="preserve"> جلوه گر بود." با خر</w:t>
      </w:r>
      <w:r>
        <w:rPr>
          <w:rFonts w:hint="cs"/>
          <w:rtl/>
        </w:rPr>
        <w:t>ی</w:t>
      </w:r>
      <w:r>
        <w:rPr>
          <w:rFonts w:hint="eastAsia"/>
          <w:rtl/>
        </w:rPr>
        <w:t>د</w:t>
      </w:r>
      <w:r>
        <w:rPr>
          <w:rtl/>
        </w:rPr>
        <w:t xml:space="preserve"> از ا</w:t>
      </w:r>
      <w:r>
        <w:rPr>
          <w:rFonts w:hint="cs"/>
          <w:rtl/>
        </w:rPr>
        <w:t>ی</w:t>
      </w:r>
      <w:r>
        <w:rPr>
          <w:rFonts w:hint="eastAsia"/>
          <w:rtl/>
        </w:rPr>
        <w:t>ن</w:t>
      </w:r>
      <w:r>
        <w:rPr>
          <w:rtl/>
        </w:rPr>
        <w:t xml:space="preserve"> سا</w:t>
      </w:r>
      <w:r>
        <w:rPr>
          <w:rFonts w:hint="cs"/>
          <w:rtl/>
        </w:rPr>
        <w:t>ی</w:t>
      </w:r>
      <w:r>
        <w:rPr>
          <w:rFonts w:hint="eastAsia"/>
          <w:rtl/>
        </w:rPr>
        <w:t>ت</w:t>
      </w:r>
      <w:r>
        <w:rPr>
          <w:rtl/>
        </w:rPr>
        <w:t xml:space="preserve"> شما به بچه‌ها</w:t>
      </w:r>
      <w:r>
        <w:rPr>
          <w:rFonts w:hint="cs"/>
          <w:rtl/>
        </w:rPr>
        <w:t>ی</w:t>
      </w:r>
      <w:r>
        <w:rPr>
          <w:rtl/>
        </w:rPr>
        <w:t xml:space="preserve"> </w:t>
      </w:r>
      <w:r>
        <w:rPr>
          <w:rFonts w:hint="cs"/>
          <w:rtl/>
        </w:rPr>
        <w:t>ی</w:t>
      </w:r>
      <w:r>
        <w:rPr>
          <w:rFonts w:hint="eastAsia"/>
          <w:rtl/>
        </w:rPr>
        <w:t>ت</w:t>
      </w:r>
      <w:r>
        <w:rPr>
          <w:rFonts w:hint="cs"/>
          <w:rtl/>
        </w:rPr>
        <w:t>ی</w:t>
      </w:r>
      <w:r>
        <w:rPr>
          <w:rFonts w:hint="eastAsia"/>
          <w:rtl/>
        </w:rPr>
        <w:t>م</w:t>
      </w:r>
      <w:r>
        <w:rPr>
          <w:rtl/>
        </w:rPr>
        <w:t xml:space="preserve"> خانه فا</w:t>
      </w:r>
      <w:r>
        <w:rPr>
          <w:rFonts w:hint="cs"/>
          <w:rtl/>
        </w:rPr>
        <w:t>ی</w:t>
      </w:r>
      <w:r>
        <w:rPr>
          <w:rFonts w:hint="eastAsia"/>
          <w:rtl/>
        </w:rPr>
        <w:t>ن</w:t>
      </w:r>
      <w:r>
        <w:rPr>
          <w:rtl/>
        </w:rPr>
        <w:t xml:space="preserve"> چا</w:t>
      </w:r>
      <w:r>
        <w:rPr>
          <w:rFonts w:hint="cs"/>
          <w:rtl/>
        </w:rPr>
        <w:t>ی</w:t>
      </w:r>
      <w:r>
        <w:rPr>
          <w:rFonts w:hint="eastAsia"/>
          <w:rtl/>
        </w:rPr>
        <w:t>لدز</w:t>
      </w:r>
      <w:r>
        <w:rPr>
          <w:rtl/>
        </w:rPr>
        <w:t xml:space="preserve"> کمک م</w:t>
      </w:r>
      <w:r>
        <w:rPr>
          <w:rFonts w:hint="cs"/>
          <w:rtl/>
        </w:rPr>
        <w:t>ی</w:t>
      </w:r>
      <w:r>
        <w:rPr>
          <w:rFonts w:hint="eastAsia"/>
          <w:rtl/>
        </w:rPr>
        <w:t>کن</w:t>
      </w:r>
      <w:r>
        <w:rPr>
          <w:rFonts w:hint="cs"/>
          <w:rtl/>
        </w:rPr>
        <w:t>ی</w:t>
      </w:r>
      <w:r>
        <w:rPr>
          <w:rFonts w:hint="eastAsia"/>
          <w:rtl/>
        </w:rPr>
        <w:t>د</w:t>
      </w:r>
      <w:r>
        <w:rPr>
          <w:rtl/>
        </w:rPr>
        <w:t>. محصولات ا</w:t>
      </w:r>
      <w:r>
        <w:rPr>
          <w:rFonts w:hint="cs"/>
          <w:rtl/>
        </w:rPr>
        <w:t>ی</w:t>
      </w:r>
      <w:r>
        <w:rPr>
          <w:rFonts w:hint="eastAsia"/>
          <w:rtl/>
        </w:rPr>
        <w:t>ن</w:t>
      </w:r>
      <w:r>
        <w:rPr>
          <w:rtl/>
        </w:rPr>
        <w:t xml:space="preserve"> سا</w:t>
      </w:r>
      <w:r>
        <w:rPr>
          <w:rFonts w:hint="cs"/>
          <w:rtl/>
        </w:rPr>
        <w:t>ی</w:t>
      </w:r>
      <w:r>
        <w:rPr>
          <w:rFonts w:hint="eastAsia"/>
          <w:rtl/>
        </w:rPr>
        <w:t>ت</w:t>
      </w:r>
      <w:r>
        <w:rPr>
          <w:rtl/>
        </w:rPr>
        <w:t xml:space="preserve"> توسط بچه‌ها</w:t>
      </w:r>
      <w:r>
        <w:rPr>
          <w:rFonts w:hint="cs"/>
          <w:rtl/>
        </w:rPr>
        <w:t>ی</w:t>
      </w:r>
      <w:r>
        <w:rPr>
          <w:rtl/>
        </w:rPr>
        <w:t xml:space="preserve"> ا</w:t>
      </w:r>
      <w:r>
        <w:rPr>
          <w:rFonts w:hint="cs"/>
          <w:rtl/>
        </w:rPr>
        <w:t>ی</w:t>
      </w:r>
      <w:r>
        <w:rPr>
          <w:rFonts w:hint="eastAsia"/>
          <w:rtl/>
        </w:rPr>
        <w:t>ن</w:t>
      </w:r>
      <w:r>
        <w:rPr>
          <w:rtl/>
        </w:rPr>
        <w:t xml:space="preserve"> </w:t>
      </w:r>
      <w:r>
        <w:rPr>
          <w:rFonts w:hint="cs"/>
          <w:rtl/>
        </w:rPr>
        <w:t>ی</w:t>
      </w:r>
      <w:r>
        <w:rPr>
          <w:rFonts w:hint="eastAsia"/>
          <w:rtl/>
        </w:rPr>
        <w:t>ت</w:t>
      </w:r>
      <w:r>
        <w:rPr>
          <w:rFonts w:hint="cs"/>
          <w:rtl/>
        </w:rPr>
        <w:t>ی</w:t>
      </w:r>
      <w:r>
        <w:rPr>
          <w:rFonts w:hint="eastAsia"/>
          <w:rtl/>
        </w:rPr>
        <w:t>م</w:t>
      </w:r>
      <w:r>
        <w:rPr>
          <w:rtl/>
        </w:rPr>
        <w:t xml:space="preserve"> خانه تول</w:t>
      </w:r>
      <w:r>
        <w:rPr>
          <w:rFonts w:hint="cs"/>
          <w:rtl/>
        </w:rPr>
        <w:t>ی</w:t>
      </w:r>
      <w:r>
        <w:rPr>
          <w:rFonts w:hint="eastAsia"/>
          <w:rtl/>
        </w:rPr>
        <w:t>د</w:t>
      </w:r>
      <w:r>
        <w:rPr>
          <w:rtl/>
        </w:rPr>
        <w:t xml:space="preserve"> و ته</w:t>
      </w:r>
      <w:r>
        <w:rPr>
          <w:rFonts w:hint="cs"/>
          <w:rtl/>
        </w:rPr>
        <w:t>ی</w:t>
      </w:r>
      <w:r>
        <w:rPr>
          <w:rFonts w:hint="eastAsia"/>
          <w:rtl/>
        </w:rPr>
        <w:t>ه</w:t>
      </w:r>
      <w:r>
        <w:rPr>
          <w:rtl/>
        </w:rPr>
        <w:t xml:space="preserve"> شده و کل</w:t>
      </w:r>
      <w:r>
        <w:rPr>
          <w:rFonts w:hint="cs"/>
          <w:rtl/>
        </w:rPr>
        <w:t>ی</w:t>
      </w:r>
      <w:r>
        <w:rPr>
          <w:rFonts w:hint="eastAsia"/>
          <w:rtl/>
        </w:rPr>
        <w:t>ه</w:t>
      </w:r>
      <w:r>
        <w:rPr>
          <w:rtl/>
        </w:rPr>
        <w:t xml:space="preserve"> منافع مال</w:t>
      </w:r>
      <w:r>
        <w:rPr>
          <w:rFonts w:hint="cs"/>
          <w:rtl/>
        </w:rPr>
        <w:t>ی</w:t>
      </w:r>
      <w:r>
        <w:rPr>
          <w:rtl/>
        </w:rPr>
        <w:t xml:space="preserve"> آن مال بچه‌ها</w:t>
      </w:r>
      <w:r>
        <w:rPr>
          <w:rFonts w:hint="cs"/>
          <w:rtl/>
        </w:rPr>
        <w:t>ی</w:t>
      </w:r>
      <w:r>
        <w:rPr>
          <w:rtl/>
        </w:rPr>
        <w:t xml:space="preserve"> ا</w:t>
      </w:r>
      <w:r>
        <w:rPr>
          <w:rFonts w:hint="cs"/>
          <w:rtl/>
        </w:rPr>
        <w:t>ی</w:t>
      </w:r>
      <w:r>
        <w:rPr>
          <w:rFonts w:hint="eastAsia"/>
          <w:rtl/>
        </w:rPr>
        <w:t>نجا</w:t>
      </w:r>
      <w:r>
        <w:rPr>
          <w:rtl/>
        </w:rPr>
        <w:t xml:space="preserve"> است</w:t>
      </w:r>
      <w:r>
        <w:t xml:space="preserve">." </w:t>
      </w:r>
    </w:p>
    <w:p w14:paraId="4D16D4FD" w14:textId="77777777" w:rsidR="00AF2C31" w:rsidRDefault="00AF2C31" w:rsidP="000A5953">
      <w:pPr>
        <w:rPr>
          <w:rtl/>
        </w:rPr>
      </w:pPr>
      <w:r>
        <w:rPr>
          <w:rFonts w:hint="eastAsia"/>
          <w:rtl/>
        </w:rPr>
        <w:t>ج</w:t>
      </w:r>
      <w:r>
        <w:rPr>
          <w:rFonts w:hint="cs"/>
          <w:rtl/>
        </w:rPr>
        <w:t>ی</w:t>
      </w:r>
      <w:r>
        <w:rPr>
          <w:rFonts w:hint="eastAsia"/>
          <w:rtl/>
        </w:rPr>
        <w:t>ک</w:t>
      </w:r>
      <w:r>
        <w:rPr>
          <w:rtl/>
        </w:rPr>
        <w:t xml:space="preserve"> سرخ شده بود و تقر</w:t>
      </w:r>
      <w:r>
        <w:rPr>
          <w:rFonts w:hint="cs"/>
          <w:rtl/>
        </w:rPr>
        <w:t>ی</w:t>
      </w:r>
      <w:r>
        <w:rPr>
          <w:rFonts w:hint="eastAsia"/>
          <w:rtl/>
        </w:rPr>
        <w:t>باً</w:t>
      </w:r>
      <w:r>
        <w:rPr>
          <w:rtl/>
        </w:rPr>
        <w:t xml:space="preserve"> تا آخر مهمان</w:t>
      </w:r>
      <w:r>
        <w:rPr>
          <w:rFonts w:hint="cs"/>
          <w:rtl/>
        </w:rPr>
        <w:t>ی</w:t>
      </w:r>
      <w:r>
        <w:rPr>
          <w:rtl/>
        </w:rPr>
        <w:t xml:space="preserve"> با کس</w:t>
      </w:r>
      <w:r>
        <w:rPr>
          <w:rFonts w:hint="cs"/>
          <w:rtl/>
        </w:rPr>
        <w:t>ی</w:t>
      </w:r>
      <w:r>
        <w:rPr>
          <w:rtl/>
        </w:rPr>
        <w:t xml:space="preserve"> حرف نزد. آخر شب مون</w:t>
      </w:r>
      <w:r>
        <w:rPr>
          <w:rFonts w:hint="cs"/>
          <w:rtl/>
        </w:rPr>
        <w:t>ی</w:t>
      </w:r>
      <w:r>
        <w:rPr>
          <w:rFonts w:hint="eastAsia"/>
          <w:rtl/>
        </w:rPr>
        <w:t>کا</w:t>
      </w:r>
      <w:r>
        <w:rPr>
          <w:rtl/>
        </w:rPr>
        <w:t xml:space="preserve"> و دوستانش را به خانه ها</w:t>
      </w:r>
      <w:r>
        <w:rPr>
          <w:rFonts w:hint="cs"/>
          <w:rtl/>
        </w:rPr>
        <w:t>ی</w:t>
      </w:r>
      <w:r>
        <w:rPr>
          <w:rFonts w:hint="eastAsia"/>
          <w:rtl/>
        </w:rPr>
        <w:t>شان</w:t>
      </w:r>
      <w:r>
        <w:rPr>
          <w:rtl/>
        </w:rPr>
        <w:t xml:space="preserve"> رساند و به سمت </w:t>
      </w:r>
      <w:r>
        <w:rPr>
          <w:rFonts w:hint="cs"/>
          <w:rtl/>
        </w:rPr>
        <w:t>ی</w:t>
      </w:r>
      <w:r>
        <w:rPr>
          <w:rFonts w:hint="eastAsia"/>
          <w:rtl/>
        </w:rPr>
        <w:t>ت</w:t>
      </w:r>
      <w:r>
        <w:rPr>
          <w:rFonts w:hint="cs"/>
          <w:rtl/>
        </w:rPr>
        <w:t>ی</w:t>
      </w:r>
      <w:r>
        <w:rPr>
          <w:rFonts w:hint="eastAsia"/>
          <w:rtl/>
        </w:rPr>
        <w:t>م</w:t>
      </w:r>
      <w:r>
        <w:rPr>
          <w:rtl/>
        </w:rPr>
        <w:t xml:space="preserve"> خانه حرکت کرد. د</w:t>
      </w:r>
      <w:r>
        <w:rPr>
          <w:rFonts w:hint="cs"/>
          <w:rtl/>
        </w:rPr>
        <w:t>ی</w:t>
      </w:r>
      <w:r>
        <w:rPr>
          <w:rFonts w:hint="eastAsia"/>
          <w:rtl/>
        </w:rPr>
        <w:t>روقت</w:t>
      </w:r>
      <w:r>
        <w:rPr>
          <w:rtl/>
        </w:rPr>
        <w:t xml:space="preserve"> بود نم</w:t>
      </w:r>
      <w:r>
        <w:rPr>
          <w:rFonts w:hint="cs"/>
          <w:rtl/>
        </w:rPr>
        <w:t>ی‌</w:t>
      </w:r>
      <w:r>
        <w:rPr>
          <w:rFonts w:hint="eastAsia"/>
          <w:rtl/>
        </w:rPr>
        <w:t>توانست</w:t>
      </w:r>
      <w:r>
        <w:rPr>
          <w:rtl/>
        </w:rPr>
        <w:t xml:space="preserve"> مر</w:t>
      </w:r>
      <w:r>
        <w:rPr>
          <w:rFonts w:hint="cs"/>
          <w:rtl/>
        </w:rPr>
        <w:t>ی</w:t>
      </w:r>
      <w:r>
        <w:rPr>
          <w:rtl/>
        </w:rPr>
        <w:t xml:space="preserve"> را از خواب ب</w:t>
      </w:r>
      <w:r>
        <w:rPr>
          <w:rFonts w:hint="cs"/>
          <w:rtl/>
        </w:rPr>
        <w:t>ی</w:t>
      </w:r>
      <w:r>
        <w:rPr>
          <w:rFonts w:hint="eastAsia"/>
          <w:rtl/>
        </w:rPr>
        <w:t>دار</w:t>
      </w:r>
      <w:r>
        <w:rPr>
          <w:rtl/>
        </w:rPr>
        <w:t xml:space="preserve"> کند. بنابرا</w:t>
      </w:r>
      <w:r>
        <w:rPr>
          <w:rFonts w:hint="cs"/>
          <w:rtl/>
        </w:rPr>
        <w:t>ی</w:t>
      </w:r>
      <w:r>
        <w:rPr>
          <w:rFonts w:hint="eastAsia"/>
          <w:rtl/>
        </w:rPr>
        <w:t>ن</w:t>
      </w:r>
      <w:r>
        <w:rPr>
          <w:rtl/>
        </w:rPr>
        <w:t xml:space="preserve"> خواب</w:t>
      </w:r>
      <w:r>
        <w:rPr>
          <w:rFonts w:hint="cs"/>
          <w:rtl/>
        </w:rPr>
        <w:t>ی</w:t>
      </w:r>
      <w:r>
        <w:rPr>
          <w:rFonts w:hint="eastAsia"/>
          <w:rtl/>
        </w:rPr>
        <w:t>د</w:t>
      </w:r>
      <w:r>
        <w:t xml:space="preserve">. </w:t>
      </w:r>
    </w:p>
    <w:p w14:paraId="7FF5D994" w14:textId="77777777" w:rsidR="00AF2C31" w:rsidRDefault="00AF2C31" w:rsidP="000A5953">
      <w:pPr>
        <w:rPr>
          <w:rtl/>
        </w:rPr>
      </w:pPr>
      <w:r>
        <w:rPr>
          <w:rFonts w:hint="eastAsia"/>
          <w:rtl/>
        </w:rPr>
        <w:lastRenderedPageBreak/>
        <w:t>صبح</w:t>
      </w:r>
      <w:r>
        <w:rPr>
          <w:rtl/>
        </w:rPr>
        <w:t xml:space="preserve"> روز بعد وقت</w:t>
      </w:r>
      <w:r>
        <w:rPr>
          <w:rFonts w:hint="cs"/>
          <w:rtl/>
        </w:rPr>
        <w:t>ی</w:t>
      </w:r>
      <w:r>
        <w:rPr>
          <w:rtl/>
        </w:rPr>
        <w:t xml:space="preserve"> مر</w:t>
      </w:r>
      <w:r>
        <w:rPr>
          <w:rFonts w:hint="cs"/>
          <w:rtl/>
        </w:rPr>
        <w:t>ی</w:t>
      </w:r>
      <w:r>
        <w:rPr>
          <w:rtl/>
        </w:rPr>
        <w:t xml:space="preserve"> را در راهرو د</w:t>
      </w:r>
      <w:r>
        <w:rPr>
          <w:rFonts w:hint="cs"/>
          <w:rtl/>
        </w:rPr>
        <w:t>ی</w:t>
      </w:r>
      <w:r>
        <w:rPr>
          <w:rFonts w:hint="eastAsia"/>
          <w:rtl/>
        </w:rPr>
        <w:t>د</w:t>
      </w:r>
      <w:r>
        <w:rPr>
          <w:rtl/>
        </w:rPr>
        <w:t xml:space="preserve"> سرش داد زد</w:t>
      </w:r>
      <w:r>
        <w:t xml:space="preserve">. </w:t>
      </w:r>
    </w:p>
    <w:p w14:paraId="15A903A5" w14:textId="1679BE10" w:rsidR="00AF2C31" w:rsidRDefault="00AF2C31" w:rsidP="000A5953">
      <w:pPr>
        <w:rPr>
          <w:rtl/>
        </w:rPr>
      </w:pPr>
      <w:r>
        <w:rPr>
          <w:rFonts w:hint="eastAsia"/>
          <w:rtl/>
        </w:rPr>
        <w:t>ج</w:t>
      </w:r>
      <w:r>
        <w:rPr>
          <w:rFonts w:hint="cs"/>
          <w:rtl/>
        </w:rPr>
        <w:t>ی</w:t>
      </w:r>
      <w:r>
        <w:rPr>
          <w:rFonts w:hint="eastAsia"/>
          <w:rtl/>
        </w:rPr>
        <w:t>ک</w:t>
      </w:r>
      <w:r>
        <w:rPr>
          <w:rtl/>
        </w:rPr>
        <w:t>: اون مزحرف ها</w:t>
      </w:r>
      <w:r w:rsidR="001779DF">
        <w:rPr>
          <w:rFonts w:hint="cs"/>
          <w:rtl/>
        </w:rPr>
        <w:t>ی</w:t>
      </w:r>
      <w:r>
        <w:rPr>
          <w:rtl/>
        </w:rPr>
        <w:t xml:space="preserve"> تو سا</w:t>
      </w:r>
      <w:r>
        <w:rPr>
          <w:rFonts w:hint="cs"/>
          <w:rtl/>
        </w:rPr>
        <w:t>ی</w:t>
      </w:r>
      <w:r>
        <w:rPr>
          <w:rFonts w:hint="eastAsia"/>
          <w:rtl/>
        </w:rPr>
        <w:t>ت</w:t>
      </w:r>
      <w:r>
        <w:rPr>
          <w:rtl/>
        </w:rPr>
        <w:t xml:space="preserve"> </w:t>
      </w:r>
      <w:r w:rsidR="001779DF">
        <w:rPr>
          <w:rFonts w:hint="cs"/>
          <w:rtl/>
        </w:rPr>
        <w:t xml:space="preserve">رو </w:t>
      </w:r>
      <w:r>
        <w:rPr>
          <w:rtl/>
        </w:rPr>
        <w:t>خودت گذاشت</w:t>
      </w:r>
      <w:r>
        <w:rPr>
          <w:rFonts w:hint="cs"/>
          <w:rtl/>
        </w:rPr>
        <w:t>ی</w:t>
      </w:r>
      <w:r w:rsidR="001779DF">
        <w:rPr>
          <w:rFonts w:hint="cs"/>
          <w:rtl/>
        </w:rPr>
        <w:t>؟</w:t>
      </w:r>
      <w:r>
        <w:rPr>
          <w:rtl/>
        </w:rPr>
        <w:t xml:space="preserve"> فکر آبرو</w:t>
      </w:r>
      <w:r>
        <w:rPr>
          <w:rFonts w:hint="cs"/>
          <w:rtl/>
        </w:rPr>
        <w:t>ی</w:t>
      </w:r>
      <w:r>
        <w:rPr>
          <w:rtl/>
        </w:rPr>
        <w:t xml:space="preserve"> من رو نکرد</w:t>
      </w:r>
      <w:r>
        <w:rPr>
          <w:rFonts w:hint="cs"/>
          <w:rtl/>
        </w:rPr>
        <w:t>ی</w:t>
      </w:r>
      <w:r>
        <w:t xml:space="preserve">. </w:t>
      </w:r>
    </w:p>
    <w:p w14:paraId="0FFD949B" w14:textId="77777777" w:rsidR="00AF2C31" w:rsidRDefault="00AF2C31" w:rsidP="000A5953">
      <w:pPr>
        <w:rPr>
          <w:rtl/>
        </w:rPr>
      </w:pPr>
      <w:r>
        <w:rPr>
          <w:rFonts w:hint="eastAsia"/>
          <w:rtl/>
        </w:rPr>
        <w:t>مر</w:t>
      </w:r>
      <w:r>
        <w:rPr>
          <w:rFonts w:hint="cs"/>
          <w:rtl/>
        </w:rPr>
        <w:t>ی</w:t>
      </w:r>
      <w:r>
        <w:rPr>
          <w:rtl/>
        </w:rPr>
        <w:t>: اوه آبرو</w:t>
      </w:r>
      <w:r>
        <w:rPr>
          <w:rFonts w:hint="cs"/>
          <w:rtl/>
        </w:rPr>
        <w:t>ی</w:t>
      </w:r>
      <w:r>
        <w:rPr>
          <w:rtl/>
        </w:rPr>
        <w:t xml:space="preserve"> تو. نه فکر ج</w:t>
      </w:r>
      <w:r>
        <w:rPr>
          <w:rFonts w:hint="cs"/>
          <w:rtl/>
        </w:rPr>
        <w:t>ی</w:t>
      </w:r>
      <w:r>
        <w:rPr>
          <w:rFonts w:hint="eastAsia"/>
          <w:rtl/>
        </w:rPr>
        <w:t>بت</w:t>
      </w:r>
      <w:r>
        <w:rPr>
          <w:rtl/>
        </w:rPr>
        <w:t xml:space="preserve"> رو کردم . فکر م</w:t>
      </w:r>
      <w:r>
        <w:rPr>
          <w:rFonts w:hint="cs"/>
          <w:rtl/>
        </w:rPr>
        <w:t>ی</w:t>
      </w:r>
      <w:r>
        <w:rPr>
          <w:rFonts w:hint="eastAsia"/>
          <w:rtl/>
        </w:rPr>
        <w:t>کن</w:t>
      </w:r>
      <w:r>
        <w:rPr>
          <w:rFonts w:hint="cs"/>
          <w:rtl/>
        </w:rPr>
        <w:t>ی</w:t>
      </w:r>
      <w:r>
        <w:rPr>
          <w:rtl/>
        </w:rPr>
        <w:t xml:space="preserve"> برا</w:t>
      </w:r>
      <w:r>
        <w:rPr>
          <w:rFonts w:hint="cs"/>
          <w:rtl/>
        </w:rPr>
        <w:t>ی</w:t>
      </w:r>
      <w:r>
        <w:rPr>
          <w:rtl/>
        </w:rPr>
        <w:t xml:space="preserve"> چ</w:t>
      </w:r>
      <w:r>
        <w:rPr>
          <w:rFonts w:hint="cs"/>
          <w:rtl/>
        </w:rPr>
        <w:t>ی</w:t>
      </w:r>
      <w:r>
        <w:rPr>
          <w:rtl/>
        </w:rPr>
        <w:t xml:space="preserve"> مردم ا</w:t>
      </w:r>
      <w:r>
        <w:rPr>
          <w:rFonts w:hint="cs"/>
          <w:rtl/>
        </w:rPr>
        <w:t>ی</w:t>
      </w:r>
      <w:r>
        <w:rPr>
          <w:rFonts w:hint="eastAsia"/>
          <w:rtl/>
        </w:rPr>
        <w:t>نقدر</w:t>
      </w:r>
      <w:r>
        <w:rPr>
          <w:rtl/>
        </w:rPr>
        <w:t xml:space="preserve"> از سا</w:t>
      </w:r>
      <w:r>
        <w:rPr>
          <w:rFonts w:hint="cs"/>
          <w:rtl/>
        </w:rPr>
        <w:t>ی</w:t>
      </w:r>
      <w:r>
        <w:rPr>
          <w:rFonts w:hint="eastAsia"/>
          <w:rtl/>
        </w:rPr>
        <w:t>ت</w:t>
      </w:r>
      <w:r>
        <w:rPr>
          <w:rtl/>
        </w:rPr>
        <w:t xml:space="preserve"> خر</w:t>
      </w:r>
      <w:r>
        <w:rPr>
          <w:rFonts w:hint="cs"/>
          <w:rtl/>
        </w:rPr>
        <w:t>ی</w:t>
      </w:r>
      <w:r>
        <w:rPr>
          <w:rFonts w:hint="eastAsia"/>
          <w:rtl/>
        </w:rPr>
        <w:t>د</w:t>
      </w:r>
      <w:r>
        <w:rPr>
          <w:rtl/>
        </w:rPr>
        <w:t xml:space="preserve"> م</w:t>
      </w:r>
      <w:r>
        <w:rPr>
          <w:rFonts w:hint="cs"/>
          <w:rtl/>
        </w:rPr>
        <w:t>ی</w:t>
      </w:r>
      <w:r>
        <w:rPr>
          <w:rFonts w:hint="eastAsia"/>
          <w:rtl/>
        </w:rPr>
        <w:t>کنن</w:t>
      </w:r>
      <w:r>
        <w:rPr>
          <w:rtl/>
        </w:rPr>
        <w:t>. ها</w:t>
      </w:r>
      <w:r>
        <w:t xml:space="preserve">. </w:t>
      </w:r>
    </w:p>
    <w:p w14:paraId="0E3AB29D" w14:textId="77777777" w:rsidR="00AF2C31" w:rsidRDefault="00AF2C31" w:rsidP="000A5953">
      <w:pPr>
        <w:rPr>
          <w:rtl/>
        </w:rPr>
      </w:pPr>
      <w:r>
        <w:rPr>
          <w:rFonts w:hint="eastAsia"/>
          <w:rtl/>
        </w:rPr>
        <w:t>ج</w:t>
      </w:r>
      <w:r>
        <w:rPr>
          <w:rFonts w:hint="cs"/>
          <w:rtl/>
        </w:rPr>
        <w:t>ی</w:t>
      </w:r>
      <w:r>
        <w:rPr>
          <w:rFonts w:hint="eastAsia"/>
          <w:rtl/>
        </w:rPr>
        <w:t>ک</w:t>
      </w:r>
      <w:r>
        <w:rPr>
          <w:rtl/>
        </w:rPr>
        <w:t>: من صدقه نم</w:t>
      </w:r>
      <w:r>
        <w:rPr>
          <w:rFonts w:hint="cs"/>
          <w:rtl/>
        </w:rPr>
        <w:t>ی</w:t>
      </w:r>
      <w:r>
        <w:rPr>
          <w:rFonts w:hint="eastAsia"/>
          <w:rtl/>
        </w:rPr>
        <w:t>گ</w:t>
      </w:r>
      <w:r>
        <w:rPr>
          <w:rFonts w:hint="cs"/>
          <w:rtl/>
        </w:rPr>
        <w:t>ی</w:t>
      </w:r>
      <w:r>
        <w:rPr>
          <w:rFonts w:hint="eastAsia"/>
          <w:rtl/>
        </w:rPr>
        <w:t>رم</w:t>
      </w:r>
      <w:r>
        <w:t xml:space="preserve">. </w:t>
      </w:r>
    </w:p>
    <w:p w14:paraId="7CE2DC44" w14:textId="25626C3C" w:rsidR="00AF2C31" w:rsidRDefault="00AF2C31" w:rsidP="000A5953">
      <w:pPr>
        <w:rPr>
          <w:rtl/>
        </w:rPr>
      </w:pPr>
      <w:r>
        <w:rPr>
          <w:rFonts w:hint="eastAsia"/>
          <w:rtl/>
        </w:rPr>
        <w:t>مر</w:t>
      </w:r>
      <w:r>
        <w:rPr>
          <w:rFonts w:hint="cs"/>
          <w:rtl/>
        </w:rPr>
        <w:t>ی</w:t>
      </w:r>
      <w:r>
        <w:rPr>
          <w:rtl/>
        </w:rPr>
        <w:t>: ما همه صدقه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احمق. لباس ها</w:t>
      </w:r>
      <w:r>
        <w:rPr>
          <w:rFonts w:hint="cs"/>
          <w:rtl/>
        </w:rPr>
        <w:t>ی</w:t>
      </w:r>
      <w:r>
        <w:rPr>
          <w:rtl/>
        </w:rPr>
        <w:t xml:space="preserve"> تنت صدقه است. خوراک ا</w:t>
      </w:r>
      <w:r>
        <w:rPr>
          <w:rFonts w:hint="cs"/>
          <w:rtl/>
        </w:rPr>
        <w:t>ی</w:t>
      </w:r>
      <w:r>
        <w:rPr>
          <w:rFonts w:hint="eastAsia"/>
          <w:rtl/>
        </w:rPr>
        <w:t>نجا</w:t>
      </w:r>
      <w:r>
        <w:rPr>
          <w:rtl/>
        </w:rPr>
        <w:t xml:space="preserve"> صدقه است. برق ا</w:t>
      </w:r>
      <w:r>
        <w:rPr>
          <w:rFonts w:hint="cs"/>
          <w:rtl/>
        </w:rPr>
        <w:t>ی</w:t>
      </w:r>
      <w:r>
        <w:rPr>
          <w:rFonts w:hint="eastAsia"/>
          <w:rtl/>
        </w:rPr>
        <w:t>ن</w:t>
      </w:r>
      <w:r>
        <w:rPr>
          <w:rtl/>
        </w:rPr>
        <w:t xml:space="preserve"> جا صدقه است. آب ا</w:t>
      </w:r>
      <w:r>
        <w:rPr>
          <w:rFonts w:hint="cs"/>
          <w:rtl/>
        </w:rPr>
        <w:t>ی</w:t>
      </w:r>
      <w:r>
        <w:rPr>
          <w:rFonts w:hint="eastAsia"/>
          <w:rtl/>
        </w:rPr>
        <w:t>نجا</w:t>
      </w:r>
      <w:r>
        <w:rPr>
          <w:rtl/>
        </w:rPr>
        <w:t xml:space="preserve"> صدقه است. تو </w:t>
      </w:r>
      <w:r>
        <w:rPr>
          <w:rFonts w:hint="cs"/>
          <w:rtl/>
        </w:rPr>
        <w:t>ی</w:t>
      </w:r>
      <w:r>
        <w:rPr>
          <w:rFonts w:hint="eastAsia"/>
          <w:rtl/>
        </w:rPr>
        <w:t>ه</w:t>
      </w:r>
      <w:r>
        <w:rPr>
          <w:rtl/>
        </w:rPr>
        <w:t xml:space="preserve"> </w:t>
      </w:r>
      <w:r>
        <w:rPr>
          <w:rFonts w:hint="cs"/>
          <w:rtl/>
        </w:rPr>
        <w:t>ی</w:t>
      </w:r>
      <w:r>
        <w:rPr>
          <w:rFonts w:hint="eastAsia"/>
          <w:rtl/>
        </w:rPr>
        <w:t>ت</w:t>
      </w:r>
      <w:r>
        <w:rPr>
          <w:rFonts w:hint="cs"/>
          <w:rtl/>
        </w:rPr>
        <w:t>ی</w:t>
      </w:r>
      <w:r>
        <w:rPr>
          <w:rFonts w:hint="eastAsia"/>
          <w:rtl/>
        </w:rPr>
        <w:t>م</w:t>
      </w:r>
      <w:r>
        <w:rPr>
          <w:rFonts w:hint="cs"/>
          <w:rtl/>
        </w:rPr>
        <w:t>ی</w:t>
      </w:r>
      <w:r>
        <w:rPr>
          <w:rtl/>
        </w:rPr>
        <w:t xml:space="preserve"> مثل همه ما تو برا</w:t>
      </w:r>
      <w:r>
        <w:rPr>
          <w:rFonts w:hint="cs"/>
          <w:rtl/>
        </w:rPr>
        <w:t>ی</w:t>
      </w:r>
      <w:r>
        <w:rPr>
          <w:rtl/>
        </w:rPr>
        <w:t xml:space="preserve"> زنده موند</w:t>
      </w:r>
      <w:r w:rsidR="004F05D0">
        <w:rPr>
          <w:rFonts w:hint="cs"/>
          <w:rtl/>
        </w:rPr>
        <w:t>ن</w:t>
      </w:r>
      <w:r>
        <w:rPr>
          <w:rtl/>
        </w:rPr>
        <w:t xml:space="preserve"> به کمک مردم</w:t>
      </w:r>
      <w:r>
        <w:rPr>
          <w:rFonts w:hint="cs"/>
          <w:rtl/>
        </w:rPr>
        <w:t>ی</w:t>
      </w:r>
      <w:r>
        <w:rPr>
          <w:rtl/>
        </w:rPr>
        <w:t xml:space="preserve"> که نم</w:t>
      </w:r>
      <w:r>
        <w:rPr>
          <w:rFonts w:hint="cs"/>
          <w:rtl/>
        </w:rPr>
        <w:t>ی</w:t>
      </w:r>
      <w:r>
        <w:rPr>
          <w:rFonts w:hint="eastAsia"/>
          <w:rtl/>
        </w:rPr>
        <w:t>شناس</w:t>
      </w:r>
      <w:r>
        <w:rPr>
          <w:rFonts w:hint="cs"/>
          <w:rtl/>
        </w:rPr>
        <w:t>ی</w:t>
      </w:r>
      <w:r>
        <w:rPr>
          <w:rtl/>
        </w:rPr>
        <w:t xml:space="preserve"> احت</w:t>
      </w:r>
      <w:r>
        <w:rPr>
          <w:rFonts w:hint="cs"/>
          <w:rtl/>
        </w:rPr>
        <w:t>ی</w:t>
      </w:r>
      <w:r>
        <w:rPr>
          <w:rFonts w:hint="eastAsia"/>
          <w:rtl/>
        </w:rPr>
        <w:t>اج</w:t>
      </w:r>
      <w:r>
        <w:rPr>
          <w:rtl/>
        </w:rPr>
        <w:t xml:space="preserve"> دار</w:t>
      </w:r>
      <w:r>
        <w:rPr>
          <w:rFonts w:hint="cs"/>
          <w:rtl/>
        </w:rPr>
        <w:t>ی</w:t>
      </w:r>
      <w:r>
        <w:rPr>
          <w:rtl/>
        </w:rPr>
        <w:t>. احمق</w:t>
      </w:r>
      <w:r>
        <w:t xml:space="preserve">. </w:t>
      </w:r>
    </w:p>
    <w:p w14:paraId="2629157D" w14:textId="77777777" w:rsidR="00AF2C31" w:rsidRDefault="00AF2C31" w:rsidP="000A5953">
      <w:pPr>
        <w:rPr>
          <w:rtl/>
        </w:rPr>
      </w:pPr>
      <w:r>
        <w:rPr>
          <w:rFonts w:hint="eastAsia"/>
          <w:rtl/>
        </w:rPr>
        <w:t>ج</w:t>
      </w:r>
      <w:r>
        <w:rPr>
          <w:rFonts w:hint="cs"/>
          <w:rtl/>
        </w:rPr>
        <w:t>ی</w:t>
      </w:r>
      <w:r>
        <w:rPr>
          <w:rFonts w:hint="eastAsia"/>
          <w:rtl/>
        </w:rPr>
        <w:t>ک</w:t>
      </w:r>
      <w:r>
        <w:rPr>
          <w:rtl/>
        </w:rPr>
        <w:t>: من از ا</w:t>
      </w:r>
      <w:r>
        <w:rPr>
          <w:rFonts w:hint="cs"/>
          <w:rtl/>
        </w:rPr>
        <w:t>ی</w:t>
      </w:r>
      <w:r>
        <w:rPr>
          <w:rFonts w:hint="eastAsia"/>
          <w:rtl/>
        </w:rPr>
        <w:t>ن</w:t>
      </w:r>
      <w:r>
        <w:rPr>
          <w:rtl/>
        </w:rPr>
        <w:t xml:space="preserve"> به بعد </w:t>
      </w:r>
      <w:r>
        <w:rPr>
          <w:rFonts w:hint="cs"/>
          <w:rtl/>
        </w:rPr>
        <w:t>ی</w:t>
      </w:r>
      <w:r>
        <w:rPr>
          <w:rFonts w:hint="eastAsia"/>
          <w:rtl/>
        </w:rPr>
        <w:t>ک</w:t>
      </w:r>
      <w:r>
        <w:rPr>
          <w:rtl/>
        </w:rPr>
        <w:t xml:space="preserve"> پول س</w:t>
      </w:r>
      <w:r>
        <w:rPr>
          <w:rFonts w:hint="cs"/>
          <w:rtl/>
        </w:rPr>
        <w:t>ی</w:t>
      </w:r>
      <w:r>
        <w:rPr>
          <w:rFonts w:hint="eastAsia"/>
          <w:rtl/>
        </w:rPr>
        <w:t>اه</w:t>
      </w:r>
      <w:r>
        <w:rPr>
          <w:rtl/>
        </w:rPr>
        <w:t xml:space="preserve"> هم از سود ا</w:t>
      </w:r>
      <w:r>
        <w:rPr>
          <w:rFonts w:hint="cs"/>
          <w:rtl/>
        </w:rPr>
        <w:t>ی</w:t>
      </w:r>
      <w:r>
        <w:rPr>
          <w:rFonts w:hint="eastAsia"/>
          <w:rtl/>
        </w:rPr>
        <w:t>ن</w:t>
      </w:r>
      <w:r>
        <w:rPr>
          <w:rtl/>
        </w:rPr>
        <w:t xml:space="preserve"> سا</w:t>
      </w:r>
      <w:r>
        <w:rPr>
          <w:rFonts w:hint="cs"/>
          <w:rtl/>
        </w:rPr>
        <w:t>ی</w:t>
      </w:r>
      <w:r>
        <w:rPr>
          <w:rFonts w:hint="eastAsia"/>
          <w:rtl/>
        </w:rPr>
        <w:t>ت</w:t>
      </w:r>
      <w:r>
        <w:rPr>
          <w:rtl/>
        </w:rPr>
        <w:t xml:space="preserve"> رو نم</w:t>
      </w:r>
      <w:r>
        <w:rPr>
          <w:rFonts w:hint="cs"/>
          <w:rtl/>
        </w:rPr>
        <w:t>ی‌</w:t>
      </w:r>
      <w:r>
        <w:rPr>
          <w:rFonts w:hint="eastAsia"/>
          <w:rtl/>
        </w:rPr>
        <w:t>خوام</w:t>
      </w:r>
      <w:r>
        <w:rPr>
          <w:rtl/>
        </w:rPr>
        <w:t>. د</w:t>
      </w:r>
      <w:r>
        <w:rPr>
          <w:rFonts w:hint="cs"/>
          <w:rtl/>
        </w:rPr>
        <w:t>ی</w:t>
      </w:r>
      <w:r>
        <w:rPr>
          <w:rFonts w:hint="eastAsia"/>
          <w:rtl/>
        </w:rPr>
        <w:t>گه</w:t>
      </w:r>
      <w:r>
        <w:rPr>
          <w:rtl/>
        </w:rPr>
        <w:t xml:space="preserve"> هم ه</w:t>
      </w:r>
      <w:r>
        <w:rPr>
          <w:rFonts w:hint="cs"/>
          <w:rtl/>
        </w:rPr>
        <w:t>ی</w:t>
      </w:r>
      <w:r>
        <w:rPr>
          <w:rFonts w:hint="eastAsia"/>
          <w:rtl/>
        </w:rPr>
        <w:t>چ</w:t>
      </w:r>
      <w:r>
        <w:rPr>
          <w:rtl/>
        </w:rPr>
        <w:t xml:space="preserve"> کار</w:t>
      </w:r>
      <w:r>
        <w:rPr>
          <w:rFonts w:hint="cs"/>
          <w:rtl/>
        </w:rPr>
        <w:t>ی</w:t>
      </w:r>
      <w:r>
        <w:rPr>
          <w:rtl/>
        </w:rPr>
        <w:t xml:space="preserve"> باهاش ندارم. خودت م</w:t>
      </w:r>
      <w:r>
        <w:rPr>
          <w:rFonts w:hint="cs"/>
          <w:rtl/>
        </w:rPr>
        <w:t>ی</w:t>
      </w:r>
      <w:r>
        <w:rPr>
          <w:rFonts w:hint="eastAsia"/>
          <w:rtl/>
        </w:rPr>
        <w:t>دون</w:t>
      </w:r>
      <w:r>
        <w:rPr>
          <w:rFonts w:hint="cs"/>
          <w:rtl/>
        </w:rPr>
        <w:t>ی</w:t>
      </w:r>
      <w:r>
        <w:rPr>
          <w:rtl/>
        </w:rPr>
        <w:t xml:space="preserve"> و سا</w:t>
      </w:r>
      <w:r>
        <w:rPr>
          <w:rFonts w:hint="cs"/>
          <w:rtl/>
        </w:rPr>
        <w:t>ی</w:t>
      </w:r>
      <w:r>
        <w:rPr>
          <w:rFonts w:hint="eastAsia"/>
          <w:rtl/>
        </w:rPr>
        <w:t>تت</w:t>
      </w:r>
      <w:r>
        <w:rPr>
          <w:rtl/>
        </w:rPr>
        <w:t>. د</w:t>
      </w:r>
      <w:r>
        <w:rPr>
          <w:rFonts w:hint="cs"/>
          <w:rtl/>
        </w:rPr>
        <w:t>ی</w:t>
      </w:r>
      <w:r>
        <w:rPr>
          <w:rFonts w:hint="eastAsia"/>
          <w:rtl/>
        </w:rPr>
        <w:t>گه</w:t>
      </w:r>
      <w:r>
        <w:rPr>
          <w:rtl/>
        </w:rPr>
        <w:t xml:space="preserve"> با من حرف نم</w:t>
      </w:r>
      <w:r>
        <w:rPr>
          <w:rFonts w:hint="cs"/>
          <w:rtl/>
        </w:rPr>
        <w:t>ی</w:t>
      </w:r>
      <w:r>
        <w:rPr>
          <w:rFonts w:hint="eastAsia"/>
          <w:rtl/>
        </w:rPr>
        <w:t>زن</w:t>
      </w:r>
      <w:r>
        <w:rPr>
          <w:rFonts w:hint="cs"/>
          <w:rtl/>
        </w:rPr>
        <w:t>ی</w:t>
      </w:r>
      <w:r>
        <w:rPr>
          <w:rtl/>
        </w:rPr>
        <w:t xml:space="preserve"> مر</w:t>
      </w:r>
      <w:r>
        <w:rPr>
          <w:rFonts w:hint="cs"/>
          <w:rtl/>
        </w:rPr>
        <w:t>ی</w:t>
      </w:r>
      <w:r>
        <w:rPr>
          <w:rtl/>
        </w:rPr>
        <w:t>. د</w:t>
      </w:r>
      <w:r>
        <w:rPr>
          <w:rFonts w:hint="cs"/>
          <w:rtl/>
        </w:rPr>
        <w:t>ی</w:t>
      </w:r>
      <w:r>
        <w:rPr>
          <w:rFonts w:hint="eastAsia"/>
          <w:rtl/>
        </w:rPr>
        <w:t>گه</w:t>
      </w:r>
      <w:r>
        <w:rPr>
          <w:rtl/>
        </w:rPr>
        <w:t xml:space="preserve"> حت</w:t>
      </w:r>
      <w:r>
        <w:rPr>
          <w:rFonts w:hint="cs"/>
          <w:rtl/>
        </w:rPr>
        <w:t>ی</w:t>
      </w:r>
      <w:r>
        <w:rPr>
          <w:rtl/>
        </w:rPr>
        <w:t xml:space="preserve"> نم</w:t>
      </w:r>
      <w:r>
        <w:rPr>
          <w:rFonts w:hint="cs"/>
          <w:rtl/>
        </w:rPr>
        <w:t>ی‌</w:t>
      </w:r>
      <w:r>
        <w:rPr>
          <w:rFonts w:hint="eastAsia"/>
          <w:rtl/>
        </w:rPr>
        <w:t>خوام</w:t>
      </w:r>
      <w:r>
        <w:rPr>
          <w:rtl/>
        </w:rPr>
        <w:t xml:space="preserve"> ر</w:t>
      </w:r>
      <w:r>
        <w:rPr>
          <w:rFonts w:hint="cs"/>
          <w:rtl/>
        </w:rPr>
        <w:t>ی</w:t>
      </w:r>
      <w:r>
        <w:rPr>
          <w:rFonts w:hint="eastAsia"/>
          <w:rtl/>
        </w:rPr>
        <w:t>ختت</w:t>
      </w:r>
      <w:r>
        <w:rPr>
          <w:rtl/>
        </w:rPr>
        <w:t xml:space="preserve"> رو بب</w:t>
      </w:r>
      <w:r>
        <w:rPr>
          <w:rFonts w:hint="cs"/>
          <w:rtl/>
        </w:rPr>
        <w:t>ی</w:t>
      </w:r>
      <w:r>
        <w:rPr>
          <w:rFonts w:hint="eastAsia"/>
          <w:rtl/>
        </w:rPr>
        <w:t>نم</w:t>
      </w:r>
      <w:r>
        <w:rPr>
          <w:rtl/>
        </w:rPr>
        <w:t>. خدارو شکر که سال د</w:t>
      </w:r>
      <w:r>
        <w:rPr>
          <w:rFonts w:hint="cs"/>
          <w:rtl/>
        </w:rPr>
        <w:t>ی</w:t>
      </w:r>
      <w:r>
        <w:rPr>
          <w:rFonts w:hint="eastAsia"/>
          <w:rtl/>
        </w:rPr>
        <w:t>گه</w:t>
      </w:r>
      <w:r>
        <w:rPr>
          <w:rtl/>
        </w:rPr>
        <w:t xml:space="preserve"> از ا</w:t>
      </w:r>
      <w:r>
        <w:rPr>
          <w:rFonts w:hint="cs"/>
          <w:rtl/>
        </w:rPr>
        <w:t>ی</w:t>
      </w:r>
      <w:r>
        <w:rPr>
          <w:rFonts w:hint="eastAsia"/>
          <w:rtl/>
        </w:rPr>
        <w:t>ن</w:t>
      </w:r>
      <w:r>
        <w:rPr>
          <w:rtl/>
        </w:rPr>
        <w:t xml:space="preserve"> خراب شده م</w:t>
      </w:r>
      <w:r>
        <w:rPr>
          <w:rFonts w:hint="cs"/>
          <w:rtl/>
        </w:rPr>
        <w:t>ی</w:t>
      </w:r>
      <w:r>
        <w:rPr>
          <w:rFonts w:hint="eastAsia"/>
          <w:rtl/>
        </w:rPr>
        <w:t>رم</w:t>
      </w:r>
      <w:r>
        <w:t xml:space="preserve">. </w:t>
      </w:r>
    </w:p>
    <w:p w14:paraId="0DE8EE38" w14:textId="4DF6A848" w:rsidR="00C74087" w:rsidRDefault="00C74087" w:rsidP="000A5953">
      <w:pPr>
        <w:pStyle w:val="ListParagraph"/>
        <w:numPr>
          <w:ilvl w:val="0"/>
          <w:numId w:val="1"/>
        </w:numPr>
      </w:pPr>
      <w:r>
        <w:rPr>
          <w:rFonts w:hint="cs"/>
          <w:rtl/>
        </w:rPr>
        <w:t>مری: هرچی بدست اوردی رو مدیون همون سایتی.</w:t>
      </w:r>
    </w:p>
    <w:p w14:paraId="2070477F" w14:textId="71530B82" w:rsidR="00C74087" w:rsidRDefault="00C74087" w:rsidP="000A5953">
      <w:pPr>
        <w:pStyle w:val="ListParagraph"/>
        <w:numPr>
          <w:ilvl w:val="0"/>
          <w:numId w:val="1"/>
        </w:numPr>
      </w:pPr>
      <w:r>
        <w:rPr>
          <w:rFonts w:hint="cs"/>
          <w:rtl/>
        </w:rPr>
        <w:t xml:space="preserve">جیک با عصبانیت به سمت مری میرود. صورتش چند اینچ با صورت مری فاصله دارد مشتش را بالا آورده است ولی بعد مشتش را پایین میآورد. </w:t>
      </w:r>
    </w:p>
    <w:p w14:paraId="46C0BCCF" w14:textId="10FD51D5" w:rsidR="00C74087" w:rsidRDefault="00C74087" w:rsidP="000A5953">
      <w:pPr>
        <w:pStyle w:val="ListParagraph"/>
        <w:numPr>
          <w:ilvl w:val="0"/>
          <w:numId w:val="1"/>
        </w:numPr>
      </w:pPr>
      <w:r>
        <w:rPr>
          <w:rFonts w:hint="cs"/>
          <w:rtl/>
        </w:rPr>
        <w:t xml:space="preserve">من رو تهدید میکنی. </w:t>
      </w:r>
    </w:p>
    <w:p w14:paraId="63802E20" w14:textId="3C095B2A" w:rsidR="00C74087" w:rsidRDefault="00C74087" w:rsidP="000A5953">
      <w:pPr>
        <w:rPr>
          <w:rtl/>
        </w:rPr>
      </w:pPr>
      <w:r>
        <w:rPr>
          <w:rFonts w:hint="cs"/>
          <w:rtl/>
        </w:rPr>
        <w:t>مری این را گفت و با دست ضربه ایی را به گلوی جیک زد صدای داد و فریاد آنها همه را جمع کرده بود. جیک نمیتوانست نفس بکشد روی زمین افتاد و برای هوا تقلا میکرد.</w:t>
      </w:r>
    </w:p>
    <w:p w14:paraId="35B79B09" w14:textId="0CFC1E99" w:rsidR="00C74087" w:rsidRDefault="00C74087" w:rsidP="000A5953">
      <w:pPr>
        <w:rPr>
          <w:rtl/>
        </w:rPr>
      </w:pPr>
      <w:r>
        <w:rPr>
          <w:rFonts w:hint="cs"/>
          <w:rtl/>
        </w:rPr>
        <w:t xml:space="preserve">مری: دیگه برای من قلدر بازی در نیار. لهت میکنم فهمیدی. </w:t>
      </w:r>
    </w:p>
    <w:p w14:paraId="062ACEE0" w14:textId="25BCF196" w:rsidR="00C74087" w:rsidRDefault="00C74087" w:rsidP="000A5953">
      <w:pPr>
        <w:rPr>
          <w:rtl/>
        </w:rPr>
      </w:pPr>
      <w:r>
        <w:rPr>
          <w:rFonts w:hint="cs"/>
          <w:rtl/>
        </w:rPr>
        <w:t xml:space="preserve">جیک به علامت تایید سر تکان میدهد. </w:t>
      </w:r>
    </w:p>
    <w:p w14:paraId="1F2F7F49" w14:textId="0B39C4E5" w:rsidR="00C74087" w:rsidRDefault="00C74087" w:rsidP="000A5953">
      <w:pPr>
        <w:rPr>
          <w:rtl/>
        </w:rPr>
      </w:pPr>
      <w:r>
        <w:rPr>
          <w:rFonts w:hint="cs"/>
          <w:rtl/>
        </w:rPr>
        <w:t xml:space="preserve">لیلی که از همه به مری نزدیک تر بود خود را عقب کشید و از مری فاصله گرفت. </w:t>
      </w:r>
    </w:p>
    <w:p w14:paraId="2A96A19F" w14:textId="07E8D536" w:rsidR="00C74087" w:rsidRDefault="00C74087" w:rsidP="000A5953">
      <w:pPr>
        <w:rPr>
          <w:rtl/>
        </w:rPr>
      </w:pPr>
      <w:r>
        <w:rPr>
          <w:rFonts w:hint="cs"/>
          <w:rtl/>
        </w:rPr>
        <w:lastRenderedPageBreak/>
        <w:t>بچه ها به جیک کمک کردند که بلند شود.</w:t>
      </w:r>
    </w:p>
    <w:p w14:paraId="112A2EC2" w14:textId="77777777" w:rsidR="00AF2C31" w:rsidRDefault="00AF2C31" w:rsidP="000A5953">
      <w:pPr>
        <w:rPr>
          <w:rtl/>
        </w:rPr>
      </w:pPr>
      <w:r>
        <w:rPr>
          <w:rFonts w:hint="eastAsia"/>
          <w:rtl/>
        </w:rPr>
        <w:t>ج</w:t>
      </w:r>
      <w:r>
        <w:rPr>
          <w:rFonts w:hint="cs"/>
          <w:rtl/>
        </w:rPr>
        <w:t>ی</w:t>
      </w:r>
      <w:r>
        <w:rPr>
          <w:rFonts w:hint="eastAsia"/>
          <w:rtl/>
        </w:rPr>
        <w:t>ک</w:t>
      </w:r>
      <w:r>
        <w:rPr>
          <w:rtl/>
        </w:rPr>
        <w:t xml:space="preserve"> سوار ماش</w:t>
      </w:r>
      <w:r>
        <w:rPr>
          <w:rFonts w:hint="cs"/>
          <w:rtl/>
        </w:rPr>
        <w:t>ی</w:t>
      </w:r>
      <w:r>
        <w:rPr>
          <w:rFonts w:hint="eastAsia"/>
          <w:rtl/>
        </w:rPr>
        <w:t>ن</w:t>
      </w:r>
      <w:r>
        <w:rPr>
          <w:rtl/>
        </w:rPr>
        <w:t xml:space="preserve"> شد و به مدرسه رفت. بعد از مدرسه و باشگاه حوصله برگشتن به </w:t>
      </w:r>
      <w:r>
        <w:rPr>
          <w:rFonts w:hint="cs"/>
          <w:rtl/>
        </w:rPr>
        <w:t>ی</w:t>
      </w:r>
      <w:r>
        <w:rPr>
          <w:rFonts w:hint="eastAsia"/>
          <w:rtl/>
        </w:rPr>
        <w:t>ت</w:t>
      </w:r>
      <w:r>
        <w:rPr>
          <w:rFonts w:hint="cs"/>
          <w:rtl/>
        </w:rPr>
        <w:t>ی</w:t>
      </w:r>
      <w:r>
        <w:rPr>
          <w:rFonts w:hint="eastAsia"/>
          <w:rtl/>
        </w:rPr>
        <w:t>م</w:t>
      </w:r>
      <w:r>
        <w:rPr>
          <w:rtl/>
        </w:rPr>
        <w:t xml:space="preserve"> خانه را نداشت. مون</w:t>
      </w:r>
      <w:r>
        <w:rPr>
          <w:rFonts w:hint="cs"/>
          <w:rtl/>
        </w:rPr>
        <w:t>ی</w:t>
      </w:r>
      <w:r>
        <w:rPr>
          <w:rFonts w:hint="eastAsia"/>
          <w:rtl/>
        </w:rPr>
        <w:t>کا</w:t>
      </w:r>
      <w:r>
        <w:rPr>
          <w:rtl/>
        </w:rPr>
        <w:t xml:space="preserve"> چندبار به او زنگ زد ول</w:t>
      </w:r>
      <w:r>
        <w:rPr>
          <w:rFonts w:hint="cs"/>
          <w:rtl/>
        </w:rPr>
        <w:t>ی</w:t>
      </w:r>
      <w:r>
        <w:rPr>
          <w:rtl/>
        </w:rPr>
        <w:t xml:space="preserve"> حت</w:t>
      </w:r>
      <w:r>
        <w:rPr>
          <w:rFonts w:hint="cs"/>
          <w:rtl/>
        </w:rPr>
        <w:t>ی</w:t>
      </w:r>
      <w:r>
        <w:rPr>
          <w:rtl/>
        </w:rPr>
        <w:t xml:space="preserve"> جواب مون</w:t>
      </w:r>
      <w:r>
        <w:rPr>
          <w:rFonts w:hint="cs"/>
          <w:rtl/>
        </w:rPr>
        <w:t>ی</w:t>
      </w:r>
      <w:r>
        <w:rPr>
          <w:rFonts w:hint="eastAsia"/>
          <w:rtl/>
        </w:rPr>
        <w:t>کا</w:t>
      </w:r>
      <w:r>
        <w:rPr>
          <w:rtl/>
        </w:rPr>
        <w:t xml:space="preserve"> را هم نداد. در خ</w:t>
      </w:r>
      <w:r>
        <w:rPr>
          <w:rFonts w:hint="cs"/>
          <w:rtl/>
        </w:rPr>
        <w:t>ی</w:t>
      </w:r>
      <w:r>
        <w:rPr>
          <w:rFonts w:hint="eastAsia"/>
          <w:rtl/>
        </w:rPr>
        <w:t>ابان</w:t>
      </w:r>
      <w:r>
        <w:rPr>
          <w:rtl/>
        </w:rPr>
        <w:t xml:space="preserve"> ها ب</w:t>
      </w:r>
      <w:r>
        <w:rPr>
          <w:rFonts w:hint="cs"/>
          <w:rtl/>
        </w:rPr>
        <w:t>ی</w:t>
      </w:r>
      <w:r>
        <w:rPr>
          <w:rtl/>
        </w:rPr>
        <w:t xml:space="preserve"> مقصد دور م</w:t>
      </w:r>
      <w:r>
        <w:rPr>
          <w:rFonts w:hint="cs"/>
          <w:rtl/>
        </w:rPr>
        <w:t>ی</w:t>
      </w:r>
      <w:r>
        <w:rPr>
          <w:rFonts w:hint="eastAsia"/>
          <w:rtl/>
        </w:rPr>
        <w:t>زد</w:t>
      </w:r>
      <w:r>
        <w:rPr>
          <w:rtl/>
        </w:rPr>
        <w:t>. در خ</w:t>
      </w:r>
      <w:r>
        <w:rPr>
          <w:rFonts w:hint="cs"/>
          <w:rtl/>
        </w:rPr>
        <w:t>ی</w:t>
      </w:r>
      <w:r>
        <w:rPr>
          <w:rFonts w:hint="eastAsia"/>
          <w:rtl/>
        </w:rPr>
        <w:t>ابان</w:t>
      </w:r>
      <w:r>
        <w:rPr>
          <w:rtl/>
        </w:rPr>
        <w:t xml:space="preserve"> اصل</w:t>
      </w:r>
      <w:r>
        <w:rPr>
          <w:rFonts w:hint="cs"/>
          <w:rtl/>
        </w:rPr>
        <w:t>ی</w:t>
      </w:r>
      <w:r>
        <w:rPr>
          <w:rtl/>
        </w:rPr>
        <w:t xml:space="preserve"> با سرعت</w:t>
      </w:r>
      <w:r>
        <w:rPr>
          <w:rFonts w:hint="cs"/>
          <w:rtl/>
        </w:rPr>
        <w:t>ی</w:t>
      </w:r>
      <w:r>
        <w:rPr>
          <w:rtl/>
        </w:rPr>
        <w:t xml:space="preserve"> معمول</w:t>
      </w:r>
      <w:r>
        <w:rPr>
          <w:rFonts w:hint="cs"/>
          <w:rtl/>
        </w:rPr>
        <w:t>ی</w:t>
      </w:r>
      <w:r>
        <w:rPr>
          <w:rtl/>
        </w:rPr>
        <w:t xml:space="preserve"> رو به پا</w:t>
      </w:r>
      <w:r>
        <w:rPr>
          <w:rFonts w:hint="cs"/>
          <w:rtl/>
        </w:rPr>
        <w:t>یی</w:t>
      </w:r>
      <w:r>
        <w:rPr>
          <w:rFonts w:hint="eastAsia"/>
          <w:rtl/>
        </w:rPr>
        <w:t>ن</w:t>
      </w:r>
      <w:r>
        <w:rPr>
          <w:rtl/>
        </w:rPr>
        <w:t xml:space="preserve"> در حال حرکت بود به مر</w:t>
      </w:r>
      <w:r>
        <w:rPr>
          <w:rFonts w:hint="cs"/>
          <w:rtl/>
        </w:rPr>
        <w:t>ی</w:t>
      </w:r>
      <w:r>
        <w:rPr>
          <w:rtl/>
        </w:rPr>
        <w:t xml:space="preserve"> فکر م</w:t>
      </w:r>
      <w:r>
        <w:rPr>
          <w:rFonts w:hint="cs"/>
          <w:rtl/>
        </w:rPr>
        <w:t>ی‌</w:t>
      </w:r>
      <w:r>
        <w:rPr>
          <w:rFonts w:hint="eastAsia"/>
          <w:rtl/>
        </w:rPr>
        <w:t>کرد،</w:t>
      </w:r>
      <w:r>
        <w:rPr>
          <w:rtl/>
        </w:rPr>
        <w:t xml:space="preserve"> به آن جمله، مدام ز</w:t>
      </w:r>
      <w:r>
        <w:rPr>
          <w:rFonts w:hint="cs"/>
          <w:rtl/>
        </w:rPr>
        <w:t>ی</w:t>
      </w:r>
      <w:r>
        <w:rPr>
          <w:rFonts w:hint="eastAsia"/>
          <w:rtl/>
        </w:rPr>
        <w:t>ر</w:t>
      </w:r>
      <w:r>
        <w:rPr>
          <w:rtl/>
        </w:rPr>
        <w:t xml:space="preserve"> لب م</w:t>
      </w:r>
      <w:r>
        <w:rPr>
          <w:rFonts w:hint="cs"/>
          <w:rtl/>
        </w:rPr>
        <w:t>ی</w:t>
      </w:r>
      <w:r>
        <w:rPr>
          <w:rFonts w:hint="eastAsia"/>
          <w:rtl/>
        </w:rPr>
        <w:t>گفت</w:t>
      </w:r>
      <w:r>
        <w:rPr>
          <w:rtl/>
        </w:rPr>
        <w:t xml:space="preserve"> احمق چ</w:t>
      </w:r>
      <w:r>
        <w:rPr>
          <w:rFonts w:hint="cs"/>
          <w:rtl/>
        </w:rPr>
        <w:t>ی</w:t>
      </w:r>
      <w:r>
        <w:rPr>
          <w:rtl/>
        </w:rPr>
        <w:t xml:space="preserve"> فکر کرد که همچ</w:t>
      </w:r>
      <w:r>
        <w:rPr>
          <w:rFonts w:hint="cs"/>
          <w:rtl/>
        </w:rPr>
        <w:t>ی</w:t>
      </w:r>
      <w:r>
        <w:rPr>
          <w:rFonts w:hint="eastAsia"/>
          <w:rtl/>
        </w:rPr>
        <w:t>ن</w:t>
      </w:r>
      <w:r>
        <w:rPr>
          <w:rtl/>
        </w:rPr>
        <w:t xml:space="preserve"> کار</w:t>
      </w:r>
      <w:r>
        <w:rPr>
          <w:rFonts w:hint="cs"/>
          <w:rtl/>
        </w:rPr>
        <w:t>ی</w:t>
      </w:r>
      <w:r>
        <w:rPr>
          <w:rtl/>
        </w:rPr>
        <w:t xml:space="preserve"> کرد</w:t>
      </w:r>
      <w:r>
        <w:t xml:space="preserve">. </w:t>
      </w:r>
    </w:p>
    <w:p w14:paraId="1A5093DB" w14:textId="77777777" w:rsidR="00AF2C31" w:rsidRDefault="00AF2C31" w:rsidP="000A5953">
      <w:pPr>
        <w:rPr>
          <w:rtl/>
        </w:rPr>
      </w:pPr>
      <w:r>
        <w:rPr>
          <w:rFonts w:hint="eastAsia"/>
          <w:rtl/>
        </w:rPr>
        <w:t>ناگهان</w:t>
      </w:r>
      <w:r>
        <w:rPr>
          <w:rtl/>
        </w:rPr>
        <w:t xml:space="preserve"> ماش</w:t>
      </w:r>
      <w:r>
        <w:rPr>
          <w:rFonts w:hint="cs"/>
          <w:rtl/>
        </w:rPr>
        <w:t>ی</w:t>
      </w:r>
      <w:r>
        <w:rPr>
          <w:rFonts w:hint="eastAsia"/>
          <w:rtl/>
        </w:rPr>
        <w:t>ن</w:t>
      </w:r>
      <w:r>
        <w:rPr>
          <w:rFonts w:hint="cs"/>
          <w:rtl/>
        </w:rPr>
        <w:t>ی</w:t>
      </w:r>
      <w:r>
        <w:rPr>
          <w:rtl/>
        </w:rPr>
        <w:t xml:space="preserve"> از فرع</w:t>
      </w:r>
      <w:r>
        <w:rPr>
          <w:rFonts w:hint="cs"/>
          <w:rtl/>
        </w:rPr>
        <w:t>ی</w:t>
      </w:r>
      <w:r>
        <w:rPr>
          <w:rtl/>
        </w:rPr>
        <w:t xml:space="preserve"> به ماش</w:t>
      </w:r>
      <w:r>
        <w:rPr>
          <w:rFonts w:hint="cs"/>
          <w:rtl/>
        </w:rPr>
        <w:t>ی</w:t>
      </w:r>
      <w:r>
        <w:rPr>
          <w:rFonts w:hint="eastAsia"/>
          <w:rtl/>
        </w:rPr>
        <w:t>ن</w:t>
      </w:r>
      <w:r>
        <w:rPr>
          <w:rtl/>
        </w:rPr>
        <w:t xml:space="preserve"> او زد. ضربه چنان شد</w:t>
      </w:r>
      <w:r>
        <w:rPr>
          <w:rFonts w:hint="cs"/>
          <w:rtl/>
        </w:rPr>
        <w:t>ی</w:t>
      </w:r>
      <w:r>
        <w:rPr>
          <w:rFonts w:hint="eastAsia"/>
          <w:rtl/>
        </w:rPr>
        <w:t>د</w:t>
      </w:r>
      <w:r>
        <w:rPr>
          <w:rtl/>
        </w:rPr>
        <w:t xml:space="preserve"> بود. که ا</w:t>
      </w:r>
      <w:r>
        <w:rPr>
          <w:rFonts w:hint="cs"/>
          <w:rtl/>
        </w:rPr>
        <w:t>ی</w:t>
      </w:r>
      <w:r>
        <w:rPr>
          <w:rFonts w:hint="eastAsia"/>
          <w:rtl/>
        </w:rPr>
        <w:t>ربگ</w:t>
      </w:r>
      <w:r>
        <w:rPr>
          <w:rtl/>
        </w:rPr>
        <w:t xml:space="preserve"> ها</w:t>
      </w:r>
      <w:r>
        <w:rPr>
          <w:rFonts w:hint="cs"/>
          <w:rtl/>
        </w:rPr>
        <w:t>ی</w:t>
      </w:r>
      <w:r>
        <w:rPr>
          <w:rtl/>
        </w:rPr>
        <w:t xml:space="preserve"> ماش</w:t>
      </w:r>
      <w:r>
        <w:rPr>
          <w:rFonts w:hint="cs"/>
          <w:rtl/>
        </w:rPr>
        <w:t>ی</w:t>
      </w:r>
      <w:r>
        <w:rPr>
          <w:rFonts w:hint="eastAsia"/>
          <w:rtl/>
        </w:rPr>
        <w:t>ن</w:t>
      </w:r>
      <w:r>
        <w:rPr>
          <w:rtl/>
        </w:rPr>
        <w:t xml:space="preserve"> باز شد. پا</w:t>
      </w:r>
      <w:r>
        <w:rPr>
          <w:rFonts w:hint="cs"/>
          <w:rtl/>
        </w:rPr>
        <w:t>ی</w:t>
      </w:r>
      <w:r>
        <w:rPr>
          <w:rtl/>
        </w:rPr>
        <w:t xml:space="preserve"> چپش شکسته بود. دستش را به سمت ج</w:t>
      </w:r>
      <w:r>
        <w:rPr>
          <w:rFonts w:hint="cs"/>
          <w:rtl/>
        </w:rPr>
        <w:t>ی</w:t>
      </w:r>
      <w:r>
        <w:rPr>
          <w:rFonts w:hint="eastAsia"/>
          <w:rtl/>
        </w:rPr>
        <w:t>بش</w:t>
      </w:r>
      <w:r>
        <w:rPr>
          <w:rtl/>
        </w:rPr>
        <w:t xml:space="preserve"> برد و چاقو</w:t>
      </w:r>
      <w:r>
        <w:rPr>
          <w:rFonts w:hint="cs"/>
          <w:rtl/>
        </w:rPr>
        <w:t>یی</w:t>
      </w:r>
      <w:r>
        <w:rPr>
          <w:rtl/>
        </w:rPr>
        <w:t xml:space="preserve"> را از ج</w:t>
      </w:r>
      <w:r>
        <w:rPr>
          <w:rFonts w:hint="cs"/>
          <w:rtl/>
        </w:rPr>
        <w:t>ی</w:t>
      </w:r>
      <w:r>
        <w:rPr>
          <w:rFonts w:hint="eastAsia"/>
          <w:rtl/>
        </w:rPr>
        <w:t>بش</w:t>
      </w:r>
      <w:r>
        <w:rPr>
          <w:rtl/>
        </w:rPr>
        <w:t xml:space="preserve"> درآورد. ا</w:t>
      </w:r>
      <w:r>
        <w:rPr>
          <w:rFonts w:hint="cs"/>
          <w:rtl/>
        </w:rPr>
        <w:t>ی</w:t>
      </w:r>
      <w:r>
        <w:rPr>
          <w:rFonts w:hint="eastAsia"/>
          <w:rtl/>
        </w:rPr>
        <w:t>ربگ</w:t>
      </w:r>
      <w:r>
        <w:rPr>
          <w:rtl/>
        </w:rPr>
        <w:t xml:space="preserve"> و کمربند ا</w:t>
      </w:r>
      <w:r>
        <w:rPr>
          <w:rFonts w:hint="cs"/>
          <w:rtl/>
        </w:rPr>
        <w:t>ی</w:t>
      </w:r>
      <w:r>
        <w:rPr>
          <w:rFonts w:hint="eastAsia"/>
          <w:rtl/>
        </w:rPr>
        <w:t>من</w:t>
      </w:r>
      <w:r>
        <w:rPr>
          <w:rFonts w:hint="cs"/>
          <w:rtl/>
        </w:rPr>
        <w:t>ی</w:t>
      </w:r>
      <w:r>
        <w:rPr>
          <w:rtl/>
        </w:rPr>
        <w:t xml:space="preserve"> را با چاقو تکه تکه کرد. قفل فرمان را از ز</w:t>
      </w:r>
      <w:r>
        <w:rPr>
          <w:rFonts w:hint="cs"/>
          <w:rtl/>
        </w:rPr>
        <w:t>ی</w:t>
      </w:r>
      <w:r>
        <w:rPr>
          <w:rFonts w:hint="eastAsia"/>
          <w:rtl/>
        </w:rPr>
        <w:t>ر</w:t>
      </w:r>
      <w:r>
        <w:rPr>
          <w:rtl/>
        </w:rPr>
        <w:t xml:space="preserve"> پا</w:t>
      </w:r>
      <w:r>
        <w:rPr>
          <w:rFonts w:hint="cs"/>
          <w:rtl/>
        </w:rPr>
        <w:t>ی</w:t>
      </w:r>
      <w:r>
        <w:rPr>
          <w:rFonts w:hint="eastAsia"/>
          <w:rtl/>
        </w:rPr>
        <w:t>ش</w:t>
      </w:r>
      <w:r>
        <w:rPr>
          <w:rtl/>
        </w:rPr>
        <w:t xml:space="preserve"> برداشت. از سمت شاگرد خارج شد. </w:t>
      </w:r>
      <w:r>
        <w:rPr>
          <w:rFonts w:hint="eastAsia"/>
          <w:rtl/>
        </w:rPr>
        <w:t>به</w:t>
      </w:r>
      <w:r>
        <w:rPr>
          <w:rtl/>
        </w:rPr>
        <w:t xml:space="preserve"> سمت ماش</w:t>
      </w:r>
      <w:r>
        <w:rPr>
          <w:rFonts w:hint="cs"/>
          <w:rtl/>
        </w:rPr>
        <w:t>ی</w:t>
      </w:r>
      <w:r>
        <w:rPr>
          <w:rFonts w:hint="eastAsia"/>
          <w:rtl/>
        </w:rPr>
        <w:t>ن</w:t>
      </w:r>
      <w:r>
        <w:rPr>
          <w:rFonts w:hint="cs"/>
          <w:rtl/>
        </w:rPr>
        <w:t>ی</w:t>
      </w:r>
      <w:r>
        <w:rPr>
          <w:rtl/>
        </w:rPr>
        <w:t xml:space="preserve"> که به او زده بود حرکت کرد. به ش</w:t>
      </w:r>
      <w:r>
        <w:rPr>
          <w:rFonts w:hint="cs"/>
          <w:rtl/>
        </w:rPr>
        <w:t>ی</w:t>
      </w:r>
      <w:r>
        <w:rPr>
          <w:rFonts w:hint="eastAsia"/>
          <w:rtl/>
        </w:rPr>
        <w:t>شه</w:t>
      </w:r>
      <w:r>
        <w:rPr>
          <w:rtl/>
        </w:rPr>
        <w:t xml:space="preserve"> ماش</w:t>
      </w:r>
      <w:r>
        <w:rPr>
          <w:rFonts w:hint="cs"/>
          <w:rtl/>
        </w:rPr>
        <w:t>ی</w:t>
      </w:r>
      <w:r>
        <w:rPr>
          <w:rFonts w:hint="eastAsia"/>
          <w:rtl/>
        </w:rPr>
        <w:t>ن</w:t>
      </w:r>
      <w:r>
        <w:rPr>
          <w:rtl/>
        </w:rPr>
        <w:t xml:space="preserve"> زد. </w:t>
      </w:r>
      <w:r>
        <w:rPr>
          <w:rFonts w:hint="cs"/>
          <w:rtl/>
        </w:rPr>
        <w:t>ی</w:t>
      </w:r>
      <w:r>
        <w:rPr>
          <w:rFonts w:hint="eastAsia"/>
          <w:rtl/>
        </w:rPr>
        <w:t>ک</w:t>
      </w:r>
      <w:r>
        <w:rPr>
          <w:rtl/>
        </w:rPr>
        <w:t xml:space="preserve"> زن پشت ماش</w:t>
      </w:r>
      <w:r>
        <w:rPr>
          <w:rFonts w:hint="cs"/>
          <w:rtl/>
        </w:rPr>
        <w:t>ی</w:t>
      </w:r>
      <w:r>
        <w:rPr>
          <w:rFonts w:hint="eastAsia"/>
          <w:rtl/>
        </w:rPr>
        <w:t>ن</w:t>
      </w:r>
      <w:r>
        <w:rPr>
          <w:rtl/>
        </w:rPr>
        <w:t xml:space="preserve"> بود که صورتش خونالود بود</w:t>
      </w:r>
      <w:r>
        <w:t xml:space="preserve">. </w:t>
      </w:r>
    </w:p>
    <w:p w14:paraId="2045080F" w14:textId="77777777" w:rsidR="00AF2C31" w:rsidRDefault="00AF2C31" w:rsidP="000A5953">
      <w:pPr>
        <w:rPr>
          <w:rtl/>
        </w:rPr>
      </w:pPr>
      <w:r>
        <w:rPr>
          <w:rFonts w:hint="eastAsia"/>
          <w:rtl/>
        </w:rPr>
        <w:t>ج</w:t>
      </w:r>
      <w:r>
        <w:rPr>
          <w:rFonts w:hint="cs"/>
          <w:rtl/>
        </w:rPr>
        <w:t>ی</w:t>
      </w:r>
      <w:r>
        <w:rPr>
          <w:rFonts w:hint="eastAsia"/>
          <w:rtl/>
        </w:rPr>
        <w:t>ک</w:t>
      </w:r>
      <w:r>
        <w:rPr>
          <w:rtl/>
        </w:rPr>
        <w:t>: ب</w:t>
      </w:r>
      <w:r>
        <w:rPr>
          <w:rFonts w:hint="cs"/>
          <w:rtl/>
        </w:rPr>
        <w:t>ی</w:t>
      </w:r>
      <w:r>
        <w:rPr>
          <w:rFonts w:hint="eastAsia"/>
          <w:rtl/>
        </w:rPr>
        <w:t>ا</w:t>
      </w:r>
      <w:r>
        <w:rPr>
          <w:rtl/>
        </w:rPr>
        <w:t xml:space="preserve"> پا</w:t>
      </w:r>
      <w:r>
        <w:rPr>
          <w:rFonts w:hint="cs"/>
          <w:rtl/>
        </w:rPr>
        <w:t>یی</w:t>
      </w:r>
      <w:r>
        <w:rPr>
          <w:rFonts w:hint="eastAsia"/>
          <w:rtl/>
        </w:rPr>
        <w:t>ن</w:t>
      </w:r>
      <w:r>
        <w:rPr>
          <w:rtl/>
        </w:rPr>
        <w:t>. بلند فر</w:t>
      </w:r>
      <w:r>
        <w:rPr>
          <w:rFonts w:hint="cs"/>
          <w:rtl/>
        </w:rPr>
        <w:t>ی</w:t>
      </w:r>
      <w:r>
        <w:rPr>
          <w:rFonts w:hint="eastAsia"/>
          <w:rtl/>
        </w:rPr>
        <w:t>اد</w:t>
      </w:r>
      <w:r>
        <w:rPr>
          <w:rtl/>
        </w:rPr>
        <w:t xml:space="preserve"> زد ب</w:t>
      </w:r>
      <w:r>
        <w:rPr>
          <w:rFonts w:hint="cs"/>
          <w:rtl/>
        </w:rPr>
        <w:t>ی</w:t>
      </w:r>
      <w:r>
        <w:rPr>
          <w:rFonts w:hint="eastAsia"/>
          <w:rtl/>
        </w:rPr>
        <w:t>ا</w:t>
      </w:r>
      <w:r>
        <w:rPr>
          <w:rtl/>
        </w:rPr>
        <w:t xml:space="preserve"> پا</w:t>
      </w:r>
      <w:r>
        <w:rPr>
          <w:rFonts w:hint="cs"/>
          <w:rtl/>
        </w:rPr>
        <w:t>یی</w:t>
      </w:r>
      <w:r>
        <w:rPr>
          <w:rFonts w:hint="eastAsia"/>
          <w:rtl/>
        </w:rPr>
        <w:t>ن،</w:t>
      </w:r>
      <w:r>
        <w:rPr>
          <w:rtl/>
        </w:rPr>
        <w:t xml:space="preserve"> امروز روز آخر عمرته. هم</w:t>
      </w:r>
      <w:r>
        <w:rPr>
          <w:rFonts w:hint="cs"/>
          <w:rtl/>
        </w:rPr>
        <w:t>ی</w:t>
      </w:r>
      <w:r>
        <w:rPr>
          <w:rFonts w:hint="eastAsia"/>
          <w:rtl/>
        </w:rPr>
        <w:t>نجا</w:t>
      </w:r>
      <w:r>
        <w:rPr>
          <w:rtl/>
        </w:rPr>
        <w:t xml:space="preserve"> تو هم</w:t>
      </w:r>
      <w:r>
        <w:rPr>
          <w:rFonts w:hint="cs"/>
          <w:rtl/>
        </w:rPr>
        <w:t>ی</w:t>
      </w:r>
      <w:r>
        <w:rPr>
          <w:rFonts w:hint="eastAsia"/>
          <w:rtl/>
        </w:rPr>
        <w:t>ن</w:t>
      </w:r>
      <w:r>
        <w:rPr>
          <w:rtl/>
        </w:rPr>
        <w:t xml:space="preserve"> خ</w:t>
      </w:r>
      <w:r>
        <w:rPr>
          <w:rFonts w:hint="cs"/>
          <w:rtl/>
        </w:rPr>
        <w:t>ی</w:t>
      </w:r>
      <w:r>
        <w:rPr>
          <w:rFonts w:hint="eastAsia"/>
          <w:rtl/>
        </w:rPr>
        <w:t>ابون</w:t>
      </w:r>
      <w:r>
        <w:rPr>
          <w:rtl/>
        </w:rPr>
        <w:t xml:space="preserve"> خلاصت م</w:t>
      </w:r>
      <w:r>
        <w:rPr>
          <w:rFonts w:hint="cs"/>
          <w:rtl/>
        </w:rPr>
        <w:t>ی</w:t>
      </w:r>
      <w:r>
        <w:rPr>
          <w:rFonts w:hint="eastAsia"/>
          <w:rtl/>
        </w:rPr>
        <w:t>کنم</w:t>
      </w:r>
      <w:r>
        <w:t xml:space="preserve">. </w:t>
      </w:r>
    </w:p>
    <w:p w14:paraId="1352F694" w14:textId="77777777" w:rsidR="00AF2C31" w:rsidRDefault="00AF2C31" w:rsidP="000A5953">
      <w:pPr>
        <w:rPr>
          <w:rtl/>
        </w:rPr>
      </w:pPr>
      <w:r>
        <w:rPr>
          <w:rFonts w:hint="cs"/>
          <w:rtl/>
        </w:rPr>
        <w:t>ی</w:t>
      </w:r>
      <w:r>
        <w:rPr>
          <w:rFonts w:hint="eastAsia"/>
          <w:rtl/>
        </w:rPr>
        <w:t>ک</w:t>
      </w:r>
      <w:r>
        <w:rPr>
          <w:rtl/>
        </w:rPr>
        <w:t xml:space="preserve"> عابر به سمت ج</w:t>
      </w:r>
      <w:r>
        <w:rPr>
          <w:rFonts w:hint="cs"/>
          <w:rtl/>
        </w:rPr>
        <w:t>ی</w:t>
      </w:r>
      <w:r>
        <w:rPr>
          <w:rFonts w:hint="eastAsia"/>
          <w:rtl/>
        </w:rPr>
        <w:t>ک</w:t>
      </w:r>
      <w:r>
        <w:rPr>
          <w:rtl/>
        </w:rPr>
        <w:t xml:space="preserve"> آمد و گفت "اون مقصر بوده شما هم که چ</w:t>
      </w:r>
      <w:r>
        <w:rPr>
          <w:rFonts w:hint="cs"/>
          <w:rtl/>
        </w:rPr>
        <w:t>ی</w:t>
      </w:r>
      <w:r>
        <w:rPr>
          <w:rFonts w:hint="eastAsia"/>
          <w:rtl/>
        </w:rPr>
        <w:t>ز</w:t>
      </w:r>
      <w:r>
        <w:rPr>
          <w:rFonts w:hint="cs"/>
          <w:rtl/>
        </w:rPr>
        <w:t>ی</w:t>
      </w:r>
      <w:r>
        <w:rPr>
          <w:rFonts w:hint="eastAsia"/>
          <w:rtl/>
        </w:rPr>
        <w:t>ت</w:t>
      </w:r>
      <w:r>
        <w:rPr>
          <w:rtl/>
        </w:rPr>
        <w:t xml:space="preserve"> نشده</w:t>
      </w:r>
      <w:r>
        <w:t>. "</w:t>
      </w:r>
    </w:p>
    <w:p w14:paraId="70CA380C" w14:textId="77777777" w:rsidR="00AF2C31" w:rsidRDefault="00AF2C31" w:rsidP="000A5953">
      <w:pPr>
        <w:rPr>
          <w:rtl/>
        </w:rPr>
      </w:pPr>
      <w:r>
        <w:rPr>
          <w:rFonts w:hint="eastAsia"/>
          <w:rtl/>
        </w:rPr>
        <w:t>ج</w:t>
      </w:r>
      <w:r>
        <w:rPr>
          <w:rFonts w:hint="cs"/>
          <w:rtl/>
        </w:rPr>
        <w:t>ی</w:t>
      </w:r>
      <w:r>
        <w:rPr>
          <w:rFonts w:hint="eastAsia"/>
          <w:rtl/>
        </w:rPr>
        <w:t>ک</w:t>
      </w:r>
      <w:r>
        <w:rPr>
          <w:rtl/>
        </w:rPr>
        <w:t>:" چ</w:t>
      </w:r>
      <w:r>
        <w:rPr>
          <w:rFonts w:hint="cs"/>
          <w:rtl/>
        </w:rPr>
        <w:t>ی</w:t>
      </w:r>
      <w:r>
        <w:rPr>
          <w:rtl/>
        </w:rPr>
        <w:t xml:space="preserve"> گه خورد</w:t>
      </w:r>
      <w:r>
        <w:rPr>
          <w:rFonts w:hint="cs"/>
          <w:rtl/>
        </w:rPr>
        <w:t>ی</w:t>
      </w:r>
      <w:r>
        <w:rPr>
          <w:rtl/>
        </w:rPr>
        <w:t>. و با ضربه ا</w:t>
      </w:r>
      <w:r>
        <w:rPr>
          <w:rFonts w:hint="cs"/>
          <w:rtl/>
        </w:rPr>
        <w:t>یی</w:t>
      </w:r>
      <w:r>
        <w:rPr>
          <w:rtl/>
        </w:rPr>
        <w:t xml:space="preserve"> عابر را نقش زم</w:t>
      </w:r>
      <w:r>
        <w:rPr>
          <w:rFonts w:hint="cs"/>
          <w:rtl/>
        </w:rPr>
        <w:t>ی</w:t>
      </w:r>
      <w:r>
        <w:rPr>
          <w:rFonts w:hint="eastAsia"/>
          <w:rtl/>
        </w:rPr>
        <w:t>ن</w:t>
      </w:r>
      <w:r>
        <w:rPr>
          <w:rtl/>
        </w:rPr>
        <w:t xml:space="preserve"> م</w:t>
      </w:r>
      <w:r>
        <w:rPr>
          <w:rFonts w:hint="cs"/>
          <w:rtl/>
        </w:rPr>
        <w:t>ی‌</w:t>
      </w:r>
      <w:r>
        <w:rPr>
          <w:rFonts w:hint="eastAsia"/>
          <w:rtl/>
        </w:rPr>
        <w:t>کند</w:t>
      </w:r>
      <w:r>
        <w:rPr>
          <w:rtl/>
        </w:rPr>
        <w:t>. گم م</w:t>
      </w:r>
      <w:r>
        <w:rPr>
          <w:rFonts w:hint="cs"/>
          <w:rtl/>
        </w:rPr>
        <w:t>ی</w:t>
      </w:r>
      <w:r>
        <w:rPr>
          <w:rFonts w:hint="eastAsia"/>
          <w:rtl/>
        </w:rPr>
        <w:t>ش</w:t>
      </w:r>
      <w:r>
        <w:rPr>
          <w:rFonts w:hint="cs"/>
          <w:rtl/>
        </w:rPr>
        <w:t>ی</w:t>
      </w:r>
      <w:r>
        <w:rPr>
          <w:rtl/>
        </w:rPr>
        <w:t xml:space="preserve"> م</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تو رو جا</w:t>
      </w:r>
      <w:r>
        <w:rPr>
          <w:rFonts w:hint="cs"/>
          <w:rtl/>
        </w:rPr>
        <w:t>ی</w:t>
      </w:r>
      <w:r>
        <w:rPr>
          <w:rtl/>
        </w:rPr>
        <w:t xml:space="preserve"> ا</w:t>
      </w:r>
      <w:r>
        <w:rPr>
          <w:rFonts w:hint="cs"/>
          <w:rtl/>
        </w:rPr>
        <w:t>ی</w:t>
      </w:r>
      <w:r>
        <w:rPr>
          <w:rFonts w:hint="eastAsia"/>
          <w:rtl/>
        </w:rPr>
        <w:t>ن</w:t>
      </w:r>
      <w:r>
        <w:rPr>
          <w:rtl/>
        </w:rPr>
        <w:t xml:space="preserve"> زن</w:t>
      </w:r>
      <w:r>
        <w:rPr>
          <w:rFonts w:hint="cs"/>
          <w:rtl/>
        </w:rPr>
        <w:t>ی</w:t>
      </w:r>
      <w:r>
        <w:rPr>
          <w:rFonts w:hint="eastAsia"/>
          <w:rtl/>
        </w:rPr>
        <w:t>که</w:t>
      </w:r>
      <w:r>
        <w:rPr>
          <w:rtl/>
        </w:rPr>
        <w:t xml:space="preserve"> خلاص م</w:t>
      </w:r>
      <w:r>
        <w:rPr>
          <w:rFonts w:hint="cs"/>
          <w:rtl/>
        </w:rPr>
        <w:t>ی</w:t>
      </w:r>
      <w:r>
        <w:rPr>
          <w:rFonts w:hint="eastAsia"/>
          <w:rtl/>
        </w:rPr>
        <w:t>کنم</w:t>
      </w:r>
      <w:r>
        <w:t xml:space="preserve">". </w:t>
      </w:r>
    </w:p>
    <w:p w14:paraId="18D50B9D" w14:textId="77777777" w:rsidR="00AF2C31" w:rsidRDefault="00AF2C31" w:rsidP="000A5953">
      <w:pPr>
        <w:rPr>
          <w:rtl/>
        </w:rPr>
      </w:pPr>
      <w:r>
        <w:rPr>
          <w:rFonts w:hint="eastAsia"/>
          <w:rtl/>
        </w:rPr>
        <w:t>ج</w:t>
      </w:r>
      <w:r>
        <w:rPr>
          <w:rFonts w:hint="cs"/>
          <w:rtl/>
        </w:rPr>
        <w:t>ی</w:t>
      </w:r>
      <w:r>
        <w:rPr>
          <w:rFonts w:hint="eastAsia"/>
          <w:rtl/>
        </w:rPr>
        <w:t>ک</w:t>
      </w:r>
      <w:r>
        <w:rPr>
          <w:rtl/>
        </w:rPr>
        <w:t xml:space="preserve"> به ش</w:t>
      </w:r>
      <w:r>
        <w:rPr>
          <w:rFonts w:hint="cs"/>
          <w:rtl/>
        </w:rPr>
        <w:t>ی</w:t>
      </w:r>
      <w:r>
        <w:rPr>
          <w:rFonts w:hint="eastAsia"/>
          <w:rtl/>
        </w:rPr>
        <w:t>شه</w:t>
      </w:r>
      <w:r>
        <w:rPr>
          <w:rtl/>
        </w:rPr>
        <w:t xml:space="preserve"> م</w:t>
      </w:r>
      <w:r>
        <w:rPr>
          <w:rFonts w:hint="cs"/>
          <w:rtl/>
        </w:rPr>
        <w:t>ی</w:t>
      </w:r>
      <w:r>
        <w:rPr>
          <w:rFonts w:hint="eastAsia"/>
          <w:rtl/>
        </w:rPr>
        <w:t>کوبد</w:t>
      </w:r>
      <w:r>
        <w:rPr>
          <w:rtl/>
        </w:rPr>
        <w:t xml:space="preserve"> ب</w:t>
      </w:r>
      <w:r>
        <w:rPr>
          <w:rFonts w:hint="cs"/>
          <w:rtl/>
        </w:rPr>
        <w:t>ی</w:t>
      </w:r>
      <w:r>
        <w:rPr>
          <w:rFonts w:hint="eastAsia"/>
          <w:rtl/>
        </w:rPr>
        <w:t>ا</w:t>
      </w:r>
      <w:r>
        <w:rPr>
          <w:rtl/>
        </w:rPr>
        <w:t xml:space="preserve"> پا</w:t>
      </w:r>
      <w:r>
        <w:rPr>
          <w:rFonts w:hint="cs"/>
          <w:rtl/>
        </w:rPr>
        <w:t>یی</w:t>
      </w:r>
      <w:r>
        <w:rPr>
          <w:rFonts w:hint="eastAsia"/>
          <w:rtl/>
        </w:rPr>
        <w:t>ن</w:t>
      </w:r>
      <w:r>
        <w:t xml:space="preserve">. </w:t>
      </w:r>
    </w:p>
    <w:p w14:paraId="402B4533" w14:textId="3F2E82B6" w:rsidR="00AF2C31" w:rsidRDefault="00AF2C31" w:rsidP="000A5953">
      <w:pPr>
        <w:rPr>
          <w:rtl/>
        </w:rPr>
      </w:pPr>
      <w:r>
        <w:rPr>
          <w:rFonts w:hint="eastAsia"/>
          <w:rtl/>
        </w:rPr>
        <w:t>مردم</w:t>
      </w:r>
      <w:r>
        <w:rPr>
          <w:rtl/>
        </w:rPr>
        <w:t xml:space="preserve"> جرات نزد</w:t>
      </w:r>
      <w:r>
        <w:rPr>
          <w:rFonts w:hint="cs"/>
          <w:rtl/>
        </w:rPr>
        <w:t>ی</w:t>
      </w:r>
      <w:r>
        <w:rPr>
          <w:rFonts w:hint="eastAsia"/>
          <w:rtl/>
        </w:rPr>
        <w:t>ک</w:t>
      </w:r>
      <w:r>
        <w:rPr>
          <w:rtl/>
        </w:rPr>
        <w:t xml:space="preserve"> شدند ندارند. ج</w:t>
      </w:r>
      <w:r>
        <w:rPr>
          <w:rFonts w:hint="cs"/>
          <w:rtl/>
        </w:rPr>
        <w:t>ی</w:t>
      </w:r>
      <w:r>
        <w:rPr>
          <w:rFonts w:hint="eastAsia"/>
          <w:rtl/>
        </w:rPr>
        <w:t>ک</w:t>
      </w:r>
      <w:r>
        <w:rPr>
          <w:rtl/>
        </w:rPr>
        <w:t xml:space="preserve"> جوان است و پا</w:t>
      </w:r>
      <w:r>
        <w:rPr>
          <w:rFonts w:hint="cs"/>
          <w:rtl/>
        </w:rPr>
        <w:t>ی</w:t>
      </w:r>
      <w:r>
        <w:rPr>
          <w:rFonts w:hint="eastAsia"/>
          <w:rtl/>
        </w:rPr>
        <w:t>ش</w:t>
      </w:r>
      <w:r>
        <w:rPr>
          <w:rtl/>
        </w:rPr>
        <w:t xml:space="preserve"> در حال خونر</w:t>
      </w:r>
      <w:r>
        <w:rPr>
          <w:rFonts w:hint="cs"/>
          <w:rtl/>
        </w:rPr>
        <w:t>ی</w:t>
      </w:r>
      <w:r>
        <w:rPr>
          <w:rFonts w:hint="eastAsia"/>
          <w:rtl/>
        </w:rPr>
        <w:t>ز</w:t>
      </w:r>
      <w:r>
        <w:rPr>
          <w:rFonts w:hint="cs"/>
          <w:rtl/>
        </w:rPr>
        <w:t>ی</w:t>
      </w:r>
      <w:r>
        <w:rPr>
          <w:rtl/>
        </w:rPr>
        <w:t xml:space="preserve"> است ول</w:t>
      </w:r>
      <w:r>
        <w:rPr>
          <w:rFonts w:hint="cs"/>
          <w:rtl/>
        </w:rPr>
        <w:t>ی</w:t>
      </w:r>
      <w:r>
        <w:rPr>
          <w:rtl/>
        </w:rPr>
        <w:t xml:space="preserve"> با ا</w:t>
      </w:r>
      <w:r>
        <w:rPr>
          <w:rFonts w:hint="cs"/>
          <w:rtl/>
        </w:rPr>
        <w:t>ی</w:t>
      </w:r>
      <w:r>
        <w:rPr>
          <w:rFonts w:hint="eastAsia"/>
          <w:rtl/>
        </w:rPr>
        <w:t>ن</w:t>
      </w:r>
      <w:r>
        <w:rPr>
          <w:rtl/>
        </w:rPr>
        <w:t xml:space="preserve"> حال آنقدر عصبان</w:t>
      </w:r>
      <w:r>
        <w:rPr>
          <w:rFonts w:hint="cs"/>
          <w:rtl/>
        </w:rPr>
        <w:t>ی</w:t>
      </w:r>
      <w:r>
        <w:rPr>
          <w:rtl/>
        </w:rPr>
        <w:t xml:space="preserve"> است که کس</w:t>
      </w:r>
      <w:r>
        <w:rPr>
          <w:rFonts w:hint="cs"/>
          <w:rtl/>
        </w:rPr>
        <w:t>ی</w:t>
      </w:r>
      <w:r>
        <w:rPr>
          <w:rtl/>
        </w:rPr>
        <w:t xml:space="preserve"> جرآت نزد</w:t>
      </w:r>
      <w:r>
        <w:rPr>
          <w:rFonts w:hint="cs"/>
          <w:rtl/>
        </w:rPr>
        <w:t>ی</w:t>
      </w:r>
      <w:r>
        <w:rPr>
          <w:rFonts w:hint="eastAsia"/>
          <w:rtl/>
        </w:rPr>
        <w:t>ک</w:t>
      </w:r>
      <w:r>
        <w:rPr>
          <w:rtl/>
        </w:rPr>
        <w:t xml:space="preserve"> شدن ندارد. با د</w:t>
      </w:r>
      <w:r>
        <w:rPr>
          <w:rFonts w:hint="cs"/>
          <w:rtl/>
        </w:rPr>
        <w:t>ی</w:t>
      </w:r>
      <w:r>
        <w:rPr>
          <w:rFonts w:hint="eastAsia"/>
          <w:rtl/>
        </w:rPr>
        <w:t>دن</w:t>
      </w:r>
      <w:r>
        <w:rPr>
          <w:rtl/>
        </w:rPr>
        <w:t xml:space="preserve"> ضربه ا</w:t>
      </w:r>
      <w:r>
        <w:rPr>
          <w:rFonts w:hint="cs"/>
          <w:rtl/>
        </w:rPr>
        <w:t>یی</w:t>
      </w:r>
      <w:r>
        <w:rPr>
          <w:rtl/>
        </w:rPr>
        <w:t xml:space="preserve"> که به آن مرد زد</w:t>
      </w:r>
      <w:r w:rsidR="00707DAA">
        <w:rPr>
          <w:rFonts w:hint="cs"/>
          <w:rtl/>
        </w:rPr>
        <w:t>،</w:t>
      </w:r>
      <w:r>
        <w:rPr>
          <w:rtl/>
        </w:rPr>
        <w:t xml:space="preserve"> همه فهم</w:t>
      </w:r>
      <w:r>
        <w:rPr>
          <w:rFonts w:hint="cs"/>
          <w:rtl/>
        </w:rPr>
        <w:t>ی</w:t>
      </w:r>
      <w:r>
        <w:rPr>
          <w:rFonts w:hint="eastAsia"/>
          <w:rtl/>
        </w:rPr>
        <w:t>ده</w:t>
      </w:r>
      <w:r>
        <w:rPr>
          <w:rtl/>
        </w:rPr>
        <w:t xml:space="preserve"> اند که نزد</w:t>
      </w:r>
      <w:r>
        <w:rPr>
          <w:rFonts w:hint="cs"/>
          <w:rtl/>
        </w:rPr>
        <w:t>ی</w:t>
      </w:r>
      <w:r>
        <w:rPr>
          <w:rFonts w:hint="eastAsia"/>
          <w:rtl/>
        </w:rPr>
        <w:t>ک</w:t>
      </w:r>
      <w:r>
        <w:rPr>
          <w:rtl/>
        </w:rPr>
        <w:t xml:space="preserve"> شدن به او ب</w:t>
      </w:r>
      <w:r>
        <w:rPr>
          <w:rFonts w:hint="cs"/>
          <w:rtl/>
        </w:rPr>
        <w:t>ی</w:t>
      </w:r>
      <w:r>
        <w:rPr>
          <w:rtl/>
        </w:rPr>
        <w:t xml:space="preserve"> خطر ن</w:t>
      </w:r>
      <w:r>
        <w:rPr>
          <w:rFonts w:hint="cs"/>
          <w:rtl/>
        </w:rPr>
        <w:t>ی</w:t>
      </w:r>
      <w:r>
        <w:rPr>
          <w:rFonts w:hint="eastAsia"/>
          <w:rtl/>
        </w:rPr>
        <w:t>ست</w:t>
      </w:r>
      <w:r>
        <w:t xml:space="preserve">. </w:t>
      </w:r>
    </w:p>
    <w:p w14:paraId="570A9416" w14:textId="77777777" w:rsidR="00AF2C31" w:rsidRDefault="00AF2C31" w:rsidP="000A5953">
      <w:pPr>
        <w:rPr>
          <w:rtl/>
        </w:rPr>
      </w:pPr>
      <w:r>
        <w:rPr>
          <w:rFonts w:hint="eastAsia"/>
          <w:rtl/>
        </w:rPr>
        <w:lastRenderedPageBreak/>
        <w:t>ج</w:t>
      </w:r>
      <w:r>
        <w:rPr>
          <w:rFonts w:hint="cs"/>
          <w:rtl/>
        </w:rPr>
        <w:t>ی</w:t>
      </w:r>
      <w:r>
        <w:rPr>
          <w:rFonts w:hint="eastAsia"/>
          <w:rtl/>
        </w:rPr>
        <w:t>ک</w:t>
      </w:r>
      <w:r>
        <w:rPr>
          <w:rtl/>
        </w:rPr>
        <w:t xml:space="preserve"> کمربندش را باز م</w:t>
      </w:r>
      <w:r>
        <w:rPr>
          <w:rFonts w:hint="cs"/>
          <w:rtl/>
        </w:rPr>
        <w:t>ی‌</w:t>
      </w:r>
      <w:r>
        <w:rPr>
          <w:rFonts w:hint="eastAsia"/>
          <w:rtl/>
        </w:rPr>
        <w:t>کند</w:t>
      </w:r>
      <w:r>
        <w:rPr>
          <w:rtl/>
        </w:rPr>
        <w:t xml:space="preserve"> و به دور پا</w:t>
      </w:r>
      <w:r>
        <w:rPr>
          <w:rFonts w:hint="cs"/>
          <w:rtl/>
        </w:rPr>
        <w:t>ی</w:t>
      </w:r>
      <w:r>
        <w:rPr>
          <w:rFonts w:hint="eastAsia"/>
          <w:rtl/>
        </w:rPr>
        <w:t>ش</w:t>
      </w:r>
      <w:r>
        <w:rPr>
          <w:rtl/>
        </w:rPr>
        <w:t xml:space="preserve"> م</w:t>
      </w:r>
      <w:r>
        <w:rPr>
          <w:rFonts w:hint="cs"/>
          <w:rtl/>
        </w:rPr>
        <w:t>ی</w:t>
      </w:r>
      <w:r>
        <w:rPr>
          <w:rFonts w:hint="eastAsia"/>
          <w:rtl/>
        </w:rPr>
        <w:t>پ</w:t>
      </w:r>
      <w:r>
        <w:rPr>
          <w:rFonts w:hint="cs"/>
          <w:rtl/>
        </w:rPr>
        <w:t>ی</w:t>
      </w:r>
      <w:r>
        <w:rPr>
          <w:rFonts w:hint="eastAsia"/>
          <w:rtl/>
        </w:rPr>
        <w:t>چد</w:t>
      </w:r>
      <w:r>
        <w:rPr>
          <w:rtl/>
        </w:rPr>
        <w:t>. از درد صورتش سرخ م</w:t>
      </w:r>
      <w:r>
        <w:rPr>
          <w:rFonts w:hint="cs"/>
          <w:rtl/>
        </w:rPr>
        <w:t>ی</w:t>
      </w:r>
      <w:r>
        <w:rPr>
          <w:rFonts w:hint="eastAsia"/>
          <w:rtl/>
        </w:rPr>
        <w:t>شود</w:t>
      </w:r>
      <w:r>
        <w:rPr>
          <w:rtl/>
        </w:rPr>
        <w:t xml:space="preserve"> ول</w:t>
      </w:r>
      <w:r>
        <w:rPr>
          <w:rFonts w:hint="cs"/>
          <w:rtl/>
        </w:rPr>
        <w:t>ی</w:t>
      </w:r>
      <w:r>
        <w:rPr>
          <w:rtl/>
        </w:rPr>
        <w:t xml:space="preserve"> صدا</w:t>
      </w:r>
      <w:r>
        <w:rPr>
          <w:rFonts w:hint="cs"/>
          <w:rtl/>
        </w:rPr>
        <w:t>یی</w:t>
      </w:r>
      <w:r>
        <w:rPr>
          <w:rtl/>
        </w:rPr>
        <w:t xml:space="preserve"> از گلو</w:t>
      </w:r>
      <w:r>
        <w:rPr>
          <w:rFonts w:hint="cs"/>
          <w:rtl/>
        </w:rPr>
        <w:t>ی</w:t>
      </w:r>
      <w:r>
        <w:rPr>
          <w:rFonts w:hint="eastAsia"/>
          <w:rtl/>
        </w:rPr>
        <w:t>ش</w:t>
      </w:r>
      <w:r>
        <w:rPr>
          <w:rtl/>
        </w:rPr>
        <w:t xml:space="preserve"> خارج نم</w:t>
      </w:r>
      <w:r>
        <w:rPr>
          <w:rFonts w:hint="cs"/>
          <w:rtl/>
        </w:rPr>
        <w:t>ی</w:t>
      </w:r>
      <w:r>
        <w:rPr>
          <w:rtl/>
        </w:rPr>
        <w:t xml:space="preserve"> شود. با دو دست محکم به کاپوت ماش</w:t>
      </w:r>
      <w:r>
        <w:rPr>
          <w:rFonts w:hint="cs"/>
          <w:rtl/>
        </w:rPr>
        <w:t>ی</w:t>
      </w:r>
      <w:r>
        <w:rPr>
          <w:rFonts w:hint="eastAsia"/>
          <w:rtl/>
        </w:rPr>
        <w:t>ن</w:t>
      </w:r>
      <w:r>
        <w:rPr>
          <w:rtl/>
        </w:rPr>
        <w:t xml:space="preserve"> م</w:t>
      </w:r>
      <w:r>
        <w:rPr>
          <w:rFonts w:hint="cs"/>
          <w:rtl/>
        </w:rPr>
        <w:t>ی</w:t>
      </w:r>
      <w:r>
        <w:rPr>
          <w:rFonts w:hint="eastAsia"/>
          <w:rtl/>
        </w:rPr>
        <w:t>کوبد</w:t>
      </w:r>
      <w:r>
        <w:rPr>
          <w:rtl/>
        </w:rPr>
        <w:t>. کاپوت قر م</w:t>
      </w:r>
      <w:r>
        <w:rPr>
          <w:rFonts w:hint="cs"/>
          <w:rtl/>
        </w:rPr>
        <w:t>ی</w:t>
      </w:r>
      <w:r>
        <w:rPr>
          <w:rFonts w:hint="eastAsia"/>
          <w:rtl/>
        </w:rPr>
        <w:t>شود</w:t>
      </w:r>
      <w:r>
        <w:rPr>
          <w:rtl/>
        </w:rPr>
        <w:t>. دوباره و دوباره ضربه م</w:t>
      </w:r>
      <w:r>
        <w:rPr>
          <w:rFonts w:hint="cs"/>
          <w:rtl/>
        </w:rPr>
        <w:t>ی</w:t>
      </w:r>
      <w:r>
        <w:rPr>
          <w:rFonts w:hint="eastAsia"/>
          <w:rtl/>
        </w:rPr>
        <w:t>زدند</w:t>
      </w:r>
      <w:r>
        <w:rPr>
          <w:rtl/>
        </w:rPr>
        <w:t xml:space="preserve"> کاپوت ماش</w:t>
      </w:r>
      <w:r>
        <w:rPr>
          <w:rFonts w:hint="cs"/>
          <w:rtl/>
        </w:rPr>
        <w:t>ی</w:t>
      </w:r>
      <w:r>
        <w:rPr>
          <w:rFonts w:hint="eastAsia"/>
          <w:rtl/>
        </w:rPr>
        <w:t>ن</w:t>
      </w:r>
      <w:r>
        <w:rPr>
          <w:rtl/>
        </w:rPr>
        <w:t xml:space="preserve"> کاملاً از شکل افتاده و زهوارش در رفته است</w:t>
      </w:r>
      <w:r>
        <w:t xml:space="preserve">. </w:t>
      </w:r>
    </w:p>
    <w:p w14:paraId="4BDFF2AC" w14:textId="77777777" w:rsidR="00AF2C31" w:rsidRDefault="00AF2C31" w:rsidP="000A5953">
      <w:pPr>
        <w:rPr>
          <w:rtl/>
        </w:rPr>
      </w:pPr>
      <w:r>
        <w:rPr>
          <w:rFonts w:hint="eastAsia"/>
          <w:rtl/>
        </w:rPr>
        <w:t>زن</w:t>
      </w:r>
      <w:r>
        <w:rPr>
          <w:rtl/>
        </w:rPr>
        <w:t>: وحشت زده فقط تماشا م</w:t>
      </w:r>
      <w:r>
        <w:rPr>
          <w:rFonts w:hint="cs"/>
          <w:rtl/>
        </w:rPr>
        <w:t>ی‌</w:t>
      </w:r>
      <w:r>
        <w:rPr>
          <w:rFonts w:hint="eastAsia"/>
          <w:rtl/>
        </w:rPr>
        <w:t>کند</w:t>
      </w:r>
      <w:r>
        <w:rPr>
          <w:rtl/>
        </w:rPr>
        <w:t>. چند دق</w:t>
      </w:r>
      <w:r>
        <w:rPr>
          <w:rFonts w:hint="cs"/>
          <w:rtl/>
        </w:rPr>
        <w:t>ی</w:t>
      </w:r>
      <w:r>
        <w:rPr>
          <w:rFonts w:hint="eastAsia"/>
          <w:rtl/>
        </w:rPr>
        <w:t>قه</w:t>
      </w:r>
      <w:r>
        <w:rPr>
          <w:rtl/>
        </w:rPr>
        <w:t xml:space="preserve"> قبل داشت با موبا</w:t>
      </w:r>
      <w:r>
        <w:rPr>
          <w:rFonts w:hint="cs"/>
          <w:rtl/>
        </w:rPr>
        <w:t>ی</w:t>
      </w:r>
      <w:r>
        <w:rPr>
          <w:rFonts w:hint="eastAsia"/>
          <w:rtl/>
        </w:rPr>
        <w:t>لش</w:t>
      </w:r>
      <w:r>
        <w:rPr>
          <w:rtl/>
        </w:rPr>
        <w:t xml:space="preserve"> صحبت م</w:t>
      </w:r>
      <w:r>
        <w:rPr>
          <w:rFonts w:hint="cs"/>
          <w:rtl/>
        </w:rPr>
        <w:t>ی‌</w:t>
      </w:r>
      <w:r>
        <w:rPr>
          <w:rFonts w:hint="eastAsia"/>
          <w:rtl/>
        </w:rPr>
        <w:t>کرد</w:t>
      </w:r>
      <w:r>
        <w:rPr>
          <w:rtl/>
        </w:rPr>
        <w:t xml:space="preserve"> و حالا فقط تماشا م</w:t>
      </w:r>
      <w:r>
        <w:rPr>
          <w:rFonts w:hint="cs"/>
          <w:rtl/>
        </w:rPr>
        <w:t>ی‌</w:t>
      </w:r>
      <w:r>
        <w:rPr>
          <w:rFonts w:hint="eastAsia"/>
          <w:rtl/>
        </w:rPr>
        <w:t>کرد</w:t>
      </w:r>
      <w:r>
        <w:t xml:space="preserve">. </w:t>
      </w:r>
    </w:p>
    <w:p w14:paraId="696D92CA" w14:textId="7659639E" w:rsidR="00AF2C31" w:rsidRDefault="00AF2C31" w:rsidP="000A5953">
      <w:pPr>
        <w:rPr>
          <w:rtl/>
        </w:rPr>
      </w:pPr>
      <w:r>
        <w:rPr>
          <w:rFonts w:hint="eastAsia"/>
          <w:rtl/>
        </w:rPr>
        <w:t>ج</w:t>
      </w:r>
      <w:r>
        <w:rPr>
          <w:rFonts w:hint="cs"/>
          <w:rtl/>
        </w:rPr>
        <w:t>ی</w:t>
      </w:r>
      <w:r>
        <w:rPr>
          <w:rFonts w:hint="eastAsia"/>
          <w:rtl/>
        </w:rPr>
        <w:t>ک</w:t>
      </w:r>
      <w:r>
        <w:rPr>
          <w:rtl/>
        </w:rPr>
        <w:t>: ب</w:t>
      </w:r>
      <w:r>
        <w:rPr>
          <w:rFonts w:hint="cs"/>
          <w:rtl/>
        </w:rPr>
        <w:t>ی</w:t>
      </w:r>
      <w:r>
        <w:rPr>
          <w:rFonts w:hint="eastAsia"/>
          <w:rtl/>
        </w:rPr>
        <w:t>ا</w:t>
      </w:r>
      <w:r>
        <w:rPr>
          <w:rtl/>
        </w:rPr>
        <w:t xml:space="preserve"> پا</w:t>
      </w:r>
      <w:r>
        <w:rPr>
          <w:rFonts w:hint="cs"/>
          <w:rtl/>
        </w:rPr>
        <w:t>یی</w:t>
      </w:r>
      <w:r>
        <w:rPr>
          <w:rFonts w:hint="eastAsia"/>
          <w:rtl/>
        </w:rPr>
        <w:t>ن</w:t>
      </w:r>
      <w:r>
        <w:rPr>
          <w:rtl/>
        </w:rPr>
        <w:t>. من م</w:t>
      </w:r>
      <w:r>
        <w:rPr>
          <w:rFonts w:hint="cs"/>
          <w:rtl/>
        </w:rPr>
        <w:t>ی</w:t>
      </w:r>
      <w:r>
        <w:rPr>
          <w:rFonts w:hint="eastAsia"/>
          <w:rtl/>
        </w:rPr>
        <w:t>ارمت</w:t>
      </w:r>
      <w:r>
        <w:rPr>
          <w:rtl/>
        </w:rPr>
        <w:t xml:space="preserve"> پا</w:t>
      </w:r>
      <w:r>
        <w:rPr>
          <w:rFonts w:hint="cs"/>
          <w:rtl/>
        </w:rPr>
        <w:t>یی</w:t>
      </w:r>
      <w:r>
        <w:rPr>
          <w:rFonts w:hint="eastAsia"/>
          <w:rtl/>
        </w:rPr>
        <w:t>ن</w:t>
      </w:r>
      <w:r>
        <w:rPr>
          <w:rtl/>
        </w:rPr>
        <w:t xml:space="preserve"> هم</w:t>
      </w:r>
      <w:r>
        <w:rPr>
          <w:rFonts w:hint="cs"/>
          <w:rtl/>
        </w:rPr>
        <w:t>ی</w:t>
      </w:r>
      <w:r>
        <w:rPr>
          <w:rFonts w:hint="eastAsia"/>
          <w:rtl/>
        </w:rPr>
        <w:t>نجا</w:t>
      </w:r>
      <w:r>
        <w:rPr>
          <w:rtl/>
        </w:rPr>
        <w:t xml:space="preserve"> خلاصت م</w:t>
      </w:r>
      <w:r>
        <w:rPr>
          <w:rFonts w:hint="cs"/>
          <w:rtl/>
        </w:rPr>
        <w:t>ی</w:t>
      </w:r>
      <w:r>
        <w:rPr>
          <w:rFonts w:hint="eastAsia"/>
          <w:rtl/>
        </w:rPr>
        <w:t>کنم</w:t>
      </w:r>
      <w:r>
        <w:rPr>
          <w:rtl/>
        </w:rPr>
        <w:t>. بب</w:t>
      </w:r>
      <w:r>
        <w:rPr>
          <w:rFonts w:hint="cs"/>
          <w:rtl/>
        </w:rPr>
        <w:t>ی</w:t>
      </w:r>
      <w:r>
        <w:rPr>
          <w:rFonts w:hint="eastAsia"/>
          <w:rtl/>
        </w:rPr>
        <w:t>ن</w:t>
      </w:r>
      <w:r>
        <w:rPr>
          <w:rtl/>
        </w:rPr>
        <w:t xml:space="preserve"> از دست من نم</w:t>
      </w:r>
      <w:r>
        <w:rPr>
          <w:rFonts w:hint="cs"/>
          <w:rtl/>
        </w:rPr>
        <w:t>ی</w:t>
      </w:r>
      <w:r>
        <w:rPr>
          <w:rFonts w:hint="eastAsia"/>
          <w:rtl/>
        </w:rPr>
        <w:t>تون</w:t>
      </w:r>
      <w:r>
        <w:rPr>
          <w:rFonts w:hint="cs"/>
          <w:rtl/>
        </w:rPr>
        <w:t>ی</w:t>
      </w:r>
      <w:r>
        <w:rPr>
          <w:rtl/>
        </w:rPr>
        <w:t xml:space="preserve"> در بر</w:t>
      </w:r>
      <w:r>
        <w:rPr>
          <w:rFonts w:hint="cs"/>
          <w:rtl/>
        </w:rPr>
        <w:t>ی</w:t>
      </w:r>
      <w:r>
        <w:rPr>
          <w:rtl/>
        </w:rPr>
        <w:t xml:space="preserve">. </w:t>
      </w:r>
      <w:r>
        <w:rPr>
          <w:rFonts w:hint="cs"/>
          <w:rtl/>
        </w:rPr>
        <w:t>ی</w:t>
      </w:r>
      <w:r>
        <w:rPr>
          <w:rFonts w:hint="eastAsia"/>
          <w:rtl/>
        </w:rPr>
        <w:t>ه</w:t>
      </w:r>
      <w:r>
        <w:rPr>
          <w:rtl/>
        </w:rPr>
        <w:t xml:space="preserve"> غلط</w:t>
      </w:r>
      <w:r>
        <w:rPr>
          <w:rFonts w:hint="cs"/>
          <w:rtl/>
        </w:rPr>
        <w:t>ی</w:t>
      </w:r>
      <w:r>
        <w:rPr>
          <w:rtl/>
        </w:rPr>
        <w:t xml:space="preserve"> کرد</w:t>
      </w:r>
      <w:r>
        <w:rPr>
          <w:rFonts w:hint="cs"/>
          <w:rtl/>
        </w:rPr>
        <w:t>ی</w:t>
      </w:r>
      <w:r>
        <w:rPr>
          <w:rtl/>
        </w:rPr>
        <w:t xml:space="preserve"> تاوانش رو م</w:t>
      </w:r>
      <w:r>
        <w:rPr>
          <w:rFonts w:hint="cs"/>
          <w:rtl/>
        </w:rPr>
        <w:t>ی</w:t>
      </w:r>
      <w:r>
        <w:rPr>
          <w:rFonts w:hint="eastAsia"/>
          <w:rtl/>
        </w:rPr>
        <w:t>د</w:t>
      </w:r>
      <w:r>
        <w:rPr>
          <w:rFonts w:hint="cs"/>
          <w:rtl/>
        </w:rPr>
        <w:t>ی</w:t>
      </w:r>
      <w:r>
        <w:rPr>
          <w:rtl/>
        </w:rPr>
        <w:t>. م</w:t>
      </w:r>
      <w:r>
        <w:rPr>
          <w:rFonts w:hint="cs"/>
          <w:rtl/>
        </w:rPr>
        <w:t>ی</w:t>
      </w:r>
      <w:r>
        <w:rPr>
          <w:rFonts w:hint="eastAsia"/>
          <w:rtl/>
        </w:rPr>
        <w:t>ر</w:t>
      </w:r>
      <w:r>
        <w:rPr>
          <w:rFonts w:hint="cs"/>
          <w:rtl/>
        </w:rPr>
        <w:t>ی</w:t>
      </w:r>
      <w:r>
        <w:rPr>
          <w:rtl/>
        </w:rPr>
        <w:t xml:space="preserve"> س</w:t>
      </w:r>
      <w:r>
        <w:rPr>
          <w:rFonts w:hint="cs"/>
          <w:rtl/>
        </w:rPr>
        <w:t>ی</w:t>
      </w:r>
      <w:r>
        <w:rPr>
          <w:rFonts w:hint="eastAsia"/>
          <w:rtl/>
        </w:rPr>
        <w:t>نه</w:t>
      </w:r>
      <w:r>
        <w:rPr>
          <w:rtl/>
        </w:rPr>
        <w:t xml:space="preserve"> قبرستون خلاص. قفل فرمان را به زن نشان م</w:t>
      </w:r>
      <w:r>
        <w:rPr>
          <w:rFonts w:hint="cs"/>
          <w:rtl/>
        </w:rPr>
        <w:t>ی</w:t>
      </w:r>
      <w:r>
        <w:rPr>
          <w:rFonts w:hint="eastAsia"/>
          <w:rtl/>
        </w:rPr>
        <w:t>دهد</w:t>
      </w:r>
      <w:r>
        <w:rPr>
          <w:rtl/>
        </w:rPr>
        <w:t>. بشکنم ش</w:t>
      </w:r>
      <w:r>
        <w:rPr>
          <w:rFonts w:hint="cs"/>
          <w:rtl/>
        </w:rPr>
        <w:t>ی</w:t>
      </w:r>
      <w:r>
        <w:rPr>
          <w:rFonts w:hint="eastAsia"/>
          <w:rtl/>
        </w:rPr>
        <w:t>شه</w:t>
      </w:r>
      <w:r>
        <w:rPr>
          <w:rtl/>
        </w:rPr>
        <w:t xml:space="preserve"> رو؟ بِکِشَمت ب</w:t>
      </w:r>
      <w:r>
        <w:rPr>
          <w:rFonts w:hint="cs"/>
          <w:rtl/>
        </w:rPr>
        <w:t>ی</w:t>
      </w:r>
      <w:r>
        <w:rPr>
          <w:rFonts w:hint="eastAsia"/>
          <w:rtl/>
        </w:rPr>
        <w:t>رون</w:t>
      </w:r>
      <w:r>
        <w:rPr>
          <w:rtl/>
        </w:rPr>
        <w:t xml:space="preserve"> </w:t>
      </w:r>
      <w:r>
        <w:rPr>
          <w:rFonts w:hint="cs"/>
          <w:rtl/>
        </w:rPr>
        <w:t>ی</w:t>
      </w:r>
      <w:r>
        <w:rPr>
          <w:rFonts w:hint="eastAsia"/>
          <w:rtl/>
        </w:rPr>
        <w:t>ا</w:t>
      </w:r>
      <w:r>
        <w:rPr>
          <w:rtl/>
        </w:rPr>
        <w:t xml:space="preserve"> خودت ع</w:t>
      </w:r>
      <w:r>
        <w:rPr>
          <w:rFonts w:hint="cs"/>
          <w:rtl/>
        </w:rPr>
        <w:t>ی</w:t>
      </w:r>
      <w:r>
        <w:rPr>
          <w:rFonts w:hint="eastAsia"/>
          <w:rtl/>
        </w:rPr>
        <w:t>ن</w:t>
      </w:r>
      <w:r>
        <w:rPr>
          <w:rtl/>
        </w:rPr>
        <w:t xml:space="preserve"> بچه آدم م</w:t>
      </w:r>
      <w:r>
        <w:rPr>
          <w:rFonts w:hint="cs"/>
          <w:rtl/>
        </w:rPr>
        <w:t>ی</w:t>
      </w:r>
      <w:r>
        <w:rPr>
          <w:rFonts w:hint="eastAsia"/>
          <w:rtl/>
        </w:rPr>
        <w:t>ا</w:t>
      </w:r>
      <w:r>
        <w:rPr>
          <w:rFonts w:hint="cs"/>
          <w:rtl/>
        </w:rPr>
        <w:t>یی</w:t>
      </w:r>
      <w:r>
        <w:rPr>
          <w:rtl/>
        </w:rPr>
        <w:t xml:space="preserve"> ب</w:t>
      </w:r>
      <w:r>
        <w:rPr>
          <w:rFonts w:hint="cs"/>
          <w:rtl/>
        </w:rPr>
        <w:t>ی</w:t>
      </w:r>
      <w:r>
        <w:rPr>
          <w:rFonts w:hint="eastAsia"/>
          <w:rtl/>
        </w:rPr>
        <w:t>رون؟</w:t>
      </w:r>
      <w:r>
        <w:rPr>
          <w:rtl/>
        </w:rPr>
        <w:t xml:space="preserve"> بب</w:t>
      </w:r>
      <w:r>
        <w:rPr>
          <w:rFonts w:hint="cs"/>
          <w:rtl/>
        </w:rPr>
        <w:t>ی</w:t>
      </w:r>
      <w:r>
        <w:rPr>
          <w:rFonts w:hint="eastAsia"/>
          <w:rtl/>
        </w:rPr>
        <w:t>ن</w:t>
      </w:r>
      <w:r>
        <w:rPr>
          <w:rtl/>
        </w:rPr>
        <w:t xml:space="preserve"> تو از اون ماش</w:t>
      </w:r>
      <w:r>
        <w:rPr>
          <w:rFonts w:hint="cs"/>
          <w:rtl/>
        </w:rPr>
        <w:t>ی</w:t>
      </w:r>
      <w:r>
        <w:rPr>
          <w:rFonts w:hint="eastAsia"/>
          <w:rtl/>
        </w:rPr>
        <w:t>ن</w:t>
      </w:r>
      <w:r>
        <w:rPr>
          <w:rtl/>
        </w:rPr>
        <w:t xml:space="preserve"> م</w:t>
      </w:r>
      <w:r>
        <w:rPr>
          <w:rFonts w:hint="cs"/>
          <w:rtl/>
        </w:rPr>
        <w:t>ی</w:t>
      </w:r>
      <w:r>
        <w:rPr>
          <w:rFonts w:hint="eastAsia"/>
          <w:rtl/>
        </w:rPr>
        <w:t>ا</w:t>
      </w:r>
      <w:r>
        <w:rPr>
          <w:rFonts w:hint="cs"/>
          <w:rtl/>
        </w:rPr>
        <w:t>یی</w:t>
      </w:r>
      <w:r>
        <w:rPr>
          <w:rtl/>
        </w:rPr>
        <w:t xml:space="preserve"> ب</w:t>
      </w:r>
      <w:r>
        <w:rPr>
          <w:rFonts w:hint="cs"/>
          <w:rtl/>
        </w:rPr>
        <w:t>ی</w:t>
      </w:r>
      <w:r>
        <w:rPr>
          <w:rFonts w:hint="eastAsia"/>
          <w:rtl/>
        </w:rPr>
        <w:t>رون</w:t>
      </w:r>
      <w:r>
        <w:rPr>
          <w:rtl/>
        </w:rPr>
        <w:t xml:space="preserve"> چه جور</w:t>
      </w:r>
      <w:r>
        <w:rPr>
          <w:rFonts w:hint="cs"/>
          <w:rtl/>
        </w:rPr>
        <w:t>ی</w:t>
      </w:r>
      <w:r>
        <w:rPr>
          <w:rFonts w:hint="eastAsia"/>
          <w:rtl/>
        </w:rPr>
        <w:t>ش</w:t>
      </w:r>
      <w:r>
        <w:rPr>
          <w:rtl/>
        </w:rPr>
        <w:t xml:space="preserve"> به خودت مربوطه ول</w:t>
      </w:r>
      <w:r>
        <w:rPr>
          <w:rFonts w:hint="cs"/>
          <w:rtl/>
        </w:rPr>
        <w:t>ی</w:t>
      </w:r>
      <w:r>
        <w:rPr>
          <w:rtl/>
        </w:rPr>
        <w:t xml:space="preserve"> م</w:t>
      </w:r>
      <w:r>
        <w:rPr>
          <w:rFonts w:hint="cs"/>
          <w:rtl/>
        </w:rPr>
        <w:t>ی</w:t>
      </w:r>
      <w:r>
        <w:rPr>
          <w:rFonts w:hint="eastAsia"/>
          <w:rtl/>
        </w:rPr>
        <w:t>ا</w:t>
      </w:r>
      <w:r>
        <w:rPr>
          <w:rFonts w:hint="cs"/>
          <w:rtl/>
        </w:rPr>
        <w:t>یی</w:t>
      </w:r>
      <w:r>
        <w:rPr>
          <w:rtl/>
        </w:rPr>
        <w:t xml:space="preserve"> ب</w:t>
      </w:r>
      <w:r>
        <w:rPr>
          <w:rFonts w:hint="cs"/>
          <w:rtl/>
        </w:rPr>
        <w:t>ی</w:t>
      </w:r>
      <w:r>
        <w:rPr>
          <w:rFonts w:hint="eastAsia"/>
          <w:rtl/>
        </w:rPr>
        <w:t>رون</w:t>
      </w:r>
      <w:r>
        <w:t xml:space="preserve">. </w:t>
      </w:r>
    </w:p>
    <w:p w14:paraId="2BA53536" w14:textId="77777777" w:rsidR="00AF2C31" w:rsidRDefault="00AF2C31" w:rsidP="000A5953">
      <w:pPr>
        <w:rPr>
          <w:rtl/>
        </w:rPr>
      </w:pPr>
      <w:r>
        <w:rPr>
          <w:rFonts w:hint="eastAsia"/>
          <w:rtl/>
        </w:rPr>
        <w:t>زن</w:t>
      </w:r>
      <w:r>
        <w:rPr>
          <w:rtl/>
        </w:rPr>
        <w:t xml:space="preserve"> از داخل ماش</w:t>
      </w:r>
      <w:r>
        <w:rPr>
          <w:rFonts w:hint="cs"/>
          <w:rtl/>
        </w:rPr>
        <w:t>ی</w:t>
      </w:r>
      <w:r>
        <w:rPr>
          <w:rFonts w:hint="eastAsia"/>
          <w:rtl/>
        </w:rPr>
        <w:t>ن</w:t>
      </w:r>
      <w:r>
        <w:rPr>
          <w:rtl/>
        </w:rPr>
        <w:t>: تصادف شده چرا ا</w:t>
      </w:r>
      <w:r>
        <w:rPr>
          <w:rFonts w:hint="cs"/>
          <w:rtl/>
        </w:rPr>
        <w:t>ی</w:t>
      </w:r>
      <w:r>
        <w:rPr>
          <w:rFonts w:hint="eastAsia"/>
          <w:rtl/>
        </w:rPr>
        <w:t>نجور</w:t>
      </w:r>
      <w:r>
        <w:rPr>
          <w:rFonts w:hint="cs"/>
          <w:rtl/>
        </w:rPr>
        <w:t>ی</w:t>
      </w:r>
      <w:r>
        <w:rPr>
          <w:rtl/>
        </w:rPr>
        <w:t xml:space="preserve"> م</w:t>
      </w:r>
      <w:r>
        <w:rPr>
          <w:rFonts w:hint="cs"/>
          <w:rtl/>
        </w:rPr>
        <w:t>ی</w:t>
      </w:r>
      <w:r>
        <w:rPr>
          <w:rFonts w:hint="eastAsia"/>
          <w:rtl/>
        </w:rPr>
        <w:t>کن</w:t>
      </w:r>
      <w:r>
        <w:rPr>
          <w:rFonts w:hint="cs"/>
          <w:rtl/>
        </w:rPr>
        <w:t>ی</w:t>
      </w:r>
      <w:r>
        <w:rPr>
          <w:rtl/>
        </w:rPr>
        <w:t>. نم</w:t>
      </w:r>
      <w:r>
        <w:rPr>
          <w:rFonts w:hint="cs"/>
          <w:rtl/>
        </w:rPr>
        <w:t>ی‌</w:t>
      </w:r>
      <w:r>
        <w:rPr>
          <w:rFonts w:hint="eastAsia"/>
          <w:rtl/>
        </w:rPr>
        <w:t>تواند</w:t>
      </w:r>
      <w:r>
        <w:rPr>
          <w:rtl/>
        </w:rPr>
        <w:t xml:space="preserve"> جلو</w:t>
      </w:r>
      <w:r>
        <w:rPr>
          <w:rFonts w:hint="cs"/>
          <w:rtl/>
        </w:rPr>
        <w:t>ی</w:t>
      </w:r>
      <w:r>
        <w:rPr>
          <w:rtl/>
        </w:rPr>
        <w:t xml:space="preserve"> گر</w:t>
      </w:r>
      <w:r>
        <w:rPr>
          <w:rFonts w:hint="cs"/>
          <w:rtl/>
        </w:rPr>
        <w:t>ی</w:t>
      </w:r>
      <w:r>
        <w:rPr>
          <w:rFonts w:hint="eastAsia"/>
          <w:rtl/>
        </w:rPr>
        <w:t>ه</w:t>
      </w:r>
      <w:r>
        <w:rPr>
          <w:rtl/>
        </w:rPr>
        <w:t xml:space="preserve"> خودش را بگ</w:t>
      </w:r>
      <w:r>
        <w:rPr>
          <w:rFonts w:hint="cs"/>
          <w:rtl/>
        </w:rPr>
        <w:t>ی</w:t>
      </w:r>
      <w:r>
        <w:rPr>
          <w:rFonts w:hint="eastAsia"/>
          <w:rtl/>
        </w:rPr>
        <w:t>رد</w:t>
      </w:r>
      <w:r>
        <w:rPr>
          <w:rtl/>
        </w:rPr>
        <w:t xml:space="preserve"> و به گر</w:t>
      </w:r>
      <w:r>
        <w:rPr>
          <w:rFonts w:hint="cs"/>
          <w:rtl/>
        </w:rPr>
        <w:t>ی</w:t>
      </w:r>
      <w:r>
        <w:rPr>
          <w:rFonts w:hint="eastAsia"/>
          <w:rtl/>
        </w:rPr>
        <w:t>ه</w:t>
      </w:r>
      <w:r>
        <w:rPr>
          <w:rtl/>
        </w:rPr>
        <w:t xml:space="preserve"> م</w:t>
      </w:r>
      <w:r>
        <w:rPr>
          <w:rFonts w:hint="cs"/>
          <w:rtl/>
        </w:rPr>
        <w:t>ی</w:t>
      </w:r>
      <w:r>
        <w:rPr>
          <w:rFonts w:hint="eastAsia"/>
          <w:rtl/>
        </w:rPr>
        <w:t>افتد</w:t>
      </w:r>
      <w:r>
        <w:rPr>
          <w:rtl/>
        </w:rPr>
        <w:t xml:space="preserve"> اما به سرعت به خودش مسلط م</w:t>
      </w:r>
      <w:r>
        <w:rPr>
          <w:rFonts w:hint="cs"/>
          <w:rtl/>
        </w:rPr>
        <w:t>ی</w:t>
      </w:r>
      <w:r>
        <w:rPr>
          <w:rFonts w:hint="eastAsia"/>
          <w:rtl/>
        </w:rPr>
        <w:t>شود</w:t>
      </w:r>
      <w:r>
        <w:rPr>
          <w:rtl/>
        </w:rPr>
        <w:t>. وا</w:t>
      </w:r>
      <w:r>
        <w:rPr>
          <w:rFonts w:hint="cs"/>
          <w:rtl/>
        </w:rPr>
        <w:t>ی</w:t>
      </w:r>
      <w:r>
        <w:rPr>
          <w:rFonts w:hint="eastAsia"/>
          <w:rtl/>
        </w:rPr>
        <w:t>سا</w:t>
      </w:r>
      <w:r>
        <w:rPr>
          <w:rtl/>
        </w:rPr>
        <w:t xml:space="preserve"> پل</w:t>
      </w:r>
      <w:r>
        <w:rPr>
          <w:rFonts w:hint="cs"/>
          <w:rtl/>
        </w:rPr>
        <w:t>ی</w:t>
      </w:r>
      <w:r>
        <w:rPr>
          <w:rFonts w:hint="eastAsia"/>
          <w:rtl/>
        </w:rPr>
        <w:t>س</w:t>
      </w:r>
      <w:r>
        <w:rPr>
          <w:rtl/>
        </w:rPr>
        <w:t xml:space="preserve"> ب</w:t>
      </w:r>
      <w:r>
        <w:rPr>
          <w:rFonts w:hint="cs"/>
          <w:rtl/>
        </w:rPr>
        <w:t>ی</w:t>
      </w:r>
      <w:r>
        <w:rPr>
          <w:rFonts w:hint="eastAsia"/>
          <w:rtl/>
        </w:rPr>
        <w:t>اد</w:t>
      </w:r>
      <w:r>
        <w:t>.</w:t>
      </w:r>
    </w:p>
    <w:p w14:paraId="7BF72CAF" w14:textId="77777777" w:rsidR="00AF2C31" w:rsidRDefault="00AF2C31" w:rsidP="000A5953">
      <w:pPr>
        <w:rPr>
          <w:rtl/>
        </w:rPr>
      </w:pPr>
      <w:r>
        <w:rPr>
          <w:rFonts w:hint="eastAsia"/>
          <w:rtl/>
        </w:rPr>
        <w:t>ج</w:t>
      </w:r>
      <w:r>
        <w:rPr>
          <w:rFonts w:hint="cs"/>
          <w:rtl/>
        </w:rPr>
        <w:t>ی</w:t>
      </w:r>
      <w:r>
        <w:rPr>
          <w:rFonts w:hint="eastAsia"/>
          <w:rtl/>
        </w:rPr>
        <w:t>ک</w:t>
      </w:r>
      <w:r>
        <w:rPr>
          <w:rtl/>
        </w:rPr>
        <w:t>: پل</w:t>
      </w:r>
      <w:r>
        <w:rPr>
          <w:rFonts w:hint="cs"/>
          <w:rtl/>
        </w:rPr>
        <w:t>ی</w:t>
      </w:r>
      <w:r>
        <w:rPr>
          <w:rFonts w:hint="eastAsia"/>
          <w:rtl/>
        </w:rPr>
        <w:t>س؟</w:t>
      </w:r>
      <w:r>
        <w:rPr>
          <w:rtl/>
        </w:rPr>
        <w:t>! من و از پل</w:t>
      </w:r>
      <w:r>
        <w:rPr>
          <w:rFonts w:hint="cs"/>
          <w:rtl/>
        </w:rPr>
        <w:t>ی</w:t>
      </w:r>
      <w:r>
        <w:rPr>
          <w:rFonts w:hint="eastAsia"/>
          <w:rtl/>
        </w:rPr>
        <w:t>س</w:t>
      </w:r>
      <w:r>
        <w:rPr>
          <w:rtl/>
        </w:rPr>
        <w:t xml:space="preserve"> م</w:t>
      </w:r>
      <w:r>
        <w:rPr>
          <w:rFonts w:hint="cs"/>
          <w:rtl/>
        </w:rPr>
        <w:t>ی</w:t>
      </w:r>
      <w:r>
        <w:rPr>
          <w:rFonts w:hint="eastAsia"/>
          <w:rtl/>
        </w:rPr>
        <w:t>ترسون</w:t>
      </w:r>
      <w:r>
        <w:rPr>
          <w:rFonts w:hint="cs"/>
          <w:rtl/>
        </w:rPr>
        <w:t>ی</w:t>
      </w:r>
      <w:r>
        <w:rPr>
          <w:rtl/>
        </w:rPr>
        <w:t>. ب</w:t>
      </w:r>
      <w:r>
        <w:rPr>
          <w:rFonts w:hint="cs"/>
          <w:rtl/>
        </w:rPr>
        <w:t>ی</w:t>
      </w:r>
      <w:r>
        <w:rPr>
          <w:rFonts w:hint="eastAsia"/>
          <w:rtl/>
        </w:rPr>
        <w:t>اد</w:t>
      </w:r>
      <w:r>
        <w:rPr>
          <w:rtl/>
        </w:rPr>
        <w:t xml:space="preserve"> بب</w:t>
      </w:r>
      <w:r>
        <w:rPr>
          <w:rFonts w:hint="cs"/>
          <w:rtl/>
        </w:rPr>
        <w:t>ی</w:t>
      </w:r>
      <w:r>
        <w:rPr>
          <w:rFonts w:hint="eastAsia"/>
          <w:rtl/>
        </w:rPr>
        <w:t>نم</w:t>
      </w:r>
      <w:r>
        <w:rPr>
          <w:rtl/>
        </w:rPr>
        <w:t>. پل</w:t>
      </w:r>
      <w:r>
        <w:rPr>
          <w:rFonts w:hint="cs"/>
          <w:rtl/>
        </w:rPr>
        <w:t>ی</w:t>
      </w:r>
      <w:r>
        <w:rPr>
          <w:rFonts w:hint="eastAsia"/>
          <w:rtl/>
        </w:rPr>
        <w:t>س</w:t>
      </w:r>
      <w:r>
        <w:rPr>
          <w:rtl/>
        </w:rPr>
        <w:t xml:space="preserve"> اگر تو رو از دست من خلاص کرد. من اسمم رو م</w:t>
      </w:r>
      <w:r>
        <w:rPr>
          <w:rFonts w:hint="cs"/>
          <w:rtl/>
        </w:rPr>
        <w:t>ی</w:t>
      </w:r>
      <w:r>
        <w:rPr>
          <w:rFonts w:hint="eastAsia"/>
          <w:rtl/>
        </w:rPr>
        <w:t>زارم</w:t>
      </w:r>
      <w:r>
        <w:rPr>
          <w:rtl/>
        </w:rPr>
        <w:t xml:space="preserve"> مر</w:t>
      </w:r>
      <w:r>
        <w:rPr>
          <w:rFonts w:hint="cs"/>
          <w:rtl/>
        </w:rPr>
        <w:t>ی</w:t>
      </w:r>
      <w:r>
        <w:rPr>
          <w:rtl/>
        </w:rPr>
        <w:t xml:space="preserve"> لباس دخترونه م</w:t>
      </w:r>
      <w:r>
        <w:rPr>
          <w:rFonts w:hint="cs"/>
          <w:rtl/>
        </w:rPr>
        <w:t>ی</w:t>
      </w:r>
      <w:r>
        <w:rPr>
          <w:rFonts w:hint="eastAsia"/>
          <w:rtl/>
        </w:rPr>
        <w:t>پوشم</w:t>
      </w:r>
      <w:r>
        <w:rPr>
          <w:rtl/>
        </w:rPr>
        <w:t>. پل</w:t>
      </w:r>
      <w:r>
        <w:rPr>
          <w:rFonts w:hint="cs"/>
          <w:rtl/>
        </w:rPr>
        <w:t>ی</w:t>
      </w:r>
      <w:r>
        <w:rPr>
          <w:rFonts w:hint="eastAsia"/>
          <w:rtl/>
        </w:rPr>
        <w:t>س؟</w:t>
      </w:r>
      <w:r>
        <w:rPr>
          <w:rtl/>
        </w:rPr>
        <w:t>! ب</w:t>
      </w:r>
      <w:r>
        <w:rPr>
          <w:rFonts w:hint="cs"/>
          <w:rtl/>
        </w:rPr>
        <w:t>ی</w:t>
      </w:r>
      <w:r>
        <w:rPr>
          <w:rFonts w:hint="eastAsia"/>
          <w:rtl/>
        </w:rPr>
        <w:t>ا</w:t>
      </w:r>
      <w:r>
        <w:rPr>
          <w:rtl/>
        </w:rPr>
        <w:t xml:space="preserve"> ب</w:t>
      </w:r>
      <w:r>
        <w:rPr>
          <w:rFonts w:hint="cs"/>
          <w:rtl/>
        </w:rPr>
        <w:t>ی</w:t>
      </w:r>
      <w:r>
        <w:rPr>
          <w:rFonts w:hint="eastAsia"/>
          <w:rtl/>
        </w:rPr>
        <w:t>رون</w:t>
      </w:r>
      <w:r>
        <w:rPr>
          <w:rtl/>
        </w:rPr>
        <w:t>. و با مشت به درب م</w:t>
      </w:r>
      <w:r>
        <w:rPr>
          <w:rFonts w:hint="cs"/>
          <w:rtl/>
        </w:rPr>
        <w:t>ی</w:t>
      </w:r>
      <w:r>
        <w:rPr>
          <w:rFonts w:hint="eastAsia"/>
          <w:rtl/>
        </w:rPr>
        <w:t>کوبد</w:t>
      </w:r>
      <w:r>
        <w:rPr>
          <w:rtl/>
        </w:rPr>
        <w:t>. درب قر م</w:t>
      </w:r>
      <w:r>
        <w:rPr>
          <w:rFonts w:hint="cs"/>
          <w:rtl/>
        </w:rPr>
        <w:t>ی</w:t>
      </w:r>
      <w:r>
        <w:rPr>
          <w:rFonts w:hint="eastAsia"/>
          <w:rtl/>
        </w:rPr>
        <w:t>شود</w:t>
      </w:r>
      <w:r>
        <w:t xml:space="preserve">. </w:t>
      </w:r>
    </w:p>
    <w:p w14:paraId="547A2E22" w14:textId="77777777" w:rsidR="00AF2C31" w:rsidRDefault="00AF2C31" w:rsidP="000A5953">
      <w:pPr>
        <w:rPr>
          <w:rtl/>
        </w:rPr>
      </w:pPr>
      <w:r>
        <w:rPr>
          <w:rFonts w:hint="eastAsia"/>
          <w:rtl/>
        </w:rPr>
        <w:t>خودت</w:t>
      </w:r>
      <w:r>
        <w:rPr>
          <w:rtl/>
        </w:rPr>
        <w:t xml:space="preserve"> ب</w:t>
      </w:r>
      <w:r>
        <w:rPr>
          <w:rFonts w:hint="cs"/>
          <w:rtl/>
        </w:rPr>
        <w:t>ی</w:t>
      </w:r>
      <w:r>
        <w:rPr>
          <w:rFonts w:hint="eastAsia"/>
          <w:rtl/>
        </w:rPr>
        <w:t>ا</w:t>
      </w:r>
      <w:r>
        <w:rPr>
          <w:rtl/>
        </w:rPr>
        <w:t xml:space="preserve"> ب</w:t>
      </w:r>
      <w:r>
        <w:rPr>
          <w:rFonts w:hint="cs"/>
          <w:rtl/>
        </w:rPr>
        <w:t>ی</w:t>
      </w:r>
      <w:r>
        <w:rPr>
          <w:rFonts w:hint="eastAsia"/>
          <w:rtl/>
        </w:rPr>
        <w:t>رون</w:t>
      </w:r>
      <w:r>
        <w:t xml:space="preserve">. </w:t>
      </w:r>
    </w:p>
    <w:p w14:paraId="6E48B23A" w14:textId="77777777" w:rsidR="00AF2C31" w:rsidRDefault="00AF2C31" w:rsidP="000A5953">
      <w:pPr>
        <w:rPr>
          <w:rtl/>
        </w:rPr>
      </w:pPr>
      <w:r>
        <w:rPr>
          <w:rFonts w:hint="eastAsia"/>
          <w:rtl/>
        </w:rPr>
        <w:t>زن</w:t>
      </w:r>
      <w:r>
        <w:rPr>
          <w:rtl/>
        </w:rPr>
        <w:t>: باشه برو عقب م</w:t>
      </w:r>
      <w:r>
        <w:rPr>
          <w:rFonts w:hint="cs"/>
          <w:rtl/>
        </w:rPr>
        <w:t>ی</w:t>
      </w:r>
      <w:r>
        <w:rPr>
          <w:rFonts w:hint="eastAsia"/>
          <w:rtl/>
        </w:rPr>
        <w:t>ام</w:t>
      </w:r>
      <w:r>
        <w:rPr>
          <w:rtl/>
        </w:rPr>
        <w:t xml:space="preserve"> ب</w:t>
      </w:r>
      <w:r>
        <w:rPr>
          <w:rFonts w:hint="cs"/>
          <w:rtl/>
        </w:rPr>
        <w:t>ی</w:t>
      </w:r>
      <w:r>
        <w:rPr>
          <w:rFonts w:hint="eastAsia"/>
          <w:rtl/>
        </w:rPr>
        <w:t>رون</w:t>
      </w:r>
      <w:r>
        <w:t xml:space="preserve">. </w:t>
      </w:r>
    </w:p>
    <w:p w14:paraId="75EA6024" w14:textId="5E4FACFE" w:rsidR="00AF2C31" w:rsidRDefault="00AF2C31" w:rsidP="000A5953">
      <w:pPr>
        <w:rPr>
          <w:rtl/>
        </w:rPr>
      </w:pPr>
      <w:r>
        <w:rPr>
          <w:rFonts w:hint="eastAsia"/>
          <w:rtl/>
        </w:rPr>
        <w:t>ح</w:t>
      </w:r>
      <w:r w:rsidR="00707DAA">
        <w:rPr>
          <w:rFonts w:hint="cs"/>
          <w:rtl/>
        </w:rPr>
        <w:t>ُ</w:t>
      </w:r>
      <w:r>
        <w:rPr>
          <w:rFonts w:hint="eastAsia"/>
          <w:rtl/>
        </w:rPr>
        <w:t>ضار</w:t>
      </w:r>
      <w:r>
        <w:rPr>
          <w:rtl/>
        </w:rPr>
        <w:t xml:space="preserve"> فر</w:t>
      </w:r>
      <w:r>
        <w:rPr>
          <w:rFonts w:hint="cs"/>
          <w:rtl/>
        </w:rPr>
        <w:t>ی</w:t>
      </w:r>
      <w:r>
        <w:rPr>
          <w:rFonts w:hint="eastAsia"/>
          <w:rtl/>
        </w:rPr>
        <w:t>اد</w:t>
      </w:r>
      <w:r>
        <w:rPr>
          <w:rtl/>
        </w:rPr>
        <w:t xml:space="preserve"> م</w:t>
      </w:r>
      <w:r>
        <w:rPr>
          <w:rFonts w:hint="cs"/>
          <w:rtl/>
        </w:rPr>
        <w:t>ی</w:t>
      </w:r>
      <w:r>
        <w:rPr>
          <w:rFonts w:hint="eastAsia"/>
          <w:rtl/>
        </w:rPr>
        <w:t>زنند</w:t>
      </w:r>
      <w:r>
        <w:rPr>
          <w:rtl/>
        </w:rPr>
        <w:t>. ب</w:t>
      </w:r>
      <w:r>
        <w:rPr>
          <w:rFonts w:hint="cs"/>
          <w:rtl/>
        </w:rPr>
        <w:t>ی</w:t>
      </w:r>
      <w:r>
        <w:rPr>
          <w:rFonts w:hint="eastAsia"/>
          <w:rtl/>
        </w:rPr>
        <w:t>رون</w:t>
      </w:r>
      <w:r>
        <w:rPr>
          <w:rtl/>
        </w:rPr>
        <w:t xml:space="preserve"> ن</w:t>
      </w:r>
      <w:r>
        <w:rPr>
          <w:rFonts w:hint="cs"/>
          <w:rtl/>
        </w:rPr>
        <w:t>ی</w:t>
      </w:r>
      <w:r>
        <w:rPr>
          <w:rFonts w:hint="eastAsia"/>
          <w:rtl/>
        </w:rPr>
        <w:t>ا</w:t>
      </w:r>
      <w:r>
        <w:rPr>
          <w:rtl/>
        </w:rPr>
        <w:t xml:space="preserve"> خانم</w:t>
      </w:r>
      <w:r>
        <w:t xml:space="preserve">. </w:t>
      </w:r>
    </w:p>
    <w:p w14:paraId="3B7735B2" w14:textId="77777777" w:rsidR="00AF2C31" w:rsidRDefault="00AF2C31" w:rsidP="000A5953">
      <w:pPr>
        <w:rPr>
          <w:rtl/>
        </w:rPr>
      </w:pPr>
      <w:r>
        <w:rPr>
          <w:rFonts w:hint="eastAsia"/>
          <w:rtl/>
        </w:rPr>
        <w:t>زن</w:t>
      </w:r>
      <w:r>
        <w:rPr>
          <w:rtl/>
        </w:rPr>
        <w:t>: برو عقب. من م</w:t>
      </w:r>
      <w:r>
        <w:rPr>
          <w:rFonts w:hint="cs"/>
          <w:rtl/>
        </w:rPr>
        <w:t>ی</w:t>
      </w:r>
      <w:r>
        <w:rPr>
          <w:rFonts w:hint="eastAsia"/>
          <w:rtl/>
        </w:rPr>
        <w:t>ام</w:t>
      </w:r>
      <w:r>
        <w:rPr>
          <w:rtl/>
        </w:rPr>
        <w:t xml:space="preserve"> ب</w:t>
      </w:r>
      <w:r>
        <w:rPr>
          <w:rFonts w:hint="cs"/>
          <w:rtl/>
        </w:rPr>
        <w:t>ی</w:t>
      </w:r>
      <w:r>
        <w:rPr>
          <w:rFonts w:hint="eastAsia"/>
          <w:rtl/>
        </w:rPr>
        <w:t>رون</w:t>
      </w:r>
      <w:r>
        <w:t xml:space="preserve">. </w:t>
      </w:r>
    </w:p>
    <w:p w14:paraId="6753C7CD" w14:textId="77777777" w:rsidR="00AF2C31" w:rsidRDefault="00AF2C31" w:rsidP="000A5953">
      <w:pPr>
        <w:rPr>
          <w:rtl/>
        </w:rPr>
      </w:pPr>
      <w:r>
        <w:rPr>
          <w:rFonts w:hint="eastAsia"/>
          <w:rtl/>
        </w:rPr>
        <w:t>ج</w:t>
      </w:r>
      <w:r>
        <w:rPr>
          <w:rFonts w:hint="cs"/>
          <w:rtl/>
        </w:rPr>
        <w:t>ی</w:t>
      </w:r>
      <w:r>
        <w:rPr>
          <w:rFonts w:hint="eastAsia"/>
          <w:rtl/>
        </w:rPr>
        <w:t>ک</w:t>
      </w:r>
      <w:r>
        <w:rPr>
          <w:rtl/>
        </w:rPr>
        <w:t>: چند قدم عقب م</w:t>
      </w:r>
      <w:r>
        <w:rPr>
          <w:rFonts w:hint="cs"/>
          <w:rtl/>
        </w:rPr>
        <w:t>ی‌</w:t>
      </w:r>
      <w:r>
        <w:rPr>
          <w:rFonts w:hint="eastAsia"/>
          <w:rtl/>
        </w:rPr>
        <w:t>رود</w:t>
      </w:r>
      <w:r>
        <w:rPr>
          <w:rtl/>
        </w:rPr>
        <w:t>. کم</w:t>
      </w:r>
      <w:r>
        <w:rPr>
          <w:rFonts w:hint="cs"/>
          <w:rtl/>
        </w:rPr>
        <w:t>ی</w:t>
      </w:r>
      <w:r>
        <w:rPr>
          <w:rtl/>
        </w:rPr>
        <w:t xml:space="preserve"> از لحظه تصادف گذشته است. و کم</w:t>
      </w:r>
      <w:r>
        <w:rPr>
          <w:rFonts w:hint="cs"/>
          <w:rtl/>
        </w:rPr>
        <w:t>ی</w:t>
      </w:r>
      <w:r>
        <w:rPr>
          <w:rtl/>
        </w:rPr>
        <w:t xml:space="preserve"> آرام شده است ول</w:t>
      </w:r>
      <w:r>
        <w:rPr>
          <w:rFonts w:hint="cs"/>
          <w:rtl/>
        </w:rPr>
        <w:t>ی</w:t>
      </w:r>
      <w:r>
        <w:rPr>
          <w:rtl/>
        </w:rPr>
        <w:t xml:space="preserve"> آنچنان د</w:t>
      </w:r>
      <w:r>
        <w:rPr>
          <w:rFonts w:hint="cs"/>
          <w:rtl/>
        </w:rPr>
        <w:t>ی</w:t>
      </w:r>
      <w:r>
        <w:rPr>
          <w:rFonts w:hint="eastAsia"/>
          <w:rtl/>
        </w:rPr>
        <w:t>وانه</w:t>
      </w:r>
      <w:r>
        <w:rPr>
          <w:rtl/>
        </w:rPr>
        <w:t xml:space="preserve"> باز</w:t>
      </w:r>
      <w:r>
        <w:rPr>
          <w:rFonts w:hint="cs"/>
          <w:rtl/>
        </w:rPr>
        <w:t>ی</w:t>
      </w:r>
      <w:r>
        <w:rPr>
          <w:rtl/>
        </w:rPr>
        <w:t xml:space="preserve"> در آورده که خودش هم متح</w:t>
      </w:r>
      <w:r>
        <w:rPr>
          <w:rFonts w:hint="cs"/>
          <w:rtl/>
        </w:rPr>
        <w:t>ی</w:t>
      </w:r>
      <w:r>
        <w:rPr>
          <w:rFonts w:hint="eastAsia"/>
          <w:rtl/>
        </w:rPr>
        <w:t>ر</w:t>
      </w:r>
      <w:r>
        <w:rPr>
          <w:rtl/>
        </w:rPr>
        <w:t xml:space="preserve"> است. گ</w:t>
      </w:r>
      <w:r>
        <w:rPr>
          <w:rFonts w:hint="cs"/>
          <w:rtl/>
        </w:rPr>
        <w:t>ی</w:t>
      </w:r>
      <w:r>
        <w:rPr>
          <w:rFonts w:hint="eastAsia"/>
          <w:rtl/>
        </w:rPr>
        <w:t>ج</w:t>
      </w:r>
      <w:r>
        <w:rPr>
          <w:rtl/>
        </w:rPr>
        <w:t xml:space="preserve"> است و نم</w:t>
      </w:r>
      <w:r>
        <w:rPr>
          <w:rFonts w:hint="cs"/>
          <w:rtl/>
        </w:rPr>
        <w:t>ی</w:t>
      </w:r>
      <w:r>
        <w:rPr>
          <w:rFonts w:hint="eastAsia"/>
          <w:rtl/>
        </w:rPr>
        <w:t>داند</w:t>
      </w:r>
      <w:r>
        <w:rPr>
          <w:rtl/>
        </w:rPr>
        <w:t xml:space="preserve"> با</w:t>
      </w:r>
      <w:r>
        <w:rPr>
          <w:rFonts w:hint="cs"/>
          <w:rtl/>
        </w:rPr>
        <w:t>ی</w:t>
      </w:r>
      <w:r>
        <w:rPr>
          <w:rFonts w:hint="eastAsia"/>
          <w:rtl/>
        </w:rPr>
        <w:t>د</w:t>
      </w:r>
      <w:r>
        <w:rPr>
          <w:rtl/>
        </w:rPr>
        <w:t xml:space="preserve"> </w:t>
      </w:r>
      <w:r>
        <w:rPr>
          <w:rtl/>
        </w:rPr>
        <w:lastRenderedPageBreak/>
        <w:t>چگونه از ا</w:t>
      </w:r>
      <w:r>
        <w:rPr>
          <w:rFonts w:hint="cs"/>
          <w:rtl/>
        </w:rPr>
        <w:t>ی</w:t>
      </w:r>
      <w:r>
        <w:rPr>
          <w:rFonts w:hint="eastAsia"/>
          <w:rtl/>
        </w:rPr>
        <w:t>ن</w:t>
      </w:r>
      <w:r>
        <w:rPr>
          <w:rtl/>
        </w:rPr>
        <w:t xml:space="preserve"> مخمصه خلاص شود. تا لحظه تصادف حق با او بود، ول</w:t>
      </w:r>
      <w:r>
        <w:rPr>
          <w:rFonts w:hint="cs"/>
          <w:rtl/>
        </w:rPr>
        <w:t>ی</w:t>
      </w:r>
      <w:r>
        <w:rPr>
          <w:rtl/>
        </w:rPr>
        <w:t xml:space="preserve"> از آنجا به بعد چه؟ خسارت</w:t>
      </w:r>
      <w:r>
        <w:rPr>
          <w:rFonts w:hint="cs"/>
          <w:rtl/>
        </w:rPr>
        <w:t>ی</w:t>
      </w:r>
      <w:r>
        <w:rPr>
          <w:rtl/>
        </w:rPr>
        <w:t xml:space="preserve"> که به ماش</w:t>
      </w:r>
      <w:r>
        <w:rPr>
          <w:rFonts w:hint="cs"/>
          <w:rtl/>
        </w:rPr>
        <w:t>ی</w:t>
      </w:r>
      <w:r>
        <w:rPr>
          <w:rFonts w:hint="eastAsia"/>
          <w:rtl/>
        </w:rPr>
        <w:t>ن</w:t>
      </w:r>
      <w:r>
        <w:rPr>
          <w:rtl/>
        </w:rPr>
        <w:t xml:space="preserve"> او زده </w:t>
      </w:r>
      <w:r>
        <w:rPr>
          <w:rFonts w:hint="eastAsia"/>
          <w:rtl/>
        </w:rPr>
        <w:t>بود</w:t>
      </w:r>
      <w:r>
        <w:rPr>
          <w:rtl/>
        </w:rPr>
        <w:t>! تهد</w:t>
      </w:r>
      <w:r>
        <w:rPr>
          <w:rFonts w:hint="cs"/>
          <w:rtl/>
        </w:rPr>
        <w:t>ی</w:t>
      </w:r>
      <w:r>
        <w:rPr>
          <w:rFonts w:hint="eastAsia"/>
          <w:rtl/>
        </w:rPr>
        <w:t>د</w:t>
      </w:r>
      <w:r>
        <w:rPr>
          <w:rtl/>
        </w:rPr>
        <w:t xml:space="preserve"> ها</w:t>
      </w:r>
      <w:r>
        <w:rPr>
          <w:rFonts w:hint="cs"/>
          <w:rtl/>
        </w:rPr>
        <w:t>ی</w:t>
      </w:r>
      <w:r>
        <w:rPr>
          <w:rFonts w:hint="eastAsia"/>
          <w:rtl/>
        </w:rPr>
        <w:t>ش</w:t>
      </w:r>
      <w:r>
        <w:rPr>
          <w:rtl/>
        </w:rPr>
        <w:t>! چه بهانه ا</w:t>
      </w:r>
      <w:r>
        <w:rPr>
          <w:rFonts w:hint="cs"/>
          <w:rtl/>
        </w:rPr>
        <w:t>یی</w:t>
      </w:r>
      <w:r>
        <w:rPr>
          <w:rtl/>
        </w:rPr>
        <w:t xml:space="preserve"> برا</w:t>
      </w:r>
      <w:r>
        <w:rPr>
          <w:rFonts w:hint="cs"/>
          <w:rtl/>
        </w:rPr>
        <w:t>ی</w:t>
      </w:r>
      <w:r>
        <w:rPr>
          <w:rtl/>
        </w:rPr>
        <w:t xml:space="preserve"> کارها</w:t>
      </w:r>
      <w:r>
        <w:rPr>
          <w:rFonts w:hint="cs"/>
          <w:rtl/>
        </w:rPr>
        <w:t>ی</w:t>
      </w:r>
      <w:r>
        <w:rPr>
          <w:rFonts w:hint="eastAsia"/>
          <w:rtl/>
        </w:rPr>
        <w:t>ش</w:t>
      </w:r>
      <w:r>
        <w:rPr>
          <w:rtl/>
        </w:rPr>
        <w:t xml:space="preserve"> داشت. در ا</w:t>
      </w:r>
      <w:r>
        <w:rPr>
          <w:rFonts w:hint="cs"/>
          <w:rtl/>
        </w:rPr>
        <w:t>ی</w:t>
      </w:r>
      <w:r>
        <w:rPr>
          <w:rFonts w:hint="eastAsia"/>
          <w:rtl/>
        </w:rPr>
        <w:t>ن</w:t>
      </w:r>
      <w:r>
        <w:rPr>
          <w:rtl/>
        </w:rPr>
        <w:t xml:space="preserve"> افکار بود که ضربات مشت</w:t>
      </w:r>
      <w:r>
        <w:rPr>
          <w:rFonts w:hint="cs"/>
          <w:rtl/>
        </w:rPr>
        <w:t>ی</w:t>
      </w:r>
      <w:r>
        <w:rPr>
          <w:rtl/>
        </w:rPr>
        <w:t xml:space="preserve"> را رو</w:t>
      </w:r>
      <w:r>
        <w:rPr>
          <w:rFonts w:hint="cs"/>
          <w:rtl/>
        </w:rPr>
        <w:t>ی</w:t>
      </w:r>
      <w:r>
        <w:rPr>
          <w:rtl/>
        </w:rPr>
        <w:t xml:space="preserve"> پا</w:t>
      </w:r>
      <w:r>
        <w:rPr>
          <w:rFonts w:hint="cs"/>
          <w:rtl/>
        </w:rPr>
        <w:t>ی</w:t>
      </w:r>
      <w:r>
        <w:rPr>
          <w:rtl/>
        </w:rPr>
        <w:t xml:space="preserve"> شکسته اش حس کرد. درد تا مغز سرش ت</w:t>
      </w:r>
      <w:r>
        <w:rPr>
          <w:rFonts w:hint="cs"/>
          <w:rtl/>
        </w:rPr>
        <w:t>ی</w:t>
      </w:r>
      <w:r>
        <w:rPr>
          <w:rFonts w:hint="eastAsia"/>
          <w:rtl/>
        </w:rPr>
        <w:t>ر</w:t>
      </w:r>
      <w:r>
        <w:rPr>
          <w:rtl/>
        </w:rPr>
        <w:t xml:space="preserve"> کش</w:t>
      </w:r>
      <w:r>
        <w:rPr>
          <w:rFonts w:hint="cs"/>
          <w:rtl/>
        </w:rPr>
        <w:t>ی</w:t>
      </w:r>
      <w:r>
        <w:rPr>
          <w:rFonts w:hint="eastAsia"/>
          <w:rtl/>
        </w:rPr>
        <w:t>د</w:t>
      </w:r>
      <w:r>
        <w:rPr>
          <w:rtl/>
        </w:rPr>
        <w:t xml:space="preserve"> کنار رفت. دخترک</w:t>
      </w:r>
      <w:r>
        <w:rPr>
          <w:rFonts w:hint="cs"/>
          <w:rtl/>
        </w:rPr>
        <w:t>ی</w:t>
      </w:r>
      <w:r>
        <w:rPr>
          <w:rtl/>
        </w:rPr>
        <w:t xml:space="preserve"> با لباس کاراته آنجا بود. متح</w:t>
      </w:r>
      <w:r>
        <w:rPr>
          <w:rFonts w:hint="cs"/>
          <w:rtl/>
        </w:rPr>
        <w:t>ی</w:t>
      </w:r>
      <w:r>
        <w:rPr>
          <w:rFonts w:hint="eastAsia"/>
          <w:rtl/>
        </w:rPr>
        <w:t>ر</w:t>
      </w:r>
      <w:r>
        <w:rPr>
          <w:rtl/>
        </w:rPr>
        <w:t xml:space="preserve"> به دختر نگاه م</w:t>
      </w:r>
      <w:r>
        <w:rPr>
          <w:rFonts w:hint="cs"/>
          <w:rtl/>
        </w:rPr>
        <w:t>ی‌</w:t>
      </w:r>
      <w:r>
        <w:rPr>
          <w:rFonts w:hint="eastAsia"/>
          <w:rtl/>
        </w:rPr>
        <w:t>کرد</w:t>
      </w:r>
      <w:r>
        <w:rPr>
          <w:rtl/>
        </w:rPr>
        <w:t>. بشدت لاغر اندام و ظر</w:t>
      </w:r>
      <w:r>
        <w:rPr>
          <w:rFonts w:hint="cs"/>
          <w:rtl/>
        </w:rPr>
        <w:t>ی</w:t>
      </w:r>
      <w:r>
        <w:rPr>
          <w:rFonts w:hint="eastAsia"/>
          <w:rtl/>
        </w:rPr>
        <w:t>ف</w:t>
      </w:r>
      <w:r>
        <w:rPr>
          <w:rtl/>
        </w:rPr>
        <w:t xml:space="preserve"> بود. نها</w:t>
      </w:r>
      <w:r>
        <w:rPr>
          <w:rFonts w:hint="cs"/>
          <w:rtl/>
        </w:rPr>
        <w:t>ی</w:t>
      </w:r>
      <w:r>
        <w:rPr>
          <w:rFonts w:hint="eastAsia"/>
          <w:rtl/>
        </w:rPr>
        <w:t>تاً</w:t>
      </w:r>
      <w:r>
        <w:rPr>
          <w:rtl/>
        </w:rPr>
        <w:t xml:space="preserve"> هفت ساله</w:t>
      </w:r>
      <w:r>
        <w:t xml:space="preserve">. </w:t>
      </w:r>
    </w:p>
    <w:p w14:paraId="1424F105" w14:textId="77777777" w:rsidR="00AF2C31" w:rsidRDefault="00AF2C31" w:rsidP="000A5953">
      <w:pPr>
        <w:rPr>
          <w:rtl/>
        </w:rPr>
      </w:pPr>
      <w:r>
        <w:rPr>
          <w:rFonts w:hint="eastAsia"/>
          <w:rtl/>
        </w:rPr>
        <w:t>دختر</w:t>
      </w:r>
      <w:r>
        <w:rPr>
          <w:rtl/>
        </w:rPr>
        <w:t>: به مادرم زور بگ</w:t>
      </w:r>
      <w:r>
        <w:rPr>
          <w:rFonts w:hint="cs"/>
          <w:rtl/>
        </w:rPr>
        <w:t>ی</w:t>
      </w:r>
      <w:r>
        <w:rPr>
          <w:rtl/>
        </w:rPr>
        <w:t xml:space="preserve"> با من طرف</w:t>
      </w:r>
      <w:r>
        <w:rPr>
          <w:rFonts w:hint="cs"/>
          <w:rtl/>
        </w:rPr>
        <w:t>ی</w:t>
      </w:r>
      <w:r>
        <w:rPr>
          <w:rtl/>
        </w:rPr>
        <w:t>. فهم</w:t>
      </w:r>
      <w:r>
        <w:rPr>
          <w:rFonts w:hint="cs"/>
          <w:rtl/>
        </w:rPr>
        <w:t>ی</w:t>
      </w:r>
      <w:r>
        <w:rPr>
          <w:rFonts w:hint="eastAsia"/>
          <w:rtl/>
        </w:rPr>
        <w:t>د</w:t>
      </w:r>
      <w:r>
        <w:rPr>
          <w:rFonts w:hint="cs"/>
          <w:rtl/>
        </w:rPr>
        <w:t>ی</w:t>
      </w:r>
      <w:r>
        <w:t xml:space="preserve">. </w:t>
      </w:r>
    </w:p>
    <w:p w14:paraId="683F15B8" w14:textId="77777777" w:rsidR="00AF2C31" w:rsidRDefault="00AF2C31" w:rsidP="000A5953">
      <w:pPr>
        <w:rPr>
          <w:rtl/>
        </w:rPr>
      </w:pPr>
      <w:r>
        <w:rPr>
          <w:rFonts w:hint="eastAsia"/>
          <w:rtl/>
        </w:rPr>
        <w:t>ج</w:t>
      </w:r>
      <w:r>
        <w:rPr>
          <w:rFonts w:hint="cs"/>
          <w:rtl/>
        </w:rPr>
        <w:t>ی</w:t>
      </w:r>
      <w:r>
        <w:rPr>
          <w:rFonts w:hint="eastAsia"/>
          <w:rtl/>
        </w:rPr>
        <w:t>ک</w:t>
      </w:r>
      <w:r>
        <w:rPr>
          <w:rtl/>
        </w:rPr>
        <w:t>: به دختر نگاه</w:t>
      </w:r>
      <w:r>
        <w:rPr>
          <w:rFonts w:hint="cs"/>
          <w:rtl/>
        </w:rPr>
        <w:t>ی</w:t>
      </w:r>
      <w:r>
        <w:rPr>
          <w:rtl/>
        </w:rPr>
        <w:t xml:space="preserve"> م</w:t>
      </w:r>
      <w:r>
        <w:rPr>
          <w:rFonts w:hint="cs"/>
          <w:rtl/>
        </w:rPr>
        <w:t>ی</w:t>
      </w:r>
      <w:r>
        <w:rPr>
          <w:rtl/>
        </w:rPr>
        <w:t xml:space="preserve"> اندازد. دختر او را </w:t>
      </w:r>
      <w:r>
        <w:rPr>
          <w:rFonts w:hint="cs"/>
          <w:rtl/>
        </w:rPr>
        <w:t>ی</w:t>
      </w:r>
      <w:r>
        <w:rPr>
          <w:rFonts w:hint="eastAsia"/>
          <w:rtl/>
        </w:rPr>
        <w:t>اد</w:t>
      </w:r>
      <w:r>
        <w:rPr>
          <w:rtl/>
        </w:rPr>
        <w:t xml:space="preserve"> مر</w:t>
      </w:r>
      <w:r>
        <w:rPr>
          <w:rFonts w:hint="cs"/>
          <w:rtl/>
        </w:rPr>
        <w:t>ی</w:t>
      </w:r>
      <w:r>
        <w:rPr>
          <w:rtl/>
        </w:rPr>
        <w:t xml:space="preserve"> م</w:t>
      </w:r>
      <w:r>
        <w:rPr>
          <w:rFonts w:hint="cs"/>
          <w:rtl/>
        </w:rPr>
        <w:t>ی</w:t>
      </w:r>
      <w:r>
        <w:rPr>
          <w:rFonts w:hint="eastAsia"/>
          <w:rtl/>
        </w:rPr>
        <w:t>اندازد</w:t>
      </w:r>
      <w:r>
        <w:rPr>
          <w:rtl/>
        </w:rPr>
        <w:t>. مر</w:t>
      </w:r>
      <w:r>
        <w:rPr>
          <w:rFonts w:hint="cs"/>
          <w:rtl/>
        </w:rPr>
        <w:t>ی</w:t>
      </w:r>
      <w:r>
        <w:rPr>
          <w:rtl/>
        </w:rPr>
        <w:t xml:space="preserve"> هم وقت</w:t>
      </w:r>
      <w:r>
        <w:rPr>
          <w:rFonts w:hint="cs"/>
          <w:rtl/>
        </w:rPr>
        <w:t>ی</w:t>
      </w:r>
      <w:r>
        <w:rPr>
          <w:rtl/>
        </w:rPr>
        <w:t xml:space="preserve"> هم سن و سال آن دختر بود هم</w:t>
      </w:r>
      <w:r>
        <w:rPr>
          <w:rFonts w:hint="cs"/>
          <w:rtl/>
        </w:rPr>
        <w:t>ی</w:t>
      </w:r>
      <w:r>
        <w:rPr>
          <w:rFonts w:hint="eastAsia"/>
          <w:rtl/>
        </w:rPr>
        <w:t>نقدر</w:t>
      </w:r>
      <w:r>
        <w:rPr>
          <w:rtl/>
        </w:rPr>
        <w:t xml:space="preserve"> لاغر و ظر</w:t>
      </w:r>
      <w:r>
        <w:rPr>
          <w:rFonts w:hint="cs"/>
          <w:rtl/>
        </w:rPr>
        <w:t>ی</w:t>
      </w:r>
      <w:r>
        <w:rPr>
          <w:rFonts w:hint="eastAsia"/>
          <w:rtl/>
        </w:rPr>
        <w:t>ف</w:t>
      </w:r>
      <w:r>
        <w:rPr>
          <w:rtl/>
        </w:rPr>
        <w:t xml:space="preserve"> بود. البته الان هم چندان فرق</w:t>
      </w:r>
      <w:r>
        <w:rPr>
          <w:rFonts w:hint="cs"/>
          <w:rtl/>
        </w:rPr>
        <w:t>ی</w:t>
      </w:r>
      <w:r>
        <w:rPr>
          <w:rtl/>
        </w:rPr>
        <w:t xml:space="preserve"> با آن موقعش نداشت. چه با</w:t>
      </w:r>
      <w:r>
        <w:rPr>
          <w:rFonts w:hint="cs"/>
          <w:rtl/>
        </w:rPr>
        <w:t>ی</w:t>
      </w:r>
      <w:r>
        <w:rPr>
          <w:rFonts w:hint="eastAsia"/>
          <w:rtl/>
        </w:rPr>
        <w:t>د</w:t>
      </w:r>
      <w:r>
        <w:rPr>
          <w:rtl/>
        </w:rPr>
        <w:t xml:space="preserve"> م</w:t>
      </w:r>
      <w:r>
        <w:rPr>
          <w:rFonts w:hint="cs"/>
          <w:rtl/>
        </w:rPr>
        <w:t>ی‌</w:t>
      </w:r>
      <w:r>
        <w:rPr>
          <w:rFonts w:hint="eastAsia"/>
          <w:rtl/>
        </w:rPr>
        <w:t>کرد؟</w:t>
      </w:r>
      <w:r>
        <w:t xml:space="preserve"> </w:t>
      </w:r>
    </w:p>
    <w:p w14:paraId="573129EE" w14:textId="77777777" w:rsidR="00AF2C31" w:rsidRDefault="00AF2C31" w:rsidP="000A5953">
      <w:pPr>
        <w:rPr>
          <w:rtl/>
        </w:rPr>
      </w:pPr>
      <w:r>
        <w:rPr>
          <w:rFonts w:hint="eastAsia"/>
          <w:rtl/>
        </w:rPr>
        <w:t>ج</w:t>
      </w:r>
      <w:r>
        <w:rPr>
          <w:rFonts w:hint="cs"/>
          <w:rtl/>
        </w:rPr>
        <w:t>ی</w:t>
      </w:r>
      <w:r>
        <w:rPr>
          <w:rFonts w:hint="eastAsia"/>
          <w:rtl/>
        </w:rPr>
        <w:t>ک</w:t>
      </w:r>
      <w:r>
        <w:rPr>
          <w:rtl/>
        </w:rPr>
        <w:t>: به دختر. حق با شماست. منتظر پل</w:t>
      </w:r>
      <w:r>
        <w:rPr>
          <w:rFonts w:hint="cs"/>
          <w:rtl/>
        </w:rPr>
        <w:t>ی</w:t>
      </w:r>
      <w:r>
        <w:rPr>
          <w:rFonts w:hint="eastAsia"/>
          <w:rtl/>
        </w:rPr>
        <w:t>س</w:t>
      </w:r>
      <w:r>
        <w:rPr>
          <w:rtl/>
        </w:rPr>
        <w:t xml:space="preserve"> م</w:t>
      </w:r>
      <w:r>
        <w:rPr>
          <w:rFonts w:hint="cs"/>
          <w:rtl/>
        </w:rPr>
        <w:t>ی</w:t>
      </w:r>
      <w:r>
        <w:rPr>
          <w:rFonts w:hint="eastAsia"/>
          <w:rtl/>
        </w:rPr>
        <w:t>ش</w:t>
      </w:r>
      <w:r>
        <w:rPr>
          <w:rFonts w:hint="cs"/>
          <w:rtl/>
        </w:rPr>
        <w:t>ی</w:t>
      </w:r>
      <w:r>
        <w:rPr>
          <w:rFonts w:hint="eastAsia"/>
          <w:rtl/>
        </w:rPr>
        <w:t>م</w:t>
      </w:r>
      <w:r>
        <w:t xml:space="preserve">. </w:t>
      </w:r>
    </w:p>
    <w:p w14:paraId="1422737E" w14:textId="77777777" w:rsidR="00AF2C31" w:rsidRDefault="00AF2C31" w:rsidP="000A5953">
      <w:pPr>
        <w:rPr>
          <w:rtl/>
        </w:rPr>
      </w:pPr>
      <w:r>
        <w:rPr>
          <w:rFonts w:hint="eastAsia"/>
          <w:rtl/>
        </w:rPr>
        <w:t>دختر</w:t>
      </w:r>
      <w:r>
        <w:rPr>
          <w:rtl/>
        </w:rPr>
        <w:t>: بابام م</w:t>
      </w:r>
      <w:r>
        <w:rPr>
          <w:rFonts w:hint="cs"/>
          <w:rtl/>
        </w:rPr>
        <w:t>ی</w:t>
      </w:r>
      <w:r>
        <w:rPr>
          <w:rFonts w:hint="eastAsia"/>
          <w:rtl/>
        </w:rPr>
        <w:t>اد</w:t>
      </w:r>
      <w:r>
        <w:rPr>
          <w:rtl/>
        </w:rPr>
        <w:t xml:space="preserve"> حسابت رو م</w:t>
      </w:r>
      <w:r>
        <w:rPr>
          <w:rFonts w:hint="cs"/>
          <w:rtl/>
        </w:rPr>
        <w:t>ی</w:t>
      </w:r>
      <w:r>
        <w:rPr>
          <w:rFonts w:hint="eastAsia"/>
          <w:rtl/>
        </w:rPr>
        <w:t>رسه</w:t>
      </w:r>
      <w:r>
        <w:t xml:space="preserve">. </w:t>
      </w:r>
    </w:p>
    <w:p w14:paraId="08B56F0F" w14:textId="77777777" w:rsidR="00AF2C31" w:rsidRDefault="00AF2C31" w:rsidP="000A5953">
      <w:pPr>
        <w:rPr>
          <w:rtl/>
        </w:rPr>
      </w:pPr>
      <w:r>
        <w:rPr>
          <w:rFonts w:hint="eastAsia"/>
          <w:rtl/>
        </w:rPr>
        <w:t>ج</w:t>
      </w:r>
      <w:r>
        <w:rPr>
          <w:rFonts w:hint="cs"/>
          <w:rtl/>
        </w:rPr>
        <w:t>ی</w:t>
      </w:r>
      <w:r>
        <w:rPr>
          <w:rFonts w:hint="eastAsia"/>
          <w:rtl/>
        </w:rPr>
        <w:t>ک</w:t>
      </w:r>
      <w:r>
        <w:rPr>
          <w:rtl/>
        </w:rPr>
        <w:t>: پا</w:t>
      </w:r>
      <w:r>
        <w:rPr>
          <w:rFonts w:hint="cs"/>
          <w:rtl/>
        </w:rPr>
        <w:t>ی</w:t>
      </w:r>
      <w:r>
        <w:rPr>
          <w:rtl/>
        </w:rPr>
        <w:t xml:space="preserve"> خون</w:t>
      </w:r>
      <w:r>
        <w:rPr>
          <w:rFonts w:hint="cs"/>
          <w:rtl/>
        </w:rPr>
        <w:t>ی</w:t>
      </w:r>
      <w:r>
        <w:rPr>
          <w:rFonts w:hint="eastAsia"/>
          <w:rtl/>
        </w:rPr>
        <w:t>نش</w:t>
      </w:r>
      <w:r>
        <w:rPr>
          <w:rtl/>
        </w:rPr>
        <w:t xml:space="preserve"> را نشان م</w:t>
      </w:r>
      <w:r>
        <w:rPr>
          <w:rFonts w:hint="cs"/>
          <w:rtl/>
        </w:rPr>
        <w:t>ی</w:t>
      </w:r>
      <w:r>
        <w:rPr>
          <w:rFonts w:hint="eastAsia"/>
          <w:rtl/>
        </w:rPr>
        <w:t>دهد</w:t>
      </w:r>
      <w:r>
        <w:rPr>
          <w:rtl/>
        </w:rPr>
        <w:t>. فکر کنم تو حسابم رو رس</w:t>
      </w:r>
      <w:r>
        <w:rPr>
          <w:rFonts w:hint="cs"/>
          <w:rtl/>
        </w:rPr>
        <w:t>ی</w:t>
      </w:r>
      <w:r>
        <w:rPr>
          <w:rFonts w:hint="eastAsia"/>
          <w:rtl/>
        </w:rPr>
        <w:t>د</w:t>
      </w:r>
      <w:r>
        <w:rPr>
          <w:rFonts w:hint="cs"/>
          <w:rtl/>
        </w:rPr>
        <w:t>ی</w:t>
      </w:r>
      <w:r>
        <w:t>.</w:t>
      </w:r>
    </w:p>
    <w:p w14:paraId="33725476" w14:textId="77777777" w:rsidR="00AF2C31" w:rsidRDefault="00AF2C31" w:rsidP="000A5953">
      <w:pPr>
        <w:rPr>
          <w:rtl/>
        </w:rPr>
      </w:pPr>
      <w:r>
        <w:rPr>
          <w:rFonts w:hint="eastAsia"/>
          <w:rtl/>
        </w:rPr>
        <w:t>دختر</w:t>
      </w:r>
      <w:r>
        <w:rPr>
          <w:rtl/>
        </w:rPr>
        <w:t>: که تازه متوجه زخم پا</w:t>
      </w:r>
      <w:r>
        <w:rPr>
          <w:rFonts w:hint="cs"/>
          <w:rtl/>
        </w:rPr>
        <w:t>ی</w:t>
      </w:r>
      <w:r>
        <w:rPr>
          <w:rtl/>
        </w:rPr>
        <w:t xml:space="preserve"> ج</w:t>
      </w:r>
      <w:r>
        <w:rPr>
          <w:rFonts w:hint="cs"/>
          <w:rtl/>
        </w:rPr>
        <w:t>ی</w:t>
      </w:r>
      <w:r>
        <w:rPr>
          <w:rFonts w:hint="eastAsia"/>
          <w:rtl/>
        </w:rPr>
        <w:t>ک</w:t>
      </w:r>
      <w:r>
        <w:rPr>
          <w:rtl/>
        </w:rPr>
        <w:t xml:space="preserve"> شده با شک. من نم</w:t>
      </w:r>
      <w:r>
        <w:rPr>
          <w:rFonts w:hint="cs"/>
          <w:rtl/>
        </w:rPr>
        <w:t>ی‌</w:t>
      </w:r>
      <w:r>
        <w:rPr>
          <w:rFonts w:hint="eastAsia"/>
          <w:rtl/>
        </w:rPr>
        <w:t>خواستم</w:t>
      </w:r>
      <w:r>
        <w:rPr>
          <w:rtl/>
        </w:rPr>
        <w:t xml:space="preserve"> پات ا</w:t>
      </w:r>
      <w:r>
        <w:rPr>
          <w:rFonts w:hint="cs"/>
          <w:rtl/>
        </w:rPr>
        <w:t>ی</w:t>
      </w:r>
      <w:r>
        <w:rPr>
          <w:rFonts w:hint="eastAsia"/>
          <w:rtl/>
        </w:rPr>
        <w:t>نجور</w:t>
      </w:r>
      <w:r>
        <w:rPr>
          <w:rFonts w:hint="cs"/>
          <w:rtl/>
        </w:rPr>
        <w:t>ی</w:t>
      </w:r>
      <w:r>
        <w:rPr>
          <w:rtl/>
        </w:rPr>
        <w:t xml:space="preserve"> شه</w:t>
      </w:r>
      <w:r>
        <w:t xml:space="preserve">. </w:t>
      </w:r>
    </w:p>
    <w:p w14:paraId="441F0DAE" w14:textId="77777777" w:rsidR="00AF2C31" w:rsidRDefault="00AF2C31" w:rsidP="000A5953">
      <w:pPr>
        <w:rPr>
          <w:rtl/>
        </w:rPr>
      </w:pPr>
      <w:r>
        <w:rPr>
          <w:rFonts w:hint="eastAsia"/>
          <w:rtl/>
        </w:rPr>
        <w:t>ج</w:t>
      </w:r>
      <w:r>
        <w:rPr>
          <w:rFonts w:hint="cs"/>
          <w:rtl/>
        </w:rPr>
        <w:t>ی</w:t>
      </w:r>
      <w:r>
        <w:rPr>
          <w:rFonts w:hint="eastAsia"/>
          <w:rtl/>
        </w:rPr>
        <w:t>ک</w:t>
      </w:r>
      <w:r>
        <w:rPr>
          <w:rtl/>
        </w:rPr>
        <w:t>: مهم ن</w:t>
      </w:r>
      <w:r>
        <w:rPr>
          <w:rFonts w:hint="cs"/>
          <w:rtl/>
        </w:rPr>
        <w:t>ی</w:t>
      </w:r>
      <w:r>
        <w:rPr>
          <w:rFonts w:hint="eastAsia"/>
          <w:rtl/>
        </w:rPr>
        <w:t>ست</w:t>
      </w:r>
      <w:r>
        <w:rPr>
          <w:rtl/>
        </w:rPr>
        <w:t>. برو تو ماش</w:t>
      </w:r>
      <w:r>
        <w:rPr>
          <w:rFonts w:hint="cs"/>
          <w:rtl/>
        </w:rPr>
        <w:t>ی</w:t>
      </w:r>
      <w:r>
        <w:rPr>
          <w:rFonts w:hint="eastAsia"/>
          <w:rtl/>
        </w:rPr>
        <w:t>ن</w:t>
      </w:r>
      <w:r>
        <w:rPr>
          <w:rtl/>
        </w:rPr>
        <w:t xml:space="preserve"> بچه و به آمبولانس زنگ م</w:t>
      </w:r>
      <w:r>
        <w:rPr>
          <w:rFonts w:hint="cs"/>
          <w:rtl/>
        </w:rPr>
        <w:t>ی</w:t>
      </w:r>
      <w:r>
        <w:rPr>
          <w:rFonts w:hint="eastAsia"/>
          <w:rtl/>
        </w:rPr>
        <w:t>زند</w:t>
      </w:r>
      <w:r>
        <w:t xml:space="preserve">. </w:t>
      </w:r>
    </w:p>
    <w:p w14:paraId="765CABBE" w14:textId="77777777" w:rsidR="00AF2C31" w:rsidRDefault="00AF2C31" w:rsidP="000A5953">
      <w:pPr>
        <w:rPr>
          <w:rtl/>
        </w:rPr>
      </w:pPr>
      <w:r>
        <w:rPr>
          <w:rFonts w:hint="eastAsia"/>
          <w:rtl/>
        </w:rPr>
        <w:t>شوهر</w:t>
      </w:r>
      <w:r>
        <w:rPr>
          <w:rtl/>
        </w:rPr>
        <w:t xml:space="preserve"> زن قبل از آمبولانس م</w:t>
      </w:r>
      <w:r>
        <w:rPr>
          <w:rFonts w:hint="cs"/>
          <w:rtl/>
        </w:rPr>
        <w:t>ی</w:t>
      </w:r>
      <w:r>
        <w:rPr>
          <w:rFonts w:hint="eastAsia"/>
          <w:rtl/>
        </w:rPr>
        <w:t>رسد</w:t>
      </w:r>
      <w:r>
        <w:rPr>
          <w:rtl/>
        </w:rPr>
        <w:t>. بعد از احوالپرس</w:t>
      </w:r>
      <w:r>
        <w:rPr>
          <w:rFonts w:hint="cs"/>
          <w:rtl/>
        </w:rPr>
        <w:t>ی</w:t>
      </w:r>
      <w:r>
        <w:rPr>
          <w:rtl/>
        </w:rPr>
        <w:t xml:space="preserve"> از زن و بچه. به ج</w:t>
      </w:r>
      <w:r>
        <w:rPr>
          <w:rFonts w:hint="cs"/>
          <w:rtl/>
        </w:rPr>
        <w:t>ی</w:t>
      </w:r>
      <w:r>
        <w:rPr>
          <w:rFonts w:hint="eastAsia"/>
          <w:rtl/>
        </w:rPr>
        <w:t>ک</w:t>
      </w:r>
      <w:r>
        <w:rPr>
          <w:rtl/>
        </w:rPr>
        <w:t xml:space="preserve"> : حالت خوبه شما</w:t>
      </w:r>
      <w:r>
        <w:t>.</w:t>
      </w:r>
    </w:p>
    <w:p w14:paraId="5C358890" w14:textId="77777777" w:rsidR="00AF2C31" w:rsidRDefault="00AF2C31" w:rsidP="000A5953">
      <w:pPr>
        <w:rPr>
          <w:rtl/>
        </w:rPr>
      </w:pPr>
      <w:r>
        <w:rPr>
          <w:rFonts w:hint="eastAsia"/>
          <w:rtl/>
        </w:rPr>
        <w:t>ج</w:t>
      </w:r>
      <w:r>
        <w:rPr>
          <w:rFonts w:hint="cs"/>
          <w:rtl/>
        </w:rPr>
        <w:t>ی</w:t>
      </w:r>
      <w:r>
        <w:rPr>
          <w:rFonts w:hint="eastAsia"/>
          <w:rtl/>
        </w:rPr>
        <w:t>ک</w:t>
      </w:r>
      <w:r>
        <w:rPr>
          <w:rtl/>
        </w:rPr>
        <w:t>: آمبولانس داره م</w:t>
      </w:r>
      <w:r>
        <w:rPr>
          <w:rFonts w:hint="cs"/>
          <w:rtl/>
        </w:rPr>
        <w:t>ی</w:t>
      </w:r>
      <w:r>
        <w:rPr>
          <w:rFonts w:hint="eastAsia"/>
          <w:rtl/>
        </w:rPr>
        <w:t>اد</w:t>
      </w:r>
      <w:r>
        <w:t xml:space="preserve">. </w:t>
      </w:r>
    </w:p>
    <w:p w14:paraId="0CC4F5ED" w14:textId="77777777" w:rsidR="00AF2C31" w:rsidRDefault="00AF2C31" w:rsidP="000A5953">
      <w:pPr>
        <w:rPr>
          <w:rtl/>
        </w:rPr>
      </w:pPr>
      <w:r>
        <w:rPr>
          <w:rFonts w:hint="eastAsia"/>
          <w:rtl/>
        </w:rPr>
        <w:t>در</w:t>
      </w:r>
      <w:r>
        <w:rPr>
          <w:rtl/>
        </w:rPr>
        <w:t xml:space="preserve"> آمبولانس ج</w:t>
      </w:r>
      <w:r>
        <w:rPr>
          <w:rFonts w:hint="cs"/>
          <w:rtl/>
        </w:rPr>
        <w:t>ی</w:t>
      </w:r>
      <w:r>
        <w:rPr>
          <w:rFonts w:hint="eastAsia"/>
          <w:rtl/>
        </w:rPr>
        <w:t>ک</w:t>
      </w:r>
      <w:r>
        <w:rPr>
          <w:rtl/>
        </w:rPr>
        <w:t xml:space="preserve"> ب</w:t>
      </w:r>
      <w:r>
        <w:rPr>
          <w:rFonts w:hint="cs"/>
          <w:rtl/>
        </w:rPr>
        <w:t>ی</w:t>
      </w:r>
      <w:r>
        <w:rPr>
          <w:rFonts w:hint="eastAsia"/>
          <w:rtl/>
        </w:rPr>
        <w:t>شتر</w:t>
      </w:r>
      <w:r>
        <w:rPr>
          <w:rtl/>
        </w:rPr>
        <w:t xml:space="preserve"> درگ</w:t>
      </w:r>
      <w:r>
        <w:rPr>
          <w:rFonts w:hint="cs"/>
          <w:rtl/>
        </w:rPr>
        <w:t>ی</w:t>
      </w:r>
      <w:r>
        <w:rPr>
          <w:rFonts w:hint="eastAsia"/>
          <w:rtl/>
        </w:rPr>
        <w:t>ر</w:t>
      </w:r>
      <w:r>
        <w:rPr>
          <w:rtl/>
        </w:rPr>
        <w:t xml:space="preserve"> رفتار خودش با آن ماش</w:t>
      </w:r>
      <w:r>
        <w:rPr>
          <w:rFonts w:hint="cs"/>
          <w:rtl/>
        </w:rPr>
        <w:t>ی</w:t>
      </w:r>
      <w:r>
        <w:rPr>
          <w:rFonts w:hint="eastAsia"/>
          <w:rtl/>
        </w:rPr>
        <w:t>ن</w:t>
      </w:r>
      <w:r>
        <w:rPr>
          <w:rtl/>
        </w:rPr>
        <w:t xml:space="preserve"> است. افکارش لحظه ا</w:t>
      </w:r>
      <w:r>
        <w:rPr>
          <w:rFonts w:hint="cs"/>
          <w:rtl/>
        </w:rPr>
        <w:t>یی</w:t>
      </w:r>
      <w:r>
        <w:rPr>
          <w:rtl/>
        </w:rPr>
        <w:t xml:space="preserve"> او را رها نم</w:t>
      </w:r>
      <w:r>
        <w:rPr>
          <w:rFonts w:hint="cs"/>
          <w:rtl/>
        </w:rPr>
        <w:t>ی‌</w:t>
      </w:r>
      <w:r>
        <w:rPr>
          <w:rFonts w:hint="eastAsia"/>
          <w:rtl/>
        </w:rPr>
        <w:t>کند</w:t>
      </w:r>
      <w:r>
        <w:rPr>
          <w:rtl/>
        </w:rPr>
        <w:t>. مشت ها</w:t>
      </w:r>
      <w:r>
        <w:rPr>
          <w:rFonts w:hint="cs"/>
          <w:rtl/>
        </w:rPr>
        <w:t>یی</w:t>
      </w:r>
      <w:r>
        <w:rPr>
          <w:rtl/>
        </w:rPr>
        <w:t xml:space="preserve"> که کوب</w:t>
      </w:r>
      <w:r>
        <w:rPr>
          <w:rFonts w:hint="cs"/>
          <w:rtl/>
        </w:rPr>
        <w:t>ی</w:t>
      </w:r>
      <w:r>
        <w:rPr>
          <w:rFonts w:hint="eastAsia"/>
          <w:rtl/>
        </w:rPr>
        <w:t>د</w:t>
      </w:r>
      <w:r>
        <w:rPr>
          <w:rtl/>
        </w:rPr>
        <w:t>. تهد</w:t>
      </w:r>
      <w:r>
        <w:rPr>
          <w:rFonts w:hint="cs"/>
          <w:rtl/>
        </w:rPr>
        <w:t>ی</w:t>
      </w:r>
      <w:r>
        <w:rPr>
          <w:rFonts w:hint="eastAsia"/>
          <w:rtl/>
        </w:rPr>
        <w:t>دها</w:t>
      </w:r>
      <w:r>
        <w:rPr>
          <w:rFonts w:hint="cs"/>
          <w:rtl/>
        </w:rPr>
        <w:t>ی</w:t>
      </w:r>
      <w:r>
        <w:rPr>
          <w:rFonts w:hint="eastAsia"/>
          <w:rtl/>
        </w:rPr>
        <w:t>ش</w:t>
      </w:r>
      <w:r>
        <w:t xml:space="preserve">. </w:t>
      </w:r>
    </w:p>
    <w:p w14:paraId="7B1B3101" w14:textId="31AC6B35" w:rsidR="00AF2C31" w:rsidRDefault="00AF2C31" w:rsidP="000A5953">
      <w:pPr>
        <w:rPr>
          <w:rtl/>
        </w:rPr>
      </w:pPr>
      <w:r>
        <w:rPr>
          <w:rFonts w:hint="eastAsia"/>
          <w:rtl/>
        </w:rPr>
        <w:lastRenderedPageBreak/>
        <w:t>ج</w:t>
      </w:r>
      <w:r>
        <w:rPr>
          <w:rFonts w:hint="cs"/>
          <w:rtl/>
        </w:rPr>
        <w:t>ی</w:t>
      </w:r>
      <w:r>
        <w:rPr>
          <w:rFonts w:hint="eastAsia"/>
          <w:rtl/>
        </w:rPr>
        <w:t>ک</w:t>
      </w:r>
      <w:r>
        <w:rPr>
          <w:rtl/>
        </w:rPr>
        <w:t xml:space="preserve"> در افکارش با خود م</w:t>
      </w:r>
      <w:r>
        <w:rPr>
          <w:rFonts w:hint="cs"/>
          <w:rtl/>
        </w:rPr>
        <w:t>ی</w:t>
      </w:r>
      <w:r>
        <w:rPr>
          <w:rFonts w:hint="eastAsia"/>
          <w:rtl/>
        </w:rPr>
        <w:t>گفت</w:t>
      </w:r>
      <w:r>
        <w:rPr>
          <w:rtl/>
        </w:rPr>
        <w:t>: چه کار م</w:t>
      </w:r>
      <w:r>
        <w:rPr>
          <w:rFonts w:hint="cs"/>
          <w:rtl/>
        </w:rPr>
        <w:t>ی‌</w:t>
      </w:r>
      <w:r>
        <w:rPr>
          <w:rFonts w:hint="eastAsia"/>
          <w:rtl/>
        </w:rPr>
        <w:t>خواست</w:t>
      </w:r>
      <w:r>
        <w:rPr>
          <w:rFonts w:hint="cs"/>
          <w:rtl/>
        </w:rPr>
        <w:t>ی</w:t>
      </w:r>
      <w:r>
        <w:rPr>
          <w:rtl/>
        </w:rPr>
        <w:t xml:space="preserve"> بکن</w:t>
      </w:r>
      <w:r>
        <w:rPr>
          <w:rFonts w:hint="cs"/>
          <w:rtl/>
        </w:rPr>
        <w:t>ی</w:t>
      </w:r>
      <w:r>
        <w:rPr>
          <w:rtl/>
        </w:rPr>
        <w:t xml:space="preserve">. </w:t>
      </w:r>
      <w:r>
        <w:rPr>
          <w:rFonts w:hint="cs"/>
          <w:rtl/>
        </w:rPr>
        <w:t>ی</w:t>
      </w:r>
      <w:r>
        <w:rPr>
          <w:rFonts w:hint="eastAsia"/>
          <w:rtl/>
        </w:rPr>
        <w:t>ک</w:t>
      </w:r>
      <w:r>
        <w:rPr>
          <w:rtl/>
        </w:rPr>
        <w:t xml:space="preserve"> زن رو جلو</w:t>
      </w:r>
      <w:r>
        <w:rPr>
          <w:rFonts w:hint="cs"/>
          <w:rtl/>
        </w:rPr>
        <w:t>ی</w:t>
      </w:r>
      <w:r>
        <w:rPr>
          <w:rtl/>
        </w:rPr>
        <w:t xml:space="preserve"> بچه اش بکش</w:t>
      </w:r>
      <w:r>
        <w:rPr>
          <w:rFonts w:hint="cs"/>
          <w:rtl/>
        </w:rPr>
        <w:t>ی</w:t>
      </w:r>
      <w:r>
        <w:rPr>
          <w:rtl/>
        </w:rPr>
        <w:t>. گ</w:t>
      </w:r>
      <w:r>
        <w:rPr>
          <w:rFonts w:hint="cs"/>
          <w:rtl/>
        </w:rPr>
        <w:t>ی</w:t>
      </w:r>
      <w:r>
        <w:rPr>
          <w:rFonts w:hint="eastAsia"/>
          <w:rtl/>
        </w:rPr>
        <w:t>ر</w:t>
      </w:r>
      <w:r>
        <w:rPr>
          <w:rFonts w:hint="cs"/>
          <w:rtl/>
        </w:rPr>
        <w:t>ی</w:t>
      </w:r>
      <w:r>
        <w:rPr>
          <w:rFonts w:hint="eastAsia"/>
          <w:rtl/>
        </w:rPr>
        <w:t>م</w:t>
      </w:r>
      <w:r>
        <w:rPr>
          <w:rtl/>
        </w:rPr>
        <w:t xml:space="preserve"> که م</w:t>
      </w:r>
      <w:r>
        <w:rPr>
          <w:rFonts w:hint="cs"/>
          <w:rtl/>
        </w:rPr>
        <w:t>ی</w:t>
      </w:r>
      <w:r>
        <w:rPr>
          <w:rFonts w:hint="eastAsia"/>
          <w:rtl/>
        </w:rPr>
        <w:t>کشت</w:t>
      </w:r>
      <w:r>
        <w:rPr>
          <w:rFonts w:hint="cs"/>
          <w:rtl/>
        </w:rPr>
        <w:t>ی</w:t>
      </w:r>
      <w:r>
        <w:rPr>
          <w:rtl/>
        </w:rPr>
        <w:t>. نت</w:t>
      </w:r>
      <w:r>
        <w:rPr>
          <w:rFonts w:hint="cs"/>
          <w:rtl/>
        </w:rPr>
        <w:t>ی</w:t>
      </w:r>
      <w:r>
        <w:rPr>
          <w:rFonts w:hint="eastAsia"/>
          <w:rtl/>
        </w:rPr>
        <w:t>جه؟</w:t>
      </w:r>
      <w:r>
        <w:rPr>
          <w:rtl/>
        </w:rPr>
        <w:t xml:space="preserve"> تمام زندگ</w:t>
      </w:r>
      <w:r>
        <w:rPr>
          <w:rFonts w:hint="cs"/>
          <w:rtl/>
        </w:rPr>
        <w:t>ی</w:t>
      </w:r>
      <w:r>
        <w:rPr>
          <w:rFonts w:hint="eastAsia"/>
          <w:rtl/>
        </w:rPr>
        <w:t>ت</w:t>
      </w:r>
      <w:r>
        <w:rPr>
          <w:rtl/>
        </w:rPr>
        <w:t xml:space="preserve"> تمام زحماتت بخاطر چ</w:t>
      </w:r>
      <w:r>
        <w:rPr>
          <w:rFonts w:hint="cs"/>
          <w:rtl/>
        </w:rPr>
        <w:t>ی</w:t>
      </w:r>
      <w:r>
        <w:rPr>
          <w:rtl/>
        </w:rPr>
        <w:t xml:space="preserve"> خراب م</w:t>
      </w:r>
      <w:r>
        <w:rPr>
          <w:rFonts w:hint="cs"/>
          <w:rtl/>
        </w:rPr>
        <w:t>ی</w:t>
      </w:r>
      <w:r>
        <w:rPr>
          <w:rFonts w:hint="eastAsia"/>
          <w:rtl/>
        </w:rPr>
        <w:t>شد؟</w:t>
      </w:r>
      <w:r>
        <w:rPr>
          <w:rtl/>
        </w:rPr>
        <w:t xml:space="preserve"> بخاطر پا</w:t>
      </w:r>
      <w:r>
        <w:rPr>
          <w:rFonts w:hint="cs"/>
          <w:rtl/>
        </w:rPr>
        <w:t>ی</w:t>
      </w:r>
      <w:r>
        <w:rPr>
          <w:rtl/>
        </w:rPr>
        <w:t xml:space="preserve"> شکستت. چندبار ا</w:t>
      </w:r>
      <w:r>
        <w:rPr>
          <w:rFonts w:hint="cs"/>
          <w:rtl/>
        </w:rPr>
        <w:t>ی</w:t>
      </w:r>
      <w:r>
        <w:rPr>
          <w:rFonts w:hint="eastAsia"/>
          <w:rtl/>
        </w:rPr>
        <w:t>ن</w:t>
      </w:r>
      <w:r>
        <w:rPr>
          <w:rtl/>
        </w:rPr>
        <w:t xml:space="preserve"> پا تو مبارزه شکسته؟ چ</w:t>
      </w:r>
      <w:r>
        <w:rPr>
          <w:rFonts w:hint="cs"/>
          <w:rtl/>
        </w:rPr>
        <w:t>ی</w:t>
      </w:r>
      <w:r>
        <w:rPr>
          <w:rtl/>
        </w:rPr>
        <w:t xml:space="preserve"> م</w:t>
      </w:r>
      <w:r>
        <w:rPr>
          <w:rFonts w:hint="cs"/>
          <w:rtl/>
        </w:rPr>
        <w:t>ی‌</w:t>
      </w:r>
      <w:r>
        <w:rPr>
          <w:rFonts w:hint="eastAsia"/>
          <w:rtl/>
        </w:rPr>
        <w:t>خواست</w:t>
      </w:r>
      <w:r>
        <w:rPr>
          <w:rFonts w:hint="cs"/>
          <w:rtl/>
        </w:rPr>
        <w:t>ی</w:t>
      </w:r>
      <w:r>
        <w:rPr>
          <w:rFonts w:hint="eastAsia"/>
          <w:rtl/>
        </w:rPr>
        <w:t>؟</w:t>
      </w:r>
      <w:r>
        <w:rPr>
          <w:rtl/>
        </w:rPr>
        <w:t>! نتونستم خودم رو کنترل کنم! خوب که چ</w:t>
      </w:r>
      <w:r>
        <w:rPr>
          <w:rFonts w:hint="cs"/>
          <w:rtl/>
        </w:rPr>
        <w:t>ی</w:t>
      </w:r>
      <w:r>
        <w:rPr>
          <w:rFonts w:hint="eastAsia"/>
          <w:rtl/>
        </w:rPr>
        <w:t>؟</w:t>
      </w:r>
      <w:r>
        <w:rPr>
          <w:rtl/>
        </w:rPr>
        <w:t xml:space="preserve"> اگر قرار </w:t>
      </w:r>
      <w:r>
        <w:rPr>
          <w:rFonts w:hint="eastAsia"/>
          <w:rtl/>
        </w:rPr>
        <w:t>باشه،</w:t>
      </w:r>
      <w:r>
        <w:rPr>
          <w:rtl/>
        </w:rPr>
        <w:t xml:space="preserve"> نتون</w:t>
      </w:r>
      <w:r>
        <w:rPr>
          <w:rFonts w:hint="cs"/>
          <w:rtl/>
        </w:rPr>
        <w:t>ی</w:t>
      </w:r>
      <w:r>
        <w:rPr>
          <w:rtl/>
        </w:rPr>
        <w:t xml:space="preserve"> خودت رو کنترل کن</w:t>
      </w:r>
      <w:r>
        <w:rPr>
          <w:rFonts w:hint="cs"/>
          <w:rtl/>
        </w:rPr>
        <w:t>ی</w:t>
      </w:r>
      <w:r>
        <w:rPr>
          <w:rtl/>
        </w:rPr>
        <w:t xml:space="preserve"> چجور</w:t>
      </w:r>
      <w:r>
        <w:rPr>
          <w:rFonts w:hint="cs"/>
          <w:rtl/>
        </w:rPr>
        <w:t>ی</w:t>
      </w:r>
      <w:r>
        <w:rPr>
          <w:rtl/>
        </w:rPr>
        <w:t xml:space="preserve"> م</w:t>
      </w:r>
      <w:r>
        <w:rPr>
          <w:rFonts w:hint="cs"/>
          <w:rtl/>
        </w:rPr>
        <w:t>ی</w:t>
      </w:r>
      <w:r>
        <w:rPr>
          <w:rFonts w:hint="eastAsia"/>
          <w:rtl/>
        </w:rPr>
        <w:t>خوا</w:t>
      </w:r>
      <w:r>
        <w:rPr>
          <w:rFonts w:hint="cs"/>
          <w:rtl/>
        </w:rPr>
        <w:t>ی</w:t>
      </w:r>
      <w:r>
        <w:rPr>
          <w:rtl/>
        </w:rPr>
        <w:t xml:space="preserve"> با مون</w:t>
      </w:r>
      <w:r>
        <w:rPr>
          <w:rFonts w:hint="cs"/>
          <w:rtl/>
        </w:rPr>
        <w:t>ی</w:t>
      </w:r>
      <w:r>
        <w:rPr>
          <w:rFonts w:hint="eastAsia"/>
          <w:rtl/>
        </w:rPr>
        <w:t>کا</w:t>
      </w:r>
      <w:r>
        <w:rPr>
          <w:rtl/>
        </w:rPr>
        <w:t xml:space="preserve"> ازدواج کن</w:t>
      </w:r>
      <w:r>
        <w:rPr>
          <w:rFonts w:hint="cs"/>
          <w:rtl/>
        </w:rPr>
        <w:t>ی</w:t>
      </w:r>
      <w:r>
        <w:rPr>
          <w:rtl/>
        </w:rPr>
        <w:t>. چجور</w:t>
      </w:r>
      <w:r>
        <w:rPr>
          <w:rFonts w:hint="cs"/>
          <w:rtl/>
        </w:rPr>
        <w:t>ی</w:t>
      </w:r>
      <w:r>
        <w:rPr>
          <w:rtl/>
        </w:rPr>
        <w:t xml:space="preserve"> م</w:t>
      </w:r>
      <w:r>
        <w:rPr>
          <w:rFonts w:hint="cs"/>
          <w:rtl/>
        </w:rPr>
        <w:t>ی</w:t>
      </w:r>
      <w:r>
        <w:rPr>
          <w:rFonts w:hint="eastAsia"/>
          <w:rtl/>
        </w:rPr>
        <w:t>خوا</w:t>
      </w:r>
      <w:r>
        <w:rPr>
          <w:rFonts w:hint="cs"/>
          <w:rtl/>
        </w:rPr>
        <w:t>ی</w:t>
      </w:r>
      <w:r>
        <w:rPr>
          <w:rtl/>
        </w:rPr>
        <w:t xml:space="preserve"> به پدر و مادرش قول بد</w:t>
      </w:r>
      <w:r>
        <w:rPr>
          <w:rFonts w:hint="cs"/>
          <w:rtl/>
        </w:rPr>
        <w:t>ی</w:t>
      </w:r>
      <w:r>
        <w:rPr>
          <w:rtl/>
        </w:rPr>
        <w:t xml:space="preserve"> خوشبختش م</w:t>
      </w:r>
      <w:r>
        <w:rPr>
          <w:rFonts w:hint="cs"/>
          <w:rtl/>
        </w:rPr>
        <w:t>ی</w:t>
      </w:r>
      <w:r>
        <w:rPr>
          <w:rFonts w:hint="eastAsia"/>
          <w:rtl/>
        </w:rPr>
        <w:t>کن</w:t>
      </w:r>
      <w:r>
        <w:rPr>
          <w:rFonts w:hint="cs"/>
          <w:rtl/>
        </w:rPr>
        <w:t>ی</w:t>
      </w:r>
      <w:r>
        <w:rPr>
          <w:rtl/>
        </w:rPr>
        <w:t>. چجور</w:t>
      </w:r>
      <w:r>
        <w:rPr>
          <w:rFonts w:hint="cs"/>
          <w:rtl/>
        </w:rPr>
        <w:t>ی</w:t>
      </w:r>
      <w:r>
        <w:rPr>
          <w:rFonts w:hint="eastAsia"/>
          <w:rtl/>
        </w:rPr>
        <w:t>؟</w:t>
      </w:r>
      <w:r>
        <w:rPr>
          <w:rtl/>
        </w:rPr>
        <w:t xml:space="preserve"> نم</w:t>
      </w:r>
      <w:r>
        <w:rPr>
          <w:rFonts w:hint="cs"/>
          <w:rtl/>
        </w:rPr>
        <w:t>ی</w:t>
      </w:r>
      <w:r>
        <w:rPr>
          <w:rFonts w:hint="eastAsia"/>
          <w:rtl/>
        </w:rPr>
        <w:t>دونم</w:t>
      </w:r>
      <w:r>
        <w:rPr>
          <w:rtl/>
        </w:rPr>
        <w:t>! مهم ن</w:t>
      </w:r>
      <w:r>
        <w:rPr>
          <w:rFonts w:hint="cs"/>
          <w:rtl/>
        </w:rPr>
        <w:t>ی</w:t>
      </w:r>
      <w:r>
        <w:rPr>
          <w:rFonts w:hint="eastAsia"/>
          <w:rtl/>
        </w:rPr>
        <w:t>ست</w:t>
      </w:r>
      <w:r>
        <w:rPr>
          <w:rtl/>
        </w:rPr>
        <w:t xml:space="preserve"> چقدر عصبان</w:t>
      </w:r>
      <w:r>
        <w:rPr>
          <w:rFonts w:hint="cs"/>
          <w:rtl/>
        </w:rPr>
        <w:t>ی</w:t>
      </w:r>
      <w:r>
        <w:rPr>
          <w:rtl/>
        </w:rPr>
        <w:t xml:space="preserve"> هست</w:t>
      </w:r>
      <w:r>
        <w:rPr>
          <w:rFonts w:hint="cs"/>
          <w:rtl/>
        </w:rPr>
        <w:t>ی</w:t>
      </w:r>
      <w:r>
        <w:rPr>
          <w:rtl/>
        </w:rPr>
        <w:t>. همه احتمالات رو هم</w:t>
      </w:r>
      <w:r>
        <w:rPr>
          <w:rFonts w:hint="cs"/>
          <w:rtl/>
        </w:rPr>
        <w:t>ی</w:t>
      </w:r>
      <w:r>
        <w:rPr>
          <w:rFonts w:hint="eastAsia"/>
          <w:rtl/>
        </w:rPr>
        <w:t>شه</w:t>
      </w:r>
      <w:r>
        <w:rPr>
          <w:rtl/>
        </w:rPr>
        <w:t xml:space="preserve"> م</w:t>
      </w:r>
      <w:r>
        <w:rPr>
          <w:rFonts w:hint="cs"/>
          <w:rtl/>
        </w:rPr>
        <w:t>ی</w:t>
      </w:r>
      <w:r>
        <w:rPr>
          <w:rFonts w:hint="eastAsia"/>
          <w:rtl/>
        </w:rPr>
        <w:t>سنج</w:t>
      </w:r>
      <w:r>
        <w:rPr>
          <w:rFonts w:hint="cs"/>
          <w:rtl/>
        </w:rPr>
        <w:t>ی</w:t>
      </w:r>
      <w:r>
        <w:rPr>
          <w:rtl/>
        </w:rPr>
        <w:t>! قبل از هر کار</w:t>
      </w:r>
      <w:r>
        <w:rPr>
          <w:rFonts w:hint="cs"/>
          <w:rtl/>
        </w:rPr>
        <w:t>ی</w:t>
      </w:r>
      <w:r>
        <w:rPr>
          <w:rtl/>
        </w:rPr>
        <w:t>! قبل از هر حرف</w:t>
      </w:r>
      <w:r>
        <w:rPr>
          <w:rFonts w:hint="cs"/>
          <w:rtl/>
        </w:rPr>
        <w:t>ی</w:t>
      </w:r>
      <w:r>
        <w:rPr>
          <w:rtl/>
        </w:rPr>
        <w:t>. اگر م</w:t>
      </w:r>
      <w:r>
        <w:rPr>
          <w:rFonts w:hint="cs"/>
          <w:rtl/>
        </w:rPr>
        <w:t>ی</w:t>
      </w:r>
      <w:r>
        <w:rPr>
          <w:rFonts w:hint="eastAsia"/>
          <w:rtl/>
        </w:rPr>
        <w:t>گ</w:t>
      </w:r>
      <w:r>
        <w:rPr>
          <w:rFonts w:hint="cs"/>
          <w:rtl/>
        </w:rPr>
        <w:t>ی</w:t>
      </w:r>
      <w:r>
        <w:rPr>
          <w:rtl/>
        </w:rPr>
        <w:t xml:space="preserve"> م</w:t>
      </w:r>
      <w:r>
        <w:rPr>
          <w:rFonts w:hint="cs"/>
          <w:rtl/>
        </w:rPr>
        <w:t>ی</w:t>
      </w:r>
      <w:r>
        <w:rPr>
          <w:rFonts w:hint="eastAsia"/>
          <w:rtl/>
        </w:rPr>
        <w:t>خواه</w:t>
      </w:r>
      <w:r>
        <w:rPr>
          <w:rFonts w:hint="cs"/>
          <w:rtl/>
        </w:rPr>
        <w:t>ی</w:t>
      </w:r>
      <w:r>
        <w:rPr>
          <w:rtl/>
        </w:rPr>
        <w:t xml:space="preserve"> طرف رو بکش</w:t>
      </w:r>
      <w:r>
        <w:rPr>
          <w:rFonts w:hint="cs"/>
          <w:rtl/>
        </w:rPr>
        <w:t>ی</w:t>
      </w:r>
      <w:r w:rsidR="00707DAA">
        <w:rPr>
          <w:rFonts w:hint="cs"/>
          <w:rtl/>
        </w:rPr>
        <w:t>،</w:t>
      </w:r>
      <w:r>
        <w:rPr>
          <w:rtl/>
        </w:rPr>
        <w:t xml:space="preserve"> قبلش ب</w:t>
      </w:r>
      <w:r>
        <w:rPr>
          <w:rFonts w:hint="eastAsia"/>
          <w:rtl/>
        </w:rPr>
        <w:t>ا</w:t>
      </w:r>
      <w:r>
        <w:rPr>
          <w:rFonts w:hint="cs"/>
          <w:rtl/>
        </w:rPr>
        <w:t>ی</w:t>
      </w:r>
      <w:r>
        <w:rPr>
          <w:rFonts w:hint="eastAsia"/>
          <w:rtl/>
        </w:rPr>
        <w:t>د</w:t>
      </w:r>
      <w:r>
        <w:rPr>
          <w:rtl/>
        </w:rPr>
        <w:t xml:space="preserve"> به بعد از کشتن طرف فکر کرده باش</w:t>
      </w:r>
      <w:r>
        <w:rPr>
          <w:rFonts w:hint="cs"/>
          <w:rtl/>
        </w:rPr>
        <w:t>ی</w:t>
      </w:r>
      <w:r>
        <w:t xml:space="preserve">. </w:t>
      </w:r>
    </w:p>
    <w:p w14:paraId="5D33DE22" w14:textId="77777777" w:rsidR="00AF2C31" w:rsidRDefault="00AF2C31" w:rsidP="000A5953">
      <w:pPr>
        <w:rPr>
          <w:rtl/>
        </w:rPr>
      </w:pPr>
      <w:r>
        <w:rPr>
          <w:rFonts w:hint="eastAsia"/>
          <w:rtl/>
        </w:rPr>
        <w:t>در</w:t>
      </w:r>
      <w:r>
        <w:rPr>
          <w:rtl/>
        </w:rPr>
        <w:t xml:space="preserve"> ب</w:t>
      </w:r>
      <w:r>
        <w:rPr>
          <w:rFonts w:hint="cs"/>
          <w:rtl/>
        </w:rPr>
        <w:t>ی</w:t>
      </w:r>
      <w:r>
        <w:rPr>
          <w:rFonts w:hint="eastAsia"/>
          <w:rtl/>
        </w:rPr>
        <w:t>مارستان</w:t>
      </w:r>
      <w:r>
        <w:rPr>
          <w:rtl/>
        </w:rPr>
        <w:t xml:space="preserve"> از ج</w:t>
      </w:r>
      <w:r>
        <w:rPr>
          <w:rFonts w:hint="cs"/>
          <w:rtl/>
        </w:rPr>
        <w:t>ی</w:t>
      </w:r>
      <w:r>
        <w:rPr>
          <w:rFonts w:hint="eastAsia"/>
          <w:rtl/>
        </w:rPr>
        <w:t>ک</w:t>
      </w:r>
      <w:r>
        <w:rPr>
          <w:rtl/>
        </w:rPr>
        <w:t xml:space="preserve"> م</w:t>
      </w:r>
      <w:r>
        <w:rPr>
          <w:rFonts w:hint="cs"/>
          <w:rtl/>
        </w:rPr>
        <w:t>ی</w:t>
      </w:r>
      <w:r>
        <w:rPr>
          <w:rFonts w:hint="eastAsia"/>
          <w:rtl/>
        </w:rPr>
        <w:t>خواهند</w:t>
      </w:r>
      <w:r>
        <w:rPr>
          <w:rtl/>
        </w:rPr>
        <w:t xml:space="preserve"> که والد</w:t>
      </w:r>
      <w:r>
        <w:rPr>
          <w:rFonts w:hint="cs"/>
          <w:rtl/>
        </w:rPr>
        <w:t>ی</w:t>
      </w:r>
      <w:r>
        <w:rPr>
          <w:rFonts w:hint="eastAsia"/>
          <w:rtl/>
        </w:rPr>
        <w:t>نش</w:t>
      </w:r>
      <w:r>
        <w:rPr>
          <w:rtl/>
        </w:rPr>
        <w:t xml:space="preserve"> را خبر کند ول</w:t>
      </w:r>
      <w:r>
        <w:rPr>
          <w:rFonts w:hint="cs"/>
          <w:rtl/>
        </w:rPr>
        <w:t>ی</w:t>
      </w:r>
      <w:r>
        <w:rPr>
          <w:rtl/>
        </w:rPr>
        <w:t xml:space="preserve"> ج</w:t>
      </w:r>
      <w:r>
        <w:rPr>
          <w:rFonts w:hint="cs"/>
          <w:rtl/>
        </w:rPr>
        <w:t>ی</w:t>
      </w:r>
      <w:r>
        <w:rPr>
          <w:rFonts w:hint="eastAsia"/>
          <w:rtl/>
        </w:rPr>
        <w:t>ک</w:t>
      </w:r>
      <w:r>
        <w:rPr>
          <w:rtl/>
        </w:rPr>
        <w:t xml:space="preserve"> بدون اشاره ا</w:t>
      </w:r>
      <w:r>
        <w:rPr>
          <w:rFonts w:hint="cs"/>
          <w:rtl/>
        </w:rPr>
        <w:t>ی</w:t>
      </w:r>
      <w:r>
        <w:rPr>
          <w:rtl/>
        </w:rPr>
        <w:t xml:space="preserve"> به </w:t>
      </w:r>
      <w:r>
        <w:rPr>
          <w:rFonts w:hint="cs"/>
          <w:rtl/>
        </w:rPr>
        <w:t>ی</w:t>
      </w:r>
      <w:r>
        <w:rPr>
          <w:rFonts w:hint="eastAsia"/>
          <w:rtl/>
        </w:rPr>
        <w:t>ت</w:t>
      </w:r>
      <w:r>
        <w:rPr>
          <w:rFonts w:hint="cs"/>
          <w:rtl/>
        </w:rPr>
        <w:t>ی</w:t>
      </w:r>
      <w:r>
        <w:rPr>
          <w:rFonts w:hint="eastAsia"/>
          <w:rtl/>
        </w:rPr>
        <w:t>م</w:t>
      </w:r>
      <w:r>
        <w:rPr>
          <w:rtl/>
        </w:rPr>
        <w:t xml:space="preserve"> بودنش از ز</w:t>
      </w:r>
      <w:r>
        <w:rPr>
          <w:rFonts w:hint="cs"/>
          <w:rtl/>
        </w:rPr>
        <w:t>ی</w:t>
      </w:r>
      <w:r>
        <w:rPr>
          <w:rFonts w:hint="eastAsia"/>
          <w:rtl/>
        </w:rPr>
        <w:t>ر</w:t>
      </w:r>
      <w:r>
        <w:rPr>
          <w:rtl/>
        </w:rPr>
        <w:t xml:space="preserve"> ا</w:t>
      </w:r>
      <w:r>
        <w:rPr>
          <w:rFonts w:hint="cs"/>
          <w:rtl/>
        </w:rPr>
        <w:t>ی</w:t>
      </w:r>
      <w:r>
        <w:rPr>
          <w:rFonts w:hint="eastAsia"/>
          <w:rtl/>
        </w:rPr>
        <w:t>نکار</w:t>
      </w:r>
      <w:r>
        <w:rPr>
          <w:rtl/>
        </w:rPr>
        <w:t xml:space="preserve"> شانه خال</w:t>
      </w:r>
      <w:r>
        <w:rPr>
          <w:rFonts w:hint="cs"/>
          <w:rtl/>
        </w:rPr>
        <w:t>ی</w:t>
      </w:r>
      <w:r>
        <w:rPr>
          <w:rtl/>
        </w:rPr>
        <w:t xml:space="preserve"> م</w:t>
      </w:r>
      <w:r>
        <w:rPr>
          <w:rFonts w:hint="cs"/>
          <w:rtl/>
        </w:rPr>
        <w:t>ی‌</w:t>
      </w:r>
      <w:r>
        <w:rPr>
          <w:rFonts w:hint="eastAsia"/>
          <w:rtl/>
        </w:rPr>
        <w:t>کند</w:t>
      </w:r>
      <w:r>
        <w:rPr>
          <w:rtl/>
        </w:rPr>
        <w:t xml:space="preserve"> و دکتر ها هم بالاخره پا</w:t>
      </w:r>
      <w:r>
        <w:rPr>
          <w:rFonts w:hint="cs"/>
          <w:rtl/>
        </w:rPr>
        <w:t>ی</w:t>
      </w:r>
      <w:r>
        <w:rPr>
          <w:rFonts w:hint="eastAsia"/>
          <w:rtl/>
        </w:rPr>
        <w:t>ش</w:t>
      </w:r>
      <w:r>
        <w:rPr>
          <w:rtl/>
        </w:rPr>
        <w:t xml:space="preserve"> را بخ</w:t>
      </w:r>
      <w:r>
        <w:rPr>
          <w:rFonts w:hint="cs"/>
          <w:rtl/>
        </w:rPr>
        <w:t>ی</w:t>
      </w:r>
      <w:r>
        <w:rPr>
          <w:rFonts w:hint="eastAsia"/>
          <w:rtl/>
        </w:rPr>
        <w:t>ه</w:t>
      </w:r>
      <w:r>
        <w:rPr>
          <w:rtl/>
        </w:rPr>
        <w:t xml:space="preserve"> زده و کچ م</w:t>
      </w:r>
      <w:r>
        <w:rPr>
          <w:rFonts w:hint="cs"/>
          <w:rtl/>
        </w:rPr>
        <w:t>ی</w:t>
      </w:r>
      <w:r>
        <w:rPr>
          <w:rFonts w:hint="eastAsia"/>
          <w:rtl/>
        </w:rPr>
        <w:t>گ</w:t>
      </w:r>
      <w:r>
        <w:rPr>
          <w:rFonts w:hint="cs"/>
          <w:rtl/>
        </w:rPr>
        <w:t>ی</w:t>
      </w:r>
      <w:r>
        <w:rPr>
          <w:rFonts w:hint="eastAsia"/>
          <w:rtl/>
        </w:rPr>
        <w:t>رند</w:t>
      </w:r>
      <w:r>
        <w:t xml:space="preserve">. </w:t>
      </w:r>
    </w:p>
    <w:p w14:paraId="29DDB869" w14:textId="77777777" w:rsidR="00AF2C31" w:rsidRDefault="00AF2C31" w:rsidP="000A5953">
      <w:pPr>
        <w:rPr>
          <w:rtl/>
        </w:rPr>
      </w:pPr>
      <w:r>
        <w:rPr>
          <w:rFonts w:hint="eastAsia"/>
          <w:rtl/>
        </w:rPr>
        <w:t>چند</w:t>
      </w:r>
      <w:r>
        <w:rPr>
          <w:rtl/>
        </w:rPr>
        <w:t xml:space="preserve"> ساعت بعد وقت</w:t>
      </w:r>
      <w:r>
        <w:rPr>
          <w:rFonts w:hint="cs"/>
          <w:rtl/>
        </w:rPr>
        <w:t>ی</w:t>
      </w:r>
      <w:r>
        <w:rPr>
          <w:rtl/>
        </w:rPr>
        <w:t xml:space="preserve"> ج</w:t>
      </w:r>
      <w:r>
        <w:rPr>
          <w:rFonts w:hint="cs"/>
          <w:rtl/>
        </w:rPr>
        <w:t>ی</w:t>
      </w:r>
      <w:r>
        <w:rPr>
          <w:rFonts w:hint="eastAsia"/>
          <w:rtl/>
        </w:rPr>
        <w:t>ک</w:t>
      </w:r>
      <w:r>
        <w:rPr>
          <w:rtl/>
        </w:rPr>
        <w:t xml:space="preserve"> بالاخره به </w:t>
      </w:r>
      <w:r>
        <w:rPr>
          <w:rFonts w:hint="cs"/>
          <w:rtl/>
        </w:rPr>
        <w:t>ی</w:t>
      </w:r>
      <w:r>
        <w:rPr>
          <w:rFonts w:hint="eastAsia"/>
          <w:rtl/>
        </w:rPr>
        <w:t>ت</w:t>
      </w:r>
      <w:r>
        <w:rPr>
          <w:rFonts w:hint="cs"/>
          <w:rtl/>
        </w:rPr>
        <w:t>ی</w:t>
      </w:r>
      <w:r>
        <w:rPr>
          <w:rFonts w:hint="eastAsia"/>
          <w:rtl/>
        </w:rPr>
        <w:t>م</w:t>
      </w:r>
      <w:r>
        <w:rPr>
          <w:rtl/>
        </w:rPr>
        <w:t xml:space="preserve"> خانه رس</w:t>
      </w:r>
      <w:r>
        <w:rPr>
          <w:rFonts w:hint="cs"/>
          <w:rtl/>
        </w:rPr>
        <w:t>ی</w:t>
      </w:r>
      <w:r>
        <w:rPr>
          <w:rFonts w:hint="eastAsia"/>
          <w:rtl/>
        </w:rPr>
        <w:t>د</w:t>
      </w:r>
      <w:r>
        <w:t xml:space="preserve">. </w:t>
      </w:r>
    </w:p>
    <w:p w14:paraId="39F869DD"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پل</w:t>
      </w:r>
      <w:r>
        <w:rPr>
          <w:rFonts w:hint="cs"/>
          <w:rtl/>
        </w:rPr>
        <w:t>ی</w:t>
      </w:r>
      <w:r>
        <w:rPr>
          <w:rFonts w:hint="eastAsia"/>
          <w:rtl/>
        </w:rPr>
        <w:t>س</w:t>
      </w:r>
      <w:r>
        <w:rPr>
          <w:rtl/>
        </w:rPr>
        <w:t xml:space="preserve"> ماش</w:t>
      </w:r>
      <w:r>
        <w:rPr>
          <w:rFonts w:hint="cs"/>
          <w:rtl/>
        </w:rPr>
        <w:t>ی</w:t>
      </w:r>
      <w:r>
        <w:rPr>
          <w:rFonts w:hint="eastAsia"/>
          <w:rtl/>
        </w:rPr>
        <w:t>ن</w:t>
      </w:r>
      <w:r>
        <w:rPr>
          <w:rtl/>
        </w:rPr>
        <w:t xml:space="preserve"> رو برده بود پارک</w:t>
      </w:r>
      <w:r>
        <w:rPr>
          <w:rFonts w:hint="cs"/>
          <w:rtl/>
        </w:rPr>
        <w:t>ی</w:t>
      </w:r>
      <w:r>
        <w:rPr>
          <w:rFonts w:hint="eastAsia"/>
          <w:rtl/>
        </w:rPr>
        <w:t>نگ</w:t>
      </w:r>
      <w:r>
        <w:rPr>
          <w:rtl/>
        </w:rPr>
        <w:t xml:space="preserve"> من درش آوردم گذاشتم تعم</w:t>
      </w:r>
      <w:r>
        <w:rPr>
          <w:rFonts w:hint="cs"/>
          <w:rtl/>
        </w:rPr>
        <w:t>ی</w:t>
      </w:r>
      <w:r>
        <w:rPr>
          <w:rFonts w:hint="eastAsia"/>
          <w:rtl/>
        </w:rPr>
        <w:t>رگاه،</w:t>
      </w:r>
      <w:r>
        <w:rPr>
          <w:rtl/>
        </w:rPr>
        <w:t xml:space="preserve"> نگران ماش</w:t>
      </w:r>
      <w:r>
        <w:rPr>
          <w:rFonts w:hint="cs"/>
          <w:rtl/>
        </w:rPr>
        <w:t>ی</w:t>
      </w:r>
      <w:r>
        <w:rPr>
          <w:rFonts w:hint="eastAsia"/>
          <w:rtl/>
        </w:rPr>
        <w:t>ن</w:t>
      </w:r>
      <w:r>
        <w:rPr>
          <w:rtl/>
        </w:rPr>
        <w:t xml:space="preserve"> نباش. چرا زنگ نزد</w:t>
      </w:r>
      <w:r>
        <w:rPr>
          <w:rFonts w:hint="cs"/>
          <w:rtl/>
        </w:rPr>
        <w:t>ی</w:t>
      </w:r>
      <w:r>
        <w:rPr>
          <w:rFonts w:hint="eastAsia"/>
          <w:rtl/>
        </w:rPr>
        <w:t>؟</w:t>
      </w:r>
    </w:p>
    <w:p w14:paraId="0A021556" w14:textId="77777777" w:rsidR="00AF2C31" w:rsidRDefault="00AF2C31" w:rsidP="000A5953">
      <w:pPr>
        <w:rPr>
          <w:rtl/>
        </w:rPr>
      </w:pPr>
      <w:r>
        <w:rPr>
          <w:rFonts w:hint="eastAsia"/>
          <w:rtl/>
        </w:rPr>
        <w:t>ج</w:t>
      </w:r>
      <w:r>
        <w:rPr>
          <w:rFonts w:hint="cs"/>
          <w:rtl/>
        </w:rPr>
        <w:t>ی</w:t>
      </w:r>
      <w:r>
        <w:rPr>
          <w:rFonts w:hint="eastAsia"/>
          <w:rtl/>
        </w:rPr>
        <w:t>ک</w:t>
      </w:r>
      <w:r>
        <w:rPr>
          <w:rtl/>
        </w:rPr>
        <w:t>: مشکل خاص</w:t>
      </w:r>
      <w:r>
        <w:rPr>
          <w:rFonts w:hint="cs"/>
          <w:rtl/>
        </w:rPr>
        <w:t>ی</w:t>
      </w:r>
      <w:r>
        <w:rPr>
          <w:rtl/>
        </w:rPr>
        <w:t xml:space="preserve"> نبود</w:t>
      </w:r>
      <w:r>
        <w:t xml:space="preserve">. </w:t>
      </w:r>
    </w:p>
    <w:p w14:paraId="0CF933C0"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ج</w:t>
      </w:r>
      <w:r>
        <w:rPr>
          <w:rFonts w:hint="cs"/>
          <w:rtl/>
        </w:rPr>
        <w:t>ی</w:t>
      </w:r>
      <w:r>
        <w:rPr>
          <w:rFonts w:hint="eastAsia"/>
          <w:rtl/>
        </w:rPr>
        <w:t>ک</w:t>
      </w:r>
      <w:r>
        <w:rPr>
          <w:rtl/>
        </w:rPr>
        <w:t xml:space="preserve"> م</w:t>
      </w:r>
      <w:r>
        <w:rPr>
          <w:rFonts w:hint="cs"/>
          <w:rtl/>
        </w:rPr>
        <w:t>ی</w:t>
      </w:r>
      <w:r>
        <w:rPr>
          <w:rFonts w:hint="eastAsia"/>
          <w:rtl/>
        </w:rPr>
        <w:t>دونم</w:t>
      </w:r>
      <w:r>
        <w:rPr>
          <w:rtl/>
        </w:rPr>
        <w:t xml:space="preserve"> چه احساس</w:t>
      </w:r>
      <w:r>
        <w:rPr>
          <w:rFonts w:hint="cs"/>
          <w:rtl/>
        </w:rPr>
        <w:t>ی</w:t>
      </w:r>
      <w:r>
        <w:rPr>
          <w:rtl/>
        </w:rPr>
        <w:t xml:space="preserve"> دار</w:t>
      </w:r>
      <w:r>
        <w:rPr>
          <w:rFonts w:hint="cs"/>
          <w:rtl/>
        </w:rPr>
        <w:t>ی</w:t>
      </w:r>
      <w:r>
        <w:rPr>
          <w:rtl/>
        </w:rPr>
        <w:t>. هم</w:t>
      </w:r>
      <w:r>
        <w:rPr>
          <w:rFonts w:hint="cs"/>
          <w:rtl/>
        </w:rPr>
        <w:t>ی</w:t>
      </w:r>
      <w:r>
        <w:rPr>
          <w:rFonts w:hint="eastAsia"/>
          <w:rtl/>
        </w:rPr>
        <w:t>شه</w:t>
      </w:r>
      <w:r>
        <w:rPr>
          <w:rtl/>
        </w:rPr>
        <w:t xml:space="preserve"> م</w:t>
      </w:r>
      <w:r>
        <w:rPr>
          <w:rFonts w:hint="cs"/>
          <w:rtl/>
        </w:rPr>
        <w:t>ی</w:t>
      </w:r>
      <w:r>
        <w:rPr>
          <w:rFonts w:hint="eastAsia"/>
          <w:rtl/>
        </w:rPr>
        <w:t>دونستم</w:t>
      </w:r>
      <w:r>
        <w:rPr>
          <w:rtl/>
        </w:rPr>
        <w:t>. ول</w:t>
      </w:r>
      <w:r>
        <w:rPr>
          <w:rFonts w:hint="cs"/>
          <w:rtl/>
        </w:rPr>
        <w:t>ی</w:t>
      </w:r>
      <w:r>
        <w:rPr>
          <w:rtl/>
        </w:rPr>
        <w:t xml:space="preserve"> من و ا</w:t>
      </w:r>
      <w:r>
        <w:rPr>
          <w:rFonts w:hint="cs"/>
          <w:rtl/>
        </w:rPr>
        <w:t>ی</w:t>
      </w:r>
      <w:r>
        <w:rPr>
          <w:rFonts w:hint="eastAsia"/>
          <w:rtl/>
        </w:rPr>
        <w:t>ن</w:t>
      </w:r>
      <w:r>
        <w:rPr>
          <w:rtl/>
        </w:rPr>
        <w:t xml:space="preserve"> بچه‌ها تنها خانواده ا</w:t>
      </w:r>
      <w:r>
        <w:rPr>
          <w:rFonts w:hint="cs"/>
          <w:rtl/>
        </w:rPr>
        <w:t>یی</w:t>
      </w:r>
      <w:r>
        <w:rPr>
          <w:rtl/>
        </w:rPr>
        <w:t xml:space="preserve"> بود</w:t>
      </w:r>
      <w:r>
        <w:rPr>
          <w:rFonts w:hint="cs"/>
          <w:rtl/>
        </w:rPr>
        <w:t>ی</w:t>
      </w:r>
      <w:r>
        <w:rPr>
          <w:rFonts w:hint="eastAsia"/>
          <w:rtl/>
        </w:rPr>
        <w:t>م</w:t>
      </w:r>
      <w:r>
        <w:rPr>
          <w:rtl/>
        </w:rPr>
        <w:t xml:space="preserve"> که م</w:t>
      </w:r>
      <w:r>
        <w:rPr>
          <w:rFonts w:hint="cs"/>
          <w:rtl/>
        </w:rPr>
        <w:t>ی</w:t>
      </w:r>
      <w:r>
        <w:rPr>
          <w:rFonts w:hint="eastAsia"/>
          <w:rtl/>
        </w:rPr>
        <w:t>تونست</w:t>
      </w:r>
      <w:r>
        <w:rPr>
          <w:rFonts w:hint="cs"/>
          <w:rtl/>
        </w:rPr>
        <w:t>ی</w:t>
      </w:r>
      <w:r>
        <w:rPr>
          <w:rtl/>
        </w:rPr>
        <w:t xml:space="preserve"> داشته باش</w:t>
      </w:r>
      <w:r>
        <w:rPr>
          <w:rFonts w:hint="cs"/>
          <w:rtl/>
        </w:rPr>
        <w:t>ی</w:t>
      </w:r>
      <w:r>
        <w:rPr>
          <w:rtl/>
        </w:rPr>
        <w:t>. ول</w:t>
      </w:r>
      <w:r>
        <w:rPr>
          <w:rFonts w:hint="cs"/>
          <w:rtl/>
        </w:rPr>
        <w:t>ی</w:t>
      </w:r>
      <w:r>
        <w:rPr>
          <w:rtl/>
        </w:rPr>
        <w:t xml:space="preserve"> هم</w:t>
      </w:r>
      <w:r>
        <w:rPr>
          <w:rFonts w:hint="cs"/>
          <w:rtl/>
        </w:rPr>
        <w:t>ی</w:t>
      </w:r>
      <w:r>
        <w:rPr>
          <w:rFonts w:hint="eastAsia"/>
          <w:rtl/>
        </w:rPr>
        <w:t>شه</w:t>
      </w:r>
      <w:r>
        <w:rPr>
          <w:rtl/>
        </w:rPr>
        <w:t xml:space="preserve"> تنها بود</w:t>
      </w:r>
      <w:r>
        <w:rPr>
          <w:rFonts w:hint="cs"/>
          <w:rtl/>
        </w:rPr>
        <w:t>ی</w:t>
      </w:r>
      <w:r>
        <w:rPr>
          <w:rtl/>
        </w:rPr>
        <w:t>. ا</w:t>
      </w:r>
      <w:r>
        <w:rPr>
          <w:rFonts w:hint="cs"/>
          <w:rtl/>
        </w:rPr>
        <w:t>ی</w:t>
      </w:r>
      <w:r>
        <w:rPr>
          <w:rFonts w:hint="eastAsia"/>
          <w:rtl/>
        </w:rPr>
        <w:t>ن</w:t>
      </w:r>
      <w:r>
        <w:rPr>
          <w:rtl/>
        </w:rPr>
        <w:t xml:space="preserve"> انتخاب خودت بود. نه ه</w:t>
      </w:r>
      <w:r>
        <w:rPr>
          <w:rFonts w:hint="cs"/>
          <w:rtl/>
        </w:rPr>
        <w:t>ی</w:t>
      </w:r>
      <w:r>
        <w:rPr>
          <w:rFonts w:hint="eastAsia"/>
          <w:rtl/>
        </w:rPr>
        <w:t>چ</w:t>
      </w:r>
      <w:r>
        <w:rPr>
          <w:rtl/>
        </w:rPr>
        <w:t xml:space="preserve"> کس د</w:t>
      </w:r>
      <w:r>
        <w:rPr>
          <w:rFonts w:hint="cs"/>
          <w:rtl/>
        </w:rPr>
        <w:t>ی</w:t>
      </w:r>
      <w:r>
        <w:rPr>
          <w:rFonts w:hint="eastAsia"/>
          <w:rtl/>
        </w:rPr>
        <w:t>گه</w:t>
      </w:r>
      <w:r>
        <w:rPr>
          <w:rtl/>
        </w:rPr>
        <w:t xml:space="preserve"> ا</w:t>
      </w:r>
      <w:r>
        <w:rPr>
          <w:rFonts w:hint="cs"/>
          <w:rtl/>
        </w:rPr>
        <w:t>یی</w:t>
      </w:r>
      <w:r>
        <w:t xml:space="preserve">. </w:t>
      </w:r>
    </w:p>
    <w:p w14:paraId="4F43065F" w14:textId="77777777" w:rsidR="00AF2C31" w:rsidRDefault="00AF2C31" w:rsidP="000A5953">
      <w:pPr>
        <w:rPr>
          <w:rtl/>
        </w:rPr>
      </w:pPr>
      <w:r>
        <w:rPr>
          <w:rFonts w:hint="eastAsia"/>
          <w:rtl/>
        </w:rPr>
        <w:t>ج</w:t>
      </w:r>
      <w:r>
        <w:rPr>
          <w:rFonts w:hint="cs"/>
          <w:rtl/>
        </w:rPr>
        <w:t>ی</w:t>
      </w:r>
      <w:r>
        <w:rPr>
          <w:rFonts w:hint="eastAsia"/>
          <w:rtl/>
        </w:rPr>
        <w:t>ک</w:t>
      </w:r>
      <w:r>
        <w:rPr>
          <w:rtl/>
        </w:rPr>
        <w:t>: من درد دارم برم بخوابم</w:t>
      </w:r>
      <w:r>
        <w:t xml:space="preserve">. </w:t>
      </w:r>
    </w:p>
    <w:p w14:paraId="59583823"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اوک</w:t>
      </w:r>
      <w:r>
        <w:rPr>
          <w:rFonts w:hint="cs"/>
          <w:rtl/>
        </w:rPr>
        <w:t>ی</w:t>
      </w:r>
      <w:r>
        <w:t>.</w:t>
      </w:r>
    </w:p>
    <w:p w14:paraId="286E7773" w14:textId="77777777" w:rsidR="00AF2C31" w:rsidRDefault="00AF2C31" w:rsidP="000A5953">
      <w:pPr>
        <w:rPr>
          <w:rtl/>
        </w:rPr>
      </w:pPr>
      <w:r>
        <w:rPr>
          <w:rFonts w:hint="eastAsia"/>
          <w:rtl/>
        </w:rPr>
        <w:t>ج</w:t>
      </w:r>
      <w:r>
        <w:rPr>
          <w:rFonts w:hint="cs"/>
          <w:rtl/>
        </w:rPr>
        <w:t>ی</w:t>
      </w:r>
      <w:r>
        <w:rPr>
          <w:rFonts w:hint="eastAsia"/>
          <w:rtl/>
        </w:rPr>
        <w:t>ک</w:t>
      </w:r>
      <w:r>
        <w:rPr>
          <w:rtl/>
        </w:rPr>
        <w:t xml:space="preserve"> فردا</w:t>
      </w:r>
      <w:r>
        <w:rPr>
          <w:rFonts w:hint="cs"/>
          <w:rtl/>
        </w:rPr>
        <w:t>ی</w:t>
      </w:r>
      <w:r>
        <w:rPr>
          <w:rtl/>
        </w:rPr>
        <w:t xml:space="preserve"> آن روز با مر</w:t>
      </w:r>
      <w:r>
        <w:rPr>
          <w:rFonts w:hint="cs"/>
          <w:rtl/>
        </w:rPr>
        <w:t>ی</w:t>
      </w:r>
      <w:r>
        <w:rPr>
          <w:rtl/>
        </w:rPr>
        <w:t xml:space="preserve"> سلام و احوال پرس</w:t>
      </w:r>
      <w:r>
        <w:rPr>
          <w:rFonts w:hint="cs"/>
          <w:rtl/>
        </w:rPr>
        <w:t>ی</w:t>
      </w:r>
      <w:r>
        <w:rPr>
          <w:rtl/>
        </w:rPr>
        <w:t xml:space="preserve"> نکرد. وانمود کرد اصلاً مر</w:t>
      </w:r>
      <w:r>
        <w:rPr>
          <w:rFonts w:hint="cs"/>
          <w:rtl/>
        </w:rPr>
        <w:t>ی</w:t>
      </w:r>
      <w:r>
        <w:rPr>
          <w:rtl/>
        </w:rPr>
        <w:t xml:space="preserve"> را ند</w:t>
      </w:r>
      <w:r>
        <w:rPr>
          <w:rFonts w:hint="cs"/>
          <w:rtl/>
        </w:rPr>
        <w:t>ی</w:t>
      </w:r>
      <w:r>
        <w:rPr>
          <w:rFonts w:hint="eastAsia"/>
          <w:rtl/>
        </w:rPr>
        <w:t>ده</w:t>
      </w:r>
      <w:r>
        <w:rPr>
          <w:rtl/>
        </w:rPr>
        <w:t xml:space="preserve"> است</w:t>
      </w:r>
      <w:r>
        <w:t xml:space="preserve">. </w:t>
      </w:r>
    </w:p>
    <w:p w14:paraId="30E93D5C" w14:textId="77777777" w:rsidR="00AF2C31" w:rsidRDefault="00AF2C31" w:rsidP="000A5953">
      <w:pPr>
        <w:rPr>
          <w:rtl/>
        </w:rPr>
      </w:pPr>
      <w:r>
        <w:rPr>
          <w:rFonts w:hint="eastAsia"/>
          <w:rtl/>
        </w:rPr>
        <w:lastRenderedPageBreak/>
        <w:t>بعد</w:t>
      </w:r>
      <w:r>
        <w:rPr>
          <w:rtl/>
        </w:rPr>
        <w:t xml:space="preserve"> از ظهر که به </w:t>
      </w:r>
      <w:r>
        <w:rPr>
          <w:rFonts w:hint="cs"/>
          <w:rtl/>
        </w:rPr>
        <w:t>ی</w:t>
      </w:r>
      <w:r>
        <w:rPr>
          <w:rFonts w:hint="eastAsia"/>
          <w:rtl/>
        </w:rPr>
        <w:t>ت</w:t>
      </w:r>
      <w:r>
        <w:rPr>
          <w:rFonts w:hint="cs"/>
          <w:rtl/>
        </w:rPr>
        <w:t>ی</w:t>
      </w:r>
      <w:r>
        <w:rPr>
          <w:rFonts w:hint="eastAsia"/>
          <w:rtl/>
        </w:rPr>
        <w:t>م</w:t>
      </w:r>
      <w:r>
        <w:rPr>
          <w:rtl/>
        </w:rPr>
        <w:t xml:space="preserve"> خانه برگشت به آشپزخانه رفت. خانم ل</w:t>
      </w:r>
      <w:r>
        <w:rPr>
          <w:rFonts w:hint="cs"/>
          <w:rtl/>
        </w:rPr>
        <w:t>ی</w:t>
      </w:r>
      <w:r>
        <w:rPr>
          <w:rFonts w:hint="eastAsia"/>
          <w:rtl/>
        </w:rPr>
        <w:t>ن</w:t>
      </w:r>
      <w:r>
        <w:rPr>
          <w:rtl/>
        </w:rPr>
        <w:t xml:space="preserve"> و مر</w:t>
      </w:r>
      <w:r>
        <w:rPr>
          <w:rFonts w:hint="cs"/>
          <w:rtl/>
        </w:rPr>
        <w:t>ی</w:t>
      </w:r>
      <w:r>
        <w:rPr>
          <w:rtl/>
        </w:rPr>
        <w:t xml:space="preserve"> و چند نفر د</w:t>
      </w:r>
      <w:r>
        <w:rPr>
          <w:rFonts w:hint="cs"/>
          <w:rtl/>
        </w:rPr>
        <w:t>ی</w:t>
      </w:r>
      <w:r>
        <w:rPr>
          <w:rFonts w:hint="eastAsia"/>
          <w:rtl/>
        </w:rPr>
        <w:t>گر</w:t>
      </w:r>
      <w:r>
        <w:rPr>
          <w:rtl/>
        </w:rPr>
        <w:t xml:space="preserve"> مشغول ته</w:t>
      </w:r>
      <w:r>
        <w:rPr>
          <w:rFonts w:hint="cs"/>
          <w:rtl/>
        </w:rPr>
        <w:t>ی</w:t>
      </w:r>
      <w:r>
        <w:rPr>
          <w:rFonts w:hint="eastAsia"/>
          <w:rtl/>
        </w:rPr>
        <w:t>ه</w:t>
      </w:r>
      <w:r>
        <w:rPr>
          <w:rtl/>
        </w:rPr>
        <w:t xml:space="preserve"> غذا بودند</w:t>
      </w:r>
      <w:r>
        <w:t xml:space="preserve">. </w:t>
      </w:r>
    </w:p>
    <w:p w14:paraId="7EE3D04E" w14:textId="77777777" w:rsidR="00AF2C31" w:rsidRDefault="00AF2C31" w:rsidP="000A5953">
      <w:pPr>
        <w:rPr>
          <w:rtl/>
        </w:rPr>
      </w:pPr>
      <w:r>
        <w:rPr>
          <w:rFonts w:hint="eastAsia"/>
          <w:rtl/>
        </w:rPr>
        <w:t>ج</w:t>
      </w:r>
      <w:r>
        <w:rPr>
          <w:rFonts w:hint="cs"/>
          <w:rtl/>
        </w:rPr>
        <w:t>ی</w:t>
      </w:r>
      <w:r>
        <w:rPr>
          <w:rFonts w:hint="eastAsia"/>
          <w:rtl/>
        </w:rPr>
        <w:t>ک</w:t>
      </w:r>
      <w:r>
        <w:rPr>
          <w:rtl/>
        </w:rPr>
        <w:t xml:space="preserve"> رو به خانم ل</w:t>
      </w:r>
      <w:r>
        <w:rPr>
          <w:rFonts w:hint="cs"/>
          <w:rtl/>
        </w:rPr>
        <w:t>ی</w:t>
      </w:r>
      <w:r>
        <w:rPr>
          <w:rFonts w:hint="eastAsia"/>
          <w:rtl/>
        </w:rPr>
        <w:t>ن</w:t>
      </w:r>
      <w:r>
        <w:rPr>
          <w:rtl/>
        </w:rPr>
        <w:t>: ما با</w:t>
      </w:r>
      <w:r>
        <w:rPr>
          <w:rFonts w:hint="cs"/>
          <w:rtl/>
        </w:rPr>
        <w:t>ی</w:t>
      </w:r>
      <w:r>
        <w:rPr>
          <w:rFonts w:hint="eastAsia"/>
          <w:rtl/>
        </w:rPr>
        <w:t>د</w:t>
      </w:r>
      <w:r>
        <w:rPr>
          <w:rtl/>
        </w:rPr>
        <w:t xml:space="preserve"> حرف بزن</w:t>
      </w:r>
      <w:r>
        <w:rPr>
          <w:rFonts w:hint="cs"/>
          <w:rtl/>
        </w:rPr>
        <w:t>ی</w:t>
      </w:r>
      <w:r>
        <w:rPr>
          <w:rFonts w:hint="eastAsia"/>
          <w:rtl/>
        </w:rPr>
        <w:t>م</w:t>
      </w:r>
      <w:r>
        <w:t xml:space="preserve">. </w:t>
      </w:r>
    </w:p>
    <w:p w14:paraId="04BB3108"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بگو م</w:t>
      </w:r>
      <w:r>
        <w:rPr>
          <w:rFonts w:hint="cs"/>
          <w:rtl/>
        </w:rPr>
        <w:t>ی</w:t>
      </w:r>
      <w:r>
        <w:rPr>
          <w:rFonts w:hint="eastAsia"/>
          <w:rtl/>
        </w:rPr>
        <w:t>شنوم</w:t>
      </w:r>
      <w:r>
        <w:t xml:space="preserve">. </w:t>
      </w:r>
    </w:p>
    <w:p w14:paraId="1C54BA94" w14:textId="77777777" w:rsidR="00AF2C31" w:rsidRDefault="00AF2C31" w:rsidP="000A5953">
      <w:pPr>
        <w:rPr>
          <w:rtl/>
        </w:rPr>
      </w:pPr>
      <w:r>
        <w:rPr>
          <w:rFonts w:hint="eastAsia"/>
          <w:rtl/>
        </w:rPr>
        <w:t>ج</w:t>
      </w:r>
      <w:r>
        <w:rPr>
          <w:rFonts w:hint="cs"/>
          <w:rtl/>
        </w:rPr>
        <w:t>ی</w:t>
      </w:r>
      <w:r>
        <w:rPr>
          <w:rFonts w:hint="eastAsia"/>
          <w:rtl/>
        </w:rPr>
        <w:t>ک</w:t>
      </w:r>
      <w:r>
        <w:rPr>
          <w:rtl/>
        </w:rPr>
        <w:t>: من د</w:t>
      </w:r>
      <w:r>
        <w:rPr>
          <w:rFonts w:hint="cs"/>
          <w:rtl/>
        </w:rPr>
        <w:t>ی</w:t>
      </w:r>
      <w:r>
        <w:rPr>
          <w:rFonts w:hint="eastAsia"/>
          <w:rtl/>
        </w:rPr>
        <w:t>گه</w:t>
      </w:r>
      <w:r>
        <w:rPr>
          <w:rtl/>
        </w:rPr>
        <w:t xml:space="preserve"> از سا</w:t>
      </w:r>
      <w:r>
        <w:rPr>
          <w:rFonts w:hint="cs"/>
          <w:rtl/>
        </w:rPr>
        <w:t>ی</w:t>
      </w:r>
      <w:r>
        <w:rPr>
          <w:rFonts w:hint="eastAsia"/>
          <w:rtl/>
        </w:rPr>
        <w:t>ت</w:t>
      </w:r>
      <w:r>
        <w:rPr>
          <w:rtl/>
        </w:rPr>
        <w:t xml:space="preserve"> ها سهم نخواهم داشت. با</w:t>
      </w:r>
      <w:r>
        <w:rPr>
          <w:rFonts w:hint="cs"/>
          <w:rtl/>
        </w:rPr>
        <w:t>ی</w:t>
      </w:r>
      <w:r>
        <w:rPr>
          <w:rFonts w:hint="eastAsia"/>
          <w:rtl/>
        </w:rPr>
        <w:t>د</w:t>
      </w:r>
      <w:r>
        <w:rPr>
          <w:rtl/>
        </w:rPr>
        <w:t xml:space="preserve"> مسائل مال</w:t>
      </w:r>
      <w:r>
        <w:rPr>
          <w:rFonts w:hint="cs"/>
          <w:rtl/>
        </w:rPr>
        <w:t>ی</w:t>
      </w:r>
      <w:r>
        <w:rPr>
          <w:rFonts w:hint="eastAsia"/>
          <w:rtl/>
        </w:rPr>
        <w:t>مون</w:t>
      </w:r>
      <w:r>
        <w:rPr>
          <w:rtl/>
        </w:rPr>
        <w:t xml:space="preserve"> رو دوباره طراح</w:t>
      </w:r>
      <w:r>
        <w:rPr>
          <w:rFonts w:hint="cs"/>
          <w:rtl/>
        </w:rPr>
        <w:t>ی</w:t>
      </w:r>
      <w:r>
        <w:rPr>
          <w:rtl/>
        </w:rPr>
        <w:t xml:space="preserve"> کن</w:t>
      </w:r>
      <w:r>
        <w:rPr>
          <w:rFonts w:hint="cs"/>
          <w:rtl/>
        </w:rPr>
        <w:t>ی</w:t>
      </w:r>
      <w:r>
        <w:rPr>
          <w:rFonts w:hint="eastAsia"/>
          <w:rtl/>
        </w:rPr>
        <w:t>م</w:t>
      </w:r>
      <w:r>
        <w:rPr>
          <w:rtl/>
        </w:rPr>
        <w:t>. که مشخص بشود ک</w:t>
      </w:r>
      <w:r>
        <w:rPr>
          <w:rFonts w:hint="cs"/>
          <w:rtl/>
        </w:rPr>
        <w:t>ی</w:t>
      </w:r>
      <w:r>
        <w:rPr>
          <w:rtl/>
        </w:rPr>
        <w:t xml:space="preserve"> چه کار م</w:t>
      </w:r>
      <w:r>
        <w:rPr>
          <w:rFonts w:hint="cs"/>
          <w:rtl/>
        </w:rPr>
        <w:t>ی‌</w:t>
      </w:r>
      <w:r>
        <w:rPr>
          <w:rFonts w:hint="eastAsia"/>
          <w:rtl/>
        </w:rPr>
        <w:t>کند</w:t>
      </w:r>
      <w:r>
        <w:t xml:space="preserve">. </w:t>
      </w:r>
    </w:p>
    <w:p w14:paraId="79867BDB"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اگر ا</w:t>
      </w:r>
      <w:r>
        <w:rPr>
          <w:rFonts w:hint="cs"/>
          <w:rtl/>
        </w:rPr>
        <w:t>ی</w:t>
      </w:r>
      <w:r>
        <w:rPr>
          <w:rFonts w:hint="eastAsia"/>
          <w:rtl/>
        </w:rPr>
        <w:t>ن</w:t>
      </w:r>
      <w:r>
        <w:rPr>
          <w:rtl/>
        </w:rPr>
        <w:t xml:space="preserve"> چ</w:t>
      </w:r>
      <w:r>
        <w:rPr>
          <w:rFonts w:hint="cs"/>
          <w:rtl/>
        </w:rPr>
        <w:t>ی</w:t>
      </w:r>
      <w:r>
        <w:rPr>
          <w:rFonts w:hint="eastAsia"/>
          <w:rtl/>
        </w:rPr>
        <w:t>ز</w:t>
      </w:r>
      <w:r>
        <w:rPr>
          <w:rFonts w:hint="cs"/>
          <w:rtl/>
        </w:rPr>
        <w:t>ی</w:t>
      </w:r>
      <w:r>
        <w:rPr>
          <w:rFonts w:hint="eastAsia"/>
          <w:rtl/>
        </w:rPr>
        <w:t>ه</w:t>
      </w:r>
      <w:r>
        <w:rPr>
          <w:rtl/>
        </w:rPr>
        <w:t xml:space="preserve"> که م</w:t>
      </w:r>
      <w:r>
        <w:rPr>
          <w:rFonts w:hint="cs"/>
          <w:rtl/>
        </w:rPr>
        <w:t>ی</w:t>
      </w:r>
      <w:r>
        <w:rPr>
          <w:rFonts w:hint="eastAsia"/>
          <w:rtl/>
        </w:rPr>
        <w:t>خواه</w:t>
      </w:r>
      <w:r>
        <w:rPr>
          <w:rFonts w:hint="cs"/>
          <w:rtl/>
        </w:rPr>
        <w:t>ی</w:t>
      </w:r>
      <w:r>
        <w:rPr>
          <w:rtl/>
        </w:rPr>
        <w:t xml:space="preserve"> من مشکل</w:t>
      </w:r>
      <w:r>
        <w:rPr>
          <w:rFonts w:hint="cs"/>
          <w:rtl/>
        </w:rPr>
        <w:t>ی</w:t>
      </w:r>
      <w:r>
        <w:rPr>
          <w:rtl/>
        </w:rPr>
        <w:t xml:space="preserve"> ندارم. فقط بهت بگم راه برگشت ندار</w:t>
      </w:r>
      <w:r>
        <w:rPr>
          <w:rFonts w:hint="cs"/>
          <w:rtl/>
        </w:rPr>
        <w:t>ی</w:t>
      </w:r>
      <w:r>
        <w:rPr>
          <w:rtl/>
        </w:rPr>
        <w:t>. م</w:t>
      </w:r>
      <w:r>
        <w:rPr>
          <w:rFonts w:hint="cs"/>
          <w:rtl/>
        </w:rPr>
        <w:t>ی</w:t>
      </w:r>
      <w:r>
        <w:rPr>
          <w:rFonts w:hint="eastAsia"/>
          <w:rtl/>
        </w:rPr>
        <w:t>فهم</w:t>
      </w:r>
      <w:r>
        <w:rPr>
          <w:rFonts w:hint="cs"/>
          <w:rtl/>
        </w:rPr>
        <w:t>ی</w:t>
      </w:r>
      <w:r>
        <w:rPr>
          <w:rtl/>
        </w:rPr>
        <w:t xml:space="preserve"> چ</w:t>
      </w:r>
      <w:r>
        <w:rPr>
          <w:rFonts w:hint="cs"/>
          <w:rtl/>
        </w:rPr>
        <w:t>ی</w:t>
      </w:r>
      <w:r>
        <w:rPr>
          <w:rtl/>
        </w:rPr>
        <w:t xml:space="preserve"> م</w:t>
      </w:r>
      <w:r>
        <w:rPr>
          <w:rFonts w:hint="cs"/>
          <w:rtl/>
        </w:rPr>
        <w:t>ی</w:t>
      </w:r>
      <w:r>
        <w:rPr>
          <w:rFonts w:hint="eastAsia"/>
          <w:rtl/>
        </w:rPr>
        <w:t>گم</w:t>
      </w:r>
      <w:r>
        <w:t xml:space="preserve">. </w:t>
      </w:r>
    </w:p>
    <w:p w14:paraId="374A7453" w14:textId="77777777" w:rsidR="00AF2C31" w:rsidRDefault="00AF2C31" w:rsidP="000A5953">
      <w:pPr>
        <w:rPr>
          <w:rtl/>
        </w:rPr>
      </w:pPr>
      <w:r>
        <w:rPr>
          <w:rFonts w:hint="eastAsia"/>
          <w:rtl/>
        </w:rPr>
        <w:t>ج</w:t>
      </w:r>
      <w:r>
        <w:rPr>
          <w:rFonts w:hint="cs"/>
          <w:rtl/>
        </w:rPr>
        <w:t>ی</w:t>
      </w:r>
      <w:r>
        <w:rPr>
          <w:rFonts w:hint="eastAsia"/>
          <w:rtl/>
        </w:rPr>
        <w:t>ک</w:t>
      </w:r>
      <w:r>
        <w:rPr>
          <w:rtl/>
        </w:rPr>
        <w:t>: برام مهم ن</w:t>
      </w:r>
      <w:r>
        <w:rPr>
          <w:rFonts w:hint="cs"/>
          <w:rtl/>
        </w:rPr>
        <w:t>ی</w:t>
      </w:r>
      <w:r>
        <w:rPr>
          <w:rFonts w:hint="eastAsia"/>
          <w:rtl/>
        </w:rPr>
        <w:t>ست</w:t>
      </w:r>
      <w:r>
        <w:rPr>
          <w:rtl/>
        </w:rPr>
        <w:t>. من صدقه نم</w:t>
      </w:r>
      <w:r>
        <w:rPr>
          <w:rFonts w:hint="cs"/>
          <w:rtl/>
        </w:rPr>
        <w:t>ی</w:t>
      </w:r>
      <w:r>
        <w:rPr>
          <w:rFonts w:hint="eastAsia"/>
          <w:rtl/>
        </w:rPr>
        <w:t>گ</w:t>
      </w:r>
      <w:r>
        <w:rPr>
          <w:rFonts w:hint="cs"/>
          <w:rtl/>
        </w:rPr>
        <w:t>ی</w:t>
      </w:r>
      <w:r>
        <w:rPr>
          <w:rFonts w:hint="eastAsia"/>
          <w:rtl/>
        </w:rPr>
        <w:t>رم</w:t>
      </w:r>
      <w:r>
        <w:t xml:space="preserve">. </w:t>
      </w:r>
    </w:p>
    <w:p w14:paraId="3E5D600E"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ا</w:t>
      </w:r>
      <w:r>
        <w:rPr>
          <w:rFonts w:hint="cs"/>
          <w:rtl/>
        </w:rPr>
        <w:t>ی</w:t>
      </w:r>
      <w:r>
        <w:rPr>
          <w:rFonts w:hint="eastAsia"/>
          <w:rtl/>
        </w:rPr>
        <w:t>ن</w:t>
      </w:r>
      <w:r>
        <w:rPr>
          <w:rtl/>
        </w:rPr>
        <w:t xml:space="preserve"> کسب و کار تو است. ما فقط به تو کمک م</w:t>
      </w:r>
      <w:r>
        <w:rPr>
          <w:rFonts w:hint="cs"/>
          <w:rtl/>
        </w:rPr>
        <w:t>ی</w:t>
      </w:r>
      <w:r>
        <w:rPr>
          <w:rFonts w:hint="eastAsia"/>
          <w:rtl/>
        </w:rPr>
        <w:t>کن</w:t>
      </w:r>
      <w:r>
        <w:rPr>
          <w:rFonts w:hint="cs"/>
          <w:rtl/>
        </w:rPr>
        <w:t>ی</w:t>
      </w:r>
      <w:r>
        <w:rPr>
          <w:rFonts w:hint="eastAsia"/>
          <w:rtl/>
        </w:rPr>
        <w:t>م</w:t>
      </w:r>
      <w:r>
        <w:rPr>
          <w:rtl/>
        </w:rPr>
        <w:t>. اون هم در ازاء پول. تو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tl/>
        </w:rPr>
        <w:t xml:space="preserve"> ما اجرا م</w:t>
      </w:r>
      <w:r>
        <w:rPr>
          <w:rFonts w:hint="cs"/>
          <w:rtl/>
        </w:rPr>
        <w:t>ی</w:t>
      </w:r>
      <w:r>
        <w:rPr>
          <w:rFonts w:hint="eastAsia"/>
          <w:rtl/>
        </w:rPr>
        <w:t>کن</w:t>
      </w:r>
      <w:r>
        <w:rPr>
          <w:rFonts w:hint="cs"/>
          <w:rtl/>
        </w:rPr>
        <w:t>ی</w:t>
      </w:r>
      <w:r>
        <w:rPr>
          <w:rFonts w:hint="eastAsia"/>
          <w:rtl/>
        </w:rPr>
        <w:t>م</w:t>
      </w:r>
      <w:r>
        <w:t xml:space="preserve">. </w:t>
      </w:r>
    </w:p>
    <w:p w14:paraId="1F3AD301" w14:textId="77777777" w:rsidR="00AF2C31" w:rsidRDefault="00AF2C31" w:rsidP="000A5953">
      <w:pPr>
        <w:rPr>
          <w:rtl/>
        </w:rPr>
      </w:pPr>
      <w:r>
        <w:rPr>
          <w:rFonts w:hint="eastAsia"/>
          <w:rtl/>
        </w:rPr>
        <w:t>ج</w:t>
      </w:r>
      <w:r>
        <w:rPr>
          <w:rFonts w:hint="cs"/>
          <w:rtl/>
        </w:rPr>
        <w:t>ی</w:t>
      </w:r>
      <w:r>
        <w:rPr>
          <w:rFonts w:hint="eastAsia"/>
          <w:rtl/>
        </w:rPr>
        <w:t>ک</w:t>
      </w:r>
      <w:r>
        <w:rPr>
          <w:rtl/>
        </w:rPr>
        <w:t>: ظاهراً که ا</w:t>
      </w:r>
      <w:r>
        <w:rPr>
          <w:rFonts w:hint="cs"/>
          <w:rtl/>
        </w:rPr>
        <w:t>ی</w:t>
      </w:r>
      <w:r>
        <w:rPr>
          <w:rFonts w:hint="eastAsia"/>
          <w:rtl/>
        </w:rPr>
        <w:t>نجور</w:t>
      </w:r>
      <w:r>
        <w:rPr>
          <w:rFonts w:hint="cs"/>
          <w:rtl/>
        </w:rPr>
        <w:t>ی</w:t>
      </w:r>
      <w:r>
        <w:rPr>
          <w:rtl/>
        </w:rPr>
        <w:t xml:space="preserve"> نبوده. به مر</w:t>
      </w:r>
      <w:r>
        <w:rPr>
          <w:rFonts w:hint="cs"/>
          <w:rtl/>
        </w:rPr>
        <w:t>ی</w:t>
      </w:r>
      <w:r>
        <w:rPr>
          <w:rtl/>
        </w:rPr>
        <w:t xml:space="preserve"> چشم غره ا</w:t>
      </w:r>
      <w:r>
        <w:rPr>
          <w:rFonts w:hint="cs"/>
          <w:rtl/>
        </w:rPr>
        <w:t>یی</w:t>
      </w:r>
      <w:r>
        <w:rPr>
          <w:rtl/>
        </w:rPr>
        <w:t xml:space="preserve"> م</w:t>
      </w:r>
      <w:r>
        <w:rPr>
          <w:rFonts w:hint="cs"/>
          <w:rtl/>
        </w:rPr>
        <w:t>ی‌</w:t>
      </w:r>
      <w:r>
        <w:rPr>
          <w:rFonts w:hint="eastAsia"/>
          <w:rtl/>
        </w:rPr>
        <w:t>رود</w:t>
      </w:r>
      <w:r>
        <w:t xml:space="preserve">. </w:t>
      </w:r>
    </w:p>
    <w:p w14:paraId="2EBD7FA4" w14:textId="77777777" w:rsidR="00AF2C31" w:rsidRDefault="00AF2C31" w:rsidP="000A5953">
      <w:pPr>
        <w:rPr>
          <w:rtl/>
        </w:rPr>
      </w:pPr>
      <w:r>
        <w:rPr>
          <w:rFonts w:hint="eastAsia"/>
          <w:rtl/>
        </w:rPr>
        <w:t>مر</w:t>
      </w:r>
      <w:r>
        <w:rPr>
          <w:rFonts w:hint="cs"/>
          <w:rtl/>
        </w:rPr>
        <w:t>ی</w:t>
      </w:r>
      <w:r>
        <w:rPr>
          <w:rtl/>
        </w:rPr>
        <w:t>: حت</w:t>
      </w:r>
      <w:r>
        <w:rPr>
          <w:rFonts w:hint="cs"/>
          <w:rtl/>
        </w:rPr>
        <w:t>ی</w:t>
      </w:r>
      <w:r>
        <w:rPr>
          <w:rtl/>
        </w:rPr>
        <w:t xml:space="preserve"> به ج</w:t>
      </w:r>
      <w:r>
        <w:rPr>
          <w:rFonts w:hint="cs"/>
          <w:rtl/>
        </w:rPr>
        <w:t>ی</w:t>
      </w:r>
      <w:r>
        <w:rPr>
          <w:rFonts w:hint="eastAsia"/>
          <w:rtl/>
        </w:rPr>
        <w:t>ک</w:t>
      </w:r>
      <w:r>
        <w:rPr>
          <w:rtl/>
        </w:rPr>
        <w:t xml:space="preserve"> نگاه نم</w:t>
      </w:r>
      <w:r>
        <w:rPr>
          <w:rFonts w:hint="cs"/>
          <w:rtl/>
        </w:rPr>
        <w:t>ی‌</w:t>
      </w:r>
      <w:r>
        <w:rPr>
          <w:rFonts w:hint="eastAsia"/>
          <w:rtl/>
        </w:rPr>
        <w:t>کند</w:t>
      </w:r>
      <w:r>
        <w:rPr>
          <w:rtl/>
        </w:rPr>
        <w:t xml:space="preserve"> و به کارش مشغول است انگار که مکالمه آنها را نم</w:t>
      </w:r>
      <w:r>
        <w:rPr>
          <w:rFonts w:hint="cs"/>
          <w:rtl/>
        </w:rPr>
        <w:t>ی</w:t>
      </w:r>
      <w:r>
        <w:rPr>
          <w:rtl/>
        </w:rPr>
        <w:t xml:space="preserve"> شنود</w:t>
      </w:r>
      <w:r>
        <w:t xml:space="preserve">. </w:t>
      </w:r>
    </w:p>
    <w:p w14:paraId="36D68BD9"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من سهمت رو از بخش سا</w:t>
      </w:r>
      <w:r>
        <w:rPr>
          <w:rFonts w:hint="cs"/>
          <w:rtl/>
        </w:rPr>
        <w:t>ی</w:t>
      </w:r>
      <w:r>
        <w:rPr>
          <w:rFonts w:hint="eastAsia"/>
          <w:rtl/>
        </w:rPr>
        <w:t>ت</w:t>
      </w:r>
      <w:r>
        <w:rPr>
          <w:rtl/>
        </w:rPr>
        <w:t xml:space="preserve"> م</w:t>
      </w:r>
      <w:r>
        <w:rPr>
          <w:rFonts w:hint="cs"/>
          <w:rtl/>
        </w:rPr>
        <w:t>ی</w:t>
      </w:r>
      <w:r>
        <w:rPr>
          <w:rFonts w:hint="eastAsia"/>
          <w:rtl/>
        </w:rPr>
        <w:t>خرم</w:t>
      </w:r>
      <w:r>
        <w:rPr>
          <w:rtl/>
        </w:rPr>
        <w:t>. چقدر م</w:t>
      </w:r>
      <w:r>
        <w:rPr>
          <w:rFonts w:hint="cs"/>
          <w:rtl/>
        </w:rPr>
        <w:t>ی</w:t>
      </w:r>
      <w:r>
        <w:rPr>
          <w:rFonts w:hint="eastAsia"/>
          <w:rtl/>
        </w:rPr>
        <w:t>خواه</w:t>
      </w:r>
      <w:r>
        <w:rPr>
          <w:rFonts w:hint="cs"/>
          <w:rtl/>
        </w:rPr>
        <w:t>ی</w:t>
      </w:r>
      <w:r>
        <w:t xml:space="preserve">. </w:t>
      </w:r>
    </w:p>
    <w:p w14:paraId="5FBFD26E" w14:textId="77777777" w:rsidR="00AF2C31" w:rsidRDefault="00AF2C31" w:rsidP="000A5953">
      <w:pPr>
        <w:rPr>
          <w:rtl/>
        </w:rPr>
      </w:pPr>
      <w:r>
        <w:rPr>
          <w:rFonts w:hint="eastAsia"/>
          <w:rtl/>
        </w:rPr>
        <w:t>ج</w:t>
      </w:r>
      <w:r>
        <w:rPr>
          <w:rFonts w:hint="cs"/>
          <w:rtl/>
        </w:rPr>
        <w:t>ی</w:t>
      </w:r>
      <w:r>
        <w:rPr>
          <w:rFonts w:hint="eastAsia"/>
          <w:rtl/>
        </w:rPr>
        <w:t>ک</w:t>
      </w:r>
      <w:r>
        <w:rPr>
          <w:rtl/>
        </w:rPr>
        <w:t>: من سهمم رو هر ماه بر م</w:t>
      </w:r>
      <w:r>
        <w:rPr>
          <w:rFonts w:hint="cs"/>
          <w:rtl/>
        </w:rPr>
        <w:t>ی</w:t>
      </w:r>
      <w:r>
        <w:rPr>
          <w:rFonts w:hint="eastAsia"/>
          <w:rtl/>
        </w:rPr>
        <w:t>داشتم</w:t>
      </w:r>
      <w:r>
        <w:rPr>
          <w:rtl/>
        </w:rPr>
        <w:t>. الان وسط ماه پانزده روز به من بدهکار</w:t>
      </w:r>
      <w:r>
        <w:rPr>
          <w:rFonts w:hint="cs"/>
          <w:rtl/>
        </w:rPr>
        <w:t>ی</w:t>
      </w:r>
      <w:r>
        <w:rPr>
          <w:rFonts w:hint="eastAsia"/>
          <w:rtl/>
        </w:rPr>
        <w:t>د</w:t>
      </w:r>
      <w:r>
        <w:t xml:space="preserve">. </w:t>
      </w:r>
    </w:p>
    <w:p w14:paraId="5CF8B48E"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به کارتت بر</w:t>
      </w:r>
      <w:r>
        <w:rPr>
          <w:rFonts w:hint="cs"/>
          <w:rtl/>
        </w:rPr>
        <w:t>ی</w:t>
      </w:r>
      <w:r>
        <w:rPr>
          <w:rFonts w:hint="eastAsia"/>
          <w:rtl/>
        </w:rPr>
        <w:t>زم</w:t>
      </w:r>
      <w:r>
        <w:rPr>
          <w:rtl/>
        </w:rPr>
        <w:t xml:space="preserve"> </w:t>
      </w:r>
      <w:r>
        <w:rPr>
          <w:rFonts w:hint="cs"/>
          <w:rtl/>
        </w:rPr>
        <w:t>ی</w:t>
      </w:r>
      <w:r>
        <w:rPr>
          <w:rFonts w:hint="eastAsia"/>
          <w:rtl/>
        </w:rPr>
        <w:t>ا</w:t>
      </w:r>
      <w:r>
        <w:rPr>
          <w:rtl/>
        </w:rPr>
        <w:t xml:space="preserve"> پس انداز م</w:t>
      </w:r>
      <w:r>
        <w:rPr>
          <w:rFonts w:hint="cs"/>
          <w:rtl/>
        </w:rPr>
        <w:t>ی</w:t>
      </w:r>
      <w:r>
        <w:rPr>
          <w:rFonts w:hint="eastAsia"/>
          <w:rtl/>
        </w:rPr>
        <w:t>کن</w:t>
      </w:r>
      <w:r>
        <w:rPr>
          <w:rFonts w:hint="cs"/>
          <w:rtl/>
        </w:rPr>
        <w:t>ی</w:t>
      </w:r>
      <w:r>
        <w:t xml:space="preserve">. </w:t>
      </w:r>
    </w:p>
    <w:p w14:paraId="4C338952" w14:textId="77777777" w:rsidR="00AF2C31" w:rsidRDefault="00AF2C31" w:rsidP="000A5953">
      <w:pPr>
        <w:rPr>
          <w:rtl/>
        </w:rPr>
      </w:pPr>
      <w:r>
        <w:rPr>
          <w:rFonts w:hint="eastAsia"/>
          <w:rtl/>
        </w:rPr>
        <w:t>ج</w:t>
      </w:r>
      <w:r>
        <w:rPr>
          <w:rFonts w:hint="cs"/>
          <w:rtl/>
        </w:rPr>
        <w:t>ی</w:t>
      </w:r>
      <w:r>
        <w:rPr>
          <w:rFonts w:hint="eastAsia"/>
          <w:rtl/>
        </w:rPr>
        <w:t>ک</w:t>
      </w:r>
      <w:r>
        <w:rPr>
          <w:rtl/>
        </w:rPr>
        <w:t>: پس انداز م</w:t>
      </w:r>
      <w:r>
        <w:rPr>
          <w:rFonts w:hint="cs"/>
          <w:rtl/>
        </w:rPr>
        <w:t>ی</w:t>
      </w:r>
      <w:r>
        <w:rPr>
          <w:rFonts w:hint="eastAsia"/>
          <w:rtl/>
        </w:rPr>
        <w:t>کنم</w:t>
      </w:r>
      <w:r>
        <w:t xml:space="preserve">. </w:t>
      </w:r>
    </w:p>
    <w:p w14:paraId="7027F18B" w14:textId="77777777" w:rsidR="00AF2C31" w:rsidRDefault="00AF2C31" w:rsidP="000A5953">
      <w:pPr>
        <w:rPr>
          <w:rtl/>
        </w:rPr>
      </w:pPr>
      <w:r>
        <w:rPr>
          <w:rFonts w:hint="eastAsia"/>
          <w:rtl/>
        </w:rPr>
        <w:lastRenderedPageBreak/>
        <w:t>خانم</w:t>
      </w:r>
      <w:r>
        <w:rPr>
          <w:rtl/>
        </w:rPr>
        <w:t xml:space="preserve"> ل</w:t>
      </w:r>
      <w:r>
        <w:rPr>
          <w:rFonts w:hint="cs"/>
          <w:rtl/>
        </w:rPr>
        <w:t>ی</w:t>
      </w:r>
      <w:r>
        <w:rPr>
          <w:rFonts w:hint="eastAsia"/>
          <w:rtl/>
        </w:rPr>
        <w:t>ن</w:t>
      </w:r>
      <w:r>
        <w:rPr>
          <w:rtl/>
        </w:rPr>
        <w:t>: باگوش</w:t>
      </w:r>
      <w:r>
        <w:rPr>
          <w:rFonts w:hint="cs"/>
          <w:rtl/>
        </w:rPr>
        <w:t>ی</w:t>
      </w:r>
      <w:r>
        <w:rPr>
          <w:rtl/>
        </w:rPr>
        <w:t xml:space="preserve"> اش مبلغ</w:t>
      </w:r>
      <w:r>
        <w:rPr>
          <w:rFonts w:hint="cs"/>
          <w:rtl/>
        </w:rPr>
        <w:t>ی</w:t>
      </w:r>
      <w:r>
        <w:rPr>
          <w:rtl/>
        </w:rPr>
        <w:t xml:space="preserve"> را به حساب ج</w:t>
      </w:r>
      <w:r>
        <w:rPr>
          <w:rFonts w:hint="cs"/>
          <w:rtl/>
        </w:rPr>
        <w:t>ی</w:t>
      </w:r>
      <w:r>
        <w:rPr>
          <w:rFonts w:hint="eastAsia"/>
          <w:rtl/>
        </w:rPr>
        <w:t>ک</w:t>
      </w:r>
      <w:r>
        <w:rPr>
          <w:rtl/>
        </w:rPr>
        <w:t xml:space="preserve"> وار</w:t>
      </w:r>
      <w:r>
        <w:rPr>
          <w:rFonts w:hint="cs"/>
          <w:rtl/>
        </w:rPr>
        <w:t>ی</w:t>
      </w:r>
      <w:r>
        <w:rPr>
          <w:rFonts w:hint="eastAsia"/>
          <w:rtl/>
        </w:rPr>
        <w:t>ز</w:t>
      </w:r>
      <w:r>
        <w:rPr>
          <w:rtl/>
        </w:rPr>
        <w:t xml:space="preserve"> م</w:t>
      </w:r>
      <w:r>
        <w:rPr>
          <w:rFonts w:hint="cs"/>
          <w:rtl/>
        </w:rPr>
        <w:t>ی‌</w:t>
      </w:r>
      <w:r>
        <w:rPr>
          <w:rFonts w:hint="eastAsia"/>
          <w:rtl/>
        </w:rPr>
        <w:t>کند</w:t>
      </w:r>
      <w:r>
        <w:rPr>
          <w:rtl/>
        </w:rPr>
        <w:t>. و رس</w:t>
      </w:r>
      <w:r>
        <w:rPr>
          <w:rFonts w:hint="cs"/>
          <w:rtl/>
        </w:rPr>
        <w:t>ی</w:t>
      </w:r>
      <w:r>
        <w:rPr>
          <w:rFonts w:hint="eastAsia"/>
          <w:rtl/>
        </w:rPr>
        <w:t>د</w:t>
      </w:r>
      <w:r>
        <w:rPr>
          <w:rtl/>
        </w:rPr>
        <w:t xml:space="preserve"> آن را به ج</w:t>
      </w:r>
      <w:r>
        <w:rPr>
          <w:rFonts w:hint="cs"/>
          <w:rtl/>
        </w:rPr>
        <w:t>ی</w:t>
      </w:r>
      <w:r>
        <w:rPr>
          <w:rFonts w:hint="eastAsia"/>
          <w:rtl/>
        </w:rPr>
        <w:t>ک</w:t>
      </w:r>
      <w:r>
        <w:rPr>
          <w:rtl/>
        </w:rPr>
        <w:t xml:space="preserve"> نشان م</w:t>
      </w:r>
      <w:r>
        <w:rPr>
          <w:rFonts w:hint="cs"/>
          <w:rtl/>
        </w:rPr>
        <w:t>ی</w:t>
      </w:r>
      <w:r>
        <w:rPr>
          <w:rFonts w:hint="eastAsia"/>
          <w:rtl/>
        </w:rPr>
        <w:t>دهد</w:t>
      </w:r>
      <w:r>
        <w:t xml:space="preserve">. </w:t>
      </w:r>
    </w:p>
    <w:p w14:paraId="476A4AC5" w14:textId="77777777" w:rsidR="00AF2C31" w:rsidRDefault="00AF2C31" w:rsidP="000A5953">
      <w:pPr>
        <w:rPr>
          <w:rtl/>
        </w:rPr>
      </w:pPr>
      <w:r>
        <w:rPr>
          <w:rFonts w:hint="eastAsia"/>
          <w:rtl/>
        </w:rPr>
        <w:t>ج</w:t>
      </w:r>
      <w:r>
        <w:rPr>
          <w:rFonts w:hint="cs"/>
          <w:rtl/>
        </w:rPr>
        <w:t>ی</w:t>
      </w:r>
      <w:r>
        <w:rPr>
          <w:rFonts w:hint="eastAsia"/>
          <w:rtl/>
        </w:rPr>
        <w:t>ک</w:t>
      </w:r>
      <w:r>
        <w:rPr>
          <w:rtl/>
        </w:rPr>
        <w:t xml:space="preserve"> : ممنونم</w:t>
      </w:r>
      <w:r>
        <w:t xml:space="preserve">. </w:t>
      </w:r>
    </w:p>
    <w:p w14:paraId="53C34959"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خر</w:t>
      </w:r>
      <w:r>
        <w:rPr>
          <w:rFonts w:hint="cs"/>
          <w:rtl/>
        </w:rPr>
        <w:t>ی</w:t>
      </w:r>
      <w:r>
        <w:rPr>
          <w:rFonts w:hint="eastAsia"/>
          <w:rtl/>
        </w:rPr>
        <w:t>د</w:t>
      </w:r>
      <w:r>
        <w:rPr>
          <w:rtl/>
        </w:rPr>
        <w:t xml:space="preserve"> کالاها را انجام م</w:t>
      </w:r>
      <w:r>
        <w:rPr>
          <w:rFonts w:hint="cs"/>
          <w:rtl/>
        </w:rPr>
        <w:t>ی</w:t>
      </w:r>
      <w:r>
        <w:rPr>
          <w:rFonts w:hint="eastAsia"/>
          <w:rtl/>
        </w:rPr>
        <w:t>د</w:t>
      </w:r>
      <w:r>
        <w:rPr>
          <w:rFonts w:hint="cs"/>
          <w:rtl/>
        </w:rPr>
        <w:t>ی</w:t>
      </w:r>
      <w:r>
        <w:rPr>
          <w:rtl/>
        </w:rPr>
        <w:t xml:space="preserve">. </w:t>
      </w:r>
      <w:r>
        <w:rPr>
          <w:rFonts w:hint="cs"/>
          <w:rtl/>
        </w:rPr>
        <w:t>ی</w:t>
      </w:r>
      <w:r>
        <w:rPr>
          <w:rFonts w:hint="eastAsia"/>
          <w:rtl/>
        </w:rPr>
        <w:t>ا</w:t>
      </w:r>
      <w:r>
        <w:rPr>
          <w:rtl/>
        </w:rPr>
        <w:t xml:space="preserve"> نه؟</w:t>
      </w:r>
    </w:p>
    <w:p w14:paraId="05E1B6C0" w14:textId="77777777" w:rsidR="00AF2C31" w:rsidRDefault="00AF2C31" w:rsidP="000A5953">
      <w:pPr>
        <w:rPr>
          <w:rtl/>
        </w:rPr>
      </w:pPr>
      <w:r>
        <w:rPr>
          <w:rFonts w:hint="eastAsia"/>
          <w:rtl/>
        </w:rPr>
        <w:t>ج</w:t>
      </w:r>
      <w:r>
        <w:rPr>
          <w:rFonts w:hint="cs"/>
          <w:rtl/>
        </w:rPr>
        <w:t>ی</w:t>
      </w:r>
      <w:r>
        <w:rPr>
          <w:rFonts w:hint="eastAsia"/>
          <w:rtl/>
        </w:rPr>
        <w:t>ک</w:t>
      </w:r>
      <w:r>
        <w:rPr>
          <w:rtl/>
        </w:rPr>
        <w:t>: ا</w:t>
      </w:r>
      <w:r>
        <w:rPr>
          <w:rFonts w:hint="cs"/>
          <w:rtl/>
        </w:rPr>
        <w:t>ی</w:t>
      </w:r>
      <w:r>
        <w:rPr>
          <w:rFonts w:hint="eastAsia"/>
          <w:rtl/>
        </w:rPr>
        <w:t>ن</w:t>
      </w:r>
      <w:r>
        <w:rPr>
          <w:rtl/>
        </w:rPr>
        <w:t xml:space="preserve"> کسب و کار منه.معلومه که انجامش م</w:t>
      </w:r>
      <w:r>
        <w:rPr>
          <w:rFonts w:hint="cs"/>
          <w:rtl/>
        </w:rPr>
        <w:t>ی</w:t>
      </w:r>
      <w:r>
        <w:rPr>
          <w:rFonts w:hint="eastAsia"/>
          <w:rtl/>
        </w:rPr>
        <w:t>دم</w:t>
      </w:r>
      <w:r>
        <w:rPr>
          <w:rtl/>
        </w:rPr>
        <w:t>. فقط با سا</w:t>
      </w:r>
      <w:r>
        <w:rPr>
          <w:rFonts w:hint="cs"/>
          <w:rtl/>
        </w:rPr>
        <w:t>ی</w:t>
      </w:r>
      <w:r>
        <w:rPr>
          <w:rFonts w:hint="eastAsia"/>
          <w:rtl/>
        </w:rPr>
        <w:t>ت</w:t>
      </w:r>
      <w:r>
        <w:rPr>
          <w:rtl/>
        </w:rPr>
        <w:t xml:space="preserve"> کار</w:t>
      </w:r>
      <w:r>
        <w:rPr>
          <w:rFonts w:hint="cs"/>
          <w:rtl/>
        </w:rPr>
        <w:t>ی</w:t>
      </w:r>
      <w:r>
        <w:rPr>
          <w:rtl/>
        </w:rPr>
        <w:t xml:space="preserve"> ندارم</w:t>
      </w:r>
      <w:r>
        <w:t xml:space="preserve">. </w:t>
      </w:r>
    </w:p>
    <w:p w14:paraId="3F2C87F1"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xml:space="preserve">: خوب پس </w:t>
      </w:r>
      <w:r>
        <w:rPr>
          <w:rFonts w:hint="cs"/>
          <w:rtl/>
        </w:rPr>
        <w:t>ی</w:t>
      </w:r>
      <w:r>
        <w:rPr>
          <w:rFonts w:hint="eastAsia"/>
          <w:rtl/>
        </w:rPr>
        <w:t>ت</w:t>
      </w:r>
      <w:r>
        <w:rPr>
          <w:rFonts w:hint="cs"/>
          <w:rtl/>
        </w:rPr>
        <w:t>ی</w:t>
      </w:r>
      <w:r>
        <w:rPr>
          <w:rFonts w:hint="eastAsia"/>
          <w:rtl/>
        </w:rPr>
        <w:t>م</w:t>
      </w:r>
      <w:r>
        <w:rPr>
          <w:rtl/>
        </w:rPr>
        <w:t xml:space="preserve"> خونه ق</w:t>
      </w:r>
      <w:r>
        <w:rPr>
          <w:rFonts w:hint="cs"/>
          <w:rtl/>
        </w:rPr>
        <w:t>ی</w:t>
      </w:r>
      <w:r>
        <w:rPr>
          <w:rFonts w:hint="eastAsia"/>
          <w:rtl/>
        </w:rPr>
        <w:t>مت</w:t>
      </w:r>
      <w:r>
        <w:rPr>
          <w:rtl/>
        </w:rPr>
        <w:t xml:space="preserve"> کالاها</w:t>
      </w:r>
      <w:r>
        <w:rPr>
          <w:rFonts w:hint="cs"/>
          <w:rtl/>
        </w:rPr>
        <w:t>یی</w:t>
      </w:r>
      <w:r>
        <w:rPr>
          <w:rtl/>
        </w:rPr>
        <w:t xml:space="preserve"> که تو سا</w:t>
      </w:r>
      <w:r>
        <w:rPr>
          <w:rFonts w:hint="cs"/>
          <w:rtl/>
        </w:rPr>
        <w:t>ی</w:t>
      </w:r>
      <w:r>
        <w:rPr>
          <w:rFonts w:hint="eastAsia"/>
          <w:rtl/>
        </w:rPr>
        <w:t>ت</w:t>
      </w:r>
      <w:r>
        <w:rPr>
          <w:rtl/>
        </w:rPr>
        <w:t xml:space="preserve"> م</w:t>
      </w:r>
      <w:r>
        <w:rPr>
          <w:rFonts w:hint="cs"/>
          <w:rtl/>
        </w:rPr>
        <w:t>ی</w:t>
      </w:r>
      <w:r>
        <w:rPr>
          <w:rFonts w:hint="eastAsia"/>
          <w:rtl/>
        </w:rPr>
        <w:t>فروشه</w:t>
      </w:r>
      <w:r>
        <w:rPr>
          <w:rtl/>
        </w:rPr>
        <w:t xml:space="preserve"> رو با تو حساب م</w:t>
      </w:r>
      <w:r>
        <w:rPr>
          <w:rFonts w:hint="cs"/>
          <w:rtl/>
        </w:rPr>
        <w:t>ی</w:t>
      </w:r>
      <w:r>
        <w:rPr>
          <w:rFonts w:hint="eastAsia"/>
          <w:rtl/>
        </w:rPr>
        <w:t>کنه</w:t>
      </w:r>
      <w:r>
        <w:rPr>
          <w:rtl/>
        </w:rPr>
        <w:t xml:space="preserve"> و از سود سا</w:t>
      </w:r>
      <w:r>
        <w:rPr>
          <w:rFonts w:hint="cs"/>
          <w:rtl/>
        </w:rPr>
        <w:t>ی</w:t>
      </w:r>
      <w:r>
        <w:rPr>
          <w:rFonts w:hint="eastAsia"/>
          <w:rtl/>
        </w:rPr>
        <w:t>ت</w:t>
      </w:r>
      <w:r>
        <w:rPr>
          <w:rtl/>
        </w:rPr>
        <w:t xml:space="preserve"> هم نصفش به تو م</w:t>
      </w:r>
      <w:r>
        <w:rPr>
          <w:rFonts w:hint="cs"/>
          <w:rtl/>
        </w:rPr>
        <w:t>ی</w:t>
      </w:r>
      <w:r>
        <w:rPr>
          <w:rFonts w:hint="eastAsia"/>
          <w:rtl/>
        </w:rPr>
        <w:t>رسه</w:t>
      </w:r>
      <w:r>
        <w:t xml:space="preserve">. </w:t>
      </w:r>
    </w:p>
    <w:p w14:paraId="2A67F820" w14:textId="77777777" w:rsidR="00AF2C31" w:rsidRDefault="00AF2C31" w:rsidP="000A5953">
      <w:pPr>
        <w:rPr>
          <w:rtl/>
        </w:rPr>
      </w:pPr>
      <w:r>
        <w:rPr>
          <w:rFonts w:hint="eastAsia"/>
          <w:rtl/>
        </w:rPr>
        <w:t>ج</w:t>
      </w:r>
      <w:r>
        <w:rPr>
          <w:rFonts w:hint="cs"/>
          <w:rtl/>
        </w:rPr>
        <w:t>ی</w:t>
      </w:r>
      <w:r>
        <w:rPr>
          <w:rFonts w:hint="eastAsia"/>
          <w:rtl/>
        </w:rPr>
        <w:t>ک</w:t>
      </w:r>
      <w:r>
        <w:rPr>
          <w:rtl/>
        </w:rPr>
        <w:t>: من سود سا</w:t>
      </w:r>
      <w:r>
        <w:rPr>
          <w:rFonts w:hint="cs"/>
          <w:rtl/>
        </w:rPr>
        <w:t>ی</w:t>
      </w:r>
      <w:r>
        <w:rPr>
          <w:rFonts w:hint="eastAsia"/>
          <w:rtl/>
        </w:rPr>
        <w:t>ت</w:t>
      </w:r>
      <w:r>
        <w:rPr>
          <w:rtl/>
        </w:rPr>
        <w:t xml:space="preserve"> رو نم</w:t>
      </w:r>
      <w:r>
        <w:rPr>
          <w:rFonts w:hint="cs"/>
          <w:rtl/>
        </w:rPr>
        <w:t>ی</w:t>
      </w:r>
      <w:r>
        <w:rPr>
          <w:rtl/>
        </w:rPr>
        <w:t xml:space="preserve"> خوام</w:t>
      </w:r>
      <w:r>
        <w:t xml:space="preserve">. </w:t>
      </w:r>
    </w:p>
    <w:p w14:paraId="71A6B9B7"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پس فقط مبلغ کالاها</w:t>
      </w:r>
      <w:r>
        <w:rPr>
          <w:rFonts w:hint="cs"/>
          <w:rtl/>
        </w:rPr>
        <w:t>یی</w:t>
      </w:r>
      <w:r>
        <w:rPr>
          <w:rtl/>
        </w:rPr>
        <w:t xml:space="preserve"> که برا</w:t>
      </w:r>
      <w:r>
        <w:rPr>
          <w:rFonts w:hint="cs"/>
          <w:rtl/>
        </w:rPr>
        <w:t>ی</w:t>
      </w:r>
      <w:r>
        <w:rPr>
          <w:rtl/>
        </w:rPr>
        <w:t xml:space="preserve"> سا</w:t>
      </w:r>
      <w:r>
        <w:rPr>
          <w:rFonts w:hint="cs"/>
          <w:rtl/>
        </w:rPr>
        <w:t>ی</w:t>
      </w:r>
      <w:r>
        <w:rPr>
          <w:rFonts w:hint="eastAsia"/>
          <w:rtl/>
        </w:rPr>
        <w:t>ت</w:t>
      </w:r>
      <w:r>
        <w:rPr>
          <w:rtl/>
        </w:rPr>
        <w:t xml:space="preserve"> م</w:t>
      </w:r>
      <w:r>
        <w:rPr>
          <w:rFonts w:hint="cs"/>
          <w:rtl/>
        </w:rPr>
        <w:t>ی</w:t>
      </w:r>
      <w:r>
        <w:rPr>
          <w:rFonts w:hint="eastAsia"/>
          <w:rtl/>
        </w:rPr>
        <w:t>خر</w:t>
      </w:r>
      <w:r>
        <w:rPr>
          <w:rFonts w:hint="cs"/>
          <w:rtl/>
        </w:rPr>
        <w:t>ی</w:t>
      </w:r>
      <w:r>
        <w:rPr>
          <w:rtl/>
        </w:rPr>
        <w:t xml:space="preserve"> رو م</w:t>
      </w:r>
      <w:r>
        <w:rPr>
          <w:rFonts w:hint="cs"/>
          <w:rtl/>
        </w:rPr>
        <w:t>ی</w:t>
      </w:r>
      <w:r>
        <w:rPr>
          <w:rFonts w:hint="eastAsia"/>
          <w:rtl/>
        </w:rPr>
        <w:t>گر</w:t>
      </w:r>
      <w:r>
        <w:rPr>
          <w:rFonts w:hint="cs"/>
          <w:rtl/>
        </w:rPr>
        <w:t>ی</w:t>
      </w:r>
      <w:r>
        <w:rPr>
          <w:rtl/>
        </w:rPr>
        <w:t>. حله</w:t>
      </w:r>
      <w:r>
        <w:t xml:space="preserve">. </w:t>
      </w:r>
    </w:p>
    <w:p w14:paraId="242F965F" w14:textId="77777777" w:rsidR="00AF2C31" w:rsidRDefault="00AF2C31" w:rsidP="000A5953">
      <w:pPr>
        <w:rPr>
          <w:rtl/>
        </w:rPr>
      </w:pPr>
      <w:r>
        <w:rPr>
          <w:rFonts w:hint="eastAsia"/>
          <w:rtl/>
        </w:rPr>
        <w:t>ج</w:t>
      </w:r>
      <w:r>
        <w:rPr>
          <w:rFonts w:hint="cs"/>
          <w:rtl/>
        </w:rPr>
        <w:t>ی</w:t>
      </w:r>
      <w:r>
        <w:rPr>
          <w:rFonts w:hint="eastAsia"/>
          <w:rtl/>
        </w:rPr>
        <w:t>ک</w:t>
      </w:r>
      <w:r>
        <w:rPr>
          <w:rtl/>
        </w:rPr>
        <w:t xml:space="preserve"> با خانم ل</w:t>
      </w:r>
      <w:r>
        <w:rPr>
          <w:rFonts w:hint="cs"/>
          <w:rtl/>
        </w:rPr>
        <w:t>ی</w:t>
      </w:r>
      <w:r>
        <w:rPr>
          <w:rFonts w:hint="eastAsia"/>
          <w:rtl/>
        </w:rPr>
        <w:t>ن</w:t>
      </w:r>
      <w:r>
        <w:rPr>
          <w:rtl/>
        </w:rPr>
        <w:t xml:space="preserve"> دست م</w:t>
      </w:r>
      <w:r>
        <w:rPr>
          <w:rFonts w:hint="cs"/>
          <w:rtl/>
        </w:rPr>
        <w:t>ی</w:t>
      </w:r>
      <w:r>
        <w:rPr>
          <w:rFonts w:hint="eastAsia"/>
          <w:rtl/>
        </w:rPr>
        <w:t>دهد</w:t>
      </w:r>
      <w:r>
        <w:t>.</w:t>
      </w:r>
    </w:p>
    <w:p w14:paraId="50A87BC6" w14:textId="77777777" w:rsidR="00AF2C31" w:rsidRDefault="00AF2C31" w:rsidP="000A5953">
      <w:pPr>
        <w:rPr>
          <w:rtl/>
        </w:rPr>
      </w:pPr>
      <w:r>
        <w:rPr>
          <w:rFonts w:hint="eastAsia"/>
          <w:rtl/>
        </w:rPr>
        <w:t>خانم</w:t>
      </w:r>
      <w:r>
        <w:rPr>
          <w:rtl/>
        </w:rPr>
        <w:t xml:space="preserve"> ل</w:t>
      </w:r>
      <w:r>
        <w:rPr>
          <w:rFonts w:hint="cs"/>
          <w:rtl/>
        </w:rPr>
        <w:t>ی</w:t>
      </w:r>
      <w:r>
        <w:rPr>
          <w:rFonts w:hint="eastAsia"/>
          <w:rtl/>
        </w:rPr>
        <w:t>ن</w:t>
      </w:r>
      <w:r>
        <w:rPr>
          <w:rtl/>
        </w:rPr>
        <w:t>: مر</w:t>
      </w:r>
      <w:r>
        <w:rPr>
          <w:rFonts w:hint="cs"/>
          <w:rtl/>
        </w:rPr>
        <w:t>ی</w:t>
      </w:r>
      <w:r>
        <w:rPr>
          <w:rtl/>
        </w:rPr>
        <w:t xml:space="preserve"> تو هم شر</w:t>
      </w:r>
      <w:r>
        <w:rPr>
          <w:rFonts w:hint="cs"/>
          <w:rtl/>
        </w:rPr>
        <w:t>ی</w:t>
      </w:r>
      <w:r>
        <w:rPr>
          <w:rFonts w:hint="eastAsia"/>
          <w:rtl/>
        </w:rPr>
        <w:t>ک</w:t>
      </w:r>
      <w:r>
        <w:rPr>
          <w:rFonts w:hint="cs"/>
          <w:rtl/>
        </w:rPr>
        <w:t>ی</w:t>
      </w:r>
      <w:r>
        <w:rPr>
          <w:rtl/>
        </w:rPr>
        <w:t xml:space="preserve"> نظر</w:t>
      </w:r>
      <w:r>
        <w:rPr>
          <w:rFonts w:hint="cs"/>
          <w:rtl/>
        </w:rPr>
        <w:t>ی</w:t>
      </w:r>
      <w:r>
        <w:rPr>
          <w:rtl/>
        </w:rPr>
        <w:t xml:space="preserve"> ندار</w:t>
      </w:r>
      <w:r>
        <w:rPr>
          <w:rFonts w:hint="cs"/>
          <w:rtl/>
        </w:rPr>
        <w:t>ی</w:t>
      </w:r>
      <w:r>
        <w:t xml:space="preserve">. </w:t>
      </w:r>
    </w:p>
    <w:p w14:paraId="6AA13CC9" w14:textId="3C3DFDDE" w:rsidR="00AF2C31" w:rsidRDefault="00AF2C31" w:rsidP="000A5953">
      <w:pPr>
        <w:rPr>
          <w:rtl/>
        </w:rPr>
      </w:pPr>
      <w:r>
        <w:rPr>
          <w:rFonts w:hint="eastAsia"/>
          <w:rtl/>
        </w:rPr>
        <w:t>مر</w:t>
      </w:r>
      <w:r>
        <w:rPr>
          <w:rFonts w:hint="cs"/>
          <w:rtl/>
        </w:rPr>
        <w:t>ی</w:t>
      </w:r>
      <w:r>
        <w:rPr>
          <w:rtl/>
        </w:rPr>
        <w:t xml:space="preserve">: </w:t>
      </w:r>
      <w:r w:rsidR="00707DAA">
        <w:rPr>
          <w:rFonts w:hint="cs"/>
          <w:rtl/>
        </w:rPr>
        <w:t>رو به جیک اگر تمام شب برای دیدن خورشید گریه و زاری کنی فقط از دیدن زیبایی ستاره ها محروم میشی؟</w:t>
      </w:r>
      <w:r w:rsidR="00B42332">
        <w:rPr>
          <w:rFonts w:hint="cs"/>
          <w:rtl/>
        </w:rPr>
        <w:t xml:space="preserve"> تو و همه ما یتیمیم. ما هیچ کسی رو غیر از همدیگه نداریم. این رو بفهم. رو به خانم لین. من مشکلی ندارم اگه جیک این رو میخواهد. من هم مشکلی ندارم.</w:t>
      </w:r>
      <w:r>
        <w:t xml:space="preserve"> </w:t>
      </w:r>
    </w:p>
    <w:p w14:paraId="305676C0" w14:textId="31411294" w:rsidR="00AF2C31" w:rsidRDefault="00AF2C31" w:rsidP="000A5953">
      <w:pPr>
        <w:rPr>
          <w:rtl/>
        </w:rPr>
      </w:pPr>
      <w:r>
        <w:rPr>
          <w:rFonts w:hint="eastAsia"/>
          <w:rtl/>
        </w:rPr>
        <w:t>ج</w:t>
      </w:r>
      <w:r>
        <w:rPr>
          <w:rFonts w:hint="cs"/>
          <w:rtl/>
        </w:rPr>
        <w:t>ی</w:t>
      </w:r>
      <w:r>
        <w:rPr>
          <w:rFonts w:hint="eastAsia"/>
          <w:rtl/>
        </w:rPr>
        <w:t>ک</w:t>
      </w:r>
      <w:r>
        <w:rPr>
          <w:rtl/>
        </w:rPr>
        <w:t xml:space="preserve"> از آشپزخانه خارج م</w:t>
      </w:r>
      <w:r>
        <w:rPr>
          <w:rFonts w:hint="cs"/>
          <w:rtl/>
        </w:rPr>
        <w:t>ی</w:t>
      </w:r>
      <w:r w:rsidR="00B42332">
        <w:rPr>
          <w:rFonts w:hint="cs"/>
          <w:rtl/>
        </w:rPr>
        <w:t>‌</w:t>
      </w:r>
      <w:r>
        <w:rPr>
          <w:rFonts w:hint="eastAsia"/>
          <w:rtl/>
        </w:rPr>
        <w:t>شود</w:t>
      </w:r>
      <w:r>
        <w:rPr>
          <w:rtl/>
        </w:rPr>
        <w:t>.</w:t>
      </w:r>
    </w:p>
    <w:p w14:paraId="0D23EE27" w14:textId="79326A4F" w:rsidR="00C74087" w:rsidRDefault="001C15A4" w:rsidP="000A5953">
      <w:pPr>
        <w:rPr>
          <w:rtl/>
        </w:rPr>
      </w:pPr>
      <w:r>
        <w:rPr>
          <w:rFonts w:hint="cs"/>
          <w:rtl/>
        </w:rPr>
        <w:t>روز بعد:</w:t>
      </w:r>
      <w:r w:rsidR="00C74087">
        <w:rPr>
          <w:rFonts w:hint="cs"/>
          <w:rtl/>
        </w:rPr>
        <w:t xml:space="preserve">که جیک از </w:t>
      </w:r>
      <w:r w:rsidR="005E19B5">
        <w:rPr>
          <w:rFonts w:hint="cs"/>
          <w:rtl/>
        </w:rPr>
        <w:t>باشگاه به یتیم خانه برمیگردد. میخواهد به اتاق مری برود اما جلوی اتاق</w:t>
      </w:r>
      <w:r w:rsidR="00B42332">
        <w:rPr>
          <w:rFonts w:hint="cs"/>
          <w:rtl/>
        </w:rPr>
        <w:t xml:space="preserve"> مری</w:t>
      </w:r>
      <w:r w:rsidR="005E19B5">
        <w:rPr>
          <w:rFonts w:hint="cs"/>
          <w:rtl/>
        </w:rPr>
        <w:t xml:space="preserve"> صدای گریه می</w:t>
      </w:r>
      <w:r w:rsidR="00B42332">
        <w:rPr>
          <w:rFonts w:hint="cs"/>
          <w:rtl/>
        </w:rPr>
        <w:t>‌</w:t>
      </w:r>
      <w:r w:rsidR="005E19B5">
        <w:rPr>
          <w:rFonts w:hint="cs"/>
          <w:rtl/>
        </w:rPr>
        <w:t>شنود و از داخل شدن پشیمان می</w:t>
      </w:r>
      <w:r w:rsidR="00B42332">
        <w:rPr>
          <w:rFonts w:hint="cs"/>
          <w:rtl/>
        </w:rPr>
        <w:t>‌</w:t>
      </w:r>
      <w:r w:rsidR="005E19B5">
        <w:rPr>
          <w:rFonts w:hint="cs"/>
          <w:rtl/>
        </w:rPr>
        <w:t>شود و به سمت آشپزخانه میرود. بچه ها مشغول خوردکردن میوه</w:t>
      </w:r>
      <w:r>
        <w:rPr>
          <w:rFonts w:hint="cs"/>
          <w:rtl/>
        </w:rPr>
        <w:t xml:space="preserve"> ها</w:t>
      </w:r>
      <w:r w:rsidR="005E19B5">
        <w:rPr>
          <w:rFonts w:hint="cs"/>
          <w:rtl/>
        </w:rPr>
        <w:t xml:space="preserve"> هستند. </w:t>
      </w:r>
    </w:p>
    <w:p w14:paraId="16E204AE" w14:textId="42C06731" w:rsidR="005E19B5" w:rsidRDefault="005E19B5" w:rsidP="000A5953">
      <w:pPr>
        <w:pStyle w:val="ListParagraph"/>
        <w:numPr>
          <w:ilvl w:val="0"/>
          <w:numId w:val="1"/>
        </w:numPr>
      </w:pPr>
      <w:r>
        <w:rPr>
          <w:rFonts w:hint="cs"/>
          <w:rtl/>
        </w:rPr>
        <w:lastRenderedPageBreak/>
        <w:t xml:space="preserve">مری چشه داشت گریه میکرد. </w:t>
      </w:r>
    </w:p>
    <w:p w14:paraId="3C844C48" w14:textId="5CE598F9" w:rsidR="005E19B5" w:rsidRDefault="005E19B5" w:rsidP="000A5953">
      <w:pPr>
        <w:pStyle w:val="ListParagraph"/>
        <w:numPr>
          <w:ilvl w:val="0"/>
          <w:numId w:val="1"/>
        </w:numPr>
      </w:pPr>
      <w:r>
        <w:rPr>
          <w:rFonts w:hint="cs"/>
          <w:rtl/>
        </w:rPr>
        <w:t xml:space="preserve">خانم لین: ویراستار جواب رو براش فرستاده. </w:t>
      </w:r>
    </w:p>
    <w:p w14:paraId="483D8CF4" w14:textId="43329BEC" w:rsidR="005E19B5" w:rsidRDefault="005E19B5" w:rsidP="00B42332">
      <w:pPr>
        <w:rPr>
          <w:rtl/>
        </w:rPr>
      </w:pPr>
      <w:r>
        <w:rPr>
          <w:rFonts w:hint="cs"/>
          <w:rtl/>
        </w:rPr>
        <w:t>جیک سرش را پایین انداخته از جایش بلند می</w:t>
      </w:r>
      <w:r w:rsidR="00B42332">
        <w:rPr>
          <w:rFonts w:hint="cs"/>
          <w:rtl/>
        </w:rPr>
        <w:t>‌</w:t>
      </w:r>
      <w:r>
        <w:rPr>
          <w:rFonts w:hint="cs"/>
          <w:rtl/>
        </w:rPr>
        <w:t>شود و دوباره می</w:t>
      </w:r>
      <w:r w:rsidR="00B42332">
        <w:rPr>
          <w:rFonts w:hint="cs"/>
          <w:rtl/>
        </w:rPr>
        <w:t>‌</w:t>
      </w:r>
      <w:r>
        <w:rPr>
          <w:rFonts w:hint="cs"/>
          <w:rtl/>
        </w:rPr>
        <w:t>نشیدند. بعد از چند دقیقه دوباره بلند می</w:t>
      </w:r>
      <w:r w:rsidR="00B42332">
        <w:rPr>
          <w:rFonts w:hint="cs"/>
          <w:rtl/>
        </w:rPr>
        <w:t>‌</w:t>
      </w:r>
      <w:r>
        <w:rPr>
          <w:rFonts w:hint="cs"/>
          <w:rtl/>
        </w:rPr>
        <w:t>شود به سمت اتاق مری می</w:t>
      </w:r>
      <w:r w:rsidR="00B42332">
        <w:rPr>
          <w:rFonts w:hint="cs"/>
          <w:rtl/>
        </w:rPr>
        <w:t>‌</w:t>
      </w:r>
      <w:r>
        <w:rPr>
          <w:rFonts w:hint="cs"/>
          <w:rtl/>
        </w:rPr>
        <w:t>رود. درب می</w:t>
      </w:r>
      <w:r w:rsidR="00B42332">
        <w:rPr>
          <w:rFonts w:hint="cs"/>
          <w:rtl/>
        </w:rPr>
        <w:t>‌</w:t>
      </w:r>
      <w:r>
        <w:rPr>
          <w:rFonts w:hint="cs"/>
          <w:rtl/>
        </w:rPr>
        <w:t>زند و بدون اینکه منتظر جواب شود وارد می</w:t>
      </w:r>
      <w:r w:rsidR="00B42332">
        <w:rPr>
          <w:rFonts w:hint="cs"/>
          <w:rtl/>
        </w:rPr>
        <w:t>‌</w:t>
      </w:r>
      <w:r>
        <w:rPr>
          <w:rFonts w:hint="cs"/>
          <w:rtl/>
        </w:rPr>
        <w:t>شود. به سمت مری می</w:t>
      </w:r>
      <w:r w:rsidR="00B42332">
        <w:rPr>
          <w:rFonts w:hint="cs"/>
          <w:rtl/>
        </w:rPr>
        <w:t>‌</w:t>
      </w:r>
      <w:r>
        <w:rPr>
          <w:rFonts w:hint="cs"/>
          <w:rtl/>
        </w:rPr>
        <w:t>رود که روی میز مطالعه سرش را روی میز گذاشته و گریه می</w:t>
      </w:r>
      <w:r w:rsidR="00B42332">
        <w:rPr>
          <w:rFonts w:hint="cs"/>
          <w:rtl/>
        </w:rPr>
        <w:t>‌</w:t>
      </w:r>
      <w:r>
        <w:rPr>
          <w:rFonts w:hint="cs"/>
          <w:rtl/>
        </w:rPr>
        <w:t>کند. جیک به میز نزدیک می</w:t>
      </w:r>
      <w:r w:rsidR="00B42332">
        <w:rPr>
          <w:rFonts w:hint="cs"/>
          <w:rtl/>
        </w:rPr>
        <w:t>‌</w:t>
      </w:r>
      <w:r>
        <w:rPr>
          <w:rFonts w:hint="cs"/>
          <w:rtl/>
        </w:rPr>
        <w:t>شود. نسخه ایی که ویراستار فرستاده روی میز است. آن را برمی</w:t>
      </w:r>
      <w:r w:rsidR="00B42332">
        <w:rPr>
          <w:rFonts w:hint="cs"/>
          <w:rtl/>
        </w:rPr>
        <w:t>‌</w:t>
      </w:r>
      <w:r>
        <w:rPr>
          <w:rFonts w:hint="cs"/>
          <w:rtl/>
        </w:rPr>
        <w:t xml:space="preserve">دارد. تقریباً دور تمام کلمات خط قرمز کشیده صفحات بعد هم به همین ترتیب است. چند صفحه را هم کاملا خط خطی کرده است. </w:t>
      </w:r>
    </w:p>
    <w:p w14:paraId="534B02A2" w14:textId="4E276198" w:rsidR="005E19B5" w:rsidRDefault="005E19B5" w:rsidP="000A5953">
      <w:pPr>
        <w:pStyle w:val="ListParagraph"/>
        <w:numPr>
          <w:ilvl w:val="0"/>
          <w:numId w:val="1"/>
        </w:numPr>
      </w:pPr>
      <w:r>
        <w:rPr>
          <w:rFonts w:hint="cs"/>
          <w:rtl/>
        </w:rPr>
        <w:t>این چیه؟</w:t>
      </w:r>
    </w:p>
    <w:p w14:paraId="10408DAF" w14:textId="3826199E" w:rsidR="005E19B5" w:rsidRDefault="005E19B5" w:rsidP="000A5953">
      <w:pPr>
        <w:pStyle w:val="ListParagraph"/>
        <w:numPr>
          <w:ilvl w:val="0"/>
          <w:numId w:val="1"/>
        </w:numPr>
      </w:pPr>
      <w:r>
        <w:rPr>
          <w:rFonts w:hint="cs"/>
          <w:rtl/>
        </w:rPr>
        <w:t>میگه این هایی که دایره</w:t>
      </w:r>
      <w:r w:rsidR="00B42332">
        <w:rPr>
          <w:rFonts w:hint="cs"/>
          <w:rtl/>
        </w:rPr>
        <w:t xml:space="preserve"> قرمز</w:t>
      </w:r>
      <w:r>
        <w:rPr>
          <w:rFonts w:hint="cs"/>
          <w:rtl/>
        </w:rPr>
        <w:t xml:space="preserve"> کشیده باید عوض بشه. </w:t>
      </w:r>
    </w:p>
    <w:p w14:paraId="052268AE" w14:textId="2765DCD2" w:rsidR="005E19B5" w:rsidRDefault="005E19B5" w:rsidP="000A5953">
      <w:pPr>
        <w:pStyle w:val="ListParagraph"/>
        <w:numPr>
          <w:ilvl w:val="0"/>
          <w:numId w:val="1"/>
        </w:numPr>
      </w:pPr>
      <w:r>
        <w:rPr>
          <w:rFonts w:hint="cs"/>
          <w:rtl/>
        </w:rPr>
        <w:t xml:space="preserve">اونهایی که خط زده هم میگه کپیه باید کلا یه جور دیگه بنویسم. </w:t>
      </w:r>
    </w:p>
    <w:p w14:paraId="51B80C73" w14:textId="1C7E9489" w:rsidR="005E19B5" w:rsidRDefault="005E19B5" w:rsidP="000A5953">
      <w:pPr>
        <w:rPr>
          <w:rtl/>
        </w:rPr>
      </w:pPr>
      <w:r>
        <w:rPr>
          <w:rFonts w:hint="cs"/>
          <w:rtl/>
        </w:rPr>
        <w:t xml:space="preserve">جیک خوب چرا گریه میکنی. </w:t>
      </w:r>
    </w:p>
    <w:p w14:paraId="24403DAC" w14:textId="79AF52A7" w:rsidR="005E19B5" w:rsidRDefault="005E19B5" w:rsidP="000A5953">
      <w:pPr>
        <w:rPr>
          <w:rtl/>
        </w:rPr>
      </w:pPr>
      <w:r>
        <w:rPr>
          <w:rFonts w:hint="cs"/>
          <w:rtl/>
        </w:rPr>
        <w:t>-همه اش رو خط زده کوری؟</w:t>
      </w:r>
    </w:p>
    <w:p w14:paraId="2F0BDB88" w14:textId="17182044" w:rsidR="005E19B5" w:rsidRDefault="005E19B5" w:rsidP="000A5953">
      <w:pPr>
        <w:rPr>
          <w:rtl/>
        </w:rPr>
      </w:pPr>
      <w:r>
        <w:rPr>
          <w:rFonts w:hint="cs"/>
          <w:rtl/>
        </w:rPr>
        <w:t>- خوب زده باشه دوباره می</w:t>
      </w:r>
      <w:r w:rsidR="00B42332">
        <w:rPr>
          <w:rFonts w:hint="cs"/>
          <w:rtl/>
        </w:rPr>
        <w:t>‌</w:t>
      </w:r>
      <w:r>
        <w:rPr>
          <w:rFonts w:hint="cs"/>
          <w:rtl/>
        </w:rPr>
        <w:t>نویسیم. بیا این برگه ها رو بگیر و لبتاب مری را روشن می</w:t>
      </w:r>
      <w:r w:rsidR="00B42332">
        <w:rPr>
          <w:rFonts w:hint="cs"/>
          <w:rtl/>
        </w:rPr>
        <w:t>‌</w:t>
      </w:r>
      <w:r>
        <w:rPr>
          <w:rFonts w:hint="cs"/>
          <w:rtl/>
        </w:rPr>
        <w:t>کند. و یک فایل ورد باز میکند. خوب شروع کن</w:t>
      </w:r>
      <w:r w:rsidR="001C15A4">
        <w:rPr>
          <w:rFonts w:hint="cs"/>
          <w:rtl/>
        </w:rPr>
        <w:t xml:space="preserve"> به </w:t>
      </w:r>
      <w:r>
        <w:rPr>
          <w:rFonts w:hint="cs"/>
          <w:rtl/>
        </w:rPr>
        <w:t>خوندن هرجا دایره قرمز کشیده جایگ</w:t>
      </w:r>
      <w:r w:rsidR="00B42332">
        <w:rPr>
          <w:rFonts w:hint="cs"/>
          <w:rtl/>
        </w:rPr>
        <w:t>ز</w:t>
      </w:r>
      <w:r>
        <w:rPr>
          <w:rFonts w:hint="cs"/>
          <w:rtl/>
        </w:rPr>
        <w:t xml:space="preserve">ین کن من هم تایپ میکنم. </w:t>
      </w:r>
    </w:p>
    <w:p w14:paraId="0E3BD959" w14:textId="1D8FB934" w:rsidR="005E19B5" w:rsidRDefault="005E19B5" w:rsidP="000A5953">
      <w:pPr>
        <w:rPr>
          <w:rtl/>
        </w:rPr>
      </w:pPr>
      <w:r>
        <w:rPr>
          <w:rFonts w:hint="cs"/>
          <w:rtl/>
        </w:rPr>
        <w:t xml:space="preserve">- خیلیه. </w:t>
      </w:r>
    </w:p>
    <w:p w14:paraId="54FB8B54" w14:textId="39C0230B" w:rsidR="005E19B5" w:rsidRDefault="005E19B5" w:rsidP="000A5953">
      <w:pPr>
        <w:rPr>
          <w:rtl/>
        </w:rPr>
      </w:pPr>
      <w:r>
        <w:rPr>
          <w:rFonts w:hint="cs"/>
          <w:rtl/>
        </w:rPr>
        <w:t>- خوب!</w:t>
      </w:r>
    </w:p>
    <w:p w14:paraId="616E4A69" w14:textId="5B7C81FE" w:rsidR="005E19B5" w:rsidRDefault="005E19B5" w:rsidP="000A5953">
      <w:pPr>
        <w:rPr>
          <w:rtl/>
        </w:rPr>
      </w:pPr>
      <w:r>
        <w:rPr>
          <w:rFonts w:hint="cs"/>
          <w:rtl/>
        </w:rPr>
        <w:t>- آخه؟</w:t>
      </w:r>
    </w:p>
    <w:p w14:paraId="0CEB16F3" w14:textId="6908F521" w:rsidR="005E19B5" w:rsidRDefault="005E19B5" w:rsidP="000A5953">
      <w:pPr>
        <w:rPr>
          <w:rtl/>
        </w:rPr>
      </w:pPr>
      <w:r>
        <w:rPr>
          <w:rFonts w:hint="cs"/>
          <w:rtl/>
        </w:rPr>
        <w:t>- آخه!</w:t>
      </w:r>
    </w:p>
    <w:p w14:paraId="7A6E7078" w14:textId="139A9B43" w:rsidR="005E19B5" w:rsidRDefault="005E19B5" w:rsidP="000A5953">
      <w:pPr>
        <w:rPr>
          <w:rtl/>
        </w:rPr>
      </w:pPr>
      <w:r>
        <w:rPr>
          <w:rFonts w:hint="cs"/>
          <w:rtl/>
        </w:rPr>
        <w:lastRenderedPageBreak/>
        <w:t>مری شروع به خواندن می</w:t>
      </w:r>
      <w:r w:rsidR="00B42332">
        <w:rPr>
          <w:rFonts w:hint="cs"/>
          <w:rtl/>
        </w:rPr>
        <w:t>‌</w:t>
      </w:r>
      <w:r>
        <w:rPr>
          <w:rFonts w:hint="cs"/>
          <w:rtl/>
        </w:rPr>
        <w:t xml:space="preserve">کند تا صبح ادامه میدهند ساعت نزدیک 7 است و باید برای مدرسه رفتن آماده شوند. </w:t>
      </w:r>
    </w:p>
    <w:p w14:paraId="25E7F121" w14:textId="2C30781F" w:rsidR="005E19B5" w:rsidRDefault="005E19B5" w:rsidP="000A5953">
      <w:pPr>
        <w:pStyle w:val="ListParagraph"/>
        <w:numPr>
          <w:ilvl w:val="0"/>
          <w:numId w:val="1"/>
        </w:numPr>
      </w:pPr>
      <w:r>
        <w:rPr>
          <w:rFonts w:hint="cs"/>
          <w:rtl/>
        </w:rPr>
        <w:t xml:space="preserve">بیشترش تموم شده باورم نمیشه خیلی خوب جلو رفتیم. </w:t>
      </w:r>
    </w:p>
    <w:p w14:paraId="081ABE17" w14:textId="2D43028D" w:rsidR="005E19B5" w:rsidRDefault="005E19B5" w:rsidP="000A5953">
      <w:pPr>
        <w:rPr>
          <w:rtl/>
        </w:rPr>
      </w:pPr>
      <w:r>
        <w:rPr>
          <w:rFonts w:hint="cs"/>
          <w:rtl/>
        </w:rPr>
        <w:t>جیک رو بغل می</w:t>
      </w:r>
      <w:r w:rsidR="00B42332">
        <w:rPr>
          <w:rFonts w:hint="cs"/>
          <w:rtl/>
        </w:rPr>
        <w:t>‌</w:t>
      </w:r>
      <w:r>
        <w:rPr>
          <w:rFonts w:hint="cs"/>
          <w:rtl/>
        </w:rPr>
        <w:t xml:space="preserve">کند. </w:t>
      </w:r>
    </w:p>
    <w:p w14:paraId="5227601C" w14:textId="1CC69AC7" w:rsidR="005E19B5" w:rsidRDefault="005E19B5" w:rsidP="000A5953">
      <w:pPr>
        <w:rPr>
          <w:rtl/>
        </w:rPr>
      </w:pPr>
      <w:r>
        <w:rPr>
          <w:rFonts w:hint="cs"/>
          <w:rtl/>
        </w:rPr>
        <w:t>جیک</w:t>
      </w:r>
      <w:r w:rsidR="00B42332">
        <w:rPr>
          <w:rFonts w:hint="cs"/>
          <w:rtl/>
        </w:rPr>
        <w:t>،</w:t>
      </w:r>
      <w:r>
        <w:rPr>
          <w:rFonts w:hint="cs"/>
          <w:rtl/>
        </w:rPr>
        <w:t xml:space="preserve"> مری را کنار می</w:t>
      </w:r>
      <w:r w:rsidR="00B42332">
        <w:rPr>
          <w:rFonts w:hint="cs"/>
          <w:rtl/>
        </w:rPr>
        <w:t>‌</w:t>
      </w:r>
      <w:r>
        <w:rPr>
          <w:rFonts w:hint="cs"/>
          <w:rtl/>
        </w:rPr>
        <w:t>زند. این رو بهت بدهکار بودم. بدهیم رو پرداختم. چون صدقه نمی</w:t>
      </w:r>
      <w:r w:rsidR="00B42332">
        <w:rPr>
          <w:rFonts w:hint="cs"/>
          <w:rtl/>
        </w:rPr>
        <w:t>‌</w:t>
      </w:r>
      <w:r>
        <w:rPr>
          <w:rFonts w:hint="cs"/>
          <w:rtl/>
        </w:rPr>
        <w:t>گیرم. هیچی مثل قبل بر نمی</w:t>
      </w:r>
      <w:r w:rsidR="00B42332">
        <w:rPr>
          <w:rFonts w:hint="cs"/>
          <w:rtl/>
        </w:rPr>
        <w:t>‌</w:t>
      </w:r>
      <w:r>
        <w:rPr>
          <w:rFonts w:hint="cs"/>
          <w:rtl/>
        </w:rPr>
        <w:t xml:space="preserve">گرده مری، هیچ چی. </w:t>
      </w:r>
    </w:p>
    <w:p w14:paraId="1A04DC5C" w14:textId="0A2C8BD1" w:rsidR="005E19B5" w:rsidRDefault="001C15A4" w:rsidP="000A5953">
      <w:pPr>
        <w:pStyle w:val="ListParagraph"/>
      </w:pPr>
      <w:r>
        <w:rPr>
          <w:rFonts w:hint="cs"/>
          <w:rtl/>
        </w:rPr>
        <w:t>مری مشتش را به جیک نشان می</w:t>
      </w:r>
      <w:r w:rsidR="00B42332">
        <w:rPr>
          <w:rFonts w:hint="cs"/>
          <w:rtl/>
        </w:rPr>
        <w:t>‌</w:t>
      </w:r>
      <w:r>
        <w:rPr>
          <w:rFonts w:hint="cs"/>
          <w:rtl/>
        </w:rPr>
        <w:t xml:space="preserve">دهد. </w:t>
      </w:r>
    </w:p>
    <w:p w14:paraId="3C0A6A1E" w14:textId="4BD15E0F" w:rsidR="001C15A4" w:rsidRDefault="001C15A4" w:rsidP="000A5953">
      <w:pPr>
        <w:pStyle w:val="ListParagraph"/>
        <w:numPr>
          <w:ilvl w:val="0"/>
          <w:numId w:val="1"/>
        </w:numPr>
      </w:pPr>
      <w:r>
        <w:rPr>
          <w:rFonts w:hint="cs"/>
          <w:rtl/>
        </w:rPr>
        <w:t xml:space="preserve">اینجا کسی نیست. که بخواهم جلوش نشون بدم ازت کتک خوردم. بهتره دستت رو بیاری پایین. </w:t>
      </w:r>
    </w:p>
    <w:p w14:paraId="68B6CFB1" w14:textId="69FC7FA4" w:rsidR="001C15A4" w:rsidRDefault="001C15A4" w:rsidP="000A5953">
      <w:pPr>
        <w:pStyle w:val="ListParagraph"/>
        <w:rPr>
          <w:rtl/>
        </w:rPr>
      </w:pPr>
      <w:r>
        <w:rPr>
          <w:rFonts w:hint="cs"/>
          <w:rtl/>
        </w:rPr>
        <w:t>مری: یک سیلی به جیک میزند. می</w:t>
      </w:r>
      <w:r w:rsidR="00B42332">
        <w:rPr>
          <w:rFonts w:hint="cs"/>
          <w:rtl/>
        </w:rPr>
        <w:t>‌</w:t>
      </w:r>
      <w:r>
        <w:rPr>
          <w:rFonts w:hint="cs"/>
          <w:rtl/>
        </w:rPr>
        <w:t xml:space="preserve">تونی بری. </w:t>
      </w:r>
    </w:p>
    <w:p w14:paraId="1B762256" w14:textId="71516555" w:rsidR="001C15A4" w:rsidRDefault="001C15A4" w:rsidP="000A5953">
      <w:pPr>
        <w:pStyle w:val="ListParagraph"/>
      </w:pPr>
      <w:r>
        <w:rPr>
          <w:rFonts w:hint="cs"/>
          <w:rtl/>
        </w:rPr>
        <w:t>جیک از اتاق خارج میشود.</w:t>
      </w:r>
    </w:p>
    <w:p w14:paraId="5104BC6A" w14:textId="2FC301B8" w:rsidR="005E19B5" w:rsidRDefault="00532848" w:rsidP="000A5953">
      <w:pPr>
        <w:rPr>
          <w:rtl/>
        </w:rPr>
      </w:pPr>
      <w:r>
        <w:rPr>
          <w:rFonts w:hint="cs"/>
          <w:rtl/>
        </w:rPr>
        <w:t xml:space="preserve">جیک با کمک خانم لین یک سوله در حیاط یتیم خانه ساخت و ابزارهای لازم برای تولید نوعی آب میوه را تهیه کرد. </w:t>
      </w:r>
      <w:r w:rsidR="00B42332">
        <w:rPr>
          <w:rFonts w:hint="cs"/>
          <w:rtl/>
        </w:rPr>
        <w:t xml:space="preserve">یک </w:t>
      </w:r>
      <w:r>
        <w:rPr>
          <w:rFonts w:hint="cs"/>
          <w:rtl/>
        </w:rPr>
        <w:t>برند</w:t>
      </w:r>
      <w:r w:rsidR="00B42332">
        <w:rPr>
          <w:rFonts w:hint="cs"/>
          <w:rtl/>
        </w:rPr>
        <w:t xml:space="preserve"> برای آن هم ایجاد کرد</w:t>
      </w:r>
      <w:r>
        <w:rPr>
          <w:rFonts w:hint="cs"/>
          <w:rtl/>
        </w:rPr>
        <w:t xml:space="preserve"> و اجازه بهداشت را هم گرفته بود. حسابی به خانم لین بدهکار شده بود. اجازه نمی</w:t>
      </w:r>
      <w:r w:rsidR="00B42332">
        <w:rPr>
          <w:rFonts w:hint="cs"/>
          <w:rtl/>
        </w:rPr>
        <w:t>‌</w:t>
      </w:r>
      <w:r>
        <w:rPr>
          <w:rFonts w:hint="cs"/>
          <w:rtl/>
        </w:rPr>
        <w:t xml:space="preserve">داد که جیک از پس اندازش هزینه کند. جیک بخشی از درآمدها را برای تسویه این بدهی ها به خانم لین مداد. </w:t>
      </w:r>
    </w:p>
    <w:p w14:paraId="622B43BA" w14:textId="653BF397" w:rsidR="00532848" w:rsidRDefault="00532848" w:rsidP="000A5953">
      <w:pPr>
        <w:rPr>
          <w:rtl/>
        </w:rPr>
      </w:pPr>
      <w:r>
        <w:rPr>
          <w:rFonts w:hint="cs"/>
          <w:rtl/>
        </w:rPr>
        <w:t xml:space="preserve">فروش آب میوه بهتر از فروش میوه های خشک بود. برند بشدت معروف شده بود. خانم لین از مری خواسته بود که فروش آب میوه ها را هم به سایت  اضافه کند. </w:t>
      </w:r>
    </w:p>
    <w:p w14:paraId="47A80F70" w14:textId="6725B108" w:rsidR="00532848" w:rsidRDefault="00532848" w:rsidP="000A5953">
      <w:pPr>
        <w:rPr>
          <w:rtl/>
        </w:rPr>
      </w:pPr>
      <w:r>
        <w:rPr>
          <w:rFonts w:hint="cs"/>
          <w:rtl/>
        </w:rPr>
        <w:t>جیک مخالف بود ولی حتی جرات نمی</w:t>
      </w:r>
      <w:r w:rsidR="00B42332">
        <w:rPr>
          <w:rFonts w:hint="cs"/>
          <w:rtl/>
        </w:rPr>
        <w:t>‌</w:t>
      </w:r>
      <w:r>
        <w:rPr>
          <w:rFonts w:hint="cs"/>
          <w:rtl/>
        </w:rPr>
        <w:t xml:space="preserve">کرد روی حرف خانم لین حرف بزند. رسماً برای او آینده ساخته بود. درآمد آن تولیدی آبمیوه او را تقریبا از نظر درآمدی بی نیاز کرده بود. چند نفر را استخدام کرده بودند. </w:t>
      </w:r>
    </w:p>
    <w:p w14:paraId="351990C3" w14:textId="6479043F" w:rsidR="00532848" w:rsidRDefault="00532848" w:rsidP="000A5953">
      <w:pPr>
        <w:rPr>
          <w:rtl/>
        </w:rPr>
      </w:pPr>
      <w:r>
        <w:rPr>
          <w:rFonts w:hint="cs"/>
          <w:rtl/>
        </w:rPr>
        <w:lastRenderedPageBreak/>
        <w:t>وقتی پدر و مادرهایی را می</w:t>
      </w:r>
      <w:r w:rsidR="00B42332">
        <w:rPr>
          <w:rFonts w:hint="cs"/>
          <w:rtl/>
        </w:rPr>
        <w:t>‌</w:t>
      </w:r>
      <w:r>
        <w:rPr>
          <w:rFonts w:hint="cs"/>
          <w:rtl/>
        </w:rPr>
        <w:t>دید که برای آنها کار می</w:t>
      </w:r>
      <w:r w:rsidR="00B42332">
        <w:rPr>
          <w:rFonts w:hint="cs"/>
          <w:rtl/>
        </w:rPr>
        <w:t>‌</w:t>
      </w:r>
      <w:r>
        <w:rPr>
          <w:rFonts w:hint="cs"/>
          <w:rtl/>
        </w:rPr>
        <w:t xml:space="preserve">کنند و از آنها حقوق میگیرند. احساس خوبی داشت. </w:t>
      </w:r>
    </w:p>
    <w:p w14:paraId="5212AD3D" w14:textId="3CC42EB1" w:rsidR="00532848" w:rsidRDefault="00532848" w:rsidP="000A5953">
      <w:pPr>
        <w:rPr>
          <w:rtl/>
        </w:rPr>
      </w:pPr>
      <w:r>
        <w:rPr>
          <w:rFonts w:hint="cs"/>
          <w:rtl/>
        </w:rPr>
        <w:t xml:space="preserve">یک روز در کارگاه داشت قدم میزد که مری را دید. سعی کرد به او محل نگذارد. ولی مری مستقیم به سمت او آمد. </w:t>
      </w:r>
    </w:p>
    <w:p w14:paraId="2BAD16A3" w14:textId="424A17B9" w:rsidR="00532848" w:rsidRDefault="00532848" w:rsidP="000A5953">
      <w:pPr>
        <w:pStyle w:val="ListParagraph"/>
        <w:numPr>
          <w:ilvl w:val="0"/>
          <w:numId w:val="1"/>
        </w:numPr>
      </w:pPr>
      <w:r>
        <w:rPr>
          <w:rFonts w:hint="cs"/>
          <w:rtl/>
        </w:rPr>
        <w:t xml:space="preserve">میگن آب پرتقال ها زیادی ترشه. </w:t>
      </w:r>
    </w:p>
    <w:p w14:paraId="66F5F1D5" w14:textId="390CCA0C" w:rsidR="00532848" w:rsidRDefault="00532848" w:rsidP="000A5953">
      <w:pPr>
        <w:pStyle w:val="ListParagraph"/>
        <w:numPr>
          <w:ilvl w:val="0"/>
          <w:numId w:val="1"/>
        </w:numPr>
      </w:pPr>
      <w:r>
        <w:rPr>
          <w:rFonts w:hint="cs"/>
          <w:rtl/>
        </w:rPr>
        <w:t xml:space="preserve">خوب  </w:t>
      </w:r>
    </w:p>
    <w:p w14:paraId="0A85A8C0" w14:textId="0636AAC7" w:rsidR="00532848" w:rsidRDefault="00532848" w:rsidP="000A5953">
      <w:pPr>
        <w:pStyle w:val="ListParagraph"/>
        <w:numPr>
          <w:ilvl w:val="0"/>
          <w:numId w:val="1"/>
        </w:numPr>
      </w:pPr>
      <w:r>
        <w:rPr>
          <w:rFonts w:hint="cs"/>
          <w:rtl/>
        </w:rPr>
        <w:t xml:space="preserve">پرتقال شیرین بخر. </w:t>
      </w:r>
    </w:p>
    <w:p w14:paraId="5A1BD582" w14:textId="4B92EE49" w:rsidR="00532848" w:rsidRDefault="00532848" w:rsidP="000A5953">
      <w:pPr>
        <w:pStyle w:val="ListParagraph"/>
        <w:numPr>
          <w:ilvl w:val="0"/>
          <w:numId w:val="1"/>
        </w:numPr>
      </w:pPr>
      <w:r>
        <w:rPr>
          <w:rFonts w:hint="cs"/>
          <w:rtl/>
        </w:rPr>
        <w:t xml:space="preserve">اوکی. </w:t>
      </w:r>
    </w:p>
    <w:p w14:paraId="5C272298" w14:textId="5313F19A" w:rsidR="00532848" w:rsidRDefault="00532848" w:rsidP="000A5953">
      <w:pPr>
        <w:pStyle w:val="ListParagraph"/>
        <w:numPr>
          <w:ilvl w:val="0"/>
          <w:numId w:val="1"/>
        </w:numPr>
      </w:pPr>
      <w:r>
        <w:rPr>
          <w:rFonts w:hint="cs"/>
          <w:rtl/>
        </w:rPr>
        <w:t>خوبی</w:t>
      </w:r>
    </w:p>
    <w:p w14:paraId="1100AB6A" w14:textId="2506C38C" w:rsidR="00532848" w:rsidRDefault="00532848" w:rsidP="000A5953">
      <w:pPr>
        <w:pStyle w:val="ListParagraph"/>
        <w:numPr>
          <w:ilvl w:val="0"/>
          <w:numId w:val="1"/>
        </w:numPr>
      </w:pPr>
      <w:r>
        <w:rPr>
          <w:rFonts w:hint="cs"/>
          <w:rtl/>
        </w:rPr>
        <w:t xml:space="preserve">چرا میپرسی. </w:t>
      </w:r>
    </w:p>
    <w:p w14:paraId="1FFAFC95" w14:textId="5ED67DD9" w:rsidR="00532848" w:rsidRDefault="00532848" w:rsidP="000A5953">
      <w:pPr>
        <w:pStyle w:val="ListParagraph"/>
        <w:numPr>
          <w:ilvl w:val="0"/>
          <w:numId w:val="1"/>
        </w:numPr>
      </w:pPr>
      <w:r>
        <w:rPr>
          <w:rFonts w:hint="cs"/>
          <w:rtl/>
        </w:rPr>
        <w:t xml:space="preserve">تو همی. </w:t>
      </w:r>
    </w:p>
    <w:p w14:paraId="4C354CE9" w14:textId="0B872D8D" w:rsidR="00532848" w:rsidRDefault="00532848" w:rsidP="000A5953">
      <w:pPr>
        <w:pStyle w:val="ListParagraph"/>
        <w:numPr>
          <w:ilvl w:val="0"/>
          <w:numId w:val="1"/>
        </w:numPr>
      </w:pPr>
      <w:r>
        <w:rPr>
          <w:rFonts w:hint="cs"/>
          <w:rtl/>
        </w:rPr>
        <w:t xml:space="preserve">به تو ربطی نداره. </w:t>
      </w:r>
    </w:p>
    <w:p w14:paraId="690E34A5" w14:textId="13FA33CD" w:rsidR="00532848" w:rsidRDefault="00532848" w:rsidP="00B42332">
      <w:pPr>
        <w:pStyle w:val="ListParagraph"/>
        <w:numPr>
          <w:ilvl w:val="0"/>
          <w:numId w:val="1"/>
        </w:numPr>
      </w:pPr>
      <w:r>
        <w:rPr>
          <w:rFonts w:hint="cs"/>
          <w:rtl/>
        </w:rPr>
        <w:t>کتک می</w:t>
      </w:r>
      <w:r w:rsidR="00B42332">
        <w:rPr>
          <w:rFonts w:hint="cs"/>
          <w:rtl/>
        </w:rPr>
        <w:t>‌</w:t>
      </w:r>
      <w:r>
        <w:rPr>
          <w:rFonts w:hint="cs"/>
          <w:rtl/>
        </w:rPr>
        <w:t>خواهی. میتونی بگی هر وقت کتک خواستی فقط کافیه بگی</w:t>
      </w:r>
      <w:r w:rsidR="00B42332">
        <w:rPr>
          <w:rFonts w:hint="cs"/>
          <w:rtl/>
        </w:rPr>
        <w:t>!</w:t>
      </w:r>
      <w:r>
        <w:rPr>
          <w:rFonts w:hint="cs"/>
          <w:rtl/>
        </w:rPr>
        <w:t xml:space="preserve"> اصلا لازم نیست مسخره بازی در بیاری خودم ادبت می</w:t>
      </w:r>
      <w:r w:rsidR="00B42332">
        <w:rPr>
          <w:rFonts w:hint="cs"/>
          <w:rtl/>
        </w:rPr>
        <w:t>‌</w:t>
      </w:r>
      <w:r>
        <w:rPr>
          <w:rFonts w:hint="cs"/>
          <w:rtl/>
        </w:rPr>
        <w:t xml:space="preserve">کنم. </w:t>
      </w:r>
    </w:p>
    <w:p w14:paraId="78B365D1" w14:textId="522F4F31" w:rsidR="00532848" w:rsidRDefault="00532848" w:rsidP="000A5953">
      <w:pPr>
        <w:pStyle w:val="ListParagraph"/>
        <w:numPr>
          <w:ilvl w:val="0"/>
          <w:numId w:val="1"/>
        </w:numPr>
      </w:pPr>
      <w:r>
        <w:rPr>
          <w:rFonts w:hint="cs"/>
          <w:rtl/>
        </w:rPr>
        <w:t xml:space="preserve">چی میخواهی. </w:t>
      </w:r>
    </w:p>
    <w:p w14:paraId="55842166" w14:textId="5B5EBC24" w:rsidR="00532848" w:rsidRDefault="00532848" w:rsidP="000A5953">
      <w:pPr>
        <w:pStyle w:val="ListParagraph"/>
        <w:numPr>
          <w:ilvl w:val="0"/>
          <w:numId w:val="1"/>
        </w:numPr>
      </w:pPr>
      <w:r>
        <w:rPr>
          <w:rFonts w:hint="cs"/>
          <w:rtl/>
        </w:rPr>
        <w:t xml:space="preserve">بیا بیرون. </w:t>
      </w:r>
    </w:p>
    <w:p w14:paraId="1A7C90AA" w14:textId="1CAC03B1" w:rsidR="00532848" w:rsidRDefault="00532848" w:rsidP="000A5953">
      <w:pPr>
        <w:pStyle w:val="ListParagraph"/>
        <w:rPr>
          <w:rtl/>
        </w:rPr>
      </w:pPr>
      <w:r>
        <w:rPr>
          <w:rFonts w:hint="cs"/>
          <w:rtl/>
        </w:rPr>
        <w:t xml:space="preserve">هر دو به حیاط میروند. </w:t>
      </w:r>
    </w:p>
    <w:p w14:paraId="08F1F64C" w14:textId="1FC3CDF1" w:rsidR="00532848" w:rsidRDefault="00532848" w:rsidP="000A5953">
      <w:pPr>
        <w:pStyle w:val="ListParagraph"/>
        <w:numPr>
          <w:ilvl w:val="0"/>
          <w:numId w:val="1"/>
        </w:numPr>
      </w:pPr>
      <w:r>
        <w:rPr>
          <w:rFonts w:hint="cs"/>
          <w:rtl/>
        </w:rPr>
        <w:t xml:space="preserve">حالا مثل بچه آدم بگو چته. </w:t>
      </w:r>
    </w:p>
    <w:p w14:paraId="2F0F8742" w14:textId="675F8B8E" w:rsidR="00532848" w:rsidRDefault="00532848" w:rsidP="000A5953">
      <w:pPr>
        <w:pStyle w:val="ListParagraph"/>
        <w:numPr>
          <w:ilvl w:val="0"/>
          <w:numId w:val="1"/>
        </w:numPr>
      </w:pPr>
      <w:r>
        <w:rPr>
          <w:rFonts w:hint="cs"/>
          <w:rtl/>
        </w:rPr>
        <w:t>اگر نگهم می</w:t>
      </w:r>
      <w:r w:rsidR="00B42332">
        <w:rPr>
          <w:rFonts w:hint="cs"/>
          <w:rtl/>
        </w:rPr>
        <w:t>‌</w:t>
      </w:r>
      <w:r>
        <w:rPr>
          <w:rFonts w:hint="cs"/>
          <w:rtl/>
        </w:rPr>
        <w:t>داشتن میتونستم اوضاعشون رو عوض کنم. می</w:t>
      </w:r>
      <w:r w:rsidR="00B42332">
        <w:rPr>
          <w:rFonts w:hint="cs"/>
          <w:rtl/>
        </w:rPr>
        <w:t>‌</w:t>
      </w:r>
      <w:r>
        <w:rPr>
          <w:rFonts w:hint="cs"/>
          <w:rtl/>
        </w:rPr>
        <w:t>تونستم پولدارشون کنم. می</w:t>
      </w:r>
      <w:r w:rsidR="00B42332">
        <w:rPr>
          <w:rFonts w:hint="cs"/>
          <w:rtl/>
        </w:rPr>
        <w:t>‌</w:t>
      </w:r>
      <w:r>
        <w:rPr>
          <w:rFonts w:hint="cs"/>
          <w:rtl/>
        </w:rPr>
        <w:t>تونستن مشهور بشن. می</w:t>
      </w:r>
      <w:r w:rsidR="00B42332">
        <w:rPr>
          <w:rFonts w:hint="cs"/>
          <w:rtl/>
        </w:rPr>
        <w:t>‌</w:t>
      </w:r>
      <w:r>
        <w:rPr>
          <w:rFonts w:hint="cs"/>
          <w:rtl/>
        </w:rPr>
        <w:t>تونستم همه کار براشون بکنم. چرا ما رو نخواستن. اگر یه روز بچه دار شم عاشقش میشم. مهم نیست چی بشه با تمام وجودم دوستش خواهم داشت. هرچی میخواد بشه. آسمون</w:t>
      </w:r>
      <w:r w:rsidR="00B42332">
        <w:rPr>
          <w:rFonts w:hint="cs"/>
          <w:rtl/>
        </w:rPr>
        <w:t xml:space="preserve"> روی</w:t>
      </w:r>
      <w:r>
        <w:rPr>
          <w:rFonts w:hint="cs"/>
          <w:rtl/>
        </w:rPr>
        <w:t xml:space="preserve"> زمین بیاد رهاش نمی کنم. بغلش </w:t>
      </w:r>
      <w:r>
        <w:rPr>
          <w:rFonts w:hint="cs"/>
          <w:rtl/>
        </w:rPr>
        <w:lastRenderedPageBreak/>
        <w:t>می</w:t>
      </w:r>
      <w:r w:rsidR="00B42332">
        <w:rPr>
          <w:rFonts w:hint="cs"/>
          <w:rtl/>
        </w:rPr>
        <w:t>‌</w:t>
      </w:r>
      <w:r>
        <w:rPr>
          <w:rFonts w:hint="cs"/>
          <w:rtl/>
        </w:rPr>
        <w:t>کنم. بوسش میکنم. نمی</w:t>
      </w:r>
      <w:r w:rsidR="00B42332">
        <w:rPr>
          <w:rFonts w:hint="cs"/>
          <w:rtl/>
        </w:rPr>
        <w:t>‌</w:t>
      </w:r>
      <w:r>
        <w:rPr>
          <w:rFonts w:hint="cs"/>
          <w:rtl/>
        </w:rPr>
        <w:t>ذارم از پیشم بره. مهم نیست چقدر حالم بد باشه. مهم نیست چقدر ناراحتی داشته باشم. بچه ام رو قربانی نمی</w:t>
      </w:r>
      <w:r w:rsidR="00B42332">
        <w:rPr>
          <w:rFonts w:hint="cs"/>
          <w:rtl/>
        </w:rPr>
        <w:t>‌</w:t>
      </w:r>
      <w:r>
        <w:rPr>
          <w:rFonts w:hint="cs"/>
          <w:rtl/>
        </w:rPr>
        <w:t xml:space="preserve">کنم. </w:t>
      </w:r>
    </w:p>
    <w:p w14:paraId="3E39524C" w14:textId="34630C9B" w:rsidR="00532848" w:rsidRDefault="00532848" w:rsidP="000A5953">
      <w:pPr>
        <w:rPr>
          <w:rtl/>
        </w:rPr>
      </w:pPr>
      <w:r>
        <w:rPr>
          <w:rFonts w:hint="cs"/>
          <w:rtl/>
        </w:rPr>
        <w:t xml:space="preserve">مری اشکهاش رو پاک میکنه. </w:t>
      </w:r>
    </w:p>
    <w:p w14:paraId="075BD844" w14:textId="533BDEDF" w:rsidR="00532848" w:rsidRDefault="00532848" w:rsidP="000A5953">
      <w:pPr>
        <w:pStyle w:val="ListParagraph"/>
        <w:numPr>
          <w:ilvl w:val="0"/>
          <w:numId w:val="1"/>
        </w:numPr>
      </w:pPr>
      <w:r>
        <w:rPr>
          <w:rFonts w:hint="cs"/>
          <w:rtl/>
        </w:rPr>
        <w:t>بیخیال، کی می</w:t>
      </w:r>
      <w:r w:rsidR="00B42332">
        <w:rPr>
          <w:rFonts w:hint="cs"/>
          <w:rtl/>
        </w:rPr>
        <w:t>‌</w:t>
      </w:r>
      <w:r>
        <w:rPr>
          <w:rFonts w:hint="cs"/>
          <w:rtl/>
        </w:rPr>
        <w:t>خواهی ول کنی اون ها رو. رهامون کردن رفت. چرا بهش فکر می</w:t>
      </w:r>
      <w:r w:rsidR="00B42332">
        <w:rPr>
          <w:rFonts w:hint="cs"/>
          <w:rtl/>
        </w:rPr>
        <w:t>‌</w:t>
      </w:r>
      <w:r>
        <w:rPr>
          <w:rFonts w:hint="cs"/>
          <w:rtl/>
        </w:rPr>
        <w:t>کنی. چیزی رو عوض نمی</w:t>
      </w:r>
      <w:r w:rsidR="00B42332">
        <w:rPr>
          <w:rFonts w:hint="cs"/>
          <w:rtl/>
        </w:rPr>
        <w:t>‌</w:t>
      </w:r>
      <w:r>
        <w:rPr>
          <w:rFonts w:hint="cs"/>
          <w:rtl/>
        </w:rPr>
        <w:t>کنه. می</w:t>
      </w:r>
      <w:r w:rsidR="00B42332">
        <w:rPr>
          <w:rFonts w:hint="cs"/>
          <w:rtl/>
        </w:rPr>
        <w:t>‌</w:t>
      </w:r>
      <w:r>
        <w:rPr>
          <w:rFonts w:hint="cs"/>
          <w:rtl/>
        </w:rPr>
        <w:t>کنه؟ نه؟ به خودت فکر کن. به پدر مادرهایی که هر ماه بابت حقوقشون ازت تشکر می</w:t>
      </w:r>
      <w:r w:rsidR="00B42332">
        <w:rPr>
          <w:rFonts w:hint="cs"/>
          <w:rtl/>
        </w:rPr>
        <w:t>‌</w:t>
      </w:r>
      <w:r>
        <w:rPr>
          <w:rFonts w:hint="cs"/>
          <w:rtl/>
        </w:rPr>
        <w:t xml:space="preserve">کنند. به بچه هایی که بخاطر تو خوشحالترن. </w:t>
      </w:r>
    </w:p>
    <w:p w14:paraId="40F6E222" w14:textId="300DD785" w:rsidR="007A73A4" w:rsidRDefault="007A73A4" w:rsidP="000A5953">
      <w:pPr>
        <w:pStyle w:val="ListParagraph"/>
        <w:numPr>
          <w:ilvl w:val="0"/>
          <w:numId w:val="1"/>
        </w:numPr>
      </w:pPr>
      <w:r>
        <w:rPr>
          <w:rFonts w:hint="cs"/>
          <w:rtl/>
        </w:rPr>
        <w:t xml:space="preserve">کافی نیست. بخدا کافی نیست. </w:t>
      </w:r>
      <w:r w:rsidR="001C15A4">
        <w:rPr>
          <w:rFonts w:hint="cs"/>
          <w:rtl/>
        </w:rPr>
        <w:t>ج</w:t>
      </w:r>
      <w:r>
        <w:rPr>
          <w:rFonts w:hint="cs"/>
          <w:rtl/>
        </w:rPr>
        <w:t xml:space="preserve">وری پول در میارم. که همه دنیا اسمم رو بشنون. یه روز باید بفهماً چه حماقتی کردن. </w:t>
      </w:r>
    </w:p>
    <w:p w14:paraId="715AE57E" w14:textId="3AE1F0B2" w:rsidR="007A73A4" w:rsidRDefault="001C15A4" w:rsidP="000A5953">
      <w:pPr>
        <w:pStyle w:val="ListParagraph"/>
        <w:numPr>
          <w:ilvl w:val="0"/>
          <w:numId w:val="1"/>
        </w:numPr>
      </w:pPr>
      <w:r>
        <w:rPr>
          <w:rFonts w:hint="cs"/>
          <w:rtl/>
        </w:rPr>
        <w:t xml:space="preserve">برای </w:t>
      </w:r>
      <w:r w:rsidR="007A73A4">
        <w:rPr>
          <w:rFonts w:hint="cs"/>
          <w:rtl/>
        </w:rPr>
        <w:t>اینکه تو موفق شدی</w:t>
      </w:r>
      <w:r>
        <w:rPr>
          <w:rFonts w:hint="cs"/>
          <w:rtl/>
        </w:rPr>
        <w:t xml:space="preserve"> اونها حماقت کردن؟</w:t>
      </w:r>
      <w:r w:rsidR="007A73A4">
        <w:rPr>
          <w:rFonts w:hint="cs"/>
          <w:rtl/>
        </w:rPr>
        <w:t>! عشق پدر و مادر به بچه ها باید بی قید و شرط باشه. بدون اینکه مهم باشه بچه خنگه یا باهوش. بچه پول می</w:t>
      </w:r>
      <w:r w:rsidR="00B42332">
        <w:rPr>
          <w:rFonts w:hint="cs"/>
          <w:rtl/>
        </w:rPr>
        <w:t>‌</w:t>
      </w:r>
      <w:r w:rsidR="007A73A4">
        <w:rPr>
          <w:rFonts w:hint="cs"/>
          <w:rtl/>
        </w:rPr>
        <w:t xml:space="preserve">سازه یا وابسته است. این یعنی خانواده. </w:t>
      </w:r>
    </w:p>
    <w:p w14:paraId="5FC837C5" w14:textId="7AF19C0F" w:rsidR="007A73A4" w:rsidRDefault="007A73A4" w:rsidP="000A5953">
      <w:pPr>
        <w:pStyle w:val="ListParagraph"/>
        <w:numPr>
          <w:ilvl w:val="0"/>
          <w:numId w:val="1"/>
        </w:numPr>
      </w:pPr>
      <w:r>
        <w:rPr>
          <w:rFonts w:hint="cs"/>
          <w:rtl/>
        </w:rPr>
        <w:t xml:space="preserve">مرسی. من باید. برم. </w:t>
      </w:r>
    </w:p>
    <w:p w14:paraId="7BA79CEA" w14:textId="338870F9" w:rsidR="007A73A4" w:rsidRDefault="007A73A4" w:rsidP="000A5953">
      <w:pPr>
        <w:pStyle w:val="ListParagraph"/>
        <w:numPr>
          <w:ilvl w:val="0"/>
          <w:numId w:val="1"/>
        </w:numPr>
      </w:pPr>
      <w:r>
        <w:rPr>
          <w:rFonts w:hint="cs"/>
          <w:rtl/>
        </w:rPr>
        <w:t xml:space="preserve">هنوز قهری. </w:t>
      </w:r>
    </w:p>
    <w:p w14:paraId="2BF38E99" w14:textId="3AFA9DCC" w:rsidR="007A73A4" w:rsidRDefault="007A73A4" w:rsidP="000A5953">
      <w:pPr>
        <w:pStyle w:val="ListParagraph"/>
        <w:numPr>
          <w:ilvl w:val="0"/>
          <w:numId w:val="1"/>
        </w:numPr>
      </w:pPr>
      <w:r>
        <w:rPr>
          <w:rFonts w:hint="cs"/>
          <w:rtl/>
        </w:rPr>
        <w:t xml:space="preserve">آره. هنوز قهرم. </w:t>
      </w:r>
    </w:p>
    <w:p w14:paraId="5FE9C997" w14:textId="44D980EB" w:rsidR="007A73A4" w:rsidRDefault="007A73A4" w:rsidP="000A5953">
      <w:pPr>
        <w:rPr>
          <w:rtl/>
        </w:rPr>
      </w:pPr>
      <w:r>
        <w:rPr>
          <w:rFonts w:hint="cs"/>
          <w:rtl/>
        </w:rPr>
        <w:t xml:space="preserve">سال بعد جیک یک تولیدی خوراک مرغ </w:t>
      </w:r>
      <w:r w:rsidR="00B42332">
        <w:rPr>
          <w:rFonts w:hint="cs"/>
          <w:rtl/>
        </w:rPr>
        <w:t>راه می اندازد</w:t>
      </w:r>
      <w:r>
        <w:rPr>
          <w:rFonts w:hint="cs"/>
          <w:rtl/>
        </w:rPr>
        <w:t xml:space="preserve"> که مرغ پاک شده و چند محصول مرتبط تولید </w:t>
      </w:r>
      <w:r w:rsidR="00B42332">
        <w:rPr>
          <w:rFonts w:hint="cs"/>
          <w:rtl/>
        </w:rPr>
        <w:t>میکند،</w:t>
      </w:r>
      <w:r>
        <w:rPr>
          <w:rFonts w:hint="cs"/>
          <w:rtl/>
        </w:rPr>
        <w:t xml:space="preserve"> آن سال آخرین سال حضورش در یتیم خانه بود ولی تقریباً درآمد یتیم خانه از فعالیت های جیک 10 برابر شده بود. بنابراین نه خانم لین و نه دیگر خیرین جرآت اینکه به جیک بگویند باید برود نداشتند. جیک براحتی می</w:t>
      </w:r>
      <w:r w:rsidR="00B42332">
        <w:rPr>
          <w:rFonts w:hint="cs"/>
          <w:rtl/>
        </w:rPr>
        <w:t>‌</w:t>
      </w:r>
      <w:r>
        <w:rPr>
          <w:rFonts w:hint="cs"/>
          <w:rtl/>
        </w:rPr>
        <w:t xml:space="preserve">توانست هرجایی بهترین خانه ها را برای خود بخرد. اما تصمیم گرفت اول این تولیدی را راه اندازی کند. </w:t>
      </w:r>
    </w:p>
    <w:p w14:paraId="2AABB9C7" w14:textId="651E0954" w:rsidR="007A73A4" w:rsidRDefault="007A73A4" w:rsidP="000A5953">
      <w:pPr>
        <w:rPr>
          <w:rtl/>
        </w:rPr>
      </w:pPr>
      <w:r>
        <w:rPr>
          <w:rFonts w:hint="cs"/>
          <w:rtl/>
        </w:rPr>
        <w:t>جیک و مری فروش آن تولیدی را چنان توسعه دادن</w:t>
      </w:r>
      <w:r w:rsidR="001E2A14">
        <w:rPr>
          <w:rFonts w:hint="cs"/>
          <w:rtl/>
        </w:rPr>
        <w:t>د</w:t>
      </w:r>
      <w:r>
        <w:rPr>
          <w:rFonts w:hint="cs"/>
          <w:rtl/>
        </w:rPr>
        <w:t xml:space="preserve"> که صادرات هم داشت. </w:t>
      </w:r>
    </w:p>
    <w:p w14:paraId="5EBBBA4B" w14:textId="25A30E56" w:rsidR="007A73A4" w:rsidRDefault="007A73A4" w:rsidP="000A5953">
      <w:pPr>
        <w:rPr>
          <w:rtl/>
        </w:rPr>
      </w:pPr>
      <w:r>
        <w:rPr>
          <w:rFonts w:hint="cs"/>
          <w:rtl/>
        </w:rPr>
        <w:lastRenderedPageBreak/>
        <w:t xml:space="preserve">مری هم بالاخره موفق شد رمانش را منتشر کند. به محض آنکه رمان منتشر شد. یک وب سایت برای آن ایجاد کرد و شروع کرد به پول درآوردن از آن مری هنوز میتوانست در یتیم خانه بماند. </w:t>
      </w:r>
      <w:bookmarkStart w:id="1" w:name="_Hlk156317122"/>
    </w:p>
    <w:p w14:paraId="425BFF03" w14:textId="50F81BC0" w:rsidR="00B42332" w:rsidRDefault="00A7706A" w:rsidP="00B42332">
      <w:pPr>
        <w:pStyle w:val="Heading1"/>
        <w:rPr>
          <w:rtl/>
        </w:rPr>
      </w:pPr>
      <w:r>
        <w:rPr>
          <w:rFonts w:hint="cs"/>
          <w:rtl/>
        </w:rPr>
        <w:t xml:space="preserve">فصل نهم </w:t>
      </w:r>
      <w:r w:rsidR="00B42332">
        <w:rPr>
          <w:rFonts w:hint="cs"/>
          <w:rtl/>
        </w:rPr>
        <w:t>ازدواج سوزی</w:t>
      </w:r>
    </w:p>
    <w:p w14:paraId="77333A0F" w14:textId="35EAE960" w:rsidR="00B42332" w:rsidRDefault="006F65CD" w:rsidP="00B42332">
      <w:pPr>
        <w:rPr>
          <w:rtl/>
        </w:rPr>
      </w:pPr>
      <w:r>
        <w:rPr>
          <w:rFonts w:hint="cs"/>
          <w:rtl/>
        </w:rPr>
        <w:t xml:space="preserve">جیک بعد از دوش گرفتن به آشپزخانه رفت مری و لیلی در آشپزخانه در حال حرف زدن و خندیدن بودند. </w:t>
      </w:r>
    </w:p>
    <w:p w14:paraId="19F21514" w14:textId="2C69E2E3" w:rsidR="006F65CD" w:rsidRDefault="006F65CD" w:rsidP="00B42332">
      <w:pPr>
        <w:rPr>
          <w:rtl/>
        </w:rPr>
      </w:pPr>
      <w:r>
        <w:rPr>
          <w:rFonts w:hint="cs"/>
          <w:rtl/>
        </w:rPr>
        <w:t xml:space="preserve">جیک: من که بالاخره نفهمیدم شما دو تا کی باهم قهرین کی آشتی کردین. </w:t>
      </w:r>
    </w:p>
    <w:p w14:paraId="186EA141" w14:textId="270DB9A7" w:rsidR="006F65CD" w:rsidRDefault="006F65CD" w:rsidP="00B42332">
      <w:pPr>
        <w:rPr>
          <w:rtl/>
        </w:rPr>
      </w:pPr>
      <w:r>
        <w:rPr>
          <w:rFonts w:hint="cs"/>
          <w:rtl/>
        </w:rPr>
        <w:t xml:space="preserve">لیلی: خوب برای اینکه به تو ربطی نداره. </w:t>
      </w:r>
    </w:p>
    <w:p w14:paraId="68B796D2" w14:textId="424750C1" w:rsidR="006F65CD" w:rsidRDefault="006F65CD" w:rsidP="00B42332">
      <w:pPr>
        <w:rPr>
          <w:rtl/>
        </w:rPr>
      </w:pPr>
      <w:r>
        <w:rPr>
          <w:rFonts w:hint="cs"/>
          <w:rtl/>
        </w:rPr>
        <w:t xml:space="preserve">جیک: یعنی شانس آوردی که دختری. وگرنه می‌دونستم چه جوری حسابتو بذارم کف دستت. حالا چی شده. </w:t>
      </w:r>
    </w:p>
    <w:p w14:paraId="0EE8A973" w14:textId="524AE06A" w:rsidR="006F65CD" w:rsidRDefault="006F65CD" w:rsidP="00B42332">
      <w:r>
        <w:rPr>
          <w:rFonts w:hint="cs"/>
          <w:rtl/>
        </w:rPr>
        <w:t>مری: سوزی قراره ازدواج کنه</w:t>
      </w:r>
      <w:r w:rsidR="00BA79F1">
        <w:rPr>
          <w:rFonts w:hint="cs"/>
          <w:rtl/>
        </w:rPr>
        <w:t>.</w:t>
      </w:r>
    </w:p>
    <w:p w14:paraId="08F0BF18" w14:textId="7470B71F" w:rsidR="006F65CD" w:rsidRDefault="006F65CD" w:rsidP="006F65CD">
      <w:pPr>
        <w:rPr>
          <w:rtl/>
        </w:rPr>
      </w:pPr>
      <w:r>
        <w:rPr>
          <w:rFonts w:hint="cs"/>
          <w:rtl/>
        </w:rPr>
        <w:t>جیک : سوزی؟ سوزی کیه دیگه؟</w:t>
      </w:r>
    </w:p>
    <w:p w14:paraId="38A9691F" w14:textId="6DC05268" w:rsidR="006F65CD" w:rsidRDefault="006F65CD" w:rsidP="006F65CD">
      <w:pPr>
        <w:rPr>
          <w:rtl/>
        </w:rPr>
      </w:pPr>
      <w:r>
        <w:rPr>
          <w:rFonts w:hint="cs"/>
          <w:rtl/>
        </w:rPr>
        <w:t xml:space="preserve">مری: دوسال پیش از یتیم خونه رفته بود. با چند تا از دخترا باهم یک خونه گرفتند. الان برایش خواستگار اومده و سوزی هم قبول کرده. الان هم با خانم لین رفته خرید. </w:t>
      </w:r>
    </w:p>
    <w:p w14:paraId="078DEBB2" w14:textId="65A0D374" w:rsidR="006F65CD" w:rsidRDefault="006F65CD" w:rsidP="006F65CD">
      <w:pPr>
        <w:rPr>
          <w:rtl/>
        </w:rPr>
      </w:pPr>
      <w:r>
        <w:rPr>
          <w:rFonts w:hint="cs"/>
          <w:rtl/>
        </w:rPr>
        <w:t xml:space="preserve">جیک: خانم لین؟ مگه نمیگی مستقل شده؟ خانم لین این وسط چه کار میکند. </w:t>
      </w:r>
    </w:p>
    <w:p w14:paraId="689D2A97" w14:textId="63F1EC8B" w:rsidR="006F65CD" w:rsidRDefault="006F65CD" w:rsidP="006F65CD">
      <w:pPr>
        <w:rPr>
          <w:rtl/>
        </w:rPr>
      </w:pPr>
      <w:r>
        <w:rPr>
          <w:rFonts w:hint="cs"/>
          <w:rtl/>
        </w:rPr>
        <w:t xml:space="preserve">مری: دختره به اندازه خرید های عروسی پس انداز نداره از خانم لین کمک گرفته. قراره بعد از عروسی خورد خورد پس بده. </w:t>
      </w:r>
    </w:p>
    <w:p w14:paraId="20971D0D" w14:textId="2D169664" w:rsidR="006F65CD" w:rsidRDefault="006F65CD" w:rsidP="006F65CD">
      <w:pPr>
        <w:rPr>
          <w:rtl/>
        </w:rPr>
      </w:pPr>
      <w:r>
        <w:rPr>
          <w:rFonts w:hint="cs"/>
          <w:rtl/>
        </w:rPr>
        <w:t xml:space="preserve">جیک: گوشی اش را برمیدارد. سلام. من میتونم برای شما پول واریز کنم الان سه تا تولیدی داخل یتیم خونه داریم میتونی روی ما حساب کنی. منظورم خودم و مری است. </w:t>
      </w:r>
    </w:p>
    <w:p w14:paraId="0F62F5DB" w14:textId="4A58D173" w:rsidR="006F65CD" w:rsidRDefault="006F65CD" w:rsidP="006F65CD">
      <w:pPr>
        <w:rPr>
          <w:rtl/>
        </w:rPr>
      </w:pPr>
      <w:r>
        <w:rPr>
          <w:rFonts w:hint="cs"/>
          <w:rtl/>
        </w:rPr>
        <w:lastRenderedPageBreak/>
        <w:t xml:space="preserve">لین: مرسی حتماً یادت باشه که کل اون پول ها که میگی الان تو حساب منه. پس نگران من نباش. </w:t>
      </w:r>
    </w:p>
    <w:p w14:paraId="5004F8DE" w14:textId="1C72A4F6" w:rsidR="006F65CD" w:rsidRDefault="006F65CD" w:rsidP="006F65CD">
      <w:pPr>
        <w:rPr>
          <w:rtl/>
        </w:rPr>
      </w:pPr>
      <w:r>
        <w:rPr>
          <w:rFonts w:hint="cs"/>
          <w:rtl/>
        </w:rPr>
        <w:t xml:space="preserve">چند ساعت بعد لین و سوزی به یتیم خانه می آیند. همگی به اتاق مری میروند. مری الان تنها دختر یتیم خانه است که اتاق انفرادی دارد بقیه اتاق ها معمولا دو یا سه نفره هستند. </w:t>
      </w:r>
    </w:p>
    <w:p w14:paraId="2F122835" w14:textId="05431F31" w:rsidR="006F65CD" w:rsidRDefault="006F65CD" w:rsidP="006F65CD">
      <w:pPr>
        <w:rPr>
          <w:rtl/>
        </w:rPr>
      </w:pPr>
      <w:r>
        <w:rPr>
          <w:rFonts w:hint="cs"/>
          <w:rtl/>
        </w:rPr>
        <w:t xml:space="preserve">خانم لین و سوزی و مری و لیلی در حال دیدن وسایل خریداری شده هستند. </w:t>
      </w:r>
    </w:p>
    <w:p w14:paraId="3AEE3318" w14:textId="5B73B249" w:rsidR="006F65CD" w:rsidRDefault="006F65CD" w:rsidP="006F65CD">
      <w:pPr>
        <w:rPr>
          <w:rtl/>
        </w:rPr>
      </w:pPr>
      <w:r>
        <w:rPr>
          <w:rFonts w:hint="cs"/>
          <w:rtl/>
        </w:rPr>
        <w:t xml:space="preserve">سوزی لباس عروسی اش را نشان میدهد. خانم لین یکی از گرونترین لباس‌ها را برای من خرید. نمیدونم چطور تشکر کنم. </w:t>
      </w:r>
    </w:p>
    <w:p w14:paraId="02E748FC" w14:textId="4672D2E5" w:rsidR="006F65CD" w:rsidRDefault="006F65CD" w:rsidP="006F65CD">
      <w:pPr>
        <w:rPr>
          <w:rtl/>
        </w:rPr>
      </w:pPr>
      <w:r>
        <w:rPr>
          <w:rFonts w:hint="cs"/>
          <w:rtl/>
        </w:rPr>
        <w:t xml:space="preserve">مری: واو من هم یکی از این ها برای عروسی خودم میخوام. تور دوزی هاش رو نگاه کن. </w:t>
      </w:r>
    </w:p>
    <w:p w14:paraId="40057718" w14:textId="6AE11C87" w:rsidR="006F65CD" w:rsidRDefault="006F65CD" w:rsidP="006F65CD">
      <w:pPr>
        <w:rPr>
          <w:rtl/>
        </w:rPr>
      </w:pPr>
      <w:r>
        <w:rPr>
          <w:rFonts w:hint="cs"/>
          <w:rtl/>
        </w:rPr>
        <w:t xml:space="preserve">لیلی: خیلی خوشگله مبارکت باشه عزیزم. </w:t>
      </w:r>
    </w:p>
    <w:p w14:paraId="60848530" w14:textId="23A843A9" w:rsidR="006F65CD" w:rsidRDefault="006F65CD" w:rsidP="006F65CD">
      <w:pPr>
        <w:rPr>
          <w:rtl/>
        </w:rPr>
      </w:pPr>
      <w:r>
        <w:rPr>
          <w:rFonts w:hint="cs"/>
          <w:rtl/>
        </w:rPr>
        <w:t xml:space="preserve">لین: مبارکت باشه. </w:t>
      </w:r>
    </w:p>
    <w:p w14:paraId="5281852A" w14:textId="32EAC970" w:rsidR="006F65CD" w:rsidRDefault="006F65CD" w:rsidP="006F65CD">
      <w:pPr>
        <w:rPr>
          <w:rtl/>
        </w:rPr>
      </w:pPr>
      <w:r>
        <w:rPr>
          <w:rFonts w:hint="cs"/>
          <w:rtl/>
        </w:rPr>
        <w:t xml:space="preserve">سوزی: من میتونم این رو تا روز عروسی پیش تو بذارم مری. من همخونه دارم و مطمئنم تا روز عروسی هیچ چیزی از این باقی نمیگذارند. </w:t>
      </w:r>
    </w:p>
    <w:p w14:paraId="1E7AA816" w14:textId="06642D96" w:rsidR="006F65CD" w:rsidRDefault="006F65CD" w:rsidP="006F65CD">
      <w:pPr>
        <w:rPr>
          <w:rtl/>
        </w:rPr>
      </w:pPr>
      <w:r>
        <w:rPr>
          <w:rFonts w:hint="cs"/>
          <w:rtl/>
        </w:rPr>
        <w:t>مری: آره عزیزم. من یک کمد خالی دارم می</w:t>
      </w:r>
      <w:r w:rsidR="00515FC2">
        <w:rPr>
          <w:rFonts w:hint="cs"/>
          <w:rtl/>
        </w:rPr>
        <w:t xml:space="preserve">ذارمش اونجا خیالت راحت باشه که چروک و لک نمیشه. </w:t>
      </w:r>
    </w:p>
    <w:p w14:paraId="3EA9D132" w14:textId="7FDA48F1" w:rsidR="00515FC2" w:rsidRDefault="00515FC2" w:rsidP="006F65CD">
      <w:pPr>
        <w:rPr>
          <w:rtl/>
        </w:rPr>
      </w:pPr>
      <w:r>
        <w:rPr>
          <w:rFonts w:hint="cs"/>
          <w:rtl/>
        </w:rPr>
        <w:t>بعد از چند ساعت خانم لین و سوزی از اتاق خارج می شوند.</w:t>
      </w:r>
    </w:p>
    <w:p w14:paraId="08EAE2A7" w14:textId="29E817DE" w:rsidR="00515FC2" w:rsidRDefault="00515FC2" w:rsidP="006F65CD">
      <w:pPr>
        <w:rPr>
          <w:rtl/>
        </w:rPr>
      </w:pPr>
      <w:r>
        <w:rPr>
          <w:rFonts w:hint="cs"/>
          <w:rtl/>
        </w:rPr>
        <w:t xml:space="preserve">مری برای خودش و لیلی از آشپزخانه شربت و شیرینی آورده است و هر دو روی تخت مری در حال خوردن و نوشیدن و حرف زدن راجع به ازدواج هستند. </w:t>
      </w:r>
    </w:p>
    <w:p w14:paraId="3ABAB6E7" w14:textId="09666FA9" w:rsidR="00515FC2" w:rsidRDefault="00515FC2" w:rsidP="006F65CD">
      <w:pPr>
        <w:rPr>
          <w:rtl/>
        </w:rPr>
      </w:pPr>
      <w:r>
        <w:rPr>
          <w:rFonts w:hint="cs"/>
          <w:rtl/>
        </w:rPr>
        <w:t xml:space="preserve">مری خوراکی هایش را روی میز میگذارد و از کمد لباس عروسی سوزی را در میآورد و آن را میپوشد. </w:t>
      </w:r>
    </w:p>
    <w:p w14:paraId="12F7F293" w14:textId="1A3FABBF" w:rsidR="00515FC2" w:rsidRDefault="00515FC2" w:rsidP="00515FC2">
      <w:pPr>
        <w:rPr>
          <w:rtl/>
        </w:rPr>
      </w:pPr>
      <w:r>
        <w:rPr>
          <w:rFonts w:hint="cs"/>
          <w:rtl/>
        </w:rPr>
        <w:lastRenderedPageBreak/>
        <w:t>لیلی: چکار میکنی</w:t>
      </w:r>
    </w:p>
    <w:p w14:paraId="4DFAB88F" w14:textId="2FF52498" w:rsidR="00515FC2" w:rsidRDefault="00515FC2" w:rsidP="00515FC2">
      <w:pPr>
        <w:rPr>
          <w:rtl/>
        </w:rPr>
      </w:pPr>
      <w:r>
        <w:rPr>
          <w:rFonts w:hint="cs"/>
          <w:rtl/>
        </w:rPr>
        <w:t>مری: بهم میاد؟</w:t>
      </w:r>
    </w:p>
    <w:p w14:paraId="3BD201B7" w14:textId="5B733BA7" w:rsidR="00515FC2" w:rsidRDefault="00515FC2" w:rsidP="00515FC2">
      <w:pPr>
        <w:rPr>
          <w:rtl/>
        </w:rPr>
      </w:pPr>
      <w:r>
        <w:rPr>
          <w:rFonts w:hint="cs"/>
          <w:rtl/>
        </w:rPr>
        <w:t>لیلی: درش بیار میدونی این چقدر گرونه؟ خراب بشه کارمون تمومه؟</w:t>
      </w:r>
    </w:p>
    <w:p w14:paraId="04C43CC6" w14:textId="28726A01" w:rsidR="00515FC2" w:rsidRDefault="00515FC2" w:rsidP="00515FC2">
      <w:pPr>
        <w:rPr>
          <w:rtl/>
        </w:rPr>
      </w:pPr>
      <w:r>
        <w:rPr>
          <w:rFonts w:hint="cs"/>
          <w:rtl/>
        </w:rPr>
        <w:t>مری لیوان شربتش را بر میدارد. فکر کن من و شوهرم با این لباس اول میرقصیم و بعد هم نوشیدنی میخوریم حسابی میرقصیم.</w:t>
      </w:r>
    </w:p>
    <w:p w14:paraId="293600FC" w14:textId="37163AAF" w:rsidR="00515FC2" w:rsidRDefault="00515FC2" w:rsidP="00515FC2">
      <w:pPr>
        <w:rPr>
          <w:rtl/>
        </w:rPr>
      </w:pPr>
      <w:r>
        <w:rPr>
          <w:rFonts w:hint="cs"/>
          <w:rtl/>
        </w:rPr>
        <w:t xml:space="preserve">مری شروع به رقصیدن و نوشیدن میکند. </w:t>
      </w:r>
    </w:p>
    <w:p w14:paraId="310D8BB8" w14:textId="4CF4AF89" w:rsidR="00515FC2" w:rsidRDefault="00515FC2" w:rsidP="00515FC2">
      <w:pPr>
        <w:rPr>
          <w:rtl/>
        </w:rPr>
      </w:pPr>
      <w:r>
        <w:rPr>
          <w:rFonts w:hint="cs"/>
          <w:rtl/>
        </w:rPr>
        <w:t xml:space="preserve">لیلی: بخدا اگر خرابش کنی خانم لین زنده ات نمیگذارد. </w:t>
      </w:r>
    </w:p>
    <w:p w14:paraId="0CC158EF" w14:textId="2FE61100" w:rsidR="00515FC2" w:rsidRDefault="00515FC2" w:rsidP="00515FC2">
      <w:pPr>
        <w:rPr>
          <w:rtl/>
        </w:rPr>
      </w:pPr>
      <w:r>
        <w:rPr>
          <w:rFonts w:hint="cs"/>
          <w:rtl/>
        </w:rPr>
        <w:t xml:space="preserve">مری: خوب حالا. که همان لحظه شربت بنفش رنگ روی سینه لباس میریزد و یک لکه بزرگ وسط آن ایجاد میکند. </w:t>
      </w:r>
    </w:p>
    <w:p w14:paraId="7A0AD11F" w14:textId="1F9D2643" w:rsidR="00515FC2" w:rsidRDefault="00515FC2" w:rsidP="00515FC2">
      <w:pPr>
        <w:rPr>
          <w:rtl/>
        </w:rPr>
      </w:pPr>
      <w:r>
        <w:rPr>
          <w:rFonts w:hint="cs"/>
          <w:rtl/>
        </w:rPr>
        <w:t xml:space="preserve">مری سریع لباس را در میآورد و بدو آن را به حمام میبرد. بعد از یکساعت برمیگردد. </w:t>
      </w:r>
    </w:p>
    <w:p w14:paraId="07E17514" w14:textId="1C999554" w:rsidR="00515FC2" w:rsidRDefault="00515FC2" w:rsidP="00515FC2">
      <w:pPr>
        <w:rPr>
          <w:rtl/>
        </w:rPr>
      </w:pPr>
      <w:r>
        <w:rPr>
          <w:rFonts w:hint="cs"/>
          <w:rtl/>
        </w:rPr>
        <w:t>لیلی: درست شد.</w:t>
      </w:r>
    </w:p>
    <w:p w14:paraId="3BA92C14" w14:textId="598AB63F" w:rsidR="00515FC2" w:rsidRDefault="00515FC2" w:rsidP="00515FC2">
      <w:pPr>
        <w:rPr>
          <w:rtl/>
        </w:rPr>
      </w:pPr>
      <w:r>
        <w:rPr>
          <w:rFonts w:hint="cs"/>
          <w:rtl/>
        </w:rPr>
        <w:t xml:space="preserve">مری: نچ و گریه میکند. </w:t>
      </w:r>
    </w:p>
    <w:p w14:paraId="41B2772C" w14:textId="74456531" w:rsidR="00515FC2" w:rsidRDefault="00515FC2" w:rsidP="00515FC2">
      <w:pPr>
        <w:rPr>
          <w:rtl/>
        </w:rPr>
      </w:pPr>
      <w:r>
        <w:rPr>
          <w:rFonts w:hint="cs"/>
          <w:rtl/>
        </w:rPr>
        <w:t xml:space="preserve">لیلی: تو چقدر پول داری. تو حسابت رو میگم. </w:t>
      </w:r>
    </w:p>
    <w:p w14:paraId="55B6D252" w14:textId="53208C60" w:rsidR="00515FC2" w:rsidRDefault="00515FC2" w:rsidP="00515FC2">
      <w:pPr>
        <w:rPr>
          <w:rtl/>
        </w:rPr>
      </w:pPr>
      <w:r>
        <w:rPr>
          <w:rFonts w:hint="cs"/>
          <w:rtl/>
        </w:rPr>
        <w:t xml:space="preserve">مری: تو جرآت داری به خانم لین بگی چی شده؟ من جرآت ندارم. چجوری بگم پولم رو میخوام. </w:t>
      </w:r>
    </w:p>
    <w:p w14:paraId="420F516D" w14:textId="2D01EC3C" w:rsidR="00515FC2" w:rsidRDefault="00515FC2" w:rsidP="00515FC2">
      <w:pPr>
        <w:rPr>
          <w:rtl/>
        </w:rPr>
      </w:pPr>
      <w:r>
        <w:rPr>
          <w:rFonts w:hint="cs"/>
          <w:rtl/>
        </w:rPr>
        <w:t>لیلی: یه بهونه بیار!</w:t>
      </w:r>
    </w:p>
    <w:p w14:paraId="0477D481" w14:textId="2373D7DD" w:rsidR="00515FC2" w:rsidRDefault="00515FC2" w:rsidP="00515FC2">
      <w:pPr>
        <w:rPr>
          <w:rtl/>
        </w:rPr>
      </w:pPr>
      <w:r>
        <w:rPr>
          <w:rFonts w:hint="cs"/>
          <w:rtl/>
        </w:rPr>
        <w:t xml:space="preserve">مری: میفهمه. نمیشناسیش مگه. </w:t>
      </w:r>
    </w:p>
    <w:p w14:paraId="108E97F5" w14:textId="44FD4230" w:rsidR="00515FC2" w:rsidRDefault="00515FC2" w:rsidP="00515FC2">
      <w:pPr>
        <w:rPr>
          <w:rtl/>
        </w:rPr>
      </w:pPr>
      <w:r>
        <w:rPr>
          <w:rFonts w:hint="cs"/>
          <w:rtl/>
        </w:rPr>
        <w:t xml:space="preserve">لیلی: جیک، تنها کسی که اینقدر پول تو حساب شخصی اش داره جیکه. از وقتی با اون دختره خل و چله بیشتر درآمدش از باشگاه رو پس انداز نمیکنه تو حسابش نگه میداره. </w:t>
      </w:r>
    </w:p>
    <w:p w14:paraId="4C245705" w14:textId="15FB826F" w:rsidR="00515FC2" w:rsidRDefault="00515FC2" w:rsidP="00515FC2">
      <w:pPr>
        <w:rPr>
          <w:rtl/>
        </w:rPr>
      </w:pPr>
      <w:r>
        <w:rPr>
          <w:rFonts w:hint="cs"/>
          <w:rtl/>
        </w:rPr>
        <w:lastRenderedPageBreak/>
        <w:t>مری: میدونم. همه میدونن. هر هفته میبرتش شام بیرون.</w:t>
      </w:r>
    </w:p>
    <w:p w14:paraId="73617B51" w14:textId="4F89D115" w:rsidR="00C94332" w:rsidRDefault="00C94332" w:rsidP="00C94332">
      <w:pPr>
        <w:rPr>
          <w:rtl/>
        </w:rPr>
      </w:pPr>
      <w:r>
        <w:rPr>
          <w:rFonts w:hint="cs"/>
          <w:rtl/>
        </w:rPr>
        <w:t>لیلی: خوب بهش بگیم دیگه!</w:t>
      </w:r>
    </w:p>
    <w:p w14:paraId="749A9A1D" w14:textId="51A44BC2" w:rsidR="00C94332" w:rsidRDefault="00C94332" w:rsidP="00C94332">
      <w:pPr>
        <w:rPr>
          <w:rtl/>
        </w:rPr>
      </w:pPr>
      <w:r>
        <w:rPr>
          <w:rFonts w:hint="cs"/>
          <w:rtl/>
        </w:rPr>
        <w:t xml:space="preserve">مری: نمیتونم یه همچین چیزی از جیک بخوام. نه بعد از اون دعوا. </w:t>
      </w:r>
    </w:p>
    <w:p w14:paraId="0D494DA2" w14:textId="57882C1F" w:rsidR="00C94332" w:rsidRDefault="00C94332" w:rsidP="00C94332">
      <w:pPr>
        <w:rPr>
          <w:rtl/>
        </w:rPr>
      </w:pPr>
      <w:r>
        <w:rPr>
          <w:rFonts w:hint="cs"/>
          <w:rtl/>
        </w:rPr>
        <w:t xml:space="preserve">لیلی: دعوای عصر دایناسورها رو میگی. ولش کن فعلاً چاره ایی نداریم. </w:t>
      </w:r>
    </w:p>
    <w:p w14:paraId="2421A9C8" w14:textId="7D08C757" w:rsidR="00C94332" w:rsidRDefault="00C94332" w:rsidP="00C94332">
      <w:pPr>
        <w:rPr>
          <w:rtl/>
        </w:rPr>
      </w:pPr>
      <w:r>
        <w:rPr>
          <w:rFonts w:hint="cs"/>
          <w:rtl/>
        </w:rPr>
        <w:t xml:space="preserve">مری: میشه تو به جیک بگی. </w:t>
      </w:r>
    </w:p>
    <w:p w14:paraId="6DC3FD9A" w14:textId="355F80D0" w:rsidR="00C94332" w:rsidRDefault="00C94332" w:rsidP="00C94332">
      <w:pPr>
        <w:rPr>
          <w:rtl/>
        </w:rPr>
      </w:pPr>
      <w:r>
        <w:rPr>
          <w:rFonts w:hint="cs"/>
          <w:rtl/>
        </w:rPr>
        <w:t xml:space="preserve">لیلی: من بگم که جوابش معلومه. تو بگی هم جوابش معلومه. پس تو باید بگی. </w:t>
      </w:r>
    </w:p>
    <w:p w14:paraId="6BB85912" w14:textId="0A0F0EC0" w:rsidR="00C94332" w:rsidRDefault="00C94332" w:rsidP="00C94332">
      <w:pPr>
        <w:rPr>
          <w:rtl/>
        </w:rPr>
      </w:pPr>
      <w:r>
        <w:rPr>
          <w:rFonts w:hint="cs"/>
          <w:rtl/>
        </w:rPr>
        <w:t xml:space="preserve">مری: خوب میشه حداقل بهش بگی بیاد تو اتاق من. </w:t>
      </w:r>
    </w:p>
    <w:p w14:paraId="1597FD81" w14:textId="36705589" w:rsidR="00C94332" w:rsidRDefault="00C94332" w:rsidP="00C94332">
      <w:pPr>
        <w:rPr>
          <w:rtl/>
        </w:rPr>
      </w:pPr>
      <w:r>
        <w:rPr>
          <w:rFonts w:hint="cs"/>
          <w:rtl/>
        </w:rPr>
        <w:t xml:space="preserve">لیلی: از اتاق خارج میشود و با جیک بر میگردد. </w:t>
      </w:r>
    </w:p>
    <w:p w14:paraId="01003EF9" w14:textId="3C9C6D10" w:rsidR="00C94332" w:rsidRDefault="00C94332" w:rsidP="00C94332">
      <w:pPr>
        <w:rPr>
          <w:rtl/>
        </w:rPr>
      </w:pPr>
      <w:r>
        <w:rPr>
          <w:rFonts w:hint="cs"/>
          <w:rtl/>
        </w:rPr>
        <w:t xml:space="preserve">جیک: میشه بگید این قائم باشک بازی ها چیه در آوردید. </w:t>
      </w:r>
    </w:p>
    <w:p w14:paraId="17F87FFE" w14:textId="39D3D2C2" w:rsidR="00C94332" w:rsidRDefault="00C94332" w:rsidP="00C94332">
      <w:pPr>
        <w:rPr>
          <w:rtl/>
        </w:rPr>
      </w:pPr>
      <w:r>
        <w:rPr>
          <w:rFonts w:hint="cs"/>
          <w:rtl/>
        </w:rPr>
        <w:t xml:space="preserve">مری: من روی لباس عروسی سوزی شربت ریختم. </w:t>
      </w:r>
    </w:p>
    <w:p w14:paraId="503420CB" w14:textId="2573E298" w:rsidR="00C94332" w:rsidRDefault="00C94332" w:rsidP="00C94332">
      <w:pPr>
        <w:rPr>
          <w:rtl/>
        </w:rPr>
      </w:pPr>
      <w:r>
        <w:rPr>
          <w:rFonts w:hint="cs"/>
          <w:rtl/>
        </w:rPr>
        <w:t>جیک: لباس عروسی سوزی دست تو چکار میکنه؟</w:t>
      </w:r>
    </w:p>
    <w:p w14:paraId="53CE6ADB" w14:textId="628DB31A" w:rsidR="00C94332" w:rsidRDefault="00C94332" w:rsidP="00C94332">
      <w:pPr>
        <w:rPr>
          <w:rtl/>
        </w:rPr>
      </w:pPr>
      <w:r>
        <w:rPr>
          <w:rFonts w:hint="cs"/>
          <w:rtl/>
        </w:rPr>
        <w:t xml:space="preserve">مری: گفت من بهتر ازش مراقبت میکنم. </w:t>
      </w:r>
    </w:p>
    <w:p w14:paraId="79542027" w14:textId="49AA3C61" w:rsidR="00C94332" w:rsidRDefault="00C94332" w:rsidP="00C94332">
      <w:pPr>
        <w:rPr>
          <w:rtl/>
        </w:rPr>
      </w:pPr>
      <w:r>
        <w:rPr>
          <w:rFonts w:hint="cs"/>
          <w:rtl/>
        </w:rPr>
        <w:t>جیک: خنده اش میگیرد. تو هم با شربت از مهمون گرانقدرت پذیرایی کردی ، نه؟!</w:t>
      </w:r>
    </w:p>
    <w:p w14:paraId="4D2E497F" w14:textId="6EBFF37E" w:rsidR="00C94332" w:rsidRDefault="00C94332" w:rsidP="00C94332">
      <w:pPr>
        <w:rPr>
          <w:rtl/>
        </w:rPr>
      </w:pPr>
      <w:r>
        <w:rPr>
          <w:rFonts w:hint="cs"/>
          <w:rtl/>
        </w:rPr>
        <w:t xml:space="preserve">مری: خواهش میکنم. من حالم خیلی بده کمک میخوام. </w:t>
      </w:r>
    </w:p>
    <w:p w14:paraId="27C8A1E6" w14:textId="212323C3" w:rsidR="00C94332" w:rsidRDefault="00C94332" w:rsidP="00C94332">
      <w:pPr>
        <w:rPr>
          <w:rtl/>
        </w:rPr>
      </w:pPr>
      <w:r>
        <w:rPr>
          <w:rFonts w:hint="cs"/>
          <w:rtl/>
        </w:rPr>
        <w:t>جیک: چه کمکی؟</w:t>
      </w:r>
    </w:p>
    <w:p w14:paraId="49F6507A" w14:textId="7A001977" w:rsidR="00C94332" w:rsidRDefault="00C94332" w:rsidP="00C94332">
      <w:pPr>
        <w:rPr>
          <w:rtl/>
        </w:rPr>
      </w:pPr>
      <w:r>
        <w:rPr>
          <w:rFonts w:hint="cs"/>
          <w:rtl/>
        </w:rPr>
        <w:t xml:space="preserve">مری: باید یه لباس شبیه همون دوباره بخرم. پولم کافی نیست. پول هیچکی جز تو کافی نیست. </w:t>
      </w:r>
    </w:p>
    <w:p w14:paraId="0D746AB2" w14:textId="60DB0275" w:rsidR="00C94332" w:rsidRDefault="00C94332" w:rsidP="00C94332">
      <w:pPr>
        <w:rPr>
          <w:rtl/>
        </w:rPr>
      </w:pPr>
      <w:r>
        <w:rPr>
          <w:rFonts w:hint="cs"/>
          <w:rtl/>
        </w:rPr>
        <w:t xml:space="preserve">جیک: باشه لباس رو بذار تو یک بگ بریم یکی بخریم. </w:t>
      </w:r>
    </w:p>
    <w:p w14:paraId="3F6A6320" w14:textId="1EBDDEDA" w:rsidR="00C94332" w:rsidRDefault="00C94332" w:rsidP="00C94332">
      <w:pPr>
        <w:rPr>
          <w:rtl/>
        </w:rPr>
      </w:pPr>
      <w:r>
        <w:rPr>
          <w:rFonts w:hint="cs"/>
          <w:rtl/>
        </w:rPr>
        <w:lastRenderedPageBreak/>
        <w:t>مری: خیلی گرونه؟</w:t>
      </w:r>
    </w:p>
    <w:p w14:paraId="2C6EBF8A" w14:textId="1896B2D9" w:rsidR="00C94332" w:rsidRDefault="00C94332" w:rsidP="00C94332">
      <w:pPr>
        <w:rPr>
          <w:rtl/>
        </w:rPr>
      </w:pPr>
      <w:r>
        <w:rPr>
          <w:rFonts w:hint="cs"/>
          <w:rtl/>
        </w:rPr>
        <w:t>جیک: خوب؟!</w:t>
      </w:r>
    </w:p>
    <w:p w14:paraId="11D63CBE" w14:textId="5631369F" w:rsidR="00C94332" w:rsidRDefault="00C94332" w:rsidP="00C94332">
      <w:pPr>
        <w:rPr>
          <w:rtl/>
        </w:rPr>
      </w:pPr>
      <w:r>
        <w:rPr>
          <w:rFonts w:hint="cs"/>
          <w:rtl/>
        </w:rPr>
        <w:t>مری: ببخشید.</w:t>
      </w:r>
    </w:p>
    <w:p w14:paraId="364E2194" w14:textId="7CAD4370" w:rsidR="00C94332" w:rsidRDefault="00C94332" w:rsidP="00C94332">
      <w:pPr>
        <w:rPr>
          <w:rtl/>
        </w:rPr>
      </w:pPr>
      <w:r>
        <w:rPr>
          <w:rFonts w:hint="cs"/>
          <w:rtl/>
        </w:rPr>
        <w:t xml:space="preserve">جیک: مهم نیست، فقط عجله کن من کار دارم. </w:t>
      </w:r>
    </w:p>
    <w:p w14:paraId="2954407B" w14:textId="4919D6CD" w:rsidR="00C94332" w:rsidRDefault="00C94332" w:rsidP="00C94332">
      <w:pPr>
        <w:rPr>
          <w:rtl/>
        </w:rPr>
      </w:pPr>
      <w:r>
        <w:rPr>
          <w:rFonts w:hint="cs"/>
          <w:rtl/>
        </w:rPr>
        <w:t xml:space="preserve">مری لباس را برمیدارد و با جیک راه می افتد. به درب اتاق که میرسد به لیلی میگوید ببین میتونی آدرس مغازه ایی که این رو گرفتند برام بگیری. لیلی با تلفن یک اس ام اس میدهد. و بعد از یک دقیقه یک آدرس را برای مری میفرستند. خدمت شما. </w:t>
      </w:r>
    </w:p>
    <w:p w14:paraId="16B85547" w14:textId="5C447431" w:rsidR="00C94332" w:rsidRDefault="00C94332" w:rsidP="00C94332">
      <w:pPr>
        <w:rPr>
          <w:rtl/>
        </w:rPr>
      </w:pPr>
      <w:r>
        <w:rPr>
          <w:rFonts w:hint="cs"/>
          <w:rtl/>
        </w:rPr>
        <w:t>مری: مرسی. چی گفتی؟</w:t>
      </w:r>
    </w:p>
    <w:p w14:paraId="25A623ED" w14:textId="2102AF6C" w:rsidR="00C94332" w:rsidRDefault="00C94332" w:rsidP="00C94332">
      <w:pPr>
        <w:rPr>
          <w:rtl/>
        </w:rPr>
      </w:pPr>
      <w:r>
        <w:rPr>
          <w:rFonts w:hint="cs"/>
          <w:rtl/>
        </w:rPr>
        <w:t>لیلی: لطفاً آدرس مغازه لباس عروسی که ازش لباس سوزی رو خریدی اس میکنی؟</w:t>
      </w:r>
    </w:p>
    <w:p w14:paraId="3A091D05" w14:textId="6D835D3D" w:rsidR="00C94332" w:rsidRDefault="00C94332" w:rsidP="00C94332">
      <w:pPr>
        <w:rPr>
          <w:rtl/>
        </w:rPr>
      </w:pPr>
      <w:r>
        <w:rPr>
          <w:rFonts w:hint="cs"/>
          <w:rtl/>
        </w:rPr>
        <w:t>مری: نپرسید چرا؟</w:t>
      </w:r>
    </w:p>
    <w:p w14:paraId="13D276FD" w14:textId="6FB20B7F" w:rsidR="00C94332" w:rsidRDefault="00C94332" w:rsidP="00C94332">
      <w:pPr>
        <w:rPr>
          <w:rtl/>
        </w:rPr>
      </w:pPr>
      <w:r>
        <w:rPr>
          <w:rFonts w:hint="cs"/>
          <w:rtl/>
        </w:rPr>
        <w:t>لیلی: نچ.</w:t>
      </w:r>
    </w:p>
    <w:p w14:paraId="36F001D3" w14:textId="1BA8CD05" w:rsidR="00013CEA" w:rsidRDefault="00013CEA" w:rsidP="00C94332">
      <w:pPr>
        <w:rPr>
          <w:rtl/>
        </w:rPr>
      </w:pPr>
      <w:r>
        <w:rPr>
          <w:rFonts w:hint="cs"/>
          <w:rtl/>
        </w:rPr>
        <w:t>مری و جیک لباس را میخرند و به یتیم خانه بازمیگردند.</w:t>
      </w:r>
    </w:p>
    <w:p w14:paraId="3B80E1CB" w14:textId="77777777" w:rsidR="00013CEA" w:rsidRPr="00B42332" w:rsidRDefault="00013CEA" w:rsidP="00C94332">
      <w:pPr>
        <w:rPr>
          <w:rtl/>
        </w:rPr>
      </w:pPr>
    </w:p>
    <w:p w14:paraId="2EA4BA87" w14:textId="0CD58850" w:rsidR="005E19B5" w:rsidRDefault="005E19B5" w:rsidP="000A5953">
      <w:pPr>
        <w:pStyle w:val="Heading1"/>
        <w:rPr>
          <w:rtl/>
        </w:rPr>
      </w:pPr>
      <w:r>
        <w:rPr>
          <w:rFonts w:hint="cs"/>
          <w:rtl/>
        </w:rPr>
        <w:t xml:space="preserve">فصل </w:t>
      </w:r>
      <w:r w:rsidR="00A7706A">
        <w:rPr>
          <w:rFonts w:hint="cs"/>
          <w:rtl/>
        </w:rPr>
        <w:t>دهم</w:t>
      </w:r>
      <w:r>
        <w:rPr>
          <w:rFonts w:hint="cs"/>
          <w:rtl/>
        </w:rPr>
        <w:t xml:space="preserve"> سفیر</w:t>
      </w:r>
    </w:p>
    <w:bookmarkEnd w:id="1"/>
    <w:p w14:paraId="6A4019BF" w14:textId="625B41B5" w:rsidR="006F48D3" w:rsidRDefault="005E19B5" w:rsidP="000A5953">
      <w:pPr>
        <w:rPr>
          <w:rtl/>
        </w:rPr>
      </w:pPr>
      <w:r>
        <w:rPr>
          <w:rFonts w:hint="cs"/>
          <w:rtl/>
        </w:rPr>
        <w:t xml:space="preserve">مدتی </w:t>
      </w:r>
      <w:r w:rsidR="006F48D3">
        <w:rPr>
          <w:rFonts w:hint="cs"/>
          <w:rtl/>
        </w:rPr>
        <w:t xml:space="preserve">بعد </w:t>
      </w:r>
      <w:r>
        <w:rPr>
          <w:rFonts w:hint="cs"/>
          <w:rtl/>
        </w:rPr>
        <w:t xml:space="preserve">یک روز </w:t>
      </w:r>
      <w:r w:rsidR="006F48D3">
        <w:rPr>
          <w:rFonts w:hint="cs"/>
          <w:rtl/>
        </w:rPr>
        <w:t xml:space="preserve">وقتی جیک به یتیم خانه بازمیگردد. همه </w:t>
      </w:r>
      <w:r w:rsidR="00914EF1">
        <w:rPr>
          <w:rFonts w:hint="cs"/>
          <w:rtl/>
        </w:rPr>
        <w:t>بچه‌ها</w:t>
      </w:r>
      <w:r w:rsidR="006F48D3">
        <w:rPr>
          <w:rFonts w:hint="cs"/>
          <w:rtl/>
        </w:rPr>
        <w:t xml:space="preserve"> کت و شلوار پوشیده و مرتب هستند. آشپزخانه برق میزند. </w:t>
      </w:r>
    </w:p>
    <w:p w14:paraId="25AB7DA8" w14:textId="335A7F02" w:rsidR="006F48D3" w:rsidRDefault="006F48D3" w:rsidP="000A5953">
      <w:pPr>
        <w:rPr>
          <w:rtl/>
        </w:rPr>
      </w:pPr>
      <w:r>
        <w:rPr>
          <w:rFonts w:hint="cs"/>
          <w:rtl/>
        </w:rPr>
        <w:t xml:space="preserve">جیک: اول فکر کرد مامور بهداشت قرار است بیاید ولی بعد به خاطر آورد که خانم لین همیشه با مبلغی رشوه از همان دم درب آنها را راهی </w:t>
      </w:r>
      <w:r w:rsidR="006148C5">
        <w:rPr>
          <w:rFonts w:hint="cs"/>
          <w:rtl/>
        </w:rPr>
        <w:t>می‌کند</w:t>
      </w:r>
      <w:r>
        <w:rPr>
          <w:rFonts w:hint="cs"/>
          <w:rtl/>
        </w:rPr>
        <w:t xml:space="preserve">. </w:t>
      </w:r>
    </w:p>
    <w:p w14:paraId="27D409D8" w14:textId="6BEF26CC" w:rsidR="006F48D3" w:rsidRDefault="006F48D3" w:rsidP="000A5953">
      <w:pPr>
        <w:rPr>
          <w:rtl/>
        </w:rPr>
      </w:pPr>
      <w:r>
        <w:rPr>
          <w:rFonts w:hint="cs"/>
          <w:rtl/>
        </w:rPr>
        <w:lastRenderedPageBreak/>
        <w:t>جیک خانم لین را میبیند: سلام چه خبره</w:t>
      </w:r>
      <w:r w:rsidR="003012CF">
        <w:rPr>
          <w:rFonts w:hint="cs"/>
          <w:rtl/>
        </w:rPr>
        <w:t>؟</w:t>
      </w:r>
    </w:p>
    <w:p w14:paraId="65F4B9AF" w14:textId="515069F7" w:rsidR="006F48D3" w:rsidRDefault="006F48D3" w:rsidP="000A5953">
      <w:pPr>
        <w:rPr>
          <w:rtl/>
        </w:rPr>
      </w:pPr>
      <w:r>
        <w:rPr>
          <w:rFonts w:hint="cs"/>
          <w:rtl/>
        </w:rPr>
        <w:t xml:space="preserve">خانم لین: سفیر یک کشور خارجی داره میاد به خونه ما. </w:t>
      </w:r>
    </w:p>
    <w:p w14:paraId="14FE13A8" w14:textId="0E12E4EB" w:rsidR="006F48D3" w:rsidRDefault="006F48D3" w:rsidP="000A5953">
      <w:pPr>
        <w:rPr>
          <w:rtl/>
        </w:rPr>
      </w:pPr>
      <w:r>
        <w:rPr>
          <w:rFonts w:hint="cs"/>
          <w:rtl/>
        </w:rPr>
        <w:t xml:space="preserve">جیک: سفیر چرا باید بیاد یتیم خونه. </w:t>
      </w:r>
    </w:p>
    <w:p w14:paraId="05E4D6AE" w14:textId="792F1C7D" w:rsidR="006F48D3" w:rsidRDefault="006F48D3" w:rsidP="000A5953">
      <w:pPr>
        <w:rPr>
          <w:rtl/>
        </w:rPr>
      </w:pPr>
      <w:r>
        <w:rPr>
          <w:rFonts w:hint="cs"/>
          <w:rtl/>
        </w:rPr>
        <w:t>خانم لین: مری دیروز یک تبلیغ تو تلویزیون انجام داد. اونجا ما رو دیده.</w:t>
      </w:r>
    </w:p>
    <w:p w14:paraId="1F64ECB6" w14:textId="0108DA87" w:rsidR="006F48D3" w:rsidRDefault="006F48D3" w:rsidP="000A5953">
      <w:pPr>
        <w:rPr>
          <w:rtl/>
        </w:rPr>
      </w:pPr>
      <w:r>
        <w:rPr>
          <w:rFonts w:hint="cs"/>
          <w:rtl/>
        </w:rPr>
        <w:t xml:space="preserve">جیک: خدا رو شکر من دیگه با </w:t>
      </w:r>
      <w:r w:rsidR="00994FE4">
        <w:rPr>
          <w:rFonts w:hint="cs"/>
          <w:rtl/>
        </w:rPr>
        <w:t xml:space="preserve">مری و </w:t>
      </w:r>
      <w:r>
        <w:rPr>
          <w:rFonts w:hint="cs"/>
          <w:rtl/>
        </w:rPr>
        <w:t>سایت</w:t>
      </w:r>
      <w:r w:rsidR="00994FE4">
        <w:rPr>
          <w:rFonts w:hint="cs"/>
          <w:rtl/>
        </w:rPr>
        <w:t xml:space="preserve">ش و بقیه گندکاریهاش </w:t>
      </w:r>
      <w:r>
        <w:rPr>
          <w:rFonts w:hint="cs"/>
          <w:rtl/>
        </w:rPr>
        <w:t xml:space="preserve">کاری ندارم. وگرنه همیجا مری رو میکشتم. </w:t>
      </w:r>
    </w:p>
    <w:p w14:paraId="2EC26997" w14:textId="62089CA3" w:rsidR="006F48D3" w:rsidRDefault="006F48D3" w:rsidP="000A5953">
      <w:pPr>
        <w:rPr>
          <w:rtl/>
        </w:rPr>
      </w:pPr>
      <w:r>
        <w:rPr>
          <w:rFonts w:hint="cs"/>
          <w:rtl/>
        </w:rPr>
        <w:t xml:space="preserve">خانم لین: طرف خیلی معروفه یک بازرگان خبره است. سفیر هم هست. خیلی به ما کمک میشه. </w:t>
      </w:r>
    </w:p>
    <w:p w14:paraId="7F6E09C1" w14:textId="4EE5843D" w:rsidR="006F48D3" w:rsidRDefault="006F48D3" w:rsidP="000A5953">
      <w:pPr>
        <w:rPr>
          <w:rtl/>
        </w:rPr>
      </w:pPr>
      <w:r>
        <w:rPr>
          <w:rFonts w:hint="cs"/>
          <w:rtl/>
        </w:rPr>
        <w:t>جیک خوبه.</w:t>
      </w:r>
    </w:p>
    <w:p w14:paraId="560EE9FB" w14:textId="6476A4C3" w:rsidR="006F48D3" w:rsidRDefault="004A1CCC" w:rsidP="000A5953">
      <w:pPr>
        <w:rPr>
          <w:rtl/>
        </w:rPr>
      </w:pPr>
      <w:r>
        <w:rPr>
          <w:rFonts w:hint="cs"/>
          <w:rtl/>
        </w:rPr>
        <w:t xml:space="preserve">یک ساعت بعد بالاخره سفیر میرسد. سفیر و خانم لین جلوی درب با هم خوش و بش کوتاهی </w:t>
      </w:r>
      <w:r w:rsidR="0034475E">
        <w:rPr>
          <w:rFonts w:hint="cs"/>
          <w:rtl/>
        </w:rPr>
        <w:t>می‌کنند</w:t>
      </w:r>
      <w:r>
        <w:rPr>
          <w:rFonts w:hint="cs"/>
          <w:rtl/>
        </w:rPr>
        <w:t xml:space="preserve"> و داخل میشوند.</w:t>
      </w:r>
    </w:p>
    <w:p w14:paraId="79E8D97F" w14:textId="6FC3ADA1" w:rsidR="004A1CCC" w:rsidRDefault="004A1CCC" w:rsidP="000A5953">
      <w:pPr>
        <w:rPr>
          <w:rtl/>
        </w:rPr>
      </w:pPr>
      <w:r>
        <w:rPr>
          <w:rFonts w:hint="cs"/>
          <w:rtl/>
        </w:rPr>
        <w:t>در دفتر خانم لین با میوه و شربت از سفیر پذیرایی میشود. خانم لین از جیک و مری خواسته به دفترش بروند. جیک در راه مدام غر میزند که کارهای</w:t>
      </w:r>
      <w:r w:rsidR="006743B1">
        <w:rPr>
          <w:rFonts w:hint="cs"/>
          <w:rtl/>
        </w:rPr>
        <w:t xml:space="preserve"> مری </w:t>
      </w:r>
      <w:r>
        <w:rPr>
          <w:rFonts w:hint="cs"/>
          <w:rtl/>
        </w:rPr>
        <w:t xml:space="preserve">به من چه ربطی داره. من برای چی باید برم. </w:t>
      </w:r>
    </w:p>
    <w:p w14:paraId="05C9DA21" w14:textId="0B3E487C" w:rsidR="004A1CCC" w:rsidRDefault="004A1CCC" w:rsidP="000A5953">
      <w:pPr>
        <w:rPr>
          <w:rtl/>
        </w:rPr>
      </w:pPr>
      <w:r>
        <w:rPr>
          <w:rFonts w:hint="cs"/>
          <w:rtl/>
        </w:rPr>
        <w:t xml:space="preserve">در دفتر جیک و مری با سفیر دست </w:t>
      </w:r>
      <w:r w:rsidR="006148C5">
        <w:rPr>
          <w:rFonts w:hint="cs"/>
          <w:rtl/>
        </w:rPr>
        <w:t>می‌دهند</w:t>
      </w:r>
      <w:r>
        <w:rPr>
          <w:rFonts w:hint="cs"/>
          <w:rtl/>
        </w:rPr>
        <w:t xml:space="preserve"> و به خانم لین ادای احترام </w:t>
      </w:r>
      <w:r w:rsidR="0034475E">
        <w:rPr>
          <w:rFonts w:hint="cs"/>
          <w:rtl/>
        </w:rPr>
        <w:t>می‌کنند</w:t>
      </w:r>
      <w:r>
        <w:rPr>
          <w:rFonts w:hint="cs"/>
          <w:rtl/>
        </w:rPr>
        <w:t xml:space="preserve"> و مینشینند. </w:t>
      </w:r>
    </w:p>
    <w:p w14:paraId="0A86DFA8" w14:textId="77777777" w:rsidR="003012CF" w:rsidRDefault="004A1CCC" w:rsidP="000A5953">
      <w:pPr>
        <w:rPr>
          <w:rtl/>
        </w:rPr>
      </w:pPr>
      <w:r>
        <w:rPr>
          <w:rFonts w:hint="cs"/>
          <w:rtl/>
        </w:rPr>
        <w:t>خانم لین: خوب این جیکه کسی که این کسب و کارها رو راه انداخت و این خانم هم مری است مسئول کارهای سایت و تبلیغات مون</w:t>
      </w:r>
      <w:r w:rsidR="003012CF">
        <w:rPr>
          <w:rFonts w:hint="cs"/>
          <w:rtl/>
        </w:rPr>
        <w:t xml:space="preserve"> هست. اون تبلیغ تلویزیونی رو خودش تهیه کرده. تازه یک کتاب خیلی معروف هم چاپ کرده. کتابی را از قفسه پشت سرش در میآورد و به سفیر میدهد. </w:t>
      </w:r>
    </w:p>
    <w:p w14:paraId="12DE2C2D" w14:textId="77777777" w:rsidR="003012CF" w:rsidRDefault="003012CF" w:rsidP="000A5953">
      <w:pPr>
        <w:rPr>
          <w:rtl/>
        </w:rPr>
      </w:pPr>
      <w:r>
        <w:rPr>
          <w:rFonts w:hint="cs"/>
          <w:rtl/>
        </w:rPr>
        <w:lastRenderedPageBreak/>
        <w:t xml:space="preserve">سفیر چند صفحه را ورق میزند. قلمت رو دوست دارم. منم بعضی وقت ها برایم دل خودم مینویسم. البته بیشتر شعر نو هست و چاپ هم نشده اند. </w:t>
      </w:r>
    </w:p>
    <w:p w14:paraId="308EC1E4" w14:textId="77777777" w:rsidR="005F24C0" w:rsidRDefault="003012CF" w:rsidP="000A5953">
      <w:pPr>
        <w:rPr>
          <w:rtl/>
        </w:rPr>
      </w:pPr>
      <w:r>
        <w:rPr>
          <w:rFonts w:hint="cs"/>
          <w:rtl/>
        </w:rPr>
        <w:t xml:space="preserve">مری: </w:t>
      </w:r>
      <w:r w:rsidR="005F24C0">
        <w:rPr>
          <w:rFonts w:hint="cs"/>
          <w:rtl/>
        </w:rPr>
        <w:t xml:space="preserve">دلم میخواد بخونمشون. </w:t>
      </w:r>
    </w:p>
    <w:p w14:paraId="5493CD66" w14:textId="338F8661" w:rsidR="004A1CCC" w:rsidRDefault="005F24C0" w:rsidP="000A5953">
      <w:pPr>
        <w:rPr>
          <w:rtl/>
        </w:rPr>
      </w:pPr>
      <w:r>
        <w:rPr>
          <w:rFonts w:hint="cs"/>
          <w:rtl/>
        </w:rPr>
        <w:t>سفیر: حتماً</w:t>
      </w:r>
      <w:r w:rsidR="004A1CCC">
        <w:rPr>
          <w:rFonts w:hint="cs"/>
          <w:rtl/>
        </w:rPr>
        <w:t xml:space="preserve"> </w:t>
      </w:r>
    </w:p>
    <w:p w14:paraId="6A5FCCD8" w14:textId="2AD5368A" w:rsidR="004A1CCC" w:rsidRDefault="004A1CCC" w:rsidP="000A5953">
      <w:pPr>
        <w:rPr>
          <w:rtl/>
        </w:rPr>
      </w:pPr>
      <w:r>
        <w:rPr>
          <w:rFonts w:hint="cs"/>
          <w:rtl/>
        </w:rPr>
        <w:t xml:space="preserve">مری: البته من بابت این کارهای سایت و تبلیغات پولی نمیگریم. </w:t>
      </w:r>
    </w:p>
    <w:p w14:paraId="509A0441" w14:textId="7721CE66" w:rsidR="004A1CCC" w:rsidRDefault="004A1CCC" w:rsidP="000A5953">
      <w:pPr>
        <w:rPr>
          <w:rtl/>
        </w:rPr>
      </w:pPr>
      <w:r>
        <w:rPr>
          <w:rFonts w:hint="cs"/>
          <w:rtl/>
        </w:rPr>
        <w:t xml:space="preserve">جیک: نصف کل فروش رو میگیری به علاوه کلیه </w:t>
      </w:r>
      <w:r w:rsidR="00914EF1">
        <w:rPr>
          <w:rFonts w:hint="cs"/>
          <w:rtl/>
        </w:rPr>
        <w:t>هزینه‌ها</w:t>
      </w:r>
      <w:r>
        <w:rPr>
          <w:rFonts w:hint="cs"/>
          <w:rtl/>
        </w:rPr>
        <w:t xml:space="preserve">یی که میکنی. حتی هزینه تبلیغات تلویزیونی که خدامیدونه چقدر قراره برای من آب بخوره. </w:t>
      </w:r>
    </w:p>
    <w:p w14:paraId="287463C3" w14:textId="39EF1E32" w:rsidR="004A1CCC" w:rsidRDefault="004A1CCC" w:rsidP="000A5953">
      <w:pPr>
        <w:rPr>
          <w:rtl/>
        </w:rPr>
      </w:pPr>
      <w:r>
        <w:rPr>
          <w:rFonts w:hint="cs"/>
          <w:rtl/>
        </w:rPr>
        <w:t>سفیر: که جوانی است با موهای قهوه ایی و قدی بسیار بلند و شانه هایی پهن و سری بزرگ و صورتی گرد.</w:t>
      </w:r>
      <w:r w:rsidR="005F24C0">
        <w:rPr>
          <w:rFonts w:hint="cs"/>
          <w:rtl/>
        </w:rPr>
        <w:t xml:space="preserve"> با صورتی که بسیار </w:t>
      </w:r>
      <w:r w:rsidR="0034475E">
        <w:rPr>
          <w:rFonts w:hint="cs"/>
          <w:rtl/>
        </w:rPr>
        <w:t xml:space="preserve">حرفه‌ایی </w:t>
      </w:r>
      <w:r w:rsidR="005F24C0">
        <w:rPr>
          <w:rFonts w:hint="cs"/>
          <w:rtl/>
        </w:rPr>
        <w:t>تراشیده شده با پیراهنی که بشدت گرانقیمت و مرغوب به نظر میرسد گفت"</w:t>
      </w:r>
      <w:r>
        <w:rPr>
          <w:rFonts w:hint="cs"/>
          <w:rtl/>
        </w:rPr>
        <w:t xml:space="preserve"> خوب من در باره کارهای شما تحقیقاتی کردم. به نظر من شما دوتا باید به کشور من سفر کنید. کشور من یک کشور تجاریه و شما اونجا میتونید بسرعت پیشرفت کنید. </w:t>
      </w:r>
      <w:r w:rsidR="007760CD">
        <w:rPr>
          <w:rFonts w:hint="cs"/>
          <w:rtl/>
        </w:rPr>
        <w:t xml:space="preserve">شما چند سالی است به این کار مشغول هستید من میتوانم در کشور خودم برای شما شرایطی را محیا کنم که بتوانید کارتان را بصورت </w:t>
      </w:r>
      <w:r w:rsidR="0034475E">
        <w:rPr>
          <w:rFonts w:hint="cs"/>
          <w:rtl/>
        </w:rPr>
        <w:t xml:space="preserve">حرفه‌ایی </w:t>
      </w:r>
      <w:r w:rsidR="007760CD">
        <w:rPr>
          <w:rFonts w:hint="cs"/>
          <w:rtl/>
        </w:rPr>
        <w:t>آنجا ادامه دهید.</w:t>
      </w:r>
      <w:r w:rsidR="005F24C0">
        <w:rPr>
          <w:rFonts w:hint="cs"/>
          <w:rtl/>
        </w:rPr>
        <w:t>"</w:t>
      </w:r>
      <w:r w:rsidR="007760CD">
        <w:rPr>
          <w:rFonts w:hint="cs"/>
          <w:rtl/>
        </w:rPr>
        <w:t xml:space="preserve"> </w:t>
      </w:r>
    </w:p>
    <w:p w14:paraId="632EE0A4" w14:textId="452D0822" w:rsidR="007760CD" w:rsidRDefault="007760CD" w:rsidP="000A5953">
      <w:pPr>
        <w:rPr>
          <w:rtl/>
        </w:rPr>
      </w:pPr>
      <w:r>
        <w:rPr>
          <w:rFonts w:hint="cs"/>
          <w:rtl/>
        </w:rPr>
        <w:t xml:space="preserve">مری: من بشرطی این رو قبول میکنم که شما یک کمک خوب به این خیره بکنه. کمکی که رفتن ما براشون خسارت مالی نداشته باشه. </w:t>
      </w:r>
      <w:r w:rsidR="005F24C0">
        <w:rPr>
          <w:rFonts w:hint="cs"/>
          <w:rtl/>
        </w:rPr>
        <w:t>الان با توجه به درآمد های سایت تقریبا</w:t>
      </w:r>
      <w:r w:rsidR="006743B1">
        <w:rPr>
          <w:rFonts w:hint="cs"/>
          <w:rtl/>
        </w:rPr>
        <w:t>ً</w:t>
      </w:r>
      <w:r w:rsidR="005F24C0">
        <w:rPr>
          <w:rFonts w:hint="cs"/>
          <w:rtl/>
        </w:rPr>
        <w:t xml:space="preserve"> همه </w:t>
      </w:r>
      <w:r w:rsidR="00914EF1">
        <w:rPr>
          <w:rFonts w:hint="cs"/>
          <w:rtl/>
        </w:rPr>
        <w:t>بچه‌ها</w:t>
      </w:r>
      <w:r w:rsidR="005F24C0">
        <w:rPr>
          <w:rFonts w:hint="cs"/>
          <w:rtl/>
        </w:rPr>
        <w:t xml:space="preserve">ی اینجا یک درامد ثابت ماهیانه پیدا کردن که بهشون امکان مستقل شدن میده. خود یتیم خونه هم تونسته از کارها درآمد خوبی داشته باشد. </w:t>
      </w:r>
    </w:p>
    <w:p w14:paraId="0D2828CC" w14:textId="5766BDA3" w:rsidR="007760CD" w:rsidRDefault="007760CD" w:rsidP="000A5953">
      <w:pPr>
        <w:rPr>
          <w:rtl/>
        </w:rPr>
      </w:pPr>
      <w:r>
        <w:rPr>
          <w:rFonts w:hint="cs"/>
          <w:rtl/>
        </w:rPr>
        <w:t>سفیر: دختر زیبا اسم شما مری بود درسته. ببین فرشته خوشگل</w:t>
      </w:r>
      <w:r w:rsidR="005F24C0">
        <w:rPr>
          <w:rFonts w:hint="cs"/>
          <w:rtl/>
        </w:rPr>
        <w:t>!</w:t>
      </w:r>
      <w:r>
        <w:rPr>
          <w:rFonts w:hint="cs"/>
          <w:rtl/>
        </w:rPr>
        <w:t xml:space="preserve"> من کاری میکنم که این یتیم خونه دیگر از هیچ کسی یک سنت هم کمک احتیاج نداشته باشه. تا روزی که این یتیم خونه دایره کلیه </w:t>
      </w:r>
      <w:r w:rsidR="00914EF1">
        <w:rPr>
          <w:rFonts w:hint="cs"/>
          <w:rtl/>
        </w:rPr>
        <w:t>هزینه‌ها</w:t>
      </w:r>
      <w:r>
        <w:rPr>
          <w:rFonts w:hint="cs"/>
          <w:rtl/>
        </w:rPr>
        <w:t xml:space="preserve">ش پرداخت میشه. یک مبلغ خوب هم بعنوان پیش پرداخت </w:t>
      </w:r>
      <w:r>
        <w:rPr>
          <w:rFonts w:hint="cs"/>
          <w:rtl/>
        </w:rPr>
        <w:lastRenderedPageBreak/>
        <w:t xml:space="preserve">به اینجا میدم. تو نگران اینجا نباش. ولی من و شما دو نفر باید جلساتی رو در سفارت داشته باشیم. من ساعتش رو با شما هماهنگ میکنم و برای شما ماشین میفرستم. </w:t>
      </w:r>
    </w:p>
    <w:p w14:paraId="7D5716B4" w14:textId="0E9A339F" w:rsidR="007760CD" w:rsidRDefault="007760CD" w:rsidP="000A5953">
      <w:pPr>
        <w:rPr>
          <w:rtl/>
        </w:rPr>
      </w:pPr>
      <w:r>
        <w:rPr>
          <w:rFonts w:hint="cs"/>
          <w:rtl/>
        </w:rPr>
        <w:t xml:space="preserve">مری: ممنونم. </w:t>
      </w:r>
    </w:p>
    <w:p w14:paraId="4CBB1E6C" w14:textId="4496FC81" w:rsidR="007760CD" w:rsidRDefault="007760CD" w:rsidP="000A5953">
      <w:pPr>
        <w:rPr>
          <w:rtl/>
        </w:rPr>
      </w:pPr>
      <w:r>
        <w:rPr>
          <w:rFonts w:hint="cs"/>
          <w:rtl/>
        </w:rPr>
        <w:t xml:space="preserve">سفیر: خواهش میکنم. </w:t>
      </w:r>
    </w:p>
    <w:p w14:paraId="6F61C929" w14:textId="4635B580" w:rsidR="007760CD" w:rsidRDefault="007760CD" w:rsidP="000A5953">
      <w:pPr>
        <w:rPr>
          <w:rtl/>
        </w:rPr>
      </w:pPr>
      <w:r>
        <w:rPr>
          <w:rFonts w:hint="cs"/>
          <w:rtl/>
        </w:rPr>
        <w:t xml:space="preserve">سفیر: از درب یتیم خانه خارج میشود. </w:t>
      </w:r>
    </w:p>
    <w:p w14:paraId="1580D6FB" w14:textId="6A534A37" w:rsidR="007760CD" w:rsidRDefault="007760CD" w:rsidP="000A5953">
      <w:pPr>
        <w:rPr>
          <w:rtl/>
        </w:rPr>
      </w:pPr>
      <w:r>
        <w:rPr>
          <w:rFonts w:hint="cs"/>
          <w:rtl/>
        </w:rPr>
        <w:t xml:space="preserve">مری و خانم لین همدیگر را بغل </w:t>
      </w:r>
      <w:r w:rsidR="0034475E">
        <w:rPr>
          <w:rFonts w:hint="cs"/>
          <w:rtl/>
        </w:rPr>
        <w:t>می‌کنند</w:t>
      </w:r>
      <w:r>
        <w:rPr>
          <w:rFonts w:hint="cs"/>
          <w:rtl/>
        </w:rPr>
        <w:t xml:space="preserve">. </w:t>
      </w:r>
    </w:p>
    <w:p w14:paraId="6E872FB5" w14:textId="182D562F" w:rsidR="007760CD" w:rsidRDefault="007760CD" w:rsidP="000A5953">
      <w:pPr>
        <w:rPr>
          <w:rtl/>
        </w:rPr>
      </w:pPr>
      <w:r>
        <w:rPr>
          <w:rFonts w:hint="cs"/>
          <w:rtl/>
        </w:rPr>
        <w:t xml:space="preserve">جیک: چه خبره. </w:t>
      </w:r>
    </w:p>
    <w:p w14:paraId="1E500FA9" w14:textId="54074348" w:rsidR="007760CD" w:rsidRDefault="007760CD" w:rsidP="000A5953">
      <w:pPr>
        <w:rPr>
          <w:rtl/>
        </w:rPr>
      </w:pPr>
      <w:r>
        <w:rPr>
          <w:rFonts w:hint="cs"/>
          <w:rtl/>
        </w:rPr>
        <w:t xml:space="preserve">خانم لین. فکر کنم سفیر از مری خوشش اومده. </w:t>
      </w:r>
    </w:p>
    <w:p w14:paraId="0E37B97F" w14:textId="5DBB9BA2" w:rsidR="007760CD" w:rsidRDefault="007760CD" w:rsidP="000A5953">
      <w:pPr>
        <w:rPr>
          <w:rtl/>
        </w:rPr>
      </w:pPr>
      <w:r>
        <w:rPr>
          <w:rFonts w:hint="cs"/>
          <w:rtl/>
        </w:rPr>
        <w:t xml:space="preserve">جیک: مری هنوز </w:t>
      </w:r>
      <w:r w:rsidR="004E01FE">
        <w:rPr>
          <w:rFonts w:hint="cs"/>
          <w:rtl/>
        </w:rPr>
        <w:t>هفده</w:t>
      </w:r>
      <w:r>
        <w:rPr>
          <w:rFonts w:hint="cs"/>
          <w:rtl/>
        </w:rPr>
        <w:t xml:space="preserve"> سالش هم نشده. </w:t>
      </w:r>
    </w:p>
    <w:p w14:paraId="503F06EB" w14:textId="583A8C3F" w:rsidR="007760CD" w:rsidRDefault="007760CD" w:rsidP="000A5953">
      <w:pPr>
        <w:rPr>
          <w:rtl/>
        </w:rPr>
      </w:pPr>
      <w:r>
        <w:rPr>
          <w:rFonts w:hint="cs"/>
          <w:rtl/>
        </w:rPr>
        <w:t xml:space="preserve">مری: </w:t>
      </w:r>
      <w:r w:rsidR="007E79DD">
        <w:rPr>
          <w:rFonts w:hint="cs"/>
          <w:rtl/>
        </w:rPr>
        <w:t xml:space="preserve">خود تو هم هنوز بچه ایی. </w:t>
      </w:r>
    </w:p>
    <w:p w14:paraId="3F93CD2B" w14:textId="2D104627" w:rsidR="00AB3C75" w:rsidRDefault="00AB3C75" w:rsidP="000A5953">
      <w:pPr>
        <w:rPr>
          <w:rtl/>
        </w:rPr>
      </w:pPr>
      <w:r>
        <w:rPr>
          <w:rFonts w:hint="cs"/>
          <w:rtl/>
        </w:rPr>
        <w:t xml:space="preserve">جیک و مری مرتب به سفارتخانه میروند. جیک با کمک سفیر چندین و چند </w:t>
      </w:r>
      <w:r w:rsidR="007A2BEF">
        <w:rPr>
          <w:rFonts w:hint="cs"/>
          <w:rtl/>
        </w:rPr>
        <w:t>استارتاپ</w:t>
      </w:r>
      <w:r>
        <w:rPr>
          <w:rFonts w:hint="cs"/>
          <w:rtl/>
        </w:rPr>
        <w:t xml:space="preserve"> دیگر را همزمان شروع کرده است. اما سایت هیچکدام را به مری نسپرد و از یک شرکت مستقل برای اینکار استفاده کرد و هزینه هنگفتی بایت سایت ها داد. </w:t>
      </w:r>
    </w:p>
    <w:p w14:paraId="0A0D5125" w14:textId="7A5ACD96" w:rsidR="00BF37F1" w:rsidRDefault="00BF37F1" w:rsidP="000A5953">
      <w:pPr>
        <w:rPr>
          <w:rtl/>
        </w:rPr>
      </w:pPr>
      <w:r>
        <w:rPr>
          <w:rFonts w:hint="cs"/>
          <w:rtl/>
        </w:rPr>
        <w:t xml:space="preserve">با </w:t>
      </w:r>
      <w:r w:rsidR="00914EF1">
        <w:rPr>
          <w:rFonts w:hint="cs"/>
          <w:rtl/>
        </w:rPr>
        <w:t>این‌که</w:t>
      </w:r>
      <w:r>
        <w:rPr>
          <w:rFonts w:hint="cs"/>
          <w:rtl/>
        </w:rPr>
        <w:t xml:space="preserve"> جیک و مری باهم به سفارتخانه میروند و آنجا باهم با سفیر جلسه دارند ولی تا جای ممکن باهم همکلام نمیشوند.</w:t>
      </w:r>
    </w:p>
    <w:p w14:paraId="3B8B23A5" w14:textId="44166017" w:rsidR="005F24C0" w:rsidRDefault="005F24C0" w:rsidP="000A5953">
      <w:pPr>
        <w:rPr>
          <w:rtl/>
        </w:rPr>
      </w:pPr>
      <w:r>
        <w:rPr>
          <w:rFonts w:hint="cs"/>
          <w:rtl/>
        </w:rPr>
        <w:t xml:space="preserve">جیک بشدت روی کسب و کارهایش متمرکز شده است و تا جایی که </w:t>
      </w:r>
      <w:r w:rsidR="0034475E">
        <w:rPr>
          <w:rFonts w:hint="cs"/>
          <w:rtl/>
        </w:rPr>
        <w:t>می‌تواند</w:t>
      </w:r>
      <w:r>
        <w:rPr>
          <w:rFonts w:hint="cs"/>
          <w:rtl/>
        </w:rPr>
        <w:t xml:space="preserve"> پول پس انداز </w:t>
      </w:r>
      <w:r w:rsidR="006148C5">
        <w:rPr>
          <w:rFonts w:hint="cs"/>
          <w:rtl/>
        </w:rPr>
        <w:t>می‌کند</w:t>
      </w:r>
      <w:r>
        <w:rPr>
          <w:rFonts w:hint="cs"/>
          <w:rtl/>
        </w:rPr>
        <w:t>، دنبال این است که بتواند با مونیکا مهاجرت کند. میداند که با توجه به سن و سالشان ن</w:t>
      </w:r>
      <w:r w:rsidR="0034475E">
        <w:rPr>
          <w:rFonts w:hint="cs"/>
          <w:rtl/>
        </w:rPr>
        <w:t>می‌تواند</w:t>
      </w:r>
      <w:r>
        <w:rPr>
          <w:rFonts w:hint="cs"/>
          <w:rtl/>
        </w:rPr>
        <w:t xml:space="preserve"> از پدر و مادر مونیکا بخواهد که اجازه ازدواج به او بدهند. اما بدنبال راضی کردن پدر و مادر مونیکا برای مهاجرت است. </w:t>
      </w:r>
    </w:p>
    <w:p w14:paraId="09F5C735" w14:textId="77777777" w:rsidR="005F24C0" w:rsidRDefault="00AB3C75" w:rsidP="000A5953">
      <w:pPr>
        <w:rPr>
          <w:rtl/>
        </w:rPr>
      </w:pPr>
      <w:r>
        <w:rPr>
          <w:rFonts w:hint="cs"/>
          <w:rtl/>
        </w:rPr>
        <w:lastRenderedPageBreak/>
        <w:t>سال بعد جیک و مونیکا به همراه خانواده مونیکا با کمک سفیر یک اقامت دائمی در آن کشور گرفته و به آنجا مهاجرت کردند.</w:t>
      </w:r>
    </w:p>
    <w:p w14:paraId="4BC03A47" w14:textId="7C9D5E39" w:rsidR="005F24C0" w:rsidRDefault="005F24C0" w:rsidP="000A5953">
      <w:pPr>
        <w:rPr>
          <w:rtl/>
        </w:rPr>
      </w:pPr>
      <w:r>
        <w:rPr>
          <w:rFonts w:hint="cs"/>
          <w:rtl/>
        </w:rPr>
        <w:t>سفیر برای جیک یک خانه تهیه کرده است و خودش</w:t>
      </w:r>
      <w:r w:rsidR="0034475E">
        <w:rPr>
          <w:rFonts w:hint="cs"/>
          <w:rtl/>
        </w:rPr>
        <w:t xml:space="preserve"> </w:t>
      </w:r>
      <w:r>
        <w:rPr>
          <w:rFonts w:hint="cs"/>
          <w:rtl/>
        </w:rPr>
        <w:t xml:space="preserve">هم محلی را خریداری کرده و تجهیز کرده که استارتاپ های جیک را در آنجا شروع کنند. جیک اصرار داشت که مبلغ این خرید ها را به سفیر پرداخت کند. اما سفیر اصرار کرد که این مبالغ بعنوان سهم سفیر از کسب و کار مشترکشان حساب شود که او هم بتواند با جیک شریک باشد. </w:t>
      </w:r>
    </w:p>
    <w:p w14:paraId="144A8DBA" w14:textId="4DF0CE3F" w:rsidR="00AB3C75" w:rsidRDefault="005F24C0" w:rsidP="000A5953">
      <w:pPr>
        <w:rPr>
          <w:rtl/>
        </w:rPr>
      </w:pPr>
      <w:r>
        <w:rPr>
          <w:rFonts w:hint="cs"/>
          <w:rtl/>
        </w:rPr>
        <w:t xml:space="preserve">جیک تنها قبول کرد که نصف </w:t>
      </w:r>
      <w:r w:rsidR="00914EF1">
        <w:rPr>
          <w:rFonts w:hint="cs"/>
          <w:rtl/>
        </w:rPr>
        <w:t>هزینه‌ها</w:t>
      </w:r>
      <w:r>
        <w:rPr>
          <w:rFonts w:hint="cs"/>
          <w:rtl/>
        </w:rPr>
        <w:t xml:space="preserve">ی شرکت را سفیر بدهد. اما در نهایت مجبور شد توافق کند که پول سفیر را در اقساط ماهیانه </w:t>
      </w:r>
      <w:r w:rsidR="00914EF1">
        <w:rPr>
          <w:rFonts w:hint="cs"/>
          <w:rtl/>
        </w:rPr>
        <w:t>به‌پردازد</w:t>
      </w:r>
      <w:r>
        <w:rPr>
          <w:rFonts w:hint="cs"/>
          <w:rtl/>
        </w:rPr>
        <w:t>. به این ترتیب همه پس انداز جیک حفظ شده بود.</w:t>
      </w:r>
      <w:r w:rsidR="00AB3C75">
        <w:rPr>
          <w:rFonts w:hint="cs"/>
          <w:rtl/>
        </w:rPr>
        <w:t xml:space="preserve"> </w:t>
      </w:r>
    </w:p>
    <w:p w14:paraId="375A017F" w14:textId="50B1E22E" w:rsidR="005F24C0" w:rsidRDefault="005F24C0" w:rsidP="000A5953">
      <w:pPr>
        <w:rPr>
          <w:rtl/>
        </w:rPr>
      </w:pPr>
      <w:r>
        <w:rPr>
          <w:rFonts w:hint="cs"/>
          <w:rtl/>
        </w:rPr>
        <w:t xml:space="preserve">جیک و مونیکا بسیار باهم صمیمی شده بودند. تقریباً تمام روز را باهم میگذراندند. باهم کار </w:t>
      </w:r>
      <w:r w:rsidR="00914EF1">
        <w:rPr>
          <w:rFonts w:hint="cs"/>
          <w:rtl/>
        </w:rPr>
        <w:t>می‌کرد</w:t>
      </w:r>
      <w:r>
        <w:rPr>
          <w:rFonts w:hint="cs"/>
          <w:rtl/>
        </w:rPr>
        <w:t xml:space="preserve">ند و بیشتر وقت ها پیش هم بودند. </w:t>
      </w:r>
    </w:p>
    <w:p w14:paraId="1C24BF48" w14:textId="4E31386C" w:rsidR="005F24C0" w:rsidRDefault="005F24C0" w:rsidP="000A5953">
      <w:pPr>
        <w:rPr>
          <w:rtl/>
        </w:rPr>
      </w:pPr>
      <w:r>
        <w:rPr>
          <w:rFonts w:hint="cs"/>
          <w:rtl/>
        </w:rPr>
        <w:t>جیک:</w:t>
      </w:r>
      <w:r w:rsidR="0034475E">
        <w:rPr>
          <w:rFonts w:hint="cs"/>
          <w:rtl/>
        </w:rPr>
        <w:t xml:space="preserve"> </w:t>
      </w:r>
      <w:r>
        <w:rPr>
          <w:rFonts w:hint="cs"/>
          <w:rtl/>
        </w:rPr>
        <w:t xml:space="preserve">بیا ازدواج کنیم. ما خیلی وقته باهم هستیم. میتونیم از پسش بر بیایم. </w:t>
      </w:r>
    </w:p>
    <w:p w14:paraId="012605C2" w14:textId="326EACA8" w:rsidR="005F24C0" w:rsidRDefault="005F24C0" w:rsidP="000A5953">
      <w:pPr>
        <w:rPr>
          <w:rtl/>
        </w:rPr>
      </w:pPr>
      <w:r>
        <w:rPr>
          <w:rFonts w:hint="cs"/>
          <w:rtl/>
        </w:rPr>
        <w:t xml:space="preserve">مونیکا: جیک را میبوسد. بیا ازدواج کنیم. </w:t>
      </w:r>
    </w:p>
    <w:p w14:paraId="5AE26D24" w14:textId="5BDB22FA" w:rsidR="005F24C0" w:rsidRDefault="005F24C0" w:rsidP="000A5953">
      <w:pPr>
        <w:rPr>
          <w:rtl/>
        </w:rPr>
      </w:pPr>
      <w:r>
        <w:rPr>
          <w:rFonts w:hint="cs"/>
          <w:rtl/>
        </w:rPr>
        <w:t xml:space="preserve">جیک با مونیکا به خانه او </w:t>
      </w:r>
      <w:r w:rsidR="006148C5">
        <w:rPr>
          <w:rFonts w:hint="cs"/>
          <w:rtl/>
        </w:rPr>
        <w:t>می‌رود</w:t>
      </w:r>
      <w:r>
        <w:rPr>
          <w:rFonts w:hint="cs"/>
          <w:rtl/>
        </w:rPr>
        <w:t xml:space="preserve">. توماس خانه خوبی در آن شهر خریده است. جیک بعد از سلام و احوالپرسی های معمول کنار توماس مینشیند. </w:t>
      </w:r>
    </w:p>
    <w:p w14:paraId="34F7C6F9" w14:textId="01109F6C" w:rsidR="005F24C0" w:rsidRDefault="005F24C0" w:rsidP="000A5953">
      <w:pPr>
        <w:rPr>
          <w:rtl/>
        </w:rPr>
      </w:pPr>
      <w:r>
        <w:rPr>
          <w:rFonts w:hint="cs"/>
          <w:rtl/>
        </w:rPr>
        <w:t xml:space="preserve">جیک: من میخواهم با مونیکا ازدواج کنم. </w:t>
      </w:r>
    </w:p>
    <w:p w14:paraId="75C09F7D" w14:textId="56F64531" w:rsidR="005F24C0" w:rsidRDefault="005F24C0" w:rsidP="000A5953">
      <w:pPr>
        <w:rPr>
          <w:rtl/>
        </w:rPr>
      </w:pPr>
      <w:r>
        <w:rPr>
          <w:rFonts w:hint="cs"/>
          <w:rtl/>
        </w:rPr>
        <w:t>توماس: نمیشه؟</w:t>
      </w:r>
    </w:p>
    <w:p w14:paraId="40C93F0B" w14:textId="635C9997" w:rsidR="005F24C0" w:rsidRDefault="005F24C0" w:rsidP="000A5953">
      <w:pPr>
        <w:rPr>
          <w:rtl/>
        </w:rPr>
      </w:pPr>
      <w:r>
        <w:rPr>
          <w:rFonts w:hint="cs"/>
          <w:rtl/>
        </w:rPr>
        <w:t xml:space="preserve">جیک: من واقعاً دخترتون رو دوست دارم و الان هم کسب و کار خوبی دارم. خونه هم دارم. </w:t>
      </w:r>
    </w:p>
    <w:p w14:paraId="727D1889" w14:textId="6C5463C7" w:rsidR="005F24C0" w:rsidRDefault="005F24C0" w:rsidP="000A5953">
      <w:pPr>
        <w:rPr>
          <w:rtl/>
        </w:rPr>
      </w:pPr>
      <w:r>
        <w:rPr>
          <w:rFonts w:hint="cs"/>
          <w:rtl/>
        </w:rPr>
        <w:t xml:space="preserve">توماس: مشکل تو نیستی مشکل چیز دیگه ایی است. </w:t>
      </w:r>
    </w:p>
    <w:p w14:paraId="7C84AA9F" w14:textId="3318A83A" w:rsidR="005F24C0" w:rsidRDefault="005F24C0" w:rsidP="000A5953">
      <w:pPr>
        <w:rPr>
          <w:rtl/>
        </w:rPr>
      </w:pPr>
      <w:r>
        <w:rPr>
          <w:rFonts w:hint="cs"/>
          <w:rtl/>
        </w:rPr>
        <w:t>جیک: مشکل چیه؟</w:t>
      </w:r>
    </w:p>
    <w:p w14:paraId="0020B2ED" w14:textId="3784635F" w:rsidR="005F24C0" w:rsidRDefault="005F24C0" w:rsidP="000A5953">
      <w:pPr>
        <w:rPr>
          <w:rtl/>
        </w:rPr>
      </w:pPr>
      <w:r>
        <w:rPr>
          <w:rFonts w:hint="cs"/>
          <w:rtl/>
        </w:rPr>
        <w:lastRenderedPageBreak/>
        <w:t>توماس: گاز میگیره؟</w:t>
      </w:r>
    </w:p>
    <w:p w14:paraId="6CE4FAB1" w14:textId="2688302A" w:rsidR="005F24C0" w:rsidRDefault="005F24C0" w:rsidP="000A5953">
      <w:pPr>
        <w:rPr>
          <w:rtl/>
        </w:rPr>
      </w:pPr>
      <w:r>
        <w:rPr>
          <w:rFonts w:hint="cs"/>
          <w:rtl/>
        </w:rPr>
        <w:t xml:space="preserve">جیک: من متوجه نشدم. </w:t>
      </w:r>
    </w:p>
    <w:p w14:paraId="51AC9013" w14:textId="77123C50" w:rsidR="005F24C0" w:rsidRDefault="005F24C0" w:rsidP="000A5953">
      <w:pPr>
        <w:rPr>
          <w:rtl/>
        </w:rPr>
      </w:pPr>
      <w:r>
        <w:rPr>
          <w:rFonts w:hint="cs"/>
          <w:rtl/>
        </w:rPr>
        <w:t xml:space="preserve">مونیکا: با خنده حرف آنها را قطع </w:t>
      </w:r>
      <w:r w:rsidR="006148C5">
        <w:rPr>
          <w:rFonts w:hint="cs"/>
          <w:rtl/>
        </w:rPr>
        <w:t>می‌کند</w:t>
      </w:r>
      <w:r>
        <w:rPr>
          <w:rFonts w:hint="cs"/>
          <w:rtl/>
        </w:rPr>
        <w:t xml:space="preserve">. ازیتش نکن بابا. سرکاری عزیزم، بابام داره ازیتت میکنه. </w:t>
      </w:r>
    </w:p>
    <w:p w14:paraId="72FA2A8F" w14:textId="7B7CC2F3" w:rsidR="005F24C0" w:rsidRDefault="005F24C0" w:rsidP="000A5953">
      <w:pPr>
        <w:rPr>
          <w:rtl/>
        </w:rPr>
      </w:pPr>
      <w:r>
        <w:rPr>
          <w:rFonts w:hint="cs"/>
          <w:rtl/>
        </w:rPr>
        <w:t xml:space="preserve">توماس: پیشانی دخترش را میبوسد. کی اینقدر بزرگ شدی که برات خواستگار بیاد. من چرا نفهمیدم. </w:t>
      </w:r>
    </w:p>
    <w:p w14:paraId="7C4FD036" w14:textId="6768FEB7" w:rsidR="005F24C0" w:rsidRDefault="005F24C0" w:rsidP="000A5953">
      <w:pPr>
        <w:rPr>
          <w:rtl/>
        </w:rPr>
      </w:pPr>
      <w:r>
        <w:rPr>
          <w:rFonts w:hint="cs"/>
          <w:rtl/>
        </w:rPr>
        <w:t xml:space="preserve">مونیکا: کی میگه بزرگ شدم. من همون مونیکام این هم همون جیکه. فقط </w:t>
      </w:r>
      <w:r w:rsidR="00AB7652">
        <w:rPr>
          <w:rFonts w:hint="cs"/>
          <w:rtl/>
        </w:rPr>
        <w:t xml:space="preserve">میخوایم شب باهم تو یه اتاق بخوابیم. </w:t>
      </w:r>
    </w:p>
    <w:p w14:paraId="4200B023" w14:textId="6529FF96" w:rsidR="00AB7652" w:rsidRDefault="00AB7652" w:rsidP="000A5953">
      <w:pPr>
        <w:rPr>
          <w:rtl/>
        </w:rPr>
      </w:pPr>
      <w:r>
        <w:rPr>
          <w:rFonts w:hint="cs"/>
          <w:rtl/>
        </w:rPr>
        <w:t xml:space="preserve">توماس: من هیچ علاقه ایی به شنیدن بعدش ندارم. نظر خودت چیه. فکر میکنی از پس زندگی بر میایی. </w:t>
      </w:r>
    </w:p>
    <w:p w14:paraId="173F06EB" w14:textId="3715F926" w:rsidR="00AB7652" w:rsidRDefault="00AB7652" w:rsidP="000A5953">
      <w:pPr>
        <w:rPr>
          <w:rtl/>
        </w:rPr>
      </w:pPr>
      <w:r>
        <w:rPr>
          <w:rFonts w:hint="cs"/>
          <w:rtl/>
        </w:rPr>
        <w:t xml:space="preserve">مونیکا: نه! ولی هر وقت گند زدم میتونم روی شما حساب کنم. </w:t>
      </w:r>
    </w:p>
    <w:p w14:paraId="61040A28" w14:textId="45371B5C" w:rsidR="00AB7652" w:rsidRDefault="00AB7652" w:rsidP="000A5953">
      <w:pPr>
        <w:rPr>
          <w:rtl/>
        </w:rPr>
      </w:pPr>
      <w:r>
        <w:rPr>
          <w:rFonts w:hint="cs"/>
          <w:rtl/>
        </w:rPr>
        <w:t>جیک: فقط یک مسئله کوچک من مبلغ زیادی بدهی دارم. الان از پس مراسم بر نمی ایم</w:t>
      </w:r>
      <w:r w:rsidR="0034475E">
        <w:rPr>
          <w:rFonts w:hint="cs"/>
          <w:rtl/>
        </w:rPr>
        <w:t xml:space="preserve"> </w:t>
      </w:r>
      <w:r>
        <w:rPr>
          <w:rFonts w:hint="cs"/>
          <w:rtl/>
        </w:rPr>
        <w:t>مراسم را باید سال بعد برگذار کنیم. با یک مراسم ساده خودمانی میتوانیم عروسی کنیم؟</w:t>
      </w:r>
    </w:p>
    <w:p w14:paraId="7FAE48DA" w14:textId="180AD5A2" w:rsidR="00AB7652" w:rsidRDefault="00AB7652" w:rsidP="000A5953">
      <w:pPr>
        <w:rPr>
          <w:rtl/>
        </w:rPr>
      </w:pPr>
      <w:r>
        <w:rPr>
          <w:rFonts w:hint="cs"/>
          <w:rtl/>
        </w:rPr>
        <w:t xml:space="preserve">توماس: خودتون تصمیم بگیرید. من میتونم براتون مراسم برگذار کنم. اگر بخواهید که امسال مراسم عروسی باشکوهی داشته باشید. من میتونیم باشکوه ترین مراسمی که دیدید رو براتون برگذار کنم. ولی این عروسی شماست. شما باید براش برنامه ریزی و تصمیم بگیرید من و ماریان هم هر کمکی بتونیم به شما میکنم. </w:t>
      </w:r>
    </w:p>
    <w:p w14:paraId="72B26331" w14:textId="26678003" w:rsidR="00AB7652" w:rsidRDefault="00AB7652" w:rsidP="000A5953">
      <w:pPr>
        <w:rPr>
          <w:rtl/>
        </w:rPr>
      </w:pPr>
      <w:r>
        <w:rPr>
          <w:rFonts w:hint="cs"/>
          <w:rtl/>
        </w:rPr>
        <w:t xml:space="preserve">مونیکا: فعلاً لازم نیست به کسی بگیم یه مراسم خودمانی میگیریم و میریم سر خونه و زندگیمون. سال بعد خودمون مراسم میگیریم. </w:t>
      </w:r>
    </w:p>
    <w:p w14:paraId="0C6A5A50" w14:textId="64D0212A" w:rsidR="004E01FE" w:rsidRDefault="004E01FE" w:rsidP="000A5953">
      <w:pPr>
        <w:rPr>
          <w:rtl/>
        </w:rPr>
      </w:pPr>
      <w:r>
        <w:rPr>
          <w:rFonts w:hint="cs"/>
          <w:rtl/>
        </w:rPr>
        <w:lastRenderedPageBreak/>
        <w:t xml:space="preserve">چند روز بعد تصمیم ازدواج را عملی میکنند. جیک به هیچ کس حتی خانم لین هم درباره عروسیش با مونیکا چیزی نگفته. </w:t>
      </w:r>
    </w:p>
    <w:p w14:paraId="382740CC" w14:textId="418687F6" w:rsidR="004E01FE" w:rsidRDefault="004E01FE" w:rsidP="000A5953">
      <w:pPr>
        <w:rPr>
          <w:rtl/>
        </w:rPr>
      </w:pPr>
      <w:r>
        <w:rPr>
          <w:rFonts w:hint="cs"/>
          <w:rtl/>
        </w:rPr>
        <w:t xml:space="preserve">جیک در  یک سالن ورزشی مراسم را برگذار کرده و یک برگذار کننده مراسم هم استخدام کرده که کارهایی نظیر دیزاین و خرید گل و غیره را انجام بده. </w:t>
      </w:r>
    </w:p>
    <w:p w14:paraId="5C036CA1" w14:textId="171DCFDF" w:rsidR="004E01FE" w:rsidRDefault="004E01FE" w:rsidP="000A5953">
      <w:pPr>
        <w:rPr>
          <w:rtl/>
        </w:rPr>
      </w:pPr>
      <w:r>
        <w:rPr>
          <w:rFonts w:hint="cs"/>
          <w:rtl/>
        </w:rPr>
        <w:t xml:space="preserve">مونیکا یک لباس سفید پف دار پوشیده و کنار جیک ایستاده است. توماس مراسم ازدواجشان را برگذار میکند. </w:t>
      </w:r>
    </w:p>
    <w:p w14:paraId="6D948E50" w14:textId="0F3012B5" w:rsidR="004E01FE" w:rsidRDefault="004E01FE" w:rsidP="000A5953">
      <w:pPr>
        <w:pStyle w:val="ListParagraph"/>
        <w:numPr>
          <w:ilvl w:val="0"/>
          <w:numId w:val="1"/>
        </w:numPr>
      </w:pPr>
      <w:r>
        <w:rPr>
          <w:rFonts w:hint="cs"/>
          <w:rtl/>
        </w:rPr>
        <w:t xml:space="preserve">ببخشید که من خانواده ایی ندارم که الان بهت تبریک بگن. </w:t>
      </w:r>
    </w:p>
    <w:p w14:paraId="3D73C93D" w14:textId="1F50A45A" w:rsidR="004E01FE" w:rsidRDefault="004E01FE" w:rsidP="000A5953">
      <w:pPr>
        <w:pStyle w:val="ListParagraph"/>
        <w:numPr>
          <w:ilvl w:val="0"/>
          <w:numId w:val="1"/>
        </w:numPr>
      </w:pPr>
      <w:r>
        <w:rPr>
          <w:rFonts w:hint="cs"/>
          <w:rtl/>
        </w:rPr>
        <w:t xml:space="preserve">میتونستی بچه های مرکز رو دعوت کنی اگر دلت میخواست. </w:t>
      </w:r>
    </w:p>
    <w:p w14:paraId="56826AF6" w14:textId="406BCB0F" w:rsidR="004E01FE" w:rsidRDefault="004E01FE" w:rsidP="000A5953">
      <w:pPr>
        <w:pStyle w:val="ListParagraph"/>
        <w:numPr>
          <w:ilvl w:val="0"/>
          <w:numId w:val="1"/>
        </w:numPr>
      </w:pPr>
      <w:r>
        <w:rPr>
          <w:rFonts w:hint="cs"/>
          <w:rtl/>
        </w:rPr>
        <w:t>اونها که خانواده ام نیستن. هستن.</w:t>
      </w:r>
    </w:p>
    <w:p w14:paraId="49C03817" w14:textId="09A276CD" w:rsidR="004E01FE" w:rsidRDefault="004E01FE" w:rsidP="000A5953">
      <w:pPr>
        <w:pStyle w:val="ListParagraph"/>
        <w:numPr>
          <w:ilvl w:val="0"/>
          <w:numId w:val="1"/>
        </w:numPr>
      </w:pPr>
      <w:r>
        <w:rPr>
          <w:rFonts w:hint="cs"/>
          <w:rtl/>
        </w:rPr>
        <w:t>نه! ولی نزدیک ترین چیز به خانواده هستند که میتونی داشته باشی.تو هم دوستشون داری. نداری؟</w:t>
      </w:r>
    </w:p>
    <w:p w14:paraId="787FD5B2" w14:textId="3EF3E52C" w:rsidR="004E01FE" w:rsidRDefault="004E01FE" w:rsidP="000A5953">
      <w:pPr>
        <w:pStyle w:val="ListParagraph"/>
        <w:numPr>
          <w:ilvl w:val="0"/>
          <w:numId w:val="1"/>
        </w:numPr>
      </w:pPr>
      <w:r>
        <w:rPr>
          <w:rFonts w:hint="cs"/>
          <w:rtl/>
        </w:rPr>
        <w:t xml:space="preserve">نمیدونم. خلاصه ببخشید که یتیمم. </w:t>
      </w:r>
    </w:p>
    <w:p w14:paraId="2E6F74DC" w14:textId="0B9A613C" w:rsidR="004E01FE" w:rsidRDefault="004E01FE" w:rsidP="000A5953">
      <w:pPr>
        <w:pStyle w:val="ListParagraph"/>
        <w:numPr>
          <w:ilvl w:val="0"/>
          <w:numId w:val="1"/>
        </w:numPr>
      </w:pPr>
      <w:r>
        <w:rPr>
          <w:rFonts w:hint="cs"/>
          <w:rtl/>
        </w:rPr>
        <w:t xml:space="preserve">میبخشمت. خودت هم خودت رو ببخش تو نمیتونی این رو عوض کنی. بپذیرش. </w:t>
      </w:r>
    </w:p>
    <w:p w14:paraId="1F3163AE" w14:textId="11825BF2" w:rsidR="004E01FE" w:rsidRDefault="004E01FE" w:rsidP="000A5953">
      <w:pPr>
        <w:pStyle w:val="ListParagraph"/>
        <w:numPr>
          <w:ilvl w:val="0"/>
          <w:numId w:val="1"/>
        </w:numPr>
      </w:pPr>
      <w:r>
        <w:rPr>
          <w:rFonts w:hint="cs"/>
          <w:rtl/>
        </w:rPr>
        <w:t xml:space="preserve">میپذیرم. الان که زنمی حاظرم همه چیز رو بپذیرم. عاشقتم. </w:t>
      </w:r>
    </w:p>
    <w:p w14:paraId="2608EE9C" w14:textId="2F4E0A8A" w:rsidR="004E01FE" w:rsidRDefault="004E01FE" w:rsidP="000A5953">
      <w:pPr>
        <w:pStyle w:val="ListParagraph"/>
        <w:numPr>
          <w:ilvl w:val="0"/>
          <w:numId w:val="1"/>
        </w:numPr>
      </w:pPr>
      <w:r>
        <w:rPr>
          <w:rFonts w:hint="cs"/>
          <w:rtl/>
        </w:rPr>
        <w:t xml:space="preserve">میدونم. ولی گاز هم میگیرم. </w:t>
      </w:r>
    </w:p>
    <w:p w14:paraId="2693B855" w14:textId="103450FF" w:rsidR="004E01FE" w:rsidRDefault="004E01FE" w:rsidP="000A5953">
      <w:pPr>
        <w:rPr>
          <w:rtl/>
        </w:rPr>
      </w:pPr>
      <w:r>
        <w:rPr>
          <w:rFonts w:hint="cs"/>
          <w:rtl/>
        </w:rPr>
        <w:t xml:space="preserve">هر دو میخندند. </w:t>
      </w:r>
    </w:p>
    <w:p w14:paraId="136C1C57" w14:textId="444219C7" w:rsidR="004E01FE" w:rsidRDefault="004E01FE" w:rsidP="000A5953">
      <w:pPr>
        <w:pStyle w:val="ListParagraph"/>
        <w:numPr>
          <w:ilvl w:val="0"/>
          <w:numId w:val="1"/>
        </w:numPr>
      </w:pPr>
      <w:r>
        <w:rPr>
          <w:rFonts w:hint="cs"/>
          <w:rtl/>
        </w:rPr>
        <w:t xml:space="preserve">عادت دارم یادت نره من با مری تو یتیم خونه بزرگ شدم. </w:t>
      </w:r>
    </w:p>
    <w:p w14:paraId="59F68CB6" w14:textId="0174B564" w:rsidR="004E01FE" w:rsidRDefault="004E01FE" w:rsidP="000A5953">
      <w:pPr>
        <w:pStyle w:val="ListParagraph"/>
        <w:numPr>
          <w:ilvl w:val="0"/>
          <w:numId w:val="1"/>
        </w:numPr>
      </w:pPr>
      <w:r>
        <w:rPr>
          <w:rFonts w:hint="cs"/>
          <w:rtl/>
        </w:rPr>
        <w:t xml:space="preserve">آره گفت با یک ضربه زده نقش زمینت کرده. </w:t>
      </w:r>
    </w:p>
    <w:p w14:paraId="6A887439" w14:textId="4BB23201" w:rsidR="004E01FE" w:rsidRDefault="004E01FE" w:rsidP="000A5953">
      <w:pPr>
        <w:pStyle w:val="ListParagraph"/>
        <w:numPr>
          <w:ilvl w:val="0"/>
          <w:numId w:val="1"/>
        </w:numPr>
      </w:pPr>
      <w:r>
        <w:rPr>
          <w:rFonts w:hint="cs"/>
          <w:rtl/>
        </w:rPr>
        <w:t xml:space="preserve">آره زد. بد زد. کاش نمیزد. کاش امروز بود. </w:t>
      </w:r>
    </w:p>
    <w:p w14:paraId="2BE2790F" w14:textId="294EEAE3" w:rsidR="004E01FE" w:rsidRDefault="004E01FE" w:rsidP="000A5953">
      <w:pPr>
        <w:pStyle w:val="ListParagraph"/>
        <w:numPr>
          <w:ilvl w:val="0"/>
          <w:numId w:val="1"/>
        </w:numPr>
      </w:pPr>
      <w:r>
        <w:rPr>
          <w:rFonts w:hint="cs"/>
          <w:rtl/>
        </w:rPr>
        <w:t xml:space="preserve">میگفتی بیاد. من که یک ماهه دارم میگم گوش نمیدی. </w:t>
      </w:r>
    </w:p>
    <w:p w14:paraId="37D9415D" w14:textId="472CFCEC" w:rsidR="004E01FE" w:rsidRDefault="004E01FE" w:rsidP="000A5953">
      <w:pPr>
        <w:pStyle w:val="ListParagraph"/>
        <w:numPr>
          <w:ilvl w:val="0"/>
          <w:numId w:val="1"/>
        </w:numPr>
      </w:pPr>
      <w:r>
        <w:rPr>
          <w:rFonts w:hint="cs"/>
          <w:rtl/>
        </w:rPr>
        <w:t>نمیدم!</w:t>
      </w:r>
    </w:p>
    <w:p w14:paraId="3D96ADF3" w14:textId="694719C1" w:rsidR="004E01FE" w:rsidRDefault="004E01FE" w:rsidP="000A5953">
      <w:pPr>
        <w:rPr>
          <w:rtl/>
        </w:rPr>
      </w:pPr>
      <w:r>
        <w:rPr>
          <w:rFonts w:hint="cs"/>
          <w:rtl/>
        </w:rPr>
        <w:t xml:space="preserve">میخندند. </w:t>
      </w:r>
    </w:p>
    <w:p w14:paraId="4BA27F53" w14:textId="57E40B24" w:rsidR="00AB3C75" w:rsidRDefault="00AB3C75" w:rsidP="000A5953">
      <w:pPr>
        <w:rPr>
          <w:rtl/>
        </w:rPr>
      </w:pPr>
      <w:r>
        <w:rPr>
          <w:rFonts w:hint="cs"/>
          <w:rtl/>
        </w:rPr>
        <w:lastRenderedPageBreak/>
        <w:t xml:space="preserve">مری چند ماه بعد همراه خانم لین به </w:t>
      </w:r>
      <w:r w:rsidR="00AB7652">
        <w:rPr>
          <w:rFonts w:hint="cs"/>
          <w:rtl/>
        </w:rPr>
        <w:t>آن کشور</w:t>
      </w:r>
      <w:r>
        <w:rPr>
          <w:rFonts w:hint="cs"/>
          <w:rtl/>
        </w:rPr>
        <w:t xml:space="preserve"> سفر کرد. خانم لین اصرار کرد که جلسه ایی با جیک داشته باشند. مری با اکراه قبول کرد. </w:t>
      </w:r>
    </w:p>
    <w:p w14:paraId="2BA29556" w14:textId="1E78BD16" w:rsidR="00AB3C75" w:rsidRDefault="00AB3C75" w:rsidP="000A5953">
      <w:pPr>
        <w:rPr>
          <w:rtl/>
        </w:rPr>
      </w:pPr>
      <w:r>
        <w:rPr>
          <w:rFonts w:hint="cs"/>
          <w:rtl/>
        </w:rPr>
        <w:t xml:space="preserve">در هتل: </w:t>
      </w:r>
    </w:p>
    <w:p w14:paraId="18FAA985" w14:textId="354C0518" w:rsidR="00AB3C75" w:rsidRDefault="00AB3C75" w:rsidP="000A5953">
      <w:pPr>
        <w:rPr>
          <w:rtl/>
        </w:rPr>
      </w:pPr>
      <w:r>
        <w:rPr>
          <w:rFonts w:hint="cs"/>
          <w:rtl/>
        </w:rPr>
        <w:t xml:space="preserve">جیک درب میزند و وارد میشود. </w:t>
      </w:r>
    </w:p>
    <w:p w14:paraId="406C2FDA" w14:textId="60E5C0FB" w:rsidR="00AB3C75" w:rsidRDefault="00AB3C75" w:rsidP="000A5953">
      <w:pPr>
        <w:rPr>
          <w:rtl/>
        </w:rPr>
      </w:pPr>
      <w:r>
        <w:rPr>
          <w:rFonts w:hint="cs"/>
          <w:rtl/>
        </w:rPr>
        <w:t xml:space="preserve">خانم لین: جیک را بغل </w:t>
      </w:r>
      <w:r w:rsidR="006148C5">
        <w:rPr>
          <w:rFonts w:hint="cs"/>
          <w:rtl/>
        </w:rPr>
        <w:t>می‌کند</w:t>
      </w:r>
      <w:r>
        <w:rPr>
          <w:rFonts w:hint="cs"/>
          <w:rtl/>
        </w:rPr>
        <w:t xml:space="preserve">. </w:t>
      </w:r>
    </w:p>
    <w:p w14:paraId="332961C8" w14:textId="71C85DF4" w:rsidR="00AB3C75" w:rsidRDefault="00AB3C75" w:rsidP="000A5953">
      <w:pPr>
        <w:rPr>
          <w:rtl/>
        </w:rPr>
      </w:pPr>
      <w:r>
        <w:rPr>
          <w:rFonts w:hint="cs"/>
          <w:rtl/>
        </w:rPr>
        <w:t xml:space="preserve">جیک هم او را بغل </w:t>
      </w:r>
      <w:r w:rsidR="006148C5">
        <w:rPr>
          <w:rFonts w:hint="cs"/>
          <w:rtl/>
        </w:rPr>
        <w:t>می‌کند</w:t>
      </w:r>
      <w:r>
        <w:rPr>
          <w:rFonts w:hint="cs"/>
          <w:rtl/>
        </w:rPr>
        <w:t xml:space="preserve"> و هر دو بسختی جلوی گریه خود را میگیرند. </w:t>
      </w:r>
    </w:p>
    <w:p w14:paraId="3BB8AC16" w14:textId="7DD621CC" w:rsidR="00AB3C75" w:rsidRDefault="00AB3C75" w:rsidP="000A5953">
      <w:pPr>
        <w:rPr>
          <w:rtl/>
        </w:rPr>
      </w:pPr>
      <w:r>
        <w:rPr>
          <w:rFonts w:hint="cs"/>
          <w:rtl/>
        </w:rPr>
        <w:t xml:space="preserve">جیک با مری دست میدهد و سلام سردی </w:t>
      </w:r>
      <w:r w:rsidR="006148C5">
        <w:rPr>
          <w:rFonts w:hint="cs"/>
          <w:rtl/>
        </w:rPr>
        <w:t>می‌کند</w:t>
      </w:r>
      <w:r>
        <w:rPr>
          <w:rFonts w:hint="cs"/>
          <w:rtl/>
        </w:rPr>
        <w:t xml:space="preserve">. مری فقط دست جیک را تکان سردی میدهد و حتی جواب او را هم نمیدهد. </w:t>
      </w:r>
    </w:p>
    <w:p w14:paraId="795358A1" w14:textId="09F70531" w:rsidR="00AB3C75" w:rsidRDefault="00AB3C75" w:rsidP="000A5953">
      <w:pPr>
        <w:rPr>
          <w:rtl/>
        </w:rPr>
      </w:pPr>
      <w:r>
        <w:rPr>
          <w:rFonts w:hint="cs"/>
          <w:rtl/>
        </w:rPr>
        <w:t xml:space="preserve">خانم لین. کار و بار چطوره اینجا. </w:t>
      </w:r>
    </w:p>
    <w:p w14:paraId="648EDA40" w14:textId="2C336B9D" w:rsidR="00AB3C75" w:rsidRDefault="00AB3C75" w:rsidP="000A5953">
      <w:pPr>
        <w:rPr>
          <w:rtl/>
        </w:rPr>
      </w:pPr>
      <w:r>
        <w:rPr>
          <w:rFonts w:hint="cs"/>
          <w:rtl/>
        </w:rPr>
        <w:t xml:space="preserve">جیک: عالی! شرکت رو با کمک سفیر تجهیز کردم. هنوز یک سنت از پس اندازم رو خرج نکرده ام و همه چیز روبراه شده. </w:t>
      </w:r>
    </w:p>
    <w:p w14:paraId="4BB42D84" w14:textId="5018A504" w:rsidR="00AB3C75" w:rsidRDefault="00AB3C75" w:rsidP="000A5953">
      <w:pPr>
        <w:rPr>
          <w:rtl/>
        </w:rPr>
      </w:pPr>
      <w:r>
        <w:rPr>
          <w:rFonts w:hint="cs"/>
          <w:rtl/>
        </w:rPr>
        <w:t xml:space="preserve">خانم لین: ببین جیک ما </w:t>
      </w:r>
      <w:r w:rsidR="002625BA">
        <w:rPr>
          <w:rFonts w:hint="cs"/>
          <w:rtl/>
        </w:rPr>
        <w:t xml:space="preserve">اومدیم اینجا که از تو یک کاری رو بخواهیم. </w:t>
      </w:r>
    </w:p>
    <w:p w14:paraId="5C7F6DBB" w14:textId="63275091" w:rsidR="002625BA" w:rsidRDefault="002625BA" w:rsidP="000A5953">
      <w:pPr>
        <w:rPr>
          <w:rtl/>
        </w:rPr>
      </w:pPr>
      <w:r>
        <w:rPr>
          <w:rFonts w:hint="cs"/>
          <w:rtl/>
        </w:rPr>
        <w:t>جیک: چی!</w:t>
      </w:r>
    </w:p>
    <w:p w14:paraId="764AB047" w14:textId="17AD046C" w:rsidR="002625BA" w:rsidRDefault="002625BA" w:rsidP="000A5953">
      <w:pPr>
        <w:rPr>
          <w:rtl/>
        </w:rPr>
      </w:pPr>
      <w:r>
        <w:rPr>
          <w:rFonts w:hint="cs"/>
          <w:rtl/>
        </w:rPr>
        <w:t xml:space="preserve">خانم لین: میخواهیم یک موسسه خیریه اینجا برای این شهر برای این کشور ایجاد کنی. من و مری هم عضو اصلی هستیم. سه سهم. </w:t>
      </w:r>
    </w:p>
    <w:p w14:paraId="638F4EEA" w14:textId="6586E50B" w:rsidR="002625BA" w:rsidRDefault="002625BA" w:rsidP="000A5953">
      <w:pPr>
        <w:rPr>
          <w:rtl/>
        </w:rPr>
      </w:pPr>
      <w:r>
        <w:rPr>
          <w:rFonts w:hint="cs"/>
          <w:rtl/>
        </w:rPr>
        <w:t xml:space="preserve">جیک: از سودش. </w:t>
      </w:r>
    </w:p>
    <w:p w14:paraId="030DD5DB" w14:textId="3054462E" w:rsidR="002625BA" w:rsidRDefault="002625BA" w:rsidP="000A5953">
      <w:pPr>
        <w:rPr>
          <w:rtl/>
        </w:rPr>
      </w:pPr>
      <w:r>
        <w:rPr>
          <w:rFonts w:hint="cs"/>
          <w:rtl/>
        </w:rPr>
        <w:t xml:space="preserve">خانم لین: مگر موسسه خیریه سودهم داره من بیخبرم. از </w:t>
      </w:r>
      <w:r w:rsidR="00914EF1">
        <w:rPr>
          <w:rFonts w:hint="cs"/>
          <w:rtl/>
        </w:rPr>
        <w:t>هزینه‌ها</w:t>
      </w:r>
      <w:r>
        <w:rPr>
          <w:rFonts w:hint="cs"/>
          <w:rtl/>
        </w:rPr>
        <w:t xml:space="preserve">ش. </w:t>
      </w:r>
    </w:p>
    <w:p w14:paraId="794E6F63" w14:textId="591ECF6F" w:rsidR="002625BA" w:rsidRDefault="002625BA" w:rsidP="000A5953">
      <w:pPr>
        <w:rPr>
          <w:rtl/>
        </w:rPr>
      </w:pPr>
      <w:r>
        <w:rPr>
          <w:rFonts w:hint="cs"/>
          <w:rtl/>
        </w:rPr>
        <w:t>جیک: سود نداره</w:t>
      </w:r>
      <w:r w:rsidR="00402FB2">
        <w:rPr>
          <w:rFonts w:hint="cs"/>
          <w:rtl/>
        </w:rPr>
        <w:t>؟</w:t>
      </w:r>
      <w:r>
        <w:rPr>
          <w:rFonts w:hint="cs"/>
          <w:rtl/>
        </w:rPr>
        <w:t xml:space="preserve"> من و مری به اندازه سه تا کارخونه پول درآوردیم. </w:t>
      </w:r>
    </w:p>
    <w:p w14:paraId="6F6C5455" w14:textId="63E7D5CA" w:rsidR="002625BA" w:rsidRDefault="002625BA" w:rsidP="000A5953">
      <w:pPr>
        <w:rPr>
          <w:rtl/>
        </w:rPr>
      </w:pPr>
      <w:r>
        <w:rPr>
          <w:rFonts w:hint="cs"/>
          <w:rtl/>
        </w:rPr>
        <w:lastRenderedPageBreak/>
        <w:t xml:space="preserve">خانم لین: ما هم فقط به اندازه یک کارگر معمولی از پولی که درآوردین رو برداشتیم. بقیه اش تو حساب خودتون هست. </w:t>
      </w:r>
    </w:p>
    <w:p w14:paraId="16238AF5" w14:textId="7AA9E6A1" w:rsidR="002625BA" w:rsidRDefault="002625BA" w:rsidP="000A5953">
      <w:pPr>
        <w:rPr>
          <w:rtl/>
        </w:rPr>
      </w:pPr>
      <w:r>
        <w:rPr>
          <w:rFonts w:hint="cs"/>
          <w:rtl/>
        </w:rPr>
        <w:t xml:space="preserve">جیک: اوکی. چه کار باید بکنیم. </w:t>
      </w:r>
    </w:p>
    <w:p w14:paraId="6301A865" w14:textId="502989C0" w:rsidR="002625BA" w:rsidRDefault="002625BA" w:rsidP="000A5953">
      <w:pPr>
        <w:rPr>
          <w:rtl/>
        </w:rPr>
      </w:pPr>
      <w:r>
        <w:rPr>
          <w:rFonts w:hint="cs"/>
          <w:rtl/>
        </w:rPr>
        <w:t xml:space="preserve">مری: موسسه به اسم هر سه ما ثبت میشه. </w:t>
      </w:r>
    </w:p>
    <w:p w14:paraId="64967DD7" w14:textId="0DA53F2C" w:rsidR="002625BA" w:rsidRDefault="002625BA" w:rsidP="000A5953">
      <w:pPr>
        <w:rPr>
          <w:rtl/>
        </w:rPr>
      </w:pPr>
      <w:r>
        <w:rPr>
          <w:rFonts w:hint="cs"/>
          <w:rtl/>
        </w:rPr>
        <w:t xml:space="preserve">جیک: من و مونیکا باهم هستیم. چهار نفریم. </w:t>
      </w:r>
    </w:p>
    <w:p w14:paraId="0E70AFBD" w14:textId="63242F5C" w:rsidR="002625BA" w:rsidRDefault="002625BA" w:rsidP="000A5953">
      <w:pPr>
        <w:rPr>
          <w:rtl/>
        </w:rPr>
      </w:pPr>
      <w:r>
        <w:rPr>
          <w:rFonts w:hint="cs"/>
          <w:rtl/>
        </w:rPr>
        <w:t xml:space="preserve">مری: تو و مونیکا و من و خانم لین. تازه ممکنه سفیر هم به ما اضافه بشه. اسم موسسه شیاطین روی زمینه. </w:t>
      </w:r>
    </w:p>
    <w:p w14:paraId="7E39D3A1" w14:textId="5CD14D30" w:rsidR="002625BA" w:rsidRDefault="002625BA" w:rsidP="000A5953">
      <w:pPr>
        <w:rPr>
          <w:rtl/>
        </w:rPr>
      </w:pPr>
      <w:r>
        <w:rPr>
          <w:rFonts w:hint="cs"/>
          <w:rtl/>
        </w:rPr>
        <w:t>جیک: اسم رو کی انتخاب کرده</w:t>
      </w:r>
      <w:r w:rsidR="00BF37F1">
        <w:rPr>
          <w:rFonts w:hint="cs"/>
          <w:rtl/>
        </w:rPr>
        <w:t>؟</w:t>
      </w:r>
    </w:p>
    <w:p w14:paraId="6612DA37" w14:textId="3C6A6F12" w:rsidR="002625BA" w:rsidRDefault="002625BA" w:rsidP="000A5953">
      <w:pPr>
        <w:rPr>
          <w:rtl/>
        </w:rPr>
      </w:pPr>
      <w:r>
        <w:rPr>
          <w:rFonts w:hint="cs"/>
          <w:rtl/>
        </w:rPr>
        <w:t xml:space="preserve">مری: نظر مونیکا بود. من هم موافقت کردم. </w:t>
      </w:r>
    </w:p>
    <w:p w14:paraId="5A33D63C" w14:textId="39821E52" w:rsidR="002625BA" w:rsidRDefault="002625BA" w:rsidP="000A5953">
      <w:pPr>
        <w:rPr>
          <w:rtl/>
        </w:rPr>
      </w:pPr>
      <w:r>
        <w:rPr>
          <w:rFonts w:hint="cs"/>
          <w:rtl/>
        </w:rPr>
        <w:t>جیک: حدس میزدم زیر سر مونیکا باشه. اون گفت بیاید</w:t>
      </w:r>
      <w:r w:rsidR="00402FB2">
        <w:rPr>
          <w:rFonts w:hint="cs"/>
          <w:rtl/>
        </w:rPr>
        <w:t xml:space="preserve"> </w:t>
      </w:r>
      <w:r>
        <w:rPr>
          <w:rFonts w:hint="cs"/>
          <w:rtl/>
        </w:rPr>
        <w:t>ایجا نه</w:t>
      </w:r>
      <w:r w:rsidR="00BF37F1">
        <w:rPr>
          <w:rFonts w:hint="cs"/>
          <w:rtl/>
        </w:rPr>
        <w:t>؟</w:t>
      </w:r>
      <w:r>
        <w:rPr>
          <w:rFonts w:hint="cs"/>
          <w:rtl/>
        </w:rPr>
        <w:t xml:space="preserve"> </w:t>
      </w:r>
    </w:p>
    <w:p w14:paraId="544082D5" w14:textId="6FA8EF0B" w:rsidR="002625BA" w:rsidRDefault="002625BA" w:rsidP="000A5953">
      <w:pPr>
        <w:rPr>
          <w:rtl/>
        </w:rPr>
      </w:pPr>
      <w:r>
        <w:rPr>
          <w:rFonts w:hint="cs"/>
          <w:rtl/>
        </w:rPr>
        <w:t xml:space="preserve">مری: اره اون گفت. مشکلیه. </w:t>
      </w:r>
    </w:p>
    <w:p w14:paraId="3EE75E99" w14:textId="7753D3F1" w:rsidR="002625BA" w:rsidRDefault="002625BA" w:rsidP="000A5953">
      <w:pPr>
        <w:rPr>
          <w:rtl/>
        </w:rPr>
      </w:pPr>
      <w:r>
        <w:rPr>
          <w:rFonts w:hint="cs"/>
          <w:rtl/>
        </w:rPr>
        <w:t>جیک: نه</w:t>
      </w:r>
    </w:p>
    <w:p w14:paraId="29FCD325" w14:textId="2081ED11" w:rsidR="002625BA" w:rsidRDefault="002625BA" w:rsidP="000A5953">
      <w:pPr>
        <w:rPr>
          <w:rtl/>
        </w:rPr>
      </w:pPr>
      <w:r>
        <w:rPr>
          <w:rFonts w:hint="cs"/>
          <w:rtl/>
        </w:rPr>
        <w:t xml:space="preserve">مری: کارهای موسسه رو تو و مونیکا انجام میدین. من و خانم لین هم به شما کمک مالی میکنیم. شاید سفیر هم بخواد کمک کنه. </w:t>
      </w:r>
    </w:p>
    <w:p w14:paraId="337074FA" w14:textId="1A739A57" w:rsidR="002625BA" w:rsidRDefault="002625BA" w:rsidP="000A5953">
      <w:pPr>
        <w:rPr>
          <w:rtl/>
        </w:rPr>
      </w:pPr>
      <w:r>
        <w:rPr>
          <w:rFonts w:hint="cs"/>
          <w:rtl/>
        </w:rPr>
        <w:t xml:space="preserve">جیک: بهتر نیست شام همه بشینیم یکجا صحبت کنیم. </w:t>
      </w:r>
    </w:p>
    <w:p w14:paraId="5FF4CA21" w14:textId="70EE0639" w:rsidR="002625BA" w:rsidRDefault="002625BA" w:rsidP="000A5953">
      <w:pPr>
        <w:rPr>
          <w:rtl/>
        </w:rPr>
      </w:pPr>
      <w:r>
        <w:rPr>
          <w:rFonts w:hint="cs"/>
          <w:rtl/>
        </w:rPr>
        <w:t xml:space="preserve">مری: گوشی اش را برمیدارد و به سفیر زنگ میزند و قرار شام را با او فیکس </w:t>
      </w:r>
      <w:r w:rsidR="006148C5">
        <w:rPr>
          <w:rFonts w:hint="cs"/>
          <w:rtl/>
        </w:rPr>
        <w:t>می‌کند</w:t>
      </w:r>
      <w:r>
        <w:rPr>
          <w:rFonts w:hint="cs"/>
          <w:rtl/>
        </w:rPr>
        <w:t xml:space="preserve">. </w:t>
      </w:r>
    </w:p>
    <w:p w14:paraId="2B29E0AE" w14:textId="4FD20355" w:rsidR="002625BA" w:rsidRDefault="002625BA" w:rsidP="000A5953">
      <w:pPr>
        <w:rPr>
          <w:rtl/>
        </w:rPr>
      </w:pPr>
      <w:r>
        <w:rPr>
          <w:rFonts w:hint="cs"/>
          <w:rtl/>
        </w:rPr>
        <w:t>جیک اوکی، من و مونیکا</w:t>
      </w:r>
      <w:r w:rsidR="005055D5">
        <w:rPr>
          <w:rFonts w:hint="cs"/>
          <w:rtl/>
        </w:rPr>
        <w:t xml:space="preserve"> هم سر ساعت همون رستوران خواهیم بود. میخواهید بیام دنبال شما. </w:t>
      </w:r>
    </w:p>
    <w:p w14:paraId="2FAC47F5" w14:textId="14B4E425" w:rsidR="005055D5" w:rsidRDefault="005055D5" w:rsidP="000A5953">
      <w:pPr>
        <w:rPr>
          <w:rtl/>
        </w:rPr>
      </w:pPr>
      <w:r>
        <w:rPr>
          <w:rFonts w:hint="cs"/>
          <w:rtl/>
        </w:rPr>
        <w:t xml:space="preserve">مری: ماشین سفیر دنبالمون میاد. تو و مونیکا رو تو رستوران میبنیم. </w:t>
      </w:r>
    </w:p>
    <w:p w14:paraId="7AA12E00" w14:textId="20F79975" w:rsidR="005055D5" w:rsidRDefault="005055D5" w:rsidP="000A5953">
      <w:pPr>
        <w:rPr>
          <w:rtl/>
        </w:rPr>
      </w:pPr>
      <w:r>
        <w:rPr>
          <w:rFonts w:hint="cs"/>
          <w:rtl/>
        </w:rPr>
        <w:lastRenderedPageBreak/>
        <w:t xml:space="preserve">شب در رستوران جیک و مونیکا زودتر رسیده اند و سر میز رزرو شده نشسته اند. مری و خانم لین و سفیر از راه میرسند. همه باهم دست </w:t>
      </w:r>
      <w:r w:rsidR="006148C5">
        <w:rPr>
          <w:rFonts w:hint="cs"/>
          <w:rtl/>
        </w:rPr>
        <w:t>می‌دهند</w:t>
      </w:r>
      <w:r>
        <w:rPr>
          <w:rFonts w:hint="cs"/>
          <w:rtl/>
        </w:rPr>
        <w:t xml:space="preserve"> و احوال پرسی </w:t>
      </w:r>
      <w:r w:rsidR="0034475E">
        <w:rPr>
          <w:rFonts w:hint="cs"/>
          <w:rtl/>
        </w:rPr>
        <w:t>می‌کنند</w:t>
      </w:r>
      <w:r>
        <w:rPr>
          <w:rFonts w:hint="cs"/>
          <w:rtl/>
        </w:rPr>
        <w:t xml:space="preserve">. مری و مونیکا همدیگر را بغل </w:t>
      </w:r>
      <w:r w:rsidR="0034475E">
        <w:rPr>
          <w:rFonts w:hint="cs"/>
          <w:rtl/>
        </w:rPr>
        <w:t>می‌کنند</w:t>
      </w:r>
      <w:r>
        <w:rPr>
          <w:rFonts w:hint="cs"/>
          <w:rtl/>
        </w:rPr>
        <w:t xml:space="preserve">. </w:t>
      </w:r>
    </w:p>
    <w:p w14:paraId="2FCF0510" w14:textId="53222824" w:rsidR="005055D5" w:rsidRDefault="005055D5" w:rsidP="000A5953">
      <w:pPr>
        <w:rPr>
          <w:rtl/>
        </w:rPr>
      </w:pPr>
      <w:r>
        <w:rPr>
          <w:rFonts w:hint="cs"/>
          <w:rtl/>
        </w:rPr>
        <w:t xml:space="preserve">جیک: شما دوتا از کی این همه صمیمی شدین من بی خبرم. </w:t>
      </w:r>
    </w:p>
    <w:p w14:paraId="606AC14C" w14:textId="50F971C3" w:rsidR="005055D5" w:rsidRDefault="005055D5" w:rsidP="000A5953">
      <w:pPr>
        <w:rPr>
          <w:rtl/>
        </w:rPr>
      </w:pPr>
      <w:r>
        <w:rPr>
          <w:rFonts w:hint="cs"/>
          <w:rtl/>
        </w:rPr>
        <w:t xml:space="preserve">مونیکا: تو کارهای زنونه دخالت نکن. خودش و مری میزنند زیر خنده. </w:t>
      </w:r>
    </w:p>
    <w:p w14:paraId="0C8E254D" w14:textId="14F0885C" w:rsidR="005055D5" w:rsidRDefault="005055D5" w:rsidP="000A5953">
      <w:pPr>
        <w:rPr>
          <w:rtl/>
        </w:rPr>
      </w:pPr>
      <w:r>
        <w:rPr>
          <w:rFonts w:hint="cs"/>
          <w:rtl/>
        </w:rPr>
        <w:t>مری لباس میهمانی پوشیده</w:t>
      </w:r>
      <w:r w:rsidR="00AB7652">
        <w:rPr>
          <w:rFonts w:hint="cs"/>
          <w:rtl/>
        </w:rPr>
        <w:t>،</w:t>
      </w:r>
      <w:r>
        <w:rPr>
          <w:rFonts w:hint="cs"/>
          <w:rtl/>
        </w:rPr>
        <w:t xml:space="preserve"> لباسی بشدت فاخر که کمرش را کاملاً برهنه رها کرده است</w:t>
      </w:r>
      <w:r w:rsidR="00AB7652">
        <w:rPr>
          <w:rFonts w:hint="cs"/>
          <w:rtl/>
        </w:rPr>
        <w:t xml:space="preserve"> ، یک </w:t>
      </w:r>
      <w:r>
        <w:rPr>
          <w:rFonts w:hint="cs"/>
          <w:rtl/>
        </w:rPr>
        <w:t xml:space="preserve">لباسی اعیانی. </w:t>
      </w:r>
    </w:p>
    <w:p w14:paraId="6F8BAE09" w14:textId="5F1C7A76" w:rsidR="005055D5" w:rsidRDefault="005055D5" w:rsidP="000A5953">
      <w:pPr>
        <w:rPr>
          <w:rtl/>
        </w:rPr>
      </w:pPr>
      <w:r>
        <w:rPr>
          <w:rFonts w:hint="cs"/>
          <w:rtl/>
        </w:rPr>
        <w:t xml:space="preserve">سفیر هم کت پوشیده. </w:t>
      </w:r>
    </w:p>
    <w:p w14:paraId="6292DD1A" w14:textId="77657A3F" w:rsidR="005055D5" w:rsidRDefault="005055D5" w:rsidP="000A5953">
      <w:pPr>
        <w:rPr>
          <w:rtl/>
        </w:rPr>
      </w:pPr>
      <w:r>
        <w:rPr>
          <w:rFonts w:hint="cs"/>
          <w:rtl/>
        </w:rPr>
        <w:t xml:space="preserve">جیک: خوب میشنویم. </w:t>
      </w:r>
    </w:p>
    <w:p w14:paraId="0B0FAA37" w14:textId="6FBFCD17" w:rsidR="005055D5" w:rsidRDefault="005055D5" w:rsidP="000A5953">
      <w:pPr>
        <w:rPr>
          <w:rtl/>
        </w:rPr>
      </w:pPr>
      <w:r>
        <w:rPr>
          <w:rFonts w:hint="cs"/>
          <w:rtl/>
        </w:rPr>
        <w:t xml:space="preserve">مری: دست سفیر را در دست میگیرد. ما پنج سهم خواهیم بود. </w:t>
      </w:r>
    </w:p>
    <w:p w14:paraId="2C2BF12E" w14:textId="443E04AE" w:rsidR="005055D5" w:rsidRDefault="005055D5" w:rsidP="000A5953">
      <w:pPr>
        <w:rPr>
          <w:rtl/>
        </w:rPr>
      </w:pPr>
      <w:r>
        <w:rPr>
          <w:rFonts w:hint="cs"/>
          <w:rtl/>
        </w:rPr>
        <w:t xml:space="preserve">جیک: </w:t>
      </w:r>
      <w:r w:rsidR="00914EF1">
        <w:rPr>
          <w:rFonts w:hint="cs"/>
          <w:rtl/>
        </w:rPr>
        <w:t>هزینه‌ها</w:t>
      </w:r>
      <w:r>
        <w:rPr>
          <w:rFonts w:hint="cs"/>
          <w:rtl/>
        </w:rPr>
        <w:t xml:space="preserve"> رو پنج قسمت میکنیم. حله. </w:t>
      </w:r>
    </w:p>
    <w:p w14:paraId="4F319545" w14:textId="075792B8" w:rsidR="005055D5" w:rsidRDefault="005055D5" w:rsidP="000A5953">
      <w:pPr>
        <w:rPr>
          <w:rtl/>
        </w:rPr>
      </w:pPr>
      <w:r>
        <w:rPr>
          <w:rFonts w:hint="cs"/>
          <w:rtl/>
        </w:rPr>
        <w:t>مری: تو هنوز به سفیر بدهکاری یا چی؟</w:t>
      </w:r>
    </w:p>
    <w:p w14:paraId="45A44455" w14:textId="6D93DF41" w:rsidR="005055D5" w:rsidRDefault="005055D5" w:rsidP="000A5953">
      <w:pPr>
        <w:rPr>
          <w:rtl/>
        </w:rPr>
      </w:pPr>
      <w:r>
        <w:rPr>
          <w:rFonts w:hint="cs"/>
          <w:rtl/>
        </w:rPr>
        <w:t xml:space="preserve">جیک: </w:t>
      </w:r>
      <w:r w:rsidR="00691630">
        <w:rPr>
          <w:rFonts w:hint="cs"/>
          <w:rtl/>
        </w:rPr>
        <w:t xml:space="preserve">نگاهی به مونیکا میاندازد. </w:t>
      </w:r>
    </w:p>
    <w:p w14:paraId="5CE8B43A" w14:textId="1761FA9A" w:rsidR="00691630" w:rsidRDefault="00691630" w:rsidP="000A5953">
      <w:pPr>
        <w:rPr>
          <w:rtl/>
        </w:rPr>
      </w:pPr>
      <w:r>
        <w:rPr>
          <w:rFonts w:hint="cs"/>
          <w:rtl/>
        </w:rPr>
        <w:t xml:space="preserve">مونیکا: ما به سفیر حدود 8 </w:t>
      </w:r>
      <w:r w:rsidR="00AB7652">
        <w:rPr>
          <w:rFonts w:hint="cs"/>
          <w:rtl/>
        </w:rPr>
        <w:t xml:space="preserve">تا </w:t>
      </w:r>
      <w:r>
        <w:rPr>
          <w:rFonts w:hint="cs"/>
          <w:rtl/>
        </w:rPr>
        <w:t xml:space="preserve">بدهی داریم که تا ماه دیگه تسویه میشه. </w:t>
      </w:r>
    </w:p>
    <w:p w14:paraId="37BC9B84" w14:textId="3DABF609" w:rsidR="00691630" w:rsidRDefault="00691630" w:rsidP="000A5953">
      <w:pPr>
        <w:rPr>
          <w:rtl/>
        </w:rPr>
      </w:pPr>
      <w:r>
        <w:rPr>
          <w:rFonts w:hint="cs"/>
          <w:rtl/>
        </w:rPr>
        <w:t xml:space="preserve">سفیر: عجله ایی نیست. ما شریکیم تو کارخونه. </w:t>
      </w:r>
    </w:p>
    <w:p w14:paraId="090A7B29" w14:textId="4527B256" w:rsidR="00691630" w:rsidRDefault="00691630" w:rsidP="000A5953">
      <w:pPr>
        <w:rPr>
          <w:rtl/>
        </w:rPr>
      </w:pPr>
      <w:r>
        <w:rPr>
          <w:rFonts w:hint="cs"/>
          <w:rtl/>
        </w:rPr>
        <w:t xml:space="preserve">جیک: نگران نباشید فروش کارخونه خوبه میتونیم بدهیمون به شما رو بدیم. </w:t>
      </w:r>
    </w:p>
    <w:p w14:paraId="1EF17578" w14:textId="2FBE4982" w:rsidR="00691630" w:rsidRDefault="00691630" w:rsidP="000A5953">
      <w:pPr>
        <w:rPr>
          <w:rtl/>
        </w:rPr>
      </w:pPr>
      <w:r>
        <w:rPr>
          <w:rFonts w:hint="cs"/>
          <w:rtl/>
        </w:rPr>
        <w:t xml:space="preserve">مری: خوب شما تا بدهیتون رو بدید نمیخواد سهم بدید. ما سه تا سهم شما رو هم میدیم. بعدش همه سهم مساوی خواهیم داشت. </w:t>
      </w:r>
    </w:p>
    <w:p w14:paraId="3216CCCE" w14:textId="60C9FBEE" w:rsidR="00691630" w:rsidRDefault="00691630" w:rsidP="000A5953">
      <w:pPr>
        <w:rPr>
          <w:rtl/>
        </w:rPr>
      </w:pPr>
      <w:r>
        <w:rPr>
          <w:rFonts w:hint="cs"/>
          <w:rtl/>
        </w:rPr>
        <w:lastRenderedPageBreak/>
        <w:t xml:space="preserve">جیک: تا کارهای قانونی انجام بشه یک ماه بیشتر طول میکشه من فکر نمیکنم. لازم باشه شما خودتون رو سوا کنید. </w:t>
      </w:r>
    </w:p>
    <w:p w14:paraId="3FD2BA45" w14:textId="749963E1" w:rsidR="00691630" w:rsidRDefault="00691630" w:rsidP="000A5953">
      <w:pPr>
        <w:rPr>
          <w:rtl/>
        </w:rPr>
      </w:pPr>
      <w:r>
        <w:rPr>
          <w:rFonts w:hint="cs"/>
          <w:rtl/>
        </w:rPr>
        <w:t xml:space="preserve">مری: همه کارها حل شده فقط موافقت تو مونده. </w:t>
      </w:r>
    </w:p>
    <w:p w14:paraId="3B99AB7F" w14:textId="193D0FB4" w:rsidR="00691630" w:rsidRDefault="00691630" w:rsidP="000A5953">
      <w:pPr>
        <w:rPr>
          <w:rtl/>
        </w:rPr>
      </w:pPr>
      <w:r>
        <w:rPr>
          <w:rFonts w:hint="cs"/>
          <w:rtl/>
        </w:rPr>
        <w:t>جیک: منظور؟</w:t>
      </w:r>
    </w:p>
    <w:p w14:paraId="569025A3" w14:textId="6F7383DA" w:rsidR="00691630" w:rsidRDefault="00691630" w:rsidP="000A5953">
      <w:pPr>
        <w:rPr>
          <w:rtl/>
        </w:rPr>
      </w:pPr>
      <w:r>
        <w:rPr>
          <w:rFonts w:hint="cs"/>
          <w:rtl/>
        </w:rPr>
        <w:t xml:space="preserve">مری: تو راه موسسه ثبت شد. ملکش خریداری شد. تجهزاتش خریداری شد و تا آخر این هفته چیده میشه. </w:t>
      </w:r>
    </w:p>
    <w:p w14:paraId="3D96471E" w14:textId="2DF2F9F6" w:rsidR="00691630" w:rsidRDefault="00691630" w:rsidP="000A5953">
      <w:pPr>
        <w:rPr>
          <w:rtl/>
        </w:rPr>
      </w:pPr>
      <w:r>
        <w:rPr>
          <w:rFonts w:hint="cs"/>
          <w:rtl/>
        </w:rPr>
        <w:t xml:space="preserve">جیک: داری تک روی میکنی. </w:t>
      </w:r>
    </w:p>
    <w:p w14:paraId="5D6C186C" w14:textId="2C2634FC" w:rsidR="00691630" w:rsidRDefault="00691630" w:rsidP="000A5953">
      <w:pPr>
        <w:rPr>
          <w:rtl/>
        </w:rPr>
      </w:pPr>
      <w:r>
        <w:rPr>
          <w:rFonts w:hint="cs"/>
          <w:rtl/>
        </w:rPr>
        <w:t>مری: اگر خانم لین اصرار ن</w:t>
      </w:r>
      <w:r w:rsidR="00914EF1">
        <w:rPr>
          <w:rFonts w:hint="cs"/>
          <w:rtl/>
        </w:rPr>
        <w:t>می‌کرد</w:t>
      </w:r>
      <w:r>
        <w:rPr>
          <w:rFonts w:hint="cs"/>
          <w:rtl/>
        </w:rPr>
        <w:t>. اصلاً تو بازی نبودی. پس بهتره شکایت نکنی.</w:t>
      </w:r>
    </w:p>
    <w:p w14:paraId="742442EF" w14:textId="16290260" w:rsidR="00691630" w:rsidRDefault="00691630" w:rsidP="000A5953">
      <w:pPr>
        <w:rPr>
          <w:rtl/>
        </w:rPr>
      </w:pPr>
      <w:r>
        <w:rPr>
          <w:rFonts w:hint="cs"/>
          <w:rtl/>
        </w:rPr>
        <w:t xml:space="preserve">جیک: من از همه این </w:t>
      </w:r>
      <w:r w:rsidR="00914EF1">
        <w:rPr>
          <w:rFonts w:hint="cs"/>
          <w:rtl/>
        </w:rPr>
        <w:t>هزینه‌ها</w:t>
      </w:r>
      <w:r>
        <w:rPr>
          <w:rFonts w:hint="cs"/>
          <w:rtl/>
        </w:rPr>
        <w:t xml:space="preserve"> سهمم رو میپردازم. بدهی شما هم تا سر ماه صاف میشه. </w:t>
      </w:r>
    </w:p>
    <w:p w14:paraId="1AA6BC23" w14:textId="056B64FA" w:rsidR="00691630" w:rsidRDefault="00691630" w:rsidP="000A5953">
      <w:pPr>
        <w:rPr>
          <w:rtl/>
        </w:rPr>
      </w:pPr>
      <w:r>
        <w:rPr>
          <w:rFonts w:hint="cs"/>
          <w:rtl/>
        </w:rPr>
        <w:t xml:space="preserve">سفیر: بدهی به من دیگه چیه. بیخیال شو جیک حالا چند ماه دیرتر بده. </w:t>
      </w:r>
    </w:p>
    <w:p w14:paraId="3CCE3025" w14:textId="73431AE3" w:rsidR="00F662BA" w:rsidRDefault="00691630" w:rsidP="000A5953">
      <w:pPr>
        <w:rPr>
          <w:rtl/>
        </w:rPr>
      </w:pPr>
      <w:r>
        <w:rPr>
          <w:rFonts w:hint="cs"/>
          <w:rtl/>
        </w:rPr>
        <w:t xml:space="preserve">مری: </w:t>
      </w:r>
      <w:r w:rsidR="00F662BA">
        <w:rPr>
          <w:rFonts w:hint="cs"/>
          <w:rtl/>
        </w:rPr>
        <w:t xml:space="preserve">آخه جیک صدقه نمیگیره و با لحن مسخره ایی به جیک میخندد. </w:t>
      </w:r>
    </w:p>
    <w:p w14:paraId="706B5EC3" w14:textId="33A78010" w:rsidR="00F662BA" w:rsidRDefault="00F662BA" w:rsidP="000A5953">
      <w:pPr>
        <w:rPr>
          <w:rtl/>
        </w:rPr>
      </w:pPr>
      <w:r>
        <w:rPr>
          <w:rFonts w:hint="cs"/>
          <w:rtl/>
        </w:rPr>
        <w:t xml:space="preserve">جیک: آره من گدا نیستم که صدقه بگیرم. </w:t>
      </w:r>
    </w:p>
    <w:p w14:paraId="3BE8A760" w14:textId="47243859" w:rsidR="00F662BA" w:rsidRDefault="00F662BA" w:rsidP="000A5953">
      <w:pPr>
        <w:rPr>
          <w:rtl/>
        </w:rPr>
      </w:pPr>
      <w:r>
        <w:rPr>
          <w:rFonts w:hint="cs"/>
          <w:rtl/>
        </w:rPr>
        <w:t xml:space="preserve">مری: اونوقت چجوری یک خونه و شرکت خریدی بدون </w:t>
      </w:r>
      <w:r w:rsidR="00914EF1">
        <w:rPr>
          <w:rFonts w:hint="cs"/>
          <w:rtl/>
        </w:rPr>
        <w:t>این‌که</w:t>
      </w:r>
      <w:r>
        <w:rPr>
          <w:rFonts w:hint="cs"/>
          <w:rtl/>
        </w:rPr>
        <w:t xml:space="preserve"> پس اندازت خرج بشه؟</w:t>
      </w:r>
    </w:p>
    <w:p w14:paraId="4896B23C" w14:textId="75DAD5CF" w:rsidR="00F662BA" w:rsidRDefault="00F662BA" w:rsidP="000A5953">
      <w:pPr>
        <w:rPr>
          <w:rtl/>
        </w:rPr>
      </w:pPr>
      <w:r>
        <w:rPr>
          <w:rFonts w:hint="cs"/>
          <w:rtl/>
        </w:rPr>
        <w:t xml:space="preserve">جیک: قرضی که بیشترش پرداخت شده و تا آخر ماه تسویه میشه. </w:t>
      </w:r>
    </w:p>
    <w:p w14:paraId="67494F9F" w14:textId="14769ACA" w:rsidR="00F662BA" w:rsidRDefault="00F662BA" w:rsidP="000A5953">
      <w:pPr>
        <w:rPr>
          <w:rtl/>
        </w:rPr>
      </w:pPr>
      <w:r>
        <w:rPr>
          <w:rFonts w:hint="cs"/>
          <w:rtl/>
        </w:rPr>
        <w:t>سفیر: شما دو نفر از بچگی باهم بزرگ شدید این دعواها برای چیه</w:t>
      </w:r>
      <w:r w:rsidR="00AB7652">
        <w:rPr>
          <w:rFonts w:hint="cs"/>
          <w:rtl/>
        </w:rPr>
        <w:t>؟</w:t>
      </w:r>
      <w:r>
        <w:rPr>
          <w:rFonts w:hint="cs"/>
          <w:rtl/>
        </w:rPr>
        <w:t xml:space="preserve"> من </w:t>
      </w:r>
      <w:r w:rsidR="00AB7652">
        <w:rPr>
          <w:rFonts w:hint="cs"/>
          <w:rtl/>
        </w:rPr>
        <w:t xml:space="preserve">که </w:t>
      </w:r>
      <w:r>
        <w:rPr>
          <w:rFonts w:hint="cs"/>
          <w:rtl/>
        </w:rPr>
        <w:t xml:space="preserve">نمیفهمم. </w:t>
      </w:r>
    </w:p>
    <w:p w14:paraId="157647B5" w14:textId="6014D614" w:rsidR="00F662BA" w:rsidRDefault="00F662BA" w:rsidP="000A5953">
      <w:pPr>
        <w:rPr>
          <w:rtl/>
        </w:rPr>
      </w:pPr>
      <w:r>
        <w:rPr>
          <w:rFonts w:hint="cs"/>
          <w:rtl/>
        </w:rPr>
        <w:t xml:space="preserve">مری: مهم نیست خودت رو ناراحت نکن. اصلا لیاقتش رو نداره. </w:t>
      </w:r>
    </w:p>
    <w:p w14:paraId="1A659DB3" w14:textId="1D8BCF80" w:rsidR="00F662BA" w:rsidRDefault="00F662BA" w:rsidP="000A5953">
      <w:pPr>
        <w:rPr>
          <w:rtl/>
        </w:rPr>
      </w:pPr>
      <w:r>
        <w:rPr>
          <w:rFonts w:hint="cs"/>
          <w:rtl/>
        </w:rPr>
        <w:t xml:space="preserve">جیک: رو به مونیکا ما بهتره بریم. </w:t>
      </w:r>
    </w:p>
    <w:p w14:paraId="73C7A375" w14:textId="760F4057" w:rsidR="00F662BA" w:rsidRDefault="00F662BA" w:rsidP="000A5953">
      <w:pPr>
        <w:rPr>
          <w:rtl/>
        </w:rPr>
      </w:pPr>
      <w:r>
        <w:rPr>
          <w:rFonts w:hint="cs"/>
          <w:rtl/>
        </w:rPr>
        <w:lastRenderedPageBreak/>
        <w:t xml:space="preserve">خانم لین: چشم غره ایی به جیک می اندازد و میگوید بشینید. یا همه باهم تو این کار هستیم یا کلاً بیخیالش بشید. بعد به مری نگاهی می اندازد. </w:t>
      </w:r>
    </w:p>
    <w:p w14:paraId="42243102" w14:textId="1C803964" w:rsidR="00F662BA" w:rsidRDefault="00F662BA" w:rsidP="000A5953">
      <w:pPr>
        <w:rPr>
          <w:rtl/>
        </w:rPr>
      </w:pPr>
      <w:r>
        <w:rPr>
          <w:rFonts w:hint="cs"/>
          <w:rtl/>
        </w:rPr>
        <w:t xml:space="preserve">مری: من منظوری نداشتم ببخشید تند رفتم خانم لین. </w:t>
      </w:r>
    </w:p>
    <w:p w14:paraId="7E26828C" w14:textId="4A909EAC" w:rsidR="00F662BA" w:rsidRDefault="00F662BA" w:rsidP="000A5953">
      <w:pPr>
        <w:rPr>
          <w:rtl/>
        </w:rPr>
      </w:pPr>
      <w:r>
        <w:rPr>
          <w:rFonts w:hint="cs"/>
          <w:rtl/>
        </w:rPr>
        <w:t xml:space="preserve">جیک: منم متاسفم خانم لین. </w:t>
      </w:r>
    </w:p>
    <w:p w14:paraId="29241277" w14:textId="184611C1" w:rsidR="00F662BA" w:rsidRDefault="00F662BA" w:rsidP="000A5953">
      <w:pPr>
        <w:rPr>
          <w:rtl/>
        </w:rPr>
      </w:pPr>
      <w:r>
        <w:rPr>
          <w:rFonts w:hint="cs"/>
          <w:rtl/>
        </w:rPr>
        <w:t xml:space="preserve">خانم لین: خوبه فردا تو موسسه میبینمتون سر ساعت 5 بعد از ظهر اونجا باشید. البته اگر برای شما مقدوره جناب سفیر. </w:t>
      </w:r>
    </w:p>
    <w:p w14:paraId="5323E0F8" w14:textId="0D2FCC63" w:rsidR="00F662BA" w:rsidRDefault="00F662BA" w:rsidP="000A5953">
      <w:pPr>
        <w:rPr>
          <w:rtl/>
        </w:rPr>
      </w:pPr>
      <w:r>
        <w:rPr>
          <w:rFonts w:hint="cs"/>
          <w:rtl/>
        </w:rPr>
        <w:t>سفیر: عالیه.</w:t>
      </w:r>
    </w:p>
    <w:p w14:paraId="7DC0AD74" w14:textId="1C876303" w:rsidR="00F662BA" w:rsidRDefault="00F662BA" w:rsidP="000A5953">
      <w:pPr>
        <w:rPr>
          <w:rtl/>
        </w:rPr>
      </w:pPr>
      <w:r>
        <w:rPr>
          <w:rFonts w:hint="cs"/>
          <w:rtl/>
        </w:rPr>
        <w:t xml:space="preserve">در خانه: مونیکا به جیک: چرا بهشون نگفتی عروسی کردیم. </w:t>
      </w:r>
    </w:p>
    <w:p w14:paraId="530B413F" w14:textId="444FADE3" w:rsidR="00F662BA" w:rsidRDefault="00F662BA" w:rsidP="000A5953">
      <w:pPr>
        <w:rPr>
          <w:rtl/>
        </w:rPr>
      </w:pPr>
      <w:r>
        <w:rPr>
          <w:rFonts w:hint="cs"/>
          <w:rtl/>
        </w:rPr>
        <w:t xml:space="preserve">جیک: نمیدونم. اونقدر عصبی بودم که یادم رفت. </w:t>
      </w:r>
    </w:p>
    <w:p w14:paraId="3FCEB9DA" w14:textId="62B55CB8" w:rsidR="00F662BA" w:rsidRDefault="00F662BA" w:rsidP="000A5953">
      <w:pPr>
        <w:rPr>
          <w:rtl/>
        </w:rPr>
      </w:pPr>
      <w:r>
        <w:rPr>
          <w:rFonts w:hint="cs"/>
          <w:rtl/>
        </w:rPr>
        <w:t>مونیکا: مری میدونه ولی خانم لین نه. من گفت</w:t>
      </w:r>
      <w:r w:rsidR="00AB7652">
        <w:rPr>
          <w:rFonts w:hint="cs"/>
          <w:rtl/>
        </w:rPr>
        <w:t>م</w:t>
      </w:r>
      <w:r>
        <w:rPr>
          <w:rFonts w:hint="cs"/>
          <w:rtl/>
        </w:rPr>
        <w:t xml:space="preserve"> بهش نگه</w:t>
      </w:r>
      <w:r w:rsidR="00AB7652">
        <w:rPr>
          <w:rFonts w:hint="cs"/>
          <w:rtl/>
        </w:rPr>
        <w:t>!</w:t>
      </w:r>
      <w:r>
        <w:rPr>
          <w:rFonts w:hint="cs"/>
          <w:rtl/>
        </w:rPr>
        <w:t xml:space="preserve"> گفتم شاید خودت بخواهی بهش بگی. </w:t>
      </w:r>
    </w:p>
    <w:p w14:paraId="666DB69D" w14:textId="47148363" w:rsidR="00F662BA" w:rsidRDefault="00F662BA" w:rsidP="000A5953">
      <w:pPr>
        <w:rPr>
          <w:rtl/>
        </w:rPr>
      </w:pPr>
      <w:r>
        <w:rPr>
          <w:rFonts w:hint="cs"/>
          <w:rtl/>
        </w:rPr>
        <w:t xml:space="preserve">جیک فردا بهش میگیم. </w:t>
      </w:r>
    </w:p>
    <w:p w14:paraId="79014920" w14:textId="314A1F50" w:rsidR="00F662BA" w:rsidRDefault="00F662BA" w:rsidP="000A5953">
      <w:pPr>
        <w:rPr>
          <w:rtl/>
        </w:rPr>
      </w:pPr>
      <w:r>
        <w:rPr>
          <w:rFonts w:hint="cs"/>
          <w:rtl/>
        </w:rPr>
        <w:t xml:space="preserve">مونیکا خوبه. بریم بخوابیم. </w:t>
      </w:r>
    </w:p>
    <w:p w14:paraId="03A01F00" w14:textId="1B158C10" w:rsidR="00F662BA" w:rsidRDefault="00F662BA" w:rsidP="000A5953">
      <w:pPr>
        <w:rPr>
          <w:rtl/>
        </w:rPr>
      </w:pPr>
      <w:r>
        <w:rPr>
          <w:rFonts w:hint="cs"/>
          <w:rtl/>
        </w:rPr>
        <w:t xml:space="preserve">جیک: من سرم داره میترکه یه قرص میخورم میام. </w:t>
      </w:r>
    </w:p>
    <w:p w14:paraId="24AB0912" w14:textId="0A430558" w:rsidR="00F662BA" w:rsidRDefault="00847CA8" w:rsidP="000A5953">
      <w:pPr>
        <w:rPr>
          <w:rtl/>
        </w:rPr>
      </w:pPr>
      <w:r>
        <w:rPr>
          <w:rFonts w:hint="cs"/>
          <w:rtl/>
        </w:rPr>
        <w:t xml:space="preserve">مونیکا: باشه. </w:t>
      </w:r>
    </w:p>
    <w:p w14:paraId="4830C886" w14:textId="556AC79D" w:rsidR="00847CA8" w:rsidRDefault="00847CA8" w:rsidP="000A5953">
      <w:pPr>
        <w:rPr>
          <w:rtl/>
        </w:rPr>
      </w:pPr>
      <w:r>
        <w:rPr>
          <w:rFonts w:hint="cs"/>
          <w:rtl/>
        </w:rPr>
        <w:t xml:space="preserve">فردا در دفتر موسسه. </w:t>
      </w:r>
    </w:p>
    <w:p w14:paraId="7C78A713" w14:textId="733AA802" w:rsidR="00847CA8" w:rsidRDefault="00847CA8" w:rsidP="000A5953">
      <w:pPr>
        <w:rPr>
          <w:rtl/>
        </w:rPr>
      </w:pPr>
      <w:r>
        <w:rPr>
          <w:rFonts w:hint="cs"/>
          <w:rtl/>
        </w:rPr>
        <w:t xml:space="preserve">جیک: خانم لین من دیروز یادم رفت بگم من و مونیکا عروسی کردیم. جشنی نگرفتیم قرار سال بعد جشن بگیریم. حتما دعوتتون میکنیم. </w:t>
      </w:r>
    </w:p>
    <w:p w14:paraId="2C4C4B57" w14:textId="663145C1" w:rsidR="00847CA8" w:rsidRDefault="00847CA8" w:rsidP="000A5953">
      <w:pPr>
        <w:rPr>
          <w:rtl/>
        </w:rPr>
      </w:pPr>
      <w:r>
        <w:rPr>
          <w:rFonts w:hint="cs"/>
          <w:rtl/>
        </w:rPr>
        <w:t xml:space="preserve">خانم لین: مونیکا رو بغل میکنه و به هر دو تبریک میگه. </w:t>
      </w:r>
    </w:p>
    <w:p w14:paraId="0B4DEC3C" w14:textId="20CF86BF" w:rsidR="00847CA8" w:rsidRDefault="00847CA8" w:rsidP="000A5953">
      <w:pPr>
        <w:rPr>
          <w:rtl/>
        </w:rPr>
      </w:pPr>
      <w:r>
        <w:rPr>
          <w:rFonts w:hint="cs"/>
          <w:rtl/>
        </w:rPr>
        <w:lastRenderedPageBreak/>
        <w:t>مری: از کیفش کادوی را به خانم لین میدهد. خانم لین با اخم: تو خبر داشتی؟</w:t>
      </w:r>
    </w:p>
    <w:p w14:paraId="547122CE" w14:textId="028EAF05" w:rsidR="00847CA8" w:rsidRDefault="00847CA8" w:rsidP="000A5953">
      <w:pPr>
        <w:rPr>
          <w:rtl/>
        </w:rPr>
      </w:pPr>
      <w:r>
        <w:rPr>
          <w:rFonts w:hint="cs"/>
          <w:rtl/>
        </w:rPr>
        <w:t xml:space="preserve">مری: اره. </w:t>
      </w:r>
    </w:p>
    <w:p w14:paraId="36DCFCC7" w14:textId="17F5E051" w:rsidR="00847CA8" w:rsidRDefault="00847CA8" w:rsidP="000A5953">
      <w:pPr>
        <w:rPr>
          <w:rtl/>
        </w:rPr>
      </w:pPr>
      <w:r>
        <w:rPr>
          <w:rFonts w:hint="cs"/>
          <w:rtl/>
        </w:rPr>
        <w:t xml:space="preserve">خانم لین: من پولش رو حساب میکنم. روشنه. </w:t>
      </w:r>
    </w:p>
    <w:p w14:paraId="4EAB3806" w14:textId="74C4C013" w:rsidR="00847CA8" w:rsidRDefault="00847CA8" w:rsidP="000A5953">
      <w:pPr>
        <w:rPr>
          <w:rtl/>
        </w:rPr>
      </w:pPr>
      <w:r>
        <w:rPr>
          <w:rFonts w:hint="cs"/>
          <w:rtl/>
        </w:rPr>
        <w:t>مری: خوب</w:t>
      </w:r>
      <w:r w:rsidR="00196E11">
        <w:rPr>
          <w:rFonts w:hint="cs"/>
          <w:rtl/>
        </w:rPr>
        <w:t>!</w:t>
      </w:r>
    </w:p>
    <w:p w14:paraId="3B099D87" w14:textId="62B2F108" w:rsidR="00196E11" w:rsidRDefault="00196E11" w:rsidP="000A5953">
      <w:pPr>
        <w:rPr>
          <w:rtl/>
        </w:rPr>
      </w:pPr>
      <w:r>
        <w:rPr>
          <w:rFonts w:hint="cs"/>
          <w:rtl/>
        </w:rPr>
        <w:t>خانم لین کادو را به مونیکا میدهد.</w:t>
      </w:r>
    </w:p>
    <w:p w14:paraId="05D5B938" w14:textId="6241C9F6" w:rsidR="00AB7652" w:rsidRDefault="00AB7652" w:rsidP="000A5953">
      <w:pPr>
        <w:rPr>
          <w:rtl/>
        </w:rPr>
      </w:pPr>
      <w:r>
        <w:rPr>
          <w:rFonts w:hint="cs"/>
          <w:rtl/>
        </w:rPr>
        <w:t>مری: کادوی من هم میاد دم خونه فردا میتونید تحویل بگیرید.</w:t>
      </w:r>
    </w:p>
    <w:p w14:paraId="614DFAD5" w14:textId="24301B5B" w:rsidR="00AB7652" w:rsidRDefault="00AB7652" w:rsidP="000A5953">
      <w:pPr>
        <w:rPr>
          <w:rtl/>
        </w:rPr>
      </w:pPr>
      <w:r>
        <w:rPr>
          <w:rFonts w:hint="cs"/>
          <w:rtl/>
        </w:rPr>
        <w:t>مونیکا: مرسی.</w:t>
      </w:r>
    </w:p>
    <w:p w14:paraId="64963AF6" w14:textId="35032957" w:rsidR="00AB7652" w:rsidRDefault="00AB7652" w:rsidP="000A5953">
      <w:pPr>
        <w:rPr>
          <w:rtl/>
        </w:rPr>
      </w:pPr>
      <w:r>
        <w:rPr>
          <w:rFonts w:hint="cs"/>
          <w:rtl/>
        </w:rPr>
        <w:t xml:space="preserve">جیک: ممنون خانم لین. مرسی مری. </w:t>
      </w:r>
    </w:p>
    <w:p w14:paraId="5EBF50A7" w14:textId="085B16F8" w:rsidR="00196E11" w:rsidRDefault="00196E11" w:rsidP="000A5953">
      <w:pPr>
        <w:rPr>
          <w:rtl/>
        </w:rPr>
      </w:pPr>
      <w:r>
        <w:rPr>
          <w:rFonts w:hint="cs"/>
          <w:rtl/>
        </w:rPr>
        <w:t xml:space="preserve">سفیر هم به آنها تبریک میگوید و به آنها قول هدیه ایی را برای روزهای آینده میدهد. </w:t>
      </w:r>
    </w:p>
    <w:p w14:paraId="298CCF5C" w14:textId="31ED68A3" w:rsidR="00196E11" w:rsidRDefault="00196E11" w:rsidP="000A5953">
      <w:pPr>
        <w:rPr>
          <w:rtl/>
        </w:rPr>
      </w:pPr>
      <w:r>
        <w:rPr>
          <w:rFonts w:hint="cs"/>
          <w:rtl/>
        </w:rPr>
        <w:t xml:space="preserve">مری و سفیر درباره نحوه چیدمان دفتر صحبت </w:t>
      </w:r>
      <w:r w:rsidR="0034475E">
        <w:rPr>
          <w:rFonts w:hint="cs"/>
          <w:rtl/>
        </w:rPr>
        <w:t>می‌کنند</w:t>
      </w:r>
      <w:r>
        <w:rPr>
          <w:rFonts w:hint="cs"/>
          <w:rtl/>
        </w:rPr>
        <w:t xml:space="preserve"> و جیک و مونیکا و خانم لین مشغول صحبت درباره یک </w:t>
      </w:r>
      <w:r w:rsidR="007A2BEF">
        <w:rPr>
          <w:rFonts w:hint="cs"/>
          <w:rtl/>
        </w:rPr>
        <w:t>استارتاپ</w:t>
      </w:r>
      <w:r>
        <w:rPr>
          <w:rFonts w:hint="cs"/>
          <w:rtl/>
        </w:rPr>
        <w:t xml:space="preserve"> جدید برای راه اندازی هستند. </w:t>
      </w:r>
    </w:p>
    <w:p w14:paraId="7E5E5D22" w14:textId="142DCAFA" w:rsidR="00444BEE" w:rsidRDefault="00444BEE" w:rsidP="000A5953">
      <w:pPr>
        <w:rPr>
          <w:rtl/>
        </w:rPr>
      </w:pPr>
      <w:r>
        <w:rPr>
          <w:rFonts w:hint="cs"/>
          <w:rtl/>
        </w:rPr>
        <w:t xml:space="preserve">مری چندبار دیگر همراه خانم لین به آن کشور سفر کرد. هربار با جیک و مونیکا قرار میگذاشتند. سفیر و مری خیلی باهم صمیمی شده بودند. مدام باهم جیک تو جیک بودند. </w:t>
      </w:r>
    </w:p>
    <w:p w14:paraId="6A3A14CB" w14:textId="77777777" w:rsidR="00377C2D" w:rsidRDefault="00377C2D" w:rsidP="000A5953">
      <w:pPr>
        <w:rPr>
          <w:rtl/>
        </w:rPr>
      </w:pPr>
    </w:p>
    <w:p w14:paraId="1D9ECCD3" w14:textId="5635F9E8" w:rsidR="00377C2D" w:rsidRDefault="00E51FB9" w:rsidP="000A5953">
      <w:pPr>
        <w:pStyle w:val="Heading1"/>
        <w:rPr>
          <w:rtl/>
        </w:rPr>
      </w:pPr>
      <w:bookmarkStart w:id="2" w:name="_Hlk176939679"/>
      <w:r>
        <w:rPr>
          <w:rFonts w:hint="cs"/>
          <w:rtl/>
        </w:rPr>
        <w:t xml:space="preserve">فصل </w:t>
      </w:r>
      <w:r w:rsidR="00A7706A">
        <w:rPr>
          <w:rFonts w:hint="cs"/>
          <w:rtl/>
        </w:rPr>
        <w:t>یازدهم</w:t>
      </w:r>
      <w:r>
        <w:rPr>
          <w:rFonts w:hint="cs"/>
          <w:rtl/>
        </w:rPr>
        <w:t xml:space="preserve"> </w:t>
      </w:r>
      <w:r w:rsidR="00377C2D">
        <w:rPr>
          <w:rFonts w:hint="cs"/>
          <w:rtl/>
        </w:rPr>
        <w:t>جشن های عروسی</w:t>
      </w:r>
    </w:p>
    <w:p w14:paraId="54E278F1" w14:textId="4B0DC9CB" w:rsidR="00377C2D" w:rsidRDefault="00377C2D" w:rsidP="000A5953">
      <w:pPr>
        <w:rPr>
          <w:rtl/>
        </w:rPr>
      </w:pPr>
      <w:r>
        <w:rPr>
          <w:rFonts w:hint="cs"/>
          <w:rtl/>
        </w:rPr>
        <w:t xml:space="preserve">سه سال بعد </w:t>
      </w:r>
    </w:p>
    <w:p w14:paraId="76B340C9" w14:textId="04348DBE" w:rsidR="00377C2D" w:rsidRDefault="00377C2D" w:rsidP="000A5953">
      <w:pPr>
        <w:rPr>
          <w:rtl/>
        </w:rPr>
      </w:pPr>
      <w:r>
        <w:rPr>
          <w:rFonts w:hint="cs"/>
          <w:rtl/>
        </w:rPr>
        <w:t xml:space="preserve">سفیر از مری خواستگاری کرد. </w:t>
      </w:r>
    </w:p>
    <w:p w14:paraId="4EAB02DA" w14:textId="41B0D4B4" w:rsidR="00444BEE" w:rsidRDefault="00377C2D" w:rsidP="000A5953">
      <w:pPr>
        <w:rPr>
          <w:rtl/>
        </w:rPr>
      </w:pPr>
      <w:r>
        <w:rPr>
          <w:rFonts w:hint="cs"/>
          <w:rtl/>
        </w:rPr>
        <w:lastRenderedPageBreak/>
        <w:t xml:space="preserve">جشن باشکوهی برگذار شد. تمام بچه های یتیم خانه بودند. کارگرهای کارخانه های جیک و خود جیک و مونیکا و خانم لین و خانواده سفیر و چند تن دیگر از سفرا و آدم های مهم. </w:t>
      </w:r>
      <w:r w:rsidR="00196E11">
        <w:rPr>
          <w:rFonts w:hint="cs"/>
          <w:rtl/>
        </w:rPr>
        <w:t>مری هم</w:t>
      </w:r>
      <w:r>
        <w:rPr>
          <w:rFonts w:hint="cs"/>
          <w:rtl/>
        </w:rPr>
        <w:t xml:space="preserve">راه سفیر </w:t>
      </w:r>
      <w:r w:rsidR="00196E11">
        <w:rPr>
          <w:rFonts w:hint="cs"/>
          <w:rtl/>
        </w:rPr>
        <w:t xml:space="preserve">به کشور </w:t>
      </w:r>
      <w:r>
        <w:rPr>
          <w:rFonts w:hint="cs"/>
          <w:rtl/>
        </w:rPr>
        <w:t xml:space="preserve">سفیر </w:t>
      </w:r>
      <w:r w:rsidR="00196E11">
        <w:rPr>
          <w:rFonts w:hint="cs"/>
          <w:rtl/>
        </w:rPr>
        <w:t xml:space="preserve">مهاجرت </w:t>
      </w:r>
      <w:r w:rsidR="006148C5">
        <w:rPr>
          <w:rFonts w:hint="cs"/>
          <w:rtl/>
        </w:rPr>
        <w:t>می‌کند</w:t>
      </w:r>
      <w:r w:rsidR="00196E11">
        <w:rPr>
          <w:rFonts w:hint="cs"/>
          <w:rtl/>
        </w:rPr>
        <w:t>.</w:t>
      </w:r>
    </w:p>
    <w:p w14:paraId="7A1B712A" w14:textId="1F4A9EA7" w:rsidR="00444BEE" w:rsidRDefault="00444BEE" w:rsidP="000A5953">
      <w:pPr>
        <w:rPr>
          <w:rtl/>
        </w:rPr>
      </w:pPr>
      <w:r>
        <w:rPr>
          <w:rFonts w:hint="cs"/>
          <w:rtl/>
        </w:rPr>
        <w:t xml:space="preserve">مونیکا باردار شده است و جیک و او مشغول تدارک مراسم عروسی </w:t>
      </w:r>
      <w:r w:rsidR="006238A9">
        <w:rPr>
          <w:rFonts w:hint="cs"/>
          <w:rtl/>
        </w:rPr>
        <w:t xml:space="preserve">خودشان </w:t>
      </w:r>
      <w:r>
        <w:rPr>
          <w:rFonts w:hint="cs"/>
          <w:rtl/>
        </w:rPr>
        <w:t xml:space="preserve">هستند. جیک تمام سال قبل را سعی کرده که برای این مراسم پس انداز کند ولی مجبور است که مراسم را چند ماه زودتر برگذار کند. استرس زیادی دارد. بالاخره روز مراسم مشخص میشود. جیک برای خانم لین یک بلیط و مبلغی پول برای شرکت در مراسم عروسی میفرستد. میداند که خانم لین به پولی که از استارتاپ های شرکت در میآید دست نخواهد زد و هزینه سفر را از جیبش پرداخت </w:t>
      </w:r>
      <w:r w:rsidR="006148C5">
        <w:rPr>
          <w:rFonts w:hint="cs"/>
          <w:rtl/>
        </w:rPr>
        <w:t>می‌کند</w:t>
      </w:r>
      <w:r>
        <w:rPr>
          <w:rFonts w:hint="cs"/>
          <w:rtl/>
        </w:rPr>
        <w:t xml:space="preserve"> بنابراین سعی </w:t>
      </w:r>
      <w:r w:rsidR="006148C5">
        <w:rPr>
          <w:rFonts w:hint="cs"/>
          <w:rtl/>
        </w:rPr>
        <w:t>می‌کند</w:t>
      </w:r>
      <w:r>
        <w:rPr>
          <w:rFonts w:hint="cs"/>
          <w:rtl/>
        </w:rPr>
        <w:t xml:space="preserve"> با دقت </w:t>
      </w:r>
      <w:r w:rsidR="00914EF1">
        <w:rPr>
          <w:rFonts w:hint="cs"/>
          <w:rtl/>
        </w:rPr>
        <w:t>هزینه‌ها</w:t>
      </w:r>
      <w:r>
        <w:rPr>
          <w:rFonts w:hint="cs"/>
          <w:rtl/>
        </w:rPr>
        <w:t xml:space="preserve"> را حساب و مبلغ درستی را برای خانم لین ارسال کند.</w:t>
      </w:r>
    </w:p>
    <w:p w14:paraId="57B9D147" w14:textId="40424233" w:rsidR="00444BEE" w:rsidRDefault="00444BEE" w:rsidP="000A5953">
      <w:pPr>
        <w:rPr>
          <w:rtl/>
        </w:rPr>
      </w:pPr>
      <w:r>
        <w:rPr>
          <w:rFonts w:hint="cs"/>
          <w:rtl/>
        </w:rPr>
        <w:t xml:space="preserve">جیک برای سفیر و </w:t>
      </w:r>
      <w:r w:rsidR="00377C2D">
        <w:rPr>
          <w:rFonts w:hint="cs"/>
          <w:rtl/>
        </w:rPr>
        <w:t>مری</w:t>
      </w:r>
      <w:r>
        <w:rPr>
          <w:rFonts w:hint="cs"/>
          <w:rtl/>
        </w:rPr>
        <w:t xml:space="preserve"> هم کارت دعوت میفرستد. بیشتر مهمان ها از سمت خانواده مونیکا خواهند بود. جیک با یک موسسه طراحی عروسی قراردادی امضاء کرده است و آنها نیز برای عروسی یک باغ را تدارک دیده اند.</w:t>
      </w:r>
    </w:p>
    <w:p w14:paraId="21B27517" w14:textId="77777777" w:rsidR="00444BEE" w:rsidRDefault="00444BEE" w:rsidP="000A5953">
      <w:pPr>
        <w:rPr>
          <w:rtl/>
        </w:rPr>
      </w:pPr>
      <w:r>
        <w:rPr>
          <w:rFonts w:hint="cs"/>
          <w:rtl/>
        </w:rPr>
        <w:t>روز عروسی:</w:t>
      </w:r>
    </w:p>
    <w:p w14:paraId="70F2D196" w14:textId="287CDAFC" w:rsidR="00444BEE" w:rsidRDefault="00444BEE" w:rsidP="000A5953">
      <w:pPr>
        <w:rPr>
          <w:rtl/>
        </w:rPr>
      </w:pPr>
      <w:r>
        <w:rPr>
          <w:rFonts w:hint="cs"/>
          <w:rtl/>
        </w:rPr>
        <w:t xml:space="preserve">خانم لین همان روز رسید. جیک در فرودگاه منتظر اوست. خانم لین اصرار دارد که به هتل برود. اما جیک گوشش بدهکار نیست و او را به خانه خودشان میبرد. مونیکا در اتاقش درحال آماده شدن است آرایشگر به خانه آمده و همانجا او را آرایش </w:t>
      </w:r>
      <w:r w:rsidR="006148C5">
        <w:rPr>
          <w:rFonts w:hint="cs"/>
          <w:rtl/>
        </w:rPr>
        <w:t>می‌کند</w:t>
      </w:r>
      <w:r>
        <w:rPr>
          <w:rFonts w:hint="cs"/>
          <w:rtl/>
        </w:rPr>
        <w:t xml:space="preserve"> خانم لین هم به اتاق مونیکا </w:t>
      </w:r>
      <w:r w:rsidR="006148C5">
        <w:rPr>
          <w:rFonts w:hint="cs"/>
          <w:rtl/>
        </w:rPr>
        <w:t>می‌رود</w:t>
      </w:r>
      <w:r>
        <w:rPr>
          <w:rFonts w:hint="cs"/>
          <w:rtl/>
        </w:rPr>
        <w:t>.</w:t>
      </w:r>
    </w:p>
    <w:p w14:paraId="444AECDF" w14:textId="77777777" w:rsidR="0084648C" w:rsidRDefault="00444BEE" w:rsidP="000A5953">
      <w:pPr>
        <w:rPr>
          <w:rtl/>
        </w:rPr>
      </w:pPr>
      <w:r>
        <w:rPr>
          <w:rFonts w:hint="cs"/>
          <w:rtl/>
        </w:rPr>
        <w:t xml:space="preserve">جیک </w:t>
      </w:r>
      <w:r w:rsidR="0084648C">
        <w:rPr>
          <w:rFonts w:hint="cs"/>
          <w:rtl/>
        </w:rPr>
        <w:t xml:space="preserve">برای انجام کارهای دیگر از خانه خارج میشود. </w:t>
      </w:r>
    </w:p>
    <w:p w14:paraId="4D32420E" w14:textId="48F26D0D" w:rsidR="00196E11" w:rsidRDefault="0084648C" w:rsidP="000A5953">
      <w:r>
        <w:rPr>
          <w:rFonts w:hint="cs"/>
          <w:rtl/>
        </w:rPr>
        <w:t xml:space="preserve">در باغ جیک و مونیکا باهم ازدواج </w:t>
      </w:r>
      <w:r w:rsidR="0034475E">
        <w:rPr>
          <w:rFonts w:hint="cs"/>
          <w:rtl/>
        </w:rPr>
        <w:t>می‌کنند</w:t>
      </w:r>
      <w:r>
        <w:rPr>
          <w:rFonts w:hint="cs"/>
          <w:rtl/>
        </w:rPr>
        <w:t xml:space="preserve"> و به خانه برمیگردند. خانم لین با آنه</w:t>
      </w:r>
      <w:r w:rsidR="00377C2D">
        <w:rPr>
          <w:rFonts w:hint="cs"/>
          <w:rtl/>
        </w:rPr>
        <w:t>ا</w:t>
      </w:r>
      <w:r>
        <w:rPr>
          <w:rFonts w:hint="cs"/>
          <w:rtl/>
        </w:rPr>
        <w:t xml:space="preserve"> خداحافظی </w:t>
      </w:r>
      <w:r w:rsidR="006148C5">
        <w:rPr>
          <w:rFonts w:hint="cs"/>
          <w:rtl/>
        </w:rPr>
        <w:t>می‌کند</w:t>
      </w:r>
      <w:r>
        <w:rPr>
          <w:rFonts w:hint="cs"/>
          <w:rtl/>
        </w:rPr>
        <w:t xml:space="preserve">. جیک اصرار </w:t>
      </w:r>
      <w:r w:rsidR="006148C5">
        <w:rPr>
          <w:rFonts w:hint="cs"/>
          <w:rtl/>
        </w:rPr>
        <w:t>می‌کند</w:t>
      </w:r>
      <w:r>
        <w:rPr>
          <w:rFonts w:hint="cs"/>
          <w:rtl/>
        </w:rPr>
        <w:t xml:space="preserve"> که به خانه آنها بیاید و در نهایت خانم لین به خانه پدر و مادر مونیکا </w:t>
      </w:r>
      <w:r w:rsidR="006148C5">
        <w:rPr>
          <w:rFonts w:hint="cs"/>
          <w:rtl/>
        </w:rPr>
        <w:t>می‌رود</w:t>
      </w:r>
      <w:r>
        <w:rPr>
          <w:rFonts w:hint="cs"/>
          <w:rtl/>
        </w:rPr>
        <w:t>. او برای روز بعد بلیط برگشت گرفته است.</w:t>
      </w:r>
      <w:r w:rsidR="00196E11">
        <w:rPr>
          <w:rFonts w:hint="cs"/>
          <w:rtl/>
        </w:rPr>
        <w:t xml:space="preserve"> </w:t>
      </w:r>
    </w:p>
    <w:p w14:paraId="77FF72B1" w14:textId="4766C31F" w:rsidR="00196E11" w:rsidRDefault="00196E11" w:rsidP="000A5953">
      <w:pPr>
        <w:rPr>
          <w:rtl/>
        </w:rPr>
      </w:pPr>
      <w:r>
        <w:rPr>
          <w:rFonts w:hint="cs"/>
          <w:rtl/>
        </w:rPr>
        <w:lastRenderedPageBreak/>
        <w:t xml:space="preserve">مونیکا و جیک به تازگی صاحب یک دختر شده اند و اسمش را ربکا گذاشته اند. </w:t>
      </w:r>
    </w:p>
    <w:p w14:paraId="4C5852F4" w14:textId="10EC0B48" w:rsidR="00196E11" w:rsidRDefault="00196E11" w:rsidP="000A5953">
      <w:pPr>
        <w:rPr>
          <w:rtl/>
        </w:rPr>
      </w:pPr>
      <w:r>
        <w:rPr>
          <w:rFonts w:hint="cs"/>
          <w:rtl/>
        </w:rPr>
        <w:t xml:space="preserve">مری و شوهرش به خانه آنها آمده اند تا به آنها تبریک بگویند. </w:t>
      </w:r>
    </w:p>
    <w:p w14:paraId="4A797C55" w14:textId="0AF2CC92" w:rsidR="00196E11" w:rsidRDefault="00196E11" w:rsidP="000A5953">
      <w:pPr>
        <w:rPr>
          <w:rtl/>
        </w:rPr>
      </w:pPr>
      <w:r>
        <w:rPr>
          <w:rFonts w:hint="cs"/>
          <w:rtl/>
        </w:rPr>
        <w:t xml:space="preserve">سفیر به مونیکا و جیک تبریک میگوید. </w:t>
      </w:r>
    </w:p>
    <w:p w14:paraId="1F9EC473" w14:textId="74641913" w:rsidR="00196E11" w:rsidRDefault="00196E11" w:rsidP="000A5953">
      <w:pPr>
        <w:rPr>
          <w:rtl/>
        </w:rPr>
      </w:pPr>
      <w:r>
        <w:rPr>
          <w:rFonts w:hint="cs"/>
          <w:rtl/>
        </w:rPr>
        <w:t xml:space="preserve">مری: فقط به مونیکا تبریک میگویند و بچه را از پیشانی میبوسد و کادویی را در گهواره او میگذارد. </w:t>
      </w:r>
    </w:p>
    <w:p w14:paraId="44191756" w14:textId="7CF783F8" w:rsidR="00196E11" w:rsidRDefault="00196E11" w:rsidP="000A5953">
      <w:pPr>
        <w:rPr>
          <w:rtl/>
        </w:rPr>
      </w:pPr>
      <w:r>
        <w:rPr>
          <w:rFonts w:hint="cs"/>
          <w:rtl/>
        </w:rPr>
        <w:t xml:space="preserve">مونیکا: عزیزم چرا زحمت کشیدی. </w:t>
      </w:r>
    </w:p>
    <w:p w14:paraId="3E8EAA85" w14:textId="41D45D1F" w:rsidR="00196E11" w:rsidRDefault="00196E11" w:rsidP="000A5953">
      <w:pPr>
        <w:rPr>
          <w:rtl/>
        </w:rPr>
      </w:pPr>
      <w:r>
        <w:rPr>
          <w:rFonts w:hint="cs"/>
          <w:rtl/>
        </w:rPr>
        <w:t xml:space="preserve">بعد از کمی خوش و بش همگی در پذیرایی کنار هم نشسته اند. </w:t>
      </w:r>
    </w:p>
    <w:p w14:paraId="0B053838" w14:textId="09D0351E" w:rsidR="00196E11" w:rsidRDefault="00196E11" w:rsidP="000A5953">
      <w:pPr>
        <w:rPr>
          <w:rtl/>
        </w:rPr>
      </w:pPr>
      <w:r>
        <w:rPr>
          <w:rFonts w:hint="cs"/>
          <w:rtl/>
        </w:rPr>
        <w:t xml:space="preserve">شوهر مری: مونیکا میدونی تو این چند سال هیچ وقت به خاطر یک اسم اینقدر بازخواست نشدم. </w:t>
      </w:r>
    </w:p>
    <w:p w14:paraId="13926331" w14:textId="1E3B4480" w:rsidR="00196E11" w:rsidRDefault="00196E11" w:rsidP="000A5953">
      <w:pPr>
        <w:rPr>
          <w:rtl/>
        </w:rPr>
      </w:pPr>
      <w:r>
        <w:rPr>
          <w:rFonts w:hint="cs"/>
          <w:rtl/>
        </w:rPr>
        <w:t xml:space="preserve">مونیکا: همه قشنگی این اسم به همینه. </w:t>
      </w:r>
    </w:p>
    <w:p w14:paraId="62BF97EC" w14:textId="4A06847A" w:rsidR="00196E11" w:rsidRDefault="00196E11" w:rsidP="000A5953">
      <w:pPr>
        <w:rPr>
          <w:rtl/>
        </w:rPr>
      </w:pPr>
      <w:r>
        <w:rPr>
          <w:rFonts w:hint="cs"/>
          <w:rtl/>
        </w:rPr>
        <w:t>شوهر مری: آخه چرا؟</w:t>
      </w:r>
    </w:p>
    <w:p w14:paraId="337F8B93" w14:textId="2D203819" w:rsidR="00196E11" w:rsidRDefault="00196E11" w:rsidP="000A5953">
      <w:pPr>
        <w:rPr>
          <w:rtl/>
        </w:rPr>
      </w:pPr>
      <w:r>
        <w:rPr>
          <w:rFonts w:hint="cs"/>
          <w:rtl/>
        </w:rPr>
        <w:t>مونیکا: پنج تا شیطان روی زمین این موسسه رو راه انداختن اسمش کاملا</w:t>
      </w:r>
      <w:r w:rsidR="0084648C">
        <w:rPr>
          <w:rFonts w:hint="cs"/>
          <w:rtl/>
        </w:rPr>
        <w:t>ً</w:t>
      </w:r>
      <w:r>
        <w:rPr>
          <w:rFonts w:hint="cs"/>
          <w:rtl/>
        </w:rPr>
        <w:t xml:space="preserve"> </w:t>
      </w:r>
      <w:r w:rsidR="00402FB2">
        <w:rPr>
          <w:rFonts w:hint="cs"/>
          <w:rtl/>
        </w:rPr>
        <w:t>ب</w:t>
      </w:r>
      <w:r>
        <w:rPr>
          <w:rFonts w:hint="cs"/>
          <w:rtl/>
        </w:rPr>
        <w:t>ا م</w:t>
      </w:r>
      <w:r w:rsidR="0084648C">
        <w:rPr>
          <w:rFonts w:hint="cs"/>
          <w:rtl/>
        </w:rPr>
        <w:t>س</w:t>
      </w:r>
      <w:r>
        <w:rPr>
          <w:rFonts w:hint="cs"/>
          <w:rtl/>
        </w:rPr>
        <w:t xml:space="preserve">ما است و میخندد. </w:t>
      </w:r>
    </w:p>
    <w:p w14:paraId="605E19B6" w14:textId="17F5A6D4" w:rsidR="00196E11" w:rsidRDefault="00196E11" w:rsidP="000A5953">
      <w:pPr>
        <w:rPr>
          <w:rtl/>
        </w:rPr>
      </w:pPr>
      <w:r>
        <w:rPr>
          <w:rFonts w:hint="cs"/>
          <w:rtl/>
        </w:rPr>
        <w:t xml:space="preserve">مری: </w:t>
      </w:r>
      <w:r w:rsidR="0084648C">
        <w:rPr>
          <w:rFonts w:hint="cs"/>
          <w:rtl/>
        </w:rPr>
        <w:t>"</w:t>
      </w:r>
      <w:r>
        <w:rPr>
          <w:rFonts w:hint="cs"/>
          <w:rtl/>
        </w:rPr>
        <w:t>دقیقاً</w:t>
      </w:r>
      <w:r w:rsidR="0084648C">
        <w:rPr>
          <w:rFonts w:hint="cs"/>
          <w:rtl/>
        </w:rPr>
        <w:t>"</w:t>
      </w:r>
      <w:r>
        <w:rPr>
          <w:rFonts w:hint="cs"/>
          <w:rtl/>
        </w:rPr>
        <w:t xml:space="preserve"> او هم میخندد. </w:t>
      </w:r>
    </w:p>
    <w:p w14:paraId="70753733" w14:textId="4903E23B" w:rsidR="00196E11" w:rsidRDefault="00196E11" w:rsidP="000A5953">
      <w:pPr>
        <w:rPr>
          <w:rtl/>
        </w:rPr>
      </w:pPr>
      <w:r>
        <w:rPr>
          <w:rFonts w:hint="cs"/>
          <w:rtl/>
        </w:rPr>
        <w:t>شوهر مری: یک عده میگویند اسمتون دزدیه</w:t>
      </w:r>
      <w:r w:rsidR="0084648C">
        <w:rPr>
          <w:rFonts w:hint="cs"/>
          <w:rtl/>
        </w:rPr>
        <w:t>! و</w:t>
      </w:r>
      <w:r>
        <w:rPr>
          <w:rFonts w:hint="cs"/>
          <w:rtl/>
        </w:rPr>
        <w:t xml:space="preserve"> از</w:t>
      </w:r>
      <w:r w:rsidR="0084648C">
        <w:rPr>
          <w:rFonts w:hint="cs"/>
          <w:rtl/>
        </w:rPr>
        <w:t xml:space="preserve"> اسم</w:t>
      </w:r>
      <w:r>
        <w:rPr>
          <w:rFonts w:hint="cs"/>
          <w:rtl/>
        </w:rPr>
        <w:t xml:space="preserve"> شرکت هیولاها</w:t>
      </w:r>
      <w:r w:rsidR="00402FB2">
        <w:rPr>
          <w:rFonts w:hint="cs"/>
          <w:rtl/>
        </w:rPr>
        <w:t xml:space="preserve"> </w:t>
      </w:r>
      <w:r w:rsidR="0084648C">
        <w:rPr>
          <w:rFonts w:hint="cs"/>
          <w:rtl/>
        </w:rPr>
        <w:t xml:space="preserve">کپی شده </w:t>
      </w:r>
      <w:r w:rsidR="00402FB2">
        <w:rPr>
          <w:rFonts w:hint="cs"/>
          <w:rtl/>
        </w:rPr>
        <w:t>است،</w:t>
      </w:r>
      <w:r>
        <w:rPr>
          <w:rFonts w:hint="cs"/>
          <w:rtl/>
        </w:rPr>
        <w:t xml:space="preserve"> که </w:t>
      </w:r>
      <w:r w:rsidR="0084648C">
        <w:rPr>
          <w:rFonts w:hint="cs"/>
          <w:rtl/>
        </w:rPr>
        <w:t xml:space="preserve">اون هم </w:t>
      </w:r>
      <w:r>
        <w:rPr>
          <w:rFonts w:hint="cs"/>
          <w:rtl/>
        </w:rPr>
        <w:t xml:space="preserve">کارهای خیریه برای </w:t>
      </w:r>
      <w:r w:rsidR="00914EF1">
        <w:rPr>
          <w:rFonts w:hint="cs"/>
          <w:rtl/>
        </w:rPr>
        <w:t>بچه‌ها</w:t>
      </w:r>
      <w:r>
        <w:rPr>
          <w:rFonts w:hint="cs"/>
          <w:rtl/>
        </w:rPr>
        <w:t>ی سرطانی انجام میده. یکی میگه شیطان پرستی</w:t>
      </w:r>
      <w:r w:rsidR="0084648C">
        <w:rPr>
          <w:rFonts w:hint="cs"/>
          <w:rtl/>
        </w:rPr>
        <w:t>ه</w:t>
      </w:r>
      <w:r>
        <w:rPr>
          <w:rFonts w:hint="cs"/>
          <w:rtl/>
        </w:rPr>
        <w:t xml:space="preserve">. خلاصه یک نفر هم از اسم ما خوشش نمیاد. </w:t>
      </w:r>
    </w:p>
    <w:p w14:paraId="641B3978" w14:textId="5A4EBE08" w:rsidR="00196E11" w:rsidRDefault="00196E11" w:rsidP="000A5953">
      <w:pPr>
        <w:rPr>
          <w:rtl/>
        </w:rPr>
      </w:pPr>
      <w:r>
        <w:rPr>
          <w:rFonts w:hint="cs"/>
          <w:rtl/>
        </w:rPr>
        <w:t xml:space="preserve">مونیکا: اسم نباید قشنگ باشه. باید جلب توجه کنه. این اسم هم همین کار رو میکنه. جلب توجه. </w:t>
      </w:r>
    </w:p>
    <w:p w14:paraId="19DD155F" w14:textId="3532B92A" w:rsidR="00196E11" w:rsidRDefault="00196E11" w:rsidP="000A5953">
      <w:pPr>
        <w:rPr>
          <w:rtl/>
        </w:rPr>
      </w:pPr>
      <w:r>
        <w:rPr>
          <w:rFonts w:hint="cs"/>
          <w:rtl/>
        </w:rPr>
        <w:lastRenderedPageBreak/>
        <w:t xml:space="preserve">جیک: درست مثل جلب توجه کردن شعارهای سایت های مری. </w:t>
      </w:r>
    </w:p>
    <w:p w14:paraId="75F63E5F" w14:textId="099F8271" w:rsidR="00196E11" w:rsidRDefault="00196E11" w:rsidP="000A5953">
      <w:pPr>
        <w:rPr>
          <w:rtl/>
        </w:rPr>
      </w:pPr>
      <w:r>
        <w:rPr>
          <w:rFonts w:hint="cs"/>
          <w:rtl/>
        </w:rPr>
        <w:t>مونیکا: بس کن جیک.</w:t>
      </w:r>
    </w:p>
    <w:p w14:paraId="475BCDEA" w14:textId="75AD412C" w:rsidR="00196E11" w:rsidRDefault="00196E11" w:rsidP="000A5953">
      <w:pPr>
        <w:rPr>
          <w:rtl/>
        </w:rPr>
      </w:pPr>
      <w:r>
        <w:rPr>
          <w:rFonts w:hint="cs"/>
          <w:rtl/>
        </w:rPr>
        <w:t xml:space="preserve">مری: بذار بگه. فقط خودش رو ضایع میکنه. </w:t>
      </w:r>
      <w:r w:rsidR="00661686">
        <w:rPr>
          <w:rFonts w:hint="cs"/>
          <w:rtl/>
        </w:rPr>
        <w:t xml:space="preserve">احمقی که </w:t>
      </w:r>
      <w:r w:rsidR="00402FB2">
        <w:rPr>
          <w:rFonts w:hint="cs"/>
          <w:rtl/>
        </w:rPr>
        <w:t xml:space="preserve">خودش رو نمیشناسه، </w:t>
      </w:r>
      <w:r w:rsidR="00661686">
        <w:rPr>
          <w:rFonts w:hint="cs"/>
          <w:rtl/>
        </w:rPr>
        <w:t xml:space="preserve">ارزش بحث کردن نداره. </w:t>
      </w:r>
    </w:p>
    <w:p w14:paraId="605F2985" w14:textId="5BAA80A1" w:rsidR="00661686" w:rsidRDefault="00661686" w:rsidP="000A5953">
      <w:pPr>
        <w:rPr>
          <w:rtl/>
        </w:rPr>
      </w:pPr>
      <w:r>
        <w:rPr>
          <w:rFonts w:hint="cs"/>
          <w:rtl/>
        </w:rPr>
        <w:t xml:space="preserve">جیک: باکی هستی تو. </w:t>
      </w:r>
    </w:p>
    <w:p w14:paraId="371582CC" w14:textId="3C3A6DCF" w:rsidR="00661686" w:rsidRDefault="00661686" w:rsidP="000A5953">
      <w:pPr>
        <w:rPr>
          <w:rtl/>
        </w:rPr>
      </w:pPr>
      <w:r>
        <w:rPr>
          <w:rFonts w:hint="cs"/>
          <w:rtl/>
        </w:rPr>
        <w:t xml:space="preserve">مری: با تو. </w:t>
      </w:r>
    </w:p>
    <w:p w14:paraId="28936C47" w14:textId="1B0F1283" w:rsidR="00661686" w:rsidRDefault="00661686" w:rsidP="000A5953">
      <w:pPr>
        <w:rPr>
          <w:rtl/>
        </w:rPr>
      </w:pPr>
      <w:r>
        <w:rPr>
          <w:rFonts w:hint="cs"/>
          <w:rtl/>
        </w:rPr>
        <w:t xml:space="preserve">جیک: فکر میکنم شما بهتره برید. </w:t>
      </w:r>
    </w:p>
    <w:p w14:paraId="2C45DCD2" w14:textId="4A8E79DA" w:rsidR="00661686" w:rsidRDefault="00661686" w:rsidP="000A5953">
      <w:pPr>
        <w:rPr>
          <w:rtl/>
        </w:rPr>
      </w:pPr>
      <w:r>
        <w:rPr>
          <w:rFonts w:hint="cs"/>
          <w:rtl/>
        </w:rPr>
        <w:t xml:space="preserve">شوهر مری: بلند میشود و خداحافظی </w:t>
      </w:r>
      <w:r w:rsidR="006148C5">
        <w:rPr>
          <w:rFonts w:hint="cs"/>
          <w:rtl/>
        </w:rPr>
        <w:t>می‌کند</w:t>
      </w:r>
      <w:r>
        <w:rPr>
          <w:rFonts w:hint="cs"/>
          <w:rtl/>
        </w:rPr>
        <w:t xml:space="preserve">. </w:t>
      </w:r>
    </w:p>
    <w:p w14:paraId="008CD1EB" w14:textId="1DDE729E" w:rsidR="00661686" w:rsidRDefault="00661686" w:rsidP="000A5953">
      <w:pPr>
        <w:rPr>
          <w:rtl/>
        </w:rPr>
      </w:pPr>
      <w:r>
        <w:rPr>
          <w:rFonts w:hint="cs"/>
          <w:rtl/>
        </w:rPr>
        <w:t>مونیکا: بشینید آخه این چه کاریه ما شریکیم. دوستیم آخه چرا نمیتونید دو دقیقه کنار هم بشینید.</w:t>
      </w:r>
    </w:p>
    <w:p w14:paraId="41339FE4" w14:textId="458A5765" w:rsidR="00661686" w:rsidRDefault="00661686" w:rsidP="000A5953">
      <w:pPr>
        <w:rPr>
          <w:rtl/>
        </w:rPr>
      </w:pPr>
      <w:r>
        <w:rPr>
          <w:rFonts w:hint="cs"/>
          <w:rtl/>
        </w:rPr>
        <w:t>مری: خداحافظ عزیزم. و با شوهرش میروند.</w:t>
      </w:r>
    </w:p>
    <w:p w14:paraId="674796B4" w14:textId="78780C26" w:rsidR="00661686" w:rsidRDefault="00661686" w:rsidP="000A5953">
      <w:pPr>
        <w:rPr>
          <w:rtl/>
        </w:rPr>
      </w:pPr>
      <w:r>
        <w:rPr>
          <w:rFonts w:hint="cs"/>
          <w:rtl/>
        </w:rPr>
        <w:t>مونیکا: تو رو خدا جیک، کی میخواهی این جنگ رو ادامه بدی. الان چند ساله</w:t>
      </w:r>
      <w:r w:rsidR="00F65676">
        <w:rPr>
          <w:rFonts w:hint="cs"/>
          <w:rtl/>
        </w:rPr>
        <w:t>؟</w:t>
      </w:r>
      <w:r>
        <w:rPr>
          <w:rFonts w:hint="cs"/>
          <w:rtl/>
        </w:rPr>
        <w:t xml:space="preserve"> </w:t>
      </w:r>
      <w:r w:rsidR="00F65676">
        <w:rPr>
          <w:rFonts w:hint="cs"/>
          <w:rtl/>
        </w:rPr>
        <w:t xml:space="preserve">الان دیگه </w:t>
      </w:r>
      <w:r>
        <w:rPr>
          <w:rFonts w:hint="cs"/>
          <w:rtl/>
        </w:rPr>
        <w:t xml:space="preserve">بچه دار شدی. </w:t>
      </w:r>
    </w:p>
    <w:p w14:paraId="5E663538" w14:textId="537F23C9" w:rsidR="00661686" w:rsidRDefault="00661686" w:rsidP="000A5953">
      <w:pPr>
        <w:rPr>
          <w:rtl/>
        </w:rPr>
      </w:pPr>
      <w:r>
        <w:rPr>
          <w:rFonts w:hint="cs"/>
          <w:rtl/>
        </w:rPr>
        <w:t xml:space="preserve">مونیکا و جیک چندین شرکت دیگر افتتاح </w:t>
      </w:r>
      <w:r w:rsidR="0034475E">
        <w:rPr>
          <w:rFonts w:hint="cs"/>
          <w:rtl/>
        </w:rPr>
        <w:t>می‌کنند</w:t>
      </w:r>
      <w:r>
        <w:rPr>
          <w:rFonts w:hint="cs"/>
          <w:rtl/>
        </w:rPr>
        <w:t xml:space="preserve">. آنها جزء ثروتمندترین افراد آن کشور شده اند. ارتباطات مالی جیک و شوهر مونیکا به همان شرکت اول محدود ماند و جیک دیگر هرگز از شوهر مری پولی نگرفت. ولی مری و شوهرش همچنان بخشی از سهام آن شرکت را در اختیار داشتند. تمام تلاش های جیک برای خریدن سهم آنها بی نتیجه بود. </w:t>
      </w:r>
    </w:p>
    <w:bookmarkEnd w:id="2"/>
    <w:p w14:paraId="6A71E0B4" w14:textId="77777777" w:rsidR="00E51FB9" w:rsidRDefault="00E51FB9" w:rsidP="000A5953">
      <w:pPr>
        <w:rPr>
          <w:rtl/>
        </w:rPr>
      </w:pPr>
    </w:p>
    <w:p w14:paraId="3BB3A679" w14:textId="152DF386" w:rsidR="009D11CD" w:rsidRDefault="005454F8" w:rsidP="000A5953">
      <w:pPr>
        <w:pStyle w:val="Heading1"/>
        <w:rPr>
          <w:rtl/>
        </w:rPr>
      </w:pPr>
      <w:r>
        <w:rPr>
          <w:rFonts w:hint="cs"/>
          <w:rtl/>
        </w:rPr>
        <w:t xml:space="preserve">فصل </w:t>
      </w:r>
      <w:r w:rsidR="00A7706A">
        <w:rPr>
          <w:rFonts w:hint="cs"/>
          <w:rtl/>
        </w:rPr>
        <w:t>دوازدهم</w:t>
      </w:r>
      <w:r>
        <w:rPr>
          <w:rFonts w:hint="cs"/>
          <w:rtl/>
        </w:rPr>
        <w:t xml:space="preserve"> </w:t>
      </w:r>
      <w:r w:rsidR="009D11CD" w:rsidRPr="009D11CD">
        <w:rPr>
          <w:rFonts w:hint="cs"/>
          <w:rtl/>
        </w:rPr>
        <w:t xml:space="preserve">ژاکلین </w:t>
      </w:r>
    </w:p>
    <w:p w14:paraId="1DDAE15B" w14:textId="0544CE86" w:rsidR="00857375" w:rsidRDefault="001811F9" w:rsidP="000A5953">
      <w:pPr>
        <w:rPr>
          <w:rtl/>
        </w:rPr>
      </w:pPr>
      <w:r>
        <w:rPr>
          <w:rFonts w:hint="cs"/>
          <w:rtl/>
        </w:rPr>
        <w:lastRenderedPageBreak/>
        <w:t xml:space="preserve">پانزده </w:t>
      </w:r>
      <w:r w:rsidR="00857375">
        <w:rPr>
          <w:rFonts w:hint="cs"/>
          <w:rtl/>
        </w:rPr>
        <w:t>سال بعد.</w:t>
      </w:r>
    </w:p>
    <w:p w14:paraId="4EFDE353" w14:textId="329F9ECB" w:rsidR="009D11CD" w:rsidRDefault="009D11CD" w:rsidP="000A5953">
      <w:pPr>
        <w:rPr>
          <w:rtl/>
        </w:rPr>
      </w:pPr>
      <w:r>
        <w:rPr>
          <w:rFonts w:hint="cs"/>
          <w:rtl/>
        </w:rPr>
        <w:t xml:space="preserve">ژاکلین 17 سال دارد موهایی به رنگ مشکی و صورتی گرد و قدی متوسط و خنده ایی از ته قلب که پدر و مادرش را دیوانه او کرده است. در مدرسه جزء شاگردان زرنگ است و همه امیدوارند که بتواند بورسیه یک دانشگاه خوب را از آن خود کند. با این حال پیتر پدر ژاکلین مبلغ زیادی را برا دانشگاه او پس انداز کرده. </w:t>
      </w:r>
    </w:p>
    <w:p w14:paraId="5D775DA8" w14:textId="1E7C2F90" w:rsidR="009D11CD" w:rsidRDefault="009D11CD" w:rsidP="000A5953">
      <w:pPr>
        <w:rPr>
          <w:rtl/>
        </w:rPr>
      </w:pPr>
      <w:r>
        <w:rPr>
          <w:rFonts w:hint="cs"/>
          <w:rtl/>
        </w:rPr>
        <w:t xml:space="preserve">پیتر باور دارد که همینکه یک دانشگاه ژاکلین را بپذیرد کافی است و خودش از پس خرج های دخترش بر میآید. </w:t>
      </w:r>
    </w:p>
    <w:p w14:paraId="3EB86DE6" w14:textId="6D37ECD0" w:rsidR="009D11CD" w:rsidRDefault="009D11CD" w:rsidP="000A5953">
      <w:pPr>
        <w:rPr>
          <w:rtl/>
        </w:rPr>
      </w:pPr>
      <w:r>
        <w:rPr>
          <w:rFonts w:hint="cs"/>
          <w:rtl/>
        </w:rPr>
        <w:t xml:space="preserve">آن روز، روز بزرگی برای ژاکلین به حساب میآمد شب قبل اصلاً نتوانسته بود درست بخوابد، صبح زودتر از هر روز از خواب بیدار شده بود. به آشپزخانه رفت و وسایل صبحانه را آماده کرد. خودش قهوه و کمی غلات صبحانه خورد و مشغول خواندن مطلبی در روزنامه شد تا پدر و مادرش بیدار شوند. </w:t>
      </w:r>
    </w:p>
    <w:p w14:paraId="26ECF9AE" w14:textId="448819AE" w:rsidR="009D11CD" w:rsidRDefault="009D11CD" w:rsidP="000A5953">
      <w:pPr>
        <w:rPr>
          <w:rtl/>
        </w:rPr>
      </w:pPr>
      <w:r>
        <w:rPr>
          <w:rFonts w:hint="cs"/>
          <w:rtl/>
        </w:rPr>
        <w:t>پدر و مادرش بالاخره برای خوردن صبحانه پایین آمدند  و بعد از خوردن صبحانه پیتر پدر ژاکلین که تمام موهایش سپید شده بود با اینحال معلوم بود که سنش زیاد نیست. روی مبل نشست و تلویزیون تماشا کرد.</w:t>
      </w:r>
    </w:p>
    <w:p w14:paraId="7EF14055" w14:textId="5D598987" w:rsidR="00BC590A" w:rsidRDefault="00BC590A" w:rsidP="000A5953">
      <w:pPr>
        <w:rPr>
          <w:rtl/>
        </w:rPr>
      </w:pPr>
      <w:r>
        <w:rPr>
          <w:rFonts w:hint="cs"/>
          <w:rtl/>
        </w:rPr>
        <w:t xml:space="preserve">پیتر: همزمان که داشت تلویزیون را تماشا </w:t>
      </w:r>
      <w:r w:rsidR="00914EF1">
        <w:rPr>
          <w:rFonts w:hint="cs"/>
          <w:rtl/>
        </w:rPr>
        <w:t>می‌کرد</w:t>
      </w:r>
      <w:r>
        <w:rPr>
          <w:rFonts w:hint="cs"/>
          <w:rtl/>
        </w:rPr>
        <w:t xml:space="preserve">. به دخترش ژاکلین </w:t>
      </w:r>
      <w:r w:rsidR="0084648C">
        <w:rPr>
          <w:rFonts w:hint="cs"/>
          <w:rtl/>
        </w:rPr>
        <w:t>"</w:t>
      </w:r>
      <w:r>
        <w:rPr>
          <w:rFonts w:hint="cs"/>
          <w:rtl/>
        </w:rPr>
        <w:t>ماشین رو نمیبری</w:t>
      </w:r>
      <w:r w:rsidR="00F90CC9">
        <w:rPr>
          <w:rFonts w:hint="cs"/>
          <w:rtl/>
        </w:rPr>
        <w:t>!</w:t>
      </w:r>
      <w:r>
        <w:rPr>
          <w:rFonts w:hint="cs"/>
          <w:rtl/>
        </w:rPr>
        <w:t xml:space="preserve"> تو هنوز هجده سالت نشده، گواهینامه هم نداری</w:t>
      </w:r>
      <w:r w:rsidR="00F90CC9">
        <w:rPr>
          <w:rFonts w:hint="cs"/>
          <w:rtl/>
        </w:rPr>
        <w:t>!</w:t>
      </w:r>
      <w:r>
        <w:rPr>
          <w:rFonts w:hint="cs"/>
          <w:rtl/>
        </w:rPr>
        <w:t xml:space="preserve"> ماشین رو نمیبری</w:t>
      </w:r>
      <w:r w:rsidR="00F90CC9">
        <w:rPr>
          <w:rFonts w:hint="cs"/>
          <w:rtl/>
        </w:rPr>
        <w:t>!</w:t>
      </w:r>
      <w:r w:rsidR="0084648C">
        <w:rPr>
          <w:rFonts w:hint="cs"/>
          <w:rtl/>
        </w:rPr>
        <w:t>"</w:t>
      </w:r>
    </w:p>
    <w:p w14:paraId="083DFC09" w14:textId="77777777" w:rsidR="00857375" w:rsidRDefault="00BC590A" w:rsidP="000A5953">
      <w:pPr>
        <w:rPr>
          <w:rtl/>
        </w:rPr>
      </w:pPr>
      <w:r>
        <w:rPr>
          <w:rFonts w:hint="cs"/>
          <w:rtl/>
        </w:rPr>
        <w:t xml:space="preserve"> </w:t>
      </w:r>
      <w:bookmarkStart w:id="3" w:name="_Hlk156825737"/>
      <w:r>
        <w:rPr>
          <w:rFonts w:hint="cs"/>
          <w:rtl/>
        </w:rPr>
        <w:t>ژاکلین</w:t>
      </w:r>
      <w:bookmarkEnd w:id="3"/>
      <w:r>
        <w:rPr>
          <w:rFonts w:hint="cs"/>
          <w:rtl/>
        </w:rPr>
        <w:t xml:space="preserve">: خداحافظ و چند دقیقه بعد صدای روشن شدن ماشین از پارکینگ به گوش میرسد. </w:t>
      </w:r>
    </w:p>
    <w:p w14:paraId="4CFAA230" w14:textId="381D5B4F" w:rsidR="00BC590A" w:rsidRDefault="00BC590A" w:rsidP="000A5953">
      <w:pPr>
        <w:rPr>
          <w:rtl/>
        </w:rPr>
      </w:pPr>
      <w:r>
        <w:rPr>
          <w:rFonts w:hint="cs"/>
          <w:rtl/>
        </w:rPr>
        <w:t>ب</w:t>
      </w:r>
      <w:r w:rsidR="00F90CC9">
        <w:rPr>
          <w:rFonts w:hint="cs"/>
          <w:rtl/>
        </w:rPr>
        <w:t>ِ</w:t>
      </w:r>
      <w:r>
        <w:rPr>
          <w:rFonts w:hint="cs"/>
          <w:rtl/>
        </w:rPr>
        <w:t>لا</w:t>
      </w:r>
      <w:r w:rsidR="00F90CC9">
        <w:rPr>
          <w:rFonts w:hint="cs"/>
          <w:rtl/>
        </w:rPr>
        <w:t>:</w:t>
      </w:r>
      <w:r w:rsidR="00402FB2">
        <w:rPr>
          <w:rFonts w:hint="cs"/>
          <w:rtl/>
        </w:rPr>
        <w:t xml:space="preserve"> </w:t>
      </w:r>
      <w:r>
        <w:rPr>
          <w:rFonts w:hint="cs"/>
          <w:rtl/>
        </w:rPr>
        <w:t xml:space="preserve">از آشپزخانه با یک لیوان قهوه به سمت پذیرایی میآید. یکروز این دختر همه ما رو بدبخت </w:t>
      </w:r>
      <w:r w:rsidR="006148C5">
        <w:rPr>
          <w:rFonts w:hint="cs"/>
          <w:rtl/>
        </w:rPr>
        <w:t>می‌کند</w:t>
      </w:r>
      <w:r>
        <w:rPr>
          <w:rFonts w:hint="cs"/>
          <w:rtl/>
        </w:rPr>
        <w:t xml:space="preserve">. باید محکم جلوش بایستی. </w:t>
      </w:r>
    </w:p>
    <w:p w14:paraId="462CD8C3" w14:textId="64EA2500" w:rsidR="00BC590A" w:rsidRDefault="009D11CD" w:rsidP="000A5953">
      <w:pPr>
        <w:rPr>
          <w:rtl/>
        </w:rPr>
      </w:pPr>
      <w:r>
        <w:rPr>
          <w:rFonts w:hint="cs"/>
          <w:rtl/>
        </w:rPr>
        <w:t>-</w:t>
      </w:r>
      <w:r w:rsidR="00BC590A">
        <w:rPr>
          <w:rFonts w:hint="cs"/>
          <w:rtl/>
        </w:rPr>
        <w:t xml:space="preserve"> ژاکلین ده سالش بود بهتر از من رانندگی </w:t>
      </w:r>
      <w:r w:rsidR="00914EF1">
        <w:rPr>
          <w:rFonts w:hint="cs"/>
          <w:rtl/>
        </w:rPr>
        <w:t>می‌کرد</w:t>
      </w:r>
      <w:r w:rsidR="00BC590A">
        <w:rPr>
          <w:rFonts w:hint="cs"/>
          <w:rtl/>
        </w:rPr>
        <w:t xml:space="preserve">. نمیخواهم خیلی بهش گیر بدم. ولی هربار که بخواهد ماشین رو ببره بهش تذکر میدم که حق نداره این کار رو بکنه. </w:t>
      </w:r>
    </w:p>
    <w:p w14:paraId="41849C10" w14:textId="2605A1C6" w:rsidR="00BC590A" w:rsidRDefault="009D11CD" w:rsidP="000A5953">
      <w:pPr>
        <w:rPr>
          <w:rtl/>
        </w:rPr>
      </w:pPr>
      <w:r>
        <w:rPr>
          <w:rFonts w:hint="cs"/>
          <w:rtl/>
        </w:rPr>
        <w:lastRenderedPageBreak/>
        <w:t>-</w:t>
      </w:r>
      <w:r w:rsidR="00BC590A">
        <w:rPr>
          <w:rFonts w:hint="cs"/>
          <w:rtl/>
        </w:rPr>
        <w:t xml:space="preserve">میدونه الکی میگی. میدونه من ازت خواستم. وگرنه ماشین رو نمیبرد. </w:t>
      </w:r>
    </w:p>
    <w:p w14:paraId="1763E8E2" w14:textId="442B0B28" w:rsidR="00BC590A" w:rsidRDefault="009D11CD" w:rsidP="000A5953">
      <w:pPr>
        <w:rPr>
          <w:rtl/>
        </w:rPr>
      </w:pPr>
      <w:r>
        <w:rPr>
          <w:rFonts w:hint="cs"/>
          <w:rtl/>
        </w:rPr>
        <w:t>-</w:t>
      </w:r>
      <w:r w:rsidR="00BC590A">
        <w:rPr>
          <w:rFonts w:hint="cs"/>
          <w:rtl/>
        </w:rPr>
        <w:t xml:space="preserve"> مراقبه. </w:t>
      </w:r>
    </w:p>
    <w:p w14:paraId="6EE9DC1F" w14:textId="54A6AD06" w:rsidR="00BC590A" w:rsidRDefault="009D11CD" w:rsidP="000A5953">
      <w:pPr>
        <w:rPr>
          <w:rtl/>
        </w:rPr>
      </w:pPr>
      <w:r>
        <w:rPr>
          <w:rFonts w:hint="cs"/>
          <w:rtl/>
        </w:rPr>
        <w:t>-</w:t>
      </w:r>
      <w:r w:rsidR="00BC590A">
        <w:rPr>
          <w:rFonts w:hint="cs"/>
          <w:rtl/>
        </w:rPr>
        <w:t xml:space="preserve"> دختر و پدر به هم رفتین. </w:t>
      </w:r>
    </w:p>
    <w:p w14:paraId="1CAE900B" w14:textId="355CDE7E" w:rsidR="00BC590A" w:rsidRDefault="00D976D4" w:rsidP="000A5953">
      <w:pPr>
        <w:rPr>
          <w:rtl/>
        </w:rPr>
      </w:pPr>
      <w:r>
        <w:rPr>
          <w:rFonts w:hint="cs"/>
          <w:rtl/>
        </w:rPr>
        <w:t>پیتر: اوضاع پس اندازمون برای دانشگاهش چطوره</w:t>
      </w:r>
      <w:r w:rsidR="00402FB2">
        <w:rPr>
          <w:rFonts w:hint="cs"/>
          <w:rtl/>
        </w:rPr>
        <w:t>؟</w:t>
      </w:r>
      <w:r>
        <w:rPr>
          <w:rFonts w:hint="cs"/>
          <w:rtl/>
        </w:rPr>
        <w:t xml:space="preserve"> اینجوری که این درس میخونه باید یک دانشگاه خوب قبول بشه. از پس مخارجش بر میاییم</w:t>
      </w:r>
      <w:r w:rsidR="00F90CC9">
        <w:rPr>
          <w:rFonts w:hint="cs"/>
          <w:rtl/>
        </w:rPr>
        <w:t>؟</w:t>
      </w:r>
    </w:p>
    <w:p w14:paraId="6FD8B65B" w14:textId="77777777" w:rsidR="00D976D4" w:rsidRDefault="00D976D4" w:rsidP="000A5953">
      <w:pPr>
        <w:rPr>
          <w:rtl/>
        </w:rPr>
      </w:pPr>
      <w:r>
        <w:rPr>
          <w:rFonts w:hint="cs"/>
          <w:rtl/>
        </w:rPr>
        <w:t xml:space="preserve">بلا: تو همینجوری که تو این </w:t>
      </w:r>
      <w:r w:rsidR="00D5075A">
        <w:rPr>
          <w:rFonts w:hint="cs"/>
          <w:rtl/>
        </w:rPr>
        <w:t xml:space="preserve">17 سال پس انداز </w:t>
      </w:r>
      <w:r w:rsidR="00F90CC9">
        <w:rPr>
          <w:rFonts w:hint="cs"/>
          <w:rtl/>
        </w:rPr>
        <w:t>کردی پس انداز کنی</w:t>
      </w:r>
      <w:r w:rsidR="00D5075A">
        <w:rPr>
          <w:rFonts w:hint="cs"/>
          <w:rtl/>
        </w:rPr>
        <w:t xml:space="preserve">، بله میتونیم از پس مخارج دانشگاهش بر بیایم. </w:t>
      </w:r>
    </w:p>
    <w:p w14:paraId="135F2CC1" w14:textId="3B919D59" w:rsidR="009D11CD" w:rsidRDefault="009D11CD" w:rsidP="000A5953">
      <w:pPr>
        <w:rPr>
          <w:rtl/>
        </w:rPr>
      </w:pPr>
      <w:r>
        <w:rPr>
          <w:rFonts w:hint="cs"/>
          <w:rtl/>
        </w:rPr>
        <w:t xml:space="preserve">بعد از مدرسه ژاکلین به سمت محل مهمانی میرود که از صبح منتظر آن بود. </w:t>
      </w:r>
    </w:p>
    <w:p w14:paraId="67D8C262" w14:textId="330D6D9F" w:rsidR="00D5075A" w:rsidRDefault="00D5075A" w:rsidP="000A5953">
      <w:pPr>
        <w:rPr>
          <w:rtl/>
        </w:rPr>
      </w:pPr>
      <w:r>
        <w:rPr>
          <w:rFonts w:hint="cs"/>
          <w:rtl/>
        </w:rPr>
        <w:t xml:space="preserve">در جشن دور و برش را دوستانش گرفته اند. دو نفر با لباسهای مجلسی دو دختر به نام های </w:t>
      </w:r>
      <w:r w:rsidR="00AD1246">
        <w:rPr>
          <w:rFonts w:hint="cs"/>
          <w:rtl/>
        </w:rPr>
        <w:t>آ</w:t>
      </w:r>
      <w:r>
        <w:rPr>
          <w:rFonts w:hint="cs"/>
          <w:rtl/>
        </w:rPr>
        <w:t xml:space="preserve">لیس و روزالین. </w:t>
      </w:r>
    </w:p>
    <w:p w14:paraId="01A6173A" w14:textId="0FA4C3FA" w:rsidR="00D5075A" w:rsidRDefault="00D5075A" w:rsidP="000A5953">
      <w:pPr>
        <w:rPr>
          <w:rtl/>
        </w:rPr>
      </w:pPr>
      <w:r>
        <w:rPr>
          <w:rFonts w:hint="cs"/>
          <w:rtl/>
        </w:rPr>
        <w:t>روزالین فکر ن</w:t>
      </w:r>
      <w:r w:rsidR="00914EF1">
        <w:rPr>
          <w:rFonts w:hint="cs"/>
          <w:rtl/>
        </w:rPr>
        <w:t>می‌کرد</w:t>
      </w:r>
      <w:r>
        <w:rPr>
          <w:rFonts w:hint="cs"/>
          <w:rtl/>
        </w:rPr>
        <w:t>م موفق بشی پول زیادی جمع کردی</w:t>
      </w:r>
      <w:r w:rsidR="00AD1246">
        <w:rPr>
          <w:rFonts w:hint="cs"/>
          <w:rtl/>
        </w:rPr>
        <w:t>!</w:t>
      </w:r>
      <w:r>
        <w:rPr>
          <w:rFonts w:hint="cs"/>
          <w:rtl/>
        </w:rPr>
        <w:t xml:space="preserve"> </w:t>
      </w:r>
    </w:p>
    <w:p w14:paraId="5BD5B594" w14:textId="77777777" w:rsidR="00D5075A" w:rsidRDefault="00D5075A" w:rsidP="000A5953">
      <w:pPr>
        <w:rPr>
          <w:rtl/>
        </w:rPr>
      </w:pPr>
      <w:r>
        <w:rPr>
          <w:rFonts w:hint="cs"/>
          <w:rtl/>
        </w:rPr>
        <w:t>ژاکلین: همه باهم موفق شدیم. لیا حالا میتونه صندلی چرخدارش رو بخره. قانون مسخره ایی که چون مهاجر هستند دولت بهشون پول صندلی رو نمیده. ولی خوب مهم نیست ما این پول رو جمع کردیم.</w:t>
      </w:r>
    </w:p>
    <w:p w14:paraId="30A3E0BC" w14:textId="57AAF4BD" w:rsidR="00D5075A" w:rsidRDefault="00D5075A" w:rsidP="000A5953">
      <w:pPr>
        <w:rPr>
          <w:rtl/>
        </w:rPr>
      </w:pPr>
      <w:r>
        <w:rPr>
          <w:rFonts w:hint="cs"/>
          <w:rtl/>
        </w:rPr>
        <w:t xml:space="preserve">آلیس: کی فکرش رو </w:t>
      </w:r>
      <w:r w:rsidR="00914EF1">
        <w:rPr>
          <w:rFonts w:hint="cs"/>
          <w:rtl/>
        </w:rPr>
        <w:t>می‌کرد</w:t>
      </w:r>
      <w:r>
        <w:rPr>
          <w:rFonts w:hint="cs"/>
          <w:rtl/>
        </w:rPr>
        <w:t xml:space="preserve"> یک مشت بچه مدرسه ایی رو کسی جدی بگیره. </w:t>
      </w:r>
    </w:p>
    <w:p w14:paraId="19F155CE" w14:textId="77777777" w:rsidR="00D5075A" w:rsidRDefault="00D5075A" w:rsidP="000A5953">
      <w:pPr>
        <w:rPr>
          <w:rtl/>
        </w:rPr>
      </w:pPr>
      <w:r>
        <w:rPr>
          <w:rFonts w:hint="cs"/>
          <w:rtl/>
        </w:rPr>
        <w:t xml:space="preserve">ژاکلین: پول زیادی هم نبود وگرنه موفق نمیشدیم. </w:t>
      </w:r>
    </w:p>
    <w:p w14:paraId="5A757A94" w14:textId="363A0045" w:rsidR="00D5075A" w:rsidRDefault="00D5075A" w:rsidP="000A5953">
      <w:pPr>
        <w:rPr>
          <w:rtl/>
        </w:rPr>
      </w:pPr>
      <w:r>
        <w:rPr>
          <w:rFonts w:hint="cs"/>
          <w:rtl/>
        </w:rPr>
        <w:t>آلیس: پولش مهم نیست کاری که کردیم مهمه</w:t>
      </w:r>
      <w:r w:rsidR="00F90CC9">
        <w:rPr>
          <w:rFonts w:hint="cs"/>
          <w:rtl/>
        </w:rPr>
        <w:t>،</w:t>
      </w:r>
      <w:r>
        <w:rPr>
          <w:rFonts w:hint="cs"/>
          <w:rtl/>
        </w:rPr>
        <w:t xml:space="preserve"> </w:t>
      </w:r>
      <w:r w:rsidR="00914EF1">
        <w:rPr>
          <w:rFonts w:hint="cs"/>
          <w:rtl/>
        </w:rPr>
        <w:t>این‌که</w:t>
      </w:r>
      <w:r>
        <w:rPr>
          <w:rFonts w:hint="cs"/>
          <w:rtl/>
        </w:rPr>
        <w:t xml:space="preserve"> تونیستیم این کار رو انجام بدیم. دیروز وقتی لبخند لیا رو دیدم قلبم ایستاد. </w:t>
      </w:r>
    </w:p>
    <w:p w14:paraId="67EC6930" w14:textId="77777777" w:rsidR="00D5075A" w:rsidRDefault="00D5075A" w:rsidP="000A5953">
      <w:pPr>
        <w:rPr>
          <w:rtl/>
        </w:rPr>
      </w:pPr>
      <w:r>
        <w:rPr>
          <w:rFonts w:hint="cs"/>
          <w:rtl/>
        </w:rPr>
        <w:t xml:space="preserve">روزالین: منم، بچه دوساله خونه نشین شده، نه مدرسه ، نه بازی، انگار زندانیه. </w:t>
      </w:r>
    </w:p>
    <w:p w14:paraId="738C4614" w14:textId="77777777" w:rsidR="00D5075A" w:rsidRDefault="00D5075A" w:rsidP="000A5953">
      <w:pPr>
        <w:rPr>
          <w:rtl/>
        </w:rPr>
      </w:pPr>
      <w:r>
        <w:rPr>
          <w:rFonts w:hint="cs"/>
          <w:rtl/>
        </w:rPr>
        <w:lastRenderedPageBreak/>
        <w:t>ژاکلین</w:t>
      </w:r>
      <w:r w:rsidR="00F90CC9">
        <w:rPr>
          <w:rFonts w:hint="cs"/>
          <w:rtl/>
        </w:rPr>
        <w:t>:</w:t>
      </w:r>
      <w:r>
        <w:rPr>
          <w:rFonts w:hint="cs"/>
          <w:rtl/>
        </w:rPr>
        <w:t xml:space="preserve"> موفق شدیم. </w:t>
      </w:r>
    </w:p>
    <w:p w14:paraId="67695FD4" w14:textId="4A935918" w:rsidR="00D5075A" w:rsidRDefault="00D5075A" w:rsidP="000A5953">
      <w:pPr>
        <w:rPr>
          <w:rtl/>
        </w:rPr>
      </w:pPr>
      <w:r>
        <w:rPr>
          <w:rFonts w:hint="cs"/>
          <w:rtl/>
        </w:rPr>
        <w:t xml:space="preserve">باهم به کنار بار میروند. همگی نوشیدنی سفارش </w:t>
      </w:r>
      <w:r w:rsidR="006148C5">
        <w:rPr>
          <w:rFonts w:hint="cs"/>
          <w:rtl/>
        </w:rPr>
        <w:t>می‌دهند</w:t>
      </w:r>
      <w:r>
        <w:rPr>
          <w:rFonts w:hint="cs"/>
          <w:rtl/>
        </w:rPr>
        <w:t xml:space="preserve">. ژاکلین لیموناد سفارش میدهد. روزالین: بیخیال. ژاکلین فردا امتحان دارم برگشتم خونه باید درس بخونم اگر مشروب بخورم نمیتونم درس بخونم. </w:t>
      </w:r>
    </w:p>
    <w:p w14:paraId="508E3DE1" w14:textId="77777777" w:rsidR="00D5075A" w:rsidRDefault="005D039F" w:rsidP="000A5953">
      <w:pPr>
        <w:rPr>
          <w:rtl/>
        </w:rPr>
      </w:pPr>
      <w:r>
        <w:rPr>
          <w:rFonts w:hint="cs"/>
          <w:rtl/>
        </w:rPr>
        <w:t xml:space="preserve">بعد از آن با آهنگ هایی که پخش میشود میرقصند. بعد از یکی دو ساعت جمعیت حاضر کم کم پراکنده میشود. ژاکلین و دوستانش از هم جدا میشوند. </w:t>
      </w:r>
    </w:p>
    <w:p w14:paraId="7BE8AFDC" w14:textId="77777777" w:rsidR="005D039F" w:rsidRDefault="005D039F" w:rsidP="000A5953">
      <w:pPr>
        <w:rPr>
          <w:rtl/>
        </w:rPr>
      </w:pPr>
      <w:r>
        <w:rPr>
          <w:rFonts w:hint="cs"/>
          <w:rtl/>
        </w:rPr>
        <w:t xml:space="preserve">ژاکلین: فردا میبینمتون. </w:t>
      </w:r>
    </w:p>
    <w:p w14:paraId="28AF83EF" w14:textId="77777777" w:rsidR="005D039F" w:rsidRDefault="005D039F" w:rsidP="000A5953">
      <w:pPr>
        <w:rPr>
          <w:rtl/>
        </w:rPr>
      </w:pPr>
      <w:r>
        <w:rPr>
          <w:rFonts w:hint="cs"/>
          <w:rtl/>
        </w:rPr>
        <w:t xml:space="preserve">ژاکلین به خانه برنگشت مستقیم به خانه لیا رفت. درب زد و داخل شد. مادر لیا که زن میانسالی بود درب را باز کرد. با دیدن ژاکلین او را در آغوش گرفت. او را با خود به داخل خانه برد. </w:t>
      </w:r>
    </w:p>
    <w:p w14:paraId="706528C9" w14:textId="77777777" w:rsidR="005D039F" w:rsidRDefault="005D039F" w:rsidP="000A5953">
      <w:pPr>
        <w:rPr>
          <w:rtl/>
        </w:rPr>
      </w:pPr>
      <w:r>
        <w:rPr>
          <w:rFonts w:hint="cs"/>
          <w:rtl/>
        </w:rPr>
        <w:t xml:space="preserve">داخل خانه لیا روی صندلی چرخدار جدیدش به دیدن ژاکلین آمد. سلام کردند. لیا خیلی خوشگله مرسی. </w:t>
      </w:r>
    </w:p>
    <w:p w14:paraId="73DA935D" w14:textId="77777777" w:rsidR="005D039F" w:rsidRDefault="005D039F" w:rsidP="000A5953">
      <w:pPr>
        <w:rPr>
          <w:rtl/>
        </w:rPr>
      </w:pPr>
      <w:r>
        <w:rPr>
          <w:rFonts w:hint="cs"/>
          <w:rtl/>
        </w:rPr>
        <w:t xml:space="preserve">ژاکلین : خواهش میکنم قابلت رو نداره. حالا میتونی بری مدرسه من فردا با خودم میبرمت. نگران هیچی نباش با مدیر مدرسه و معلمها صحبت کردم. مجبوری چند تا کلاس جبرانی برداری چندماهی بهت سخت میگذره اما درست میشه. </w:t>
      </w:r>
    </w:p>
    <w:p w14:paraId="235449CD" w14:textId="77777777" w:rsidR="005D039F" w:rsidRDefault="005D039F" w:rsidP="000A5953">
      <w:pPr>
        <w:rPr>
          <w:rtl/>
        </w:rPr>
      </w:pPr>
      <w:r>
        <w:rPr>
          <w:rFonts w:hint="cs"/>
          <w:rtl/>
        </w:rPr>
        <w:t xml:space="preserve">لیا: مهم نیست از پسش بر میام همینکه بتونم برم مدرسه خوبه. اما میگفتند ما مهاجرها حق نداریم بریم مدرسه، فقط میتونیم از مدرسه داخل کمپ استفاده کنیم. </w:t>
      </w:r>
    </w:p>
    <w:p w14:paraId="73A0106A" w14:textId="62F00058" w:rsidR="005D039F" w:rsidRDefault="005D039F" w:rsidP="000A5953">
      <w:pPr>
        <w:rPr>
          <w:rtl/>
        </w:rPr>
      </w:pPr>
      <w:r>
        <w:rPr>
          <w:rFonts w:hint="cs"/>
          <w:rtl/>
        </w:rPr>
        <w:t xml:space="preserve">ژاکلین: خوب کاری که میکنیم خیلی قانونی نیست. اما کی اهمیت میده. وقتی پناهندگی همه تون درست بشه مدارک تحصیلی تو هم اعتبار پیدا </w:t>
      </w:r>
      <w:r w:rsidR="0034475E">
        <w:rPr>
          <w:rFonts w:hint="cs"/>
          <w:rtl/>
        </w:rPr>
        <w:t>می‌کنند</w:t>
      </w:r>
      <w:r>
        <w:rPr>
          <w:rFonts w:hint="cs"/>
          <w:rtl/>
        </w:rPr>
        <w:t xml:space="preserve">. همه با این قضیه موافقت کردند. من امضاء خود شهردار رو هم دارم. فقط قانون نمیذاره علنی اش کنیم همین. نگران </w:t>
      </w:r>
      <w:r>
        <w:rPr>
          <w:rFonts w:hint="cs"/>
          <w:rtl/>
        </w:rPr>
        <w:lastRenderedPageBreak/>
        <w:t xml:space="preserve">نباش. همه چیزش رو به من بسپار. تو از فردا درس میخونی. کمتر از یک سال دیگه هم از شر این کمپ راحت میشین همتون. </w:t>
      </w:r>
    </w:p>
    <w:p w14:paraId="5EA2B5A1" w14:textId="1CDA8E41" w:rsidR="005D039F" w:rsidRDefault="005D039F" w:rsidP="000A5953">
      <w:pPr>
        <w:rPr>
          <w:rtl/>
        </w:rPr>
      </w:pPr>
      <w:r>
        <w:rPr>
          <w:rFonts w:hint="cs"/>
          <w:rtl/>
        </w:rPr>
        <w:t xml:space="preserve">بعد از کمی خوش و بش ژاکلین به خانه باز میگردد. بلافاصله قهوه جوش را آمده </w:t>
      </w:r>
      <w:r w:rsidR="006148C5">
        <w:rPr>
          <w:rFonts w:hint="cs"/>
          <w:rtl/>
        </w:rPr>
        <w:t>می‌کند</w:t>
      </w:r>
      <w:r>
        <w:rPr>
          <w:rFonts w:hint="cs"/>
          <w:rtl/>
        </w:rPr>
        <w:t xml:space="preserve"> و تا صبح مشغول درس خواندن میشود. تمام مدت مدام قهوه میخورد. بعد از </w:t>
      </w:r>
      <w:r w:rsidR="00914EF1">
        <w:rPr>
          <w:rFonts w:hint="cs"/>
          <w:rtl/>
        </w:rPr>
        <w:t>این‌که</w:t>
      </w:r>
      <w:r>
        <w:rPr>
          <w:rFonts w:hint="cs"/>
          <w:rtl/>
        </w:rPr>
        <w:t xml:space="preserve"> پدر و مادرش خوابیدند دفتر و کتابهایش را به آشپزخانه آورده که مدام از سر درس هایش برای ریختن قهوه</w:t>
      </w:r>
      <w:r w:rsidR="0034475E">
        <w:rPr>
          <w:rFonts w:hint="cs"/>
          <w:rtl/>
        </w:rPr>
        <w:t xml:space="preserve"> </w:t>
      </w:r>
      <w:r>
        <w:rPr>
          <w:rFonts w:hint="cs"/>
          <w:rtl/>
        </w:rPr>
        <w:t xml:space="preserve">بلند نشود. </w:t>
      </w:r>
    </w:p>
    <w:p w14:paraId="231EDCE6" w14:textId="29164AD8" w:rsidR="005D039F" w:rsidRDefault="005D039F" w:rsidP="000A5953">
      <w:pPr>
        <w:rPr>
          <w:rtl/>
        </w:rPr>
      </w:pPr>
      <w:r>
        <w:rPr>
          <w:rFonts w:hint="cs"/>
          <w:rtl/>
        </w:rPr>
        <w:t xml:space="preserve">صبح به سختی جلوی تلو تلو خوردن خودش را میگیرد. سوار اتوبوس مدرسه میشود و به سمت مدرسه </w:t>
      </w:r>
      <w:r w:rsidR="006148C5">
        <w:rPr>
          <w:rFonts w:hint="cs"/>
          <w:rtl/>
        </w:rPr>
        <w:t>می‌رود</w:t>
      </w:r>
      <w:r>
        <w:rPr>
          <w:rFonts w:hint="cs"/>
          <w:rtl/>
        </w:rPr>
        <w:t xml:space="preserve">. </w:t>
      </w:r>
      <w:r w:rsidR="00BC4219">
        <w:rPr>
          <w:rFonts w:hint="cs"/>
          <w:rtl/>
        </w:rPr>
        <w:t>جلوی</w:t>
      </w:r>
      <w:r>
        <w:rPr>
          <w:rFonts w:hint="cs"/>
          <w:rtl/>
        </w:rPr>
        <w:t xml:space="preserve"> خانه لیا از اتوبوس پیاده میشود و لیا را با خود به داخل اتوبوس میاورد. در مدرسه اول لیا را به معلم هایش معرفی </w:t>
      </w:r>
      <w:r w:rsidR="006148C5">
        <w:rPr>
          <w:rFonts w:hint="cs"/>
          <w:rtl/>
        </w:rPr>
        <w:t>می‌کند</w:t>
      </w:r>
      <w:r>
        <w:rPr>
          <w:rFonts w:hint="cs"/>
          <w:rtl/>
        </w:rPr>
        <w:t xml:space="preserve"> و مطمئن میشود که او همه </w:t>
      </w:r>
      <w:r w:rsidR="00BC4219">
        <w:rPr>
          <w:rFonts w:hint="cs"/>
          <w:rtl/>
        </w:rPr>
        <w:t xml:space="preserve">اطراف را یادگرفته و بعد به سر کلاس و امتحان خود </w:t>
      </w:r>
      <w:r w:rsidR="006148C5">
        <w:rPr>
          <w:rFonts w:hint="cs"/>
          <w:rtl/>
        </w:rPr>
        <w:t>می‌رود</w:t>
      </w:r>
      <w:r w:rsidR="00BC4219">
        <w:rPr>
          <w:rFonts w:hint="cs"/>
          <w:rtl/>
        </w:rPr>
        <w:t xml:space="preserve">. </w:t>
      </w:r>
    </w:p>
    <w:p w14:paraId="720D1D3F" w14:textId="07901601" w:rsidR="00BC4219" w:rsidRDefault="00BC4219" w:rsidP="000A5953">
      <w:pPr>
        <w:rPr>
          <w:rtl/>
        </w:rPr>
      </w:pPr>
      <w:r>
        <w:rPr>
          <w:rFonts w:hint="cs"/>
          <w:rtl/>
        </w:rPr>
        <w:t>امتحانش را قبول خواهد شد</w:t>
      </w:r>
      <w:r w:rsidR="0059385A">
        <w:rPr>
          <w:rFonts w:hint="cs"/>
          <w:rtl/>
        </w:rPr>
        <w:t>.</w:t>
      </w:r>
      <w:r>
        <w:rPr>
          <w:rFonts w:hint="cs"/>
          <w:rtl/>
        </w:rPr>
        <w:t xml:space="preserve"> اما مطمئن نیست نمره خوبی بگیرد. اما نگران نیست. همینکه توانسته بود برای لیا آن صندلی را بگیرد. همینکه دوماه دوندگی اش باعث شده بود که آن دختر بتواند درس بخواند برایش کافی بود. اما امیدوار بود نمره اش آنقدر بد نشودکه مانع بورسیه شدنش در دانشگاه شود. </w:t>
      </w:r>
    </w:p>
    <w:p w14:paraId="7C27F4D7" w14:textId="18B4782D" w:rsidR="00BC4219" w:rsidRDefault="00BC4219" w:rsidP="000A5953">
      <w:pPr>
        <w:rPr>
          <w:rtl/>
        </w:rPr>
      </w:pPr>
      <w:r>
        <w:rPr>
          <w:rFonts w:hint="cs"/>
          <w:rtl/>
        </w:rPr>
        <w:t xml:space="preserve">بشدت برای بورسیه شدن تلاش کرده بود. </w:t>
      </w:r>
      <w:r w:rsidR="00914EF1">
        <w:rPr>
          <w:rFonts w:hint="cs"/>
          <w:rtl/>
        </w:rPr>
        <w:t>می‌دانست</w:t>
      </w:r>
      <w:r>
        <w:rPr>
          <w:rFonts w:hint="cs"/>
          <w:rtl/>
        </w:rPr>
        <w:t xml:space="preserve"> پدر و مادرش تمام عمر برای مخارج دانشگاهش پس انداز کرده اند. اگر </w:t>
      </w:r>
      <w:r w:rsidR="0034475E">
        <w:rPr>
          <w:rFonts w:hint="cs"/>
          <w:rtl/>
        </w:rPr>
        <w:t>می‌توانست</w:t>
      </w:r>
      <w:r>
        <w:rPr>
          <w:rFonts w:hint="cs"/>
          <w:rtl/>
        </w:rPr>
        <w:t xml:space="preserve"> بورسیه شود. آن پول </w:t>
      </w:r>
      <w:r w:rsidR="0034475E">
        <w:rPr>
          <w:rFonts w:hint="cs"/>
          <w:rtl/>
        </w:rPr>
        <w:t>می‌توانست</w:t>
      </w:r>
      <w:r>
        <w:rPr>
          <w:rFonts w:hint="cs"/>
          <w:rtl/>
        </w:rPr>
        <w:t xml:space="preserve"> کمک زیادی به زندگی آنها کند. و خیلی چیزها را عوض کند. مهمترینش مبل پذیرایی بود.</w:t>
      </w:r>
    </w:p>
    <w:p w14:paraId="13659E34" w14:textId="77777777" w:rsidR="0059385A" w:rsidRDefault="0059385A" w:rsidP="000A5953">
      <w:pPr>
        <w:rPr>
          <w:rtl/>
        </w:rPr>
      </w:pPr>
      <w:r>
        <w:rPr>
          <w:rFonts w:hint="cs"/>
          <w:rtl/>
        </w:rPr>
        <w:t xml:space="preserve">ژاکلین برای چند دانشگاه تقاضای بورسیه شدن داده بود. نمرات آزمون هایش هنوز آماده نبود و باید به محض آمدن نمره ها آنها راهم به ضمیمه یک نامه به همه آن دانشگاه ها میفرستاد. </w:t>
      </w:r>
    </w:p>
    <w:p w14:paraId="3C72DF32" w14:textId="77777777" w:rsidR="0059385A" w:rsidRDefault="0059385A" w:rsidP="000A5953">
      <w:pPr>
        <w:rPr>
          <w:rtl/>
        </w:rPr>
      </w:pPr>
      <w:r>
        <w:rPr>
          <w:rFonts w:hint="cs"/>
          <w:rtl/>
        </w:rPr>
        <w:lastRenderedPageBreak/>
        <w:t xml:space="preserve">امتحان هایش را تمام کرده بود، تمام فکر و ذکرش کمپین جدیدی بود که می‌خواست شروع کند با دو دوستش آلیس و روزالین در خانه و اتاق ژاکلین جلسه داشتند که کمپین را چطور راه اندازی کنند. </w:t>
      </w:r>
    </w:p>
    <w:p w14:paraId="1DE964BF" w14:textId="77777777" w:rsidR="0059385A" w:rsidRDefault="0059385A" w:rsidP="000A5953">
      <w:pPr>
        <w:rPr>
          <w:rtl/>
        </w:rPr>
      </w:pPr>
      <w:r>
        <w:rPr>
          <w:rFonts w:hint="cs"/>
          <w:rtl/>
        </w:rPr>
        <w:t xml:space="preserve">روزالین شرکت جیک (شیاطین ) را پیشنهاد داد. </w:t>
      </w:r>
    </w:p>
    <w:p w14:paraId="1DCAB63A" w14:textId="77777777" w:rsidR="0059385A" w:rsidRDefault="0059385A" w:rsidP="000A5953">
      <w:pPr>
        <w:rPr>
          <w:rtl/>
        </w:rPr>
      </w:pPr>
      <w:r>
        <w:rPr>
          <w:rFonts w:hint="cs"/>
          <w:rtl/>
        </w:rPr>
        <w:t>ژاکلین: پدرم از این آدم متنفره اگر بفهمه ازش پول قرض کردم که کمپین خیریه راه بندازم. من رو از زندگیش حذف میکنه.</w:t>
      </w:r>
    </w:p>
    <w:p w14:paraId="04BD8373" w14:textId="77777777" w:rsidR="0059385A" w:rsidRDefault="0059385A" w:rsidP="000A5953">
      <w:pPr>
        <w:rPr>
          <w:rtl/>
        </w:rPr>
      </w:pPr>
      <w:r>
        <w:rPr>
          <w:rFonts w:hint="cs"/>
          <w:rtl/>
        </w:rPr>
        <w:t xml:space="preserve">روزالین: میتونیم خودمون کمپین رو راه بندازیم یک سایت و تبلیغات محلی، الان همه ما رو میشناسن. میدونن پول رو کجا خرج میکنیم. من با بانک صحبت میکنم که بتونیم کلیه مخارج از حساب کمپین رو عمومی منتشر کنیم. هر سنتش رو. چه اشکال داره. اعتماد بهتری هم جلب میشه. </w:t>
      </w:r>
    </w:p>
    <w:p w14:paraId="756884FA" w14:textId="77777777" w:rsidR="0059385A" w:rsidRDefault="0059385A" w:rsidP="000A5953">
      <w:pPr>
        <w:rPr>
          <w:rtl/>
        </w:rPr>
      </w:pPr>
      <w:r>
        <w:rPr>
          <w:rFonts w:hint="cs"/>
          <w:rtl/>
        </w:rPr>
        <w:t xml:space="preserve">آلیس: زمان بره. اگر بشه یک شرکت پشتمون باشه خیلی خوبیه. این جیک شرکت خوبی داره، هرچند میگن همشون برای کلاه برداریه. </w:t>
      </w:r>
    </w:p>
    <w:p w14:paraId="45C25F7C" w14:textId="77777777" w:rsidR="0059385A" w:rsidRDefault="0059385A" w:rsidP="000A5953">
      <w:pPr>
        <w:rPr>
          <w:rtl/>
        </w:rPr>
      </w:pPr>
      <w:r>
        <w:rPr>
          <w:rFonts w:hint="cs"/>
          <w:rtl/>
        </w:rPr>
        <w:t xml:space="preserve">ژاکلین: مهم نیست به اندازه خودمون کمک میکنیم. ولی شروع میکنیم. من کارهای سایت رو مدیریت میکنیم. شما دو تاهم با همکلاسی ها و دوست ها و غیره صحبت کنین. </w:t>
      </w:r>
    </w:p>
    <w:p w14:paraId="4CD5EAD8" w14:textId="77777777" w:rsidR="0059385A" w:rsidRDefault="0059385A" w:rsidP="000A5953">
      <w:pPr>
        <w:rPr>
          <w:rtl/>
        </w:rPr>
      </w:pPr>
      <w:r>
        <w:rPr>
          <w:rFonts w:hint="cs"/>
          <w:rtl/>
        </w:rPr>
        <w:t xml:space="preserve">همه موافقت می‌کنند. </w:t>
      </w:r>
    </w:p>
    <w:p w14:paraId="459F2F4B" w14:textId="77777777" w:rsidR="0059385A" w:rsidRDefault="0059385A" w:rsidP="000A5953">
      <w:pPr>
        <w:rPr>
          <w:rtl/>
        </w:rPr>
      </w:pPr>
      <w:r>
        <w:rPr>
          <w:rFonts w:hint="cs"/>
          <w:rtl/>
        </w:rPr>
        <w:t xml:space="preserve">کمپین جمع آوری کمک برای تهیه و توزیع خوراک گرم برای آدم های کم بضاعت، اون شب ساعت 3 و 30 دقیقه استارت خورد. اولین کمک رو خود ژاکلین کرد و پولی که میتونست رو در سایت واریز کرد. با اون پول کمی تجهیزات خریدند. محل خیریه رو از مدرسه گرفته بودند و دیگ برای گرم کردن غذا رو هم یکی از والدین همکلاسی های ژاکلین داده بود. </w:t>
      </w:r>
    </w:p>
    <w:p w14:paraId="06E62D63" w14:textId="77777777" w:rsidR="0059385A" w:rsidRDefault="0059385A" w:rsidP="000A5953">
      <w:pPr>
        <w:rPr>
          <w:rtl/>
        </w:rPr>
      </w:pPr>
      <w:r>
        <w:rPr>
          <w:rFonts w:hint="cs"/>
          <w:rtl/>
        </w:rPr>
        <w:t xml:space="preserve">ژاکلین و دوستانش به همراه چند تن از اعضاء خانواده ها داوطلبانه خودشان غذا را آمده و توزیع می‌کردند. </w:t>
      </w:r>
    </w:p>
    <w:p w14:paraId="4767D9F9" w14:textId="77777777" w:rsidR="0059385A" w:rsidRDefault="0059385A" w:rsidP="000A5953">
      <w:pPr>
        <w:rPr>
          <w:rtl/>
        </w:rPr>
      </w:pPr>
      <w:r>
        <w:rPr>
          <w:rFonts w:hint="cs"/>
          <w:rtl/>
        </w:rPr>
        <w:lastRenderedPageBreak/>
        <w:t xml:space="preserve">چند روز بعد نمرات فاینال ژاکلین رسید و آنها را برای دانشگاه هایی که می‌خواست فرستاد. چندتا از معلم ها بیش از انتظار به او نمره داده بودند. همیشه همینطور بود. معلمها به او بیشتر از حقش نمره می‌دادند. این ژاکلین را عصبانی می‌کرد. ولی ترجیح میداد بورسیه را بگیرد. می‌دانست باید چند هفته برای گرفتن بورسیه صبر کند. </w:t>
      </w:r>
    </w:p>
    <w:p w14:paraId="07C82C79" w14:textId="77777777" w:rsidR="0059385A" w:rsidRDefault="0059385A" w:rsidP="000A5953">
      <w:pPr>
        <w:rPr>
          <w:rtl/>
        </w:rPr>
      </w:pPr>
      <w:r>
        <w:rPr>
          <w:rFonts w:hint="cs"/>
          <w:rtl/>
        </w:rPr>
        <w:t xml:space="preserve">مونیکا: از طریق یکی از دوستانش از کمپین غذای گرم ژاکلین خبردار شده بود. با جیک برای کمک به آن کمپین صحبت می‌کرد. </w:t>
      </w:r>
    </w:p>
    <w:p w14:paraId="255EDFE5" w14:textId="77777777" w:rsidR="0059385A" w:rsidRDefault="0059385A" w:rsidP="000A5953">
      <w:pPr>
        <w:rPr>
          <w:rtl/>
        </w:rPr>
      </w:pPr>
      <w:r>
        <w:rPr>
          <w:rFonts w:hint="cs"/>
          <w:rtl/>
        </w:rPr>
        <w:t xml:space="preserve">مونیکا: میگن بیست سالش هم نیست. </w:t>
      </w:r>
    </w:p>
    <w:p w14:paraId="43C02809" w14:textId="77777777" w:rsidR="0059385A" w:rsidRDefault="0059385A" w:rsidP="000A5953">
      <w:pPr>
        <w:rPr>
          <w:rtl/>
        </w:rPr>
      </w:pPr>
      <w:r>
        <w:rPr>
          <w:rFonts w:hint="cs"/>
          <w:rtl/>
        </w:rPr>
        <w:t xml:space="preserve">جیک: خوبه یک چک بهت میدم بهش بده. </w:t>
      </w:r>
    </w:p>
    <w:p w14:paraId="3DCCC4ED" w14:textId="77777777" w:rsidR="0059385A" w:rsidRDefault="0059385A" w:rsidP="000A5953">
      <w:pPr>
        <w:rPr>
          <w:rtl/>
        </w:rPr>
      </w:pPr>
      <w:r>
        <w:rPr>
          <w:rFonts w:hint="cs"/>
          <w:rtl/>
        </w:rPr>
        <w:t xml:space="preserve">مونیکا: میدم راننده براشون ببره. </w:t>
      </w:r>
    </w:p>
    <w:p w14:paraId="73AB81E6" w14:textId="77777777" w:rsidR="0059385A" w:rsidRDefault="0059385A" w:rsidP="000A5953">
      <w:pPr>
        <w:rPr>
          <w:rtl/>
        </w:rPr>
      </w:pPr>
      <w:r>
        <w:rPr>
          <w:rFonts w:hint="cs"/>
          <w:rtl/>
        </w:rPr>
        <w:t>جیک: عالیه.</w:t>
      </w:r>
    </w:p>
    <w:p w14:paraId="15A3518A" w14:textId="77777777" w:rsidR="0059385A" w:rsidRDefault="0059385A" w:rsidP="000A5953">
      <w:pPr>
        <w:rPr>
          <w:rtl/>
        </w:rPr>
      </w:pPr>
      <w:r>
        <w:rPr>
          <w:rFonts w:hint="cs"/>
          <w:rtl/>
        </w:rPr>
        <w:t xml:space="preserve">چک همانروز به دست ژاکلین رسید. ژاکلین موبایلش را برداشت و به شماره ایی که از راننده گرفته بود زنگ زد. مونیکا گوشی را برداشت. </w:t>
      </w:r>
    </w:p>
    <w:p w14:paraId="357BCDB6" w14:textId="77777777" w:rsidR="0059385A" w:rsidRDefault="0059385A" w:rsidP="000A5953">
      <w:pPr>
        <w:rPr>
          <w:rtl/>
        </w:rPr>
      </w:pPr>
      <w:r>
        <w:rPr>
          <w:rFonts w:hint="cs"/>
          <w:rtl/>
        </w:rPr>
        <w:t xml:space="preserve">ژاکلین: چک بدستم رسید. من خیلی خیلی ممنونم. این مبلغ خیلی خیلی زیاده . با این مبلغ میتونیم کل زنجیره تهیه غذای گرم رو بهبود بدیم. </w:t>
      </w:r>
    </w:p>
    <w:p w14:paraId="698F89E5" w14:textId="77777777" w:rsidR="0059385A" w:rsidRDefault="0059385A" w:rsidP="000A5953">
      <w:pPr>
        <w:rPr>
          <w:rtl/>
        </w:rPr>
      </w:pPr>
      <w:r>
        <w:rPr>
          <w:rFonts w:hint="cs"/>
          <w:rtl/>
        </w:rPr>
        <w:t xml:space="preserve">مونیکا: خواهش میکنم. قابلت رو نداشت. امیدوارم موفق باشی. </w:t>
      </w:r>
    </w:p>
    <w:p w14:paraId="42A9FAAC" w14:textId="77777777" w:rsidR="0059385A" w:rsidRDefault="0059385A" w:rsidP="000A5953">
      <w:pPr>
        <w:rPr>
          <w:rtl/>
        </w:rPr>
      </w:pPr>
      <w:r>
        <w:rPr>
          <w:rFonts w:hint="cs"/>
          <w:rtl/>
        </w:rPr>
        <w:t xml:space="preserve">مونیکا به جیک: دختره بود تشکر کرد بابت چک. </w:t>
      </w:r>
    </w:p>
    <w:p w14:paraId="0E026238" w14:textId="77777777" w:rsidR="0059385A" w:rsidRDefault="0059385A" w:rsidP="000A5953">
      <w:pPr>
        <w:rPr>
          <w:rtl/>
        </w:rPr>
      </w:pPr>
      <w:r>
        <w:rPr>
          <w:rFonts w:hint="cs"/>
          <w:rtl/>
        </w:rPr>
        <w:t xml:space="preserve">جیک: کاری نکردیم. </w:t>
      </w:r>
    </w:p>
    <w:p w14:paraId="0C7EA7A2" w14:textId="77777777" w:rsidR="0059385A" w:rsidRDefault="0059385A" w:rsidP="000A5953">
      <w:pPr>
        <w:rPr>
          <w:rtl/>
        </w:rPr>
      </w:pPr>
      <w:r>
        <w:rPr>
          <w:rFonts w:hint="cs"/>
          <w:rtl/>
        </w:rPr>
        <w:t xml:space="preserve">کمپین غذای گرم روز به روز توسعه پیدا می‌کرد، به لطف کمک جیک چند آشپز به آنها کمک می‌کردند. و یک انبار و یک سردخانه هم تهیه شده بود. گاهی هم از رستوران غذا تهیه </w:t>
      </w:r>
      <w:r>
        <w:rPr>
          <w:rFonts w:hint="cs"/>
          <w:rtl/>
        </w:rPr>
        <w:lastRenderedPageBreak/>
        <w:t>می‌کردند. بسیاری از رستوران ها با آنها ارزان تر یا حتی رایگان کار می‌کردند و به آنها غذا می‌دادند.</w:t>
      </w:r>
    </w:p>
    <w:p w14:paraId="71F1A88C" w14:textId="700257CD" w:rsidR="0059385A" w:rsidRDefault="0059385A" w:rsidP="000A5953">
      <w:pPr>
        <w:rPr>
          <w:rtl/>
        </w:rPr>
      </w:pPr>
      <w:r>
        <w:rPr>
          <w:rFonts w:hint="cs"/>
          <w:rtl/>
        </w:rPr>
        <w:t xml:space="preserve">چند هفته با موفقیت طی شد. </w:t>
      </w:r>
    </w:p>
    <w:p w14:paraId="5EDBF3A0" w14:textId="568F1B07" w:rsidR="0059385A" w:rsidRDefault="005454F8" w:rsidP="000A5953">
      <w:pPr>
        <w:rPr>
          <w:rtl/>
        </w:rPr>
      </w:pPr>
      <w:r>
        <w:rPr>
          <w:rFonts w:hint="cs"/>
          <w:rtl/>
        </w:rPr>
        <w:t xml:space="preserve">بالاخره خبر پذیرش بورسیه ژاکلین بدستش رسید. </w:t>
      </w:r>
      <w:r w:rsidR="0059385A">
        <w:rPr>
          <w:rFonts w:hint="cs"/>
          <w:rtl/>
        </w:rPr>
        <w:t>وقتی نامه قبولی را دید به سرعت به آشپزخانه رفت و مادرش را بغل کرد. بورسیه شدم.</w:t>
      </w:r>
    </w:p>
    <w:p w14:paraId="371E2934" w14:textId="77777777" w:rsidR="0059385A" w:rsidRDefault="0059385A" w:rsidP="000A5953">
      <w:pPr>
        <w:rPr>
          <w:rtl/>
        </w:rPr>
      </w:pPr>
      <w:r>
        <w:rPr>
          <w:rFonts w:hint="cs"/>
          <w:rtl/>
        </w:rPr>
        <w:t xml:space="preserve">بلا: بورسیه مبارکه. میدونی من و پدرت 17 سال آزگار دهن خودمون رو صاف کردیم که پول جمع کنیم برای دانشگاه تو. </w:t>
      </w:r>
    </w:p>
    <w:p w14:paraId="1B1F6ED5" w14:textId="77777777" w:rsidR="0059385A" w:rsidRDefault="0059385A" w:rsidP="000A5953">
      <w:pPr>
        <w:rPr>
          <w:rtl/>
        </w:rPr>
      </w:pPr>
      <w:r>
        <w:rPr>
          <w:rFonts w:hint="cs"/>
          <w:rtl/>
        </w:rPr>
        <w:t xml:space="preserve">ژاکلین: ناراحتی بورسیه رو پس بدم. </w:t>
      </w:r>
    </w:p>
    <w:p w14:paraId="1FEBAB09" w14:textId="77777777" w:rsidR="0059385A" w:rsidRDefault="0059385A" w:rsidP="000A5953">
      <w:pPr>
        <w:rPr>
          <w:rtl/>
        </w:rPr>
      </w:pPr>
      <w:r>
        <w:rPr>
          <w:rFonts w:hint="cs"/>
          <w:rtl/>
        </w:rPr>
        <w:t xml:space="preserve">بلا: نه می‌خوام مبل رو عوض کنم. </w:t>
      </w:r>
    </w:p>
    <w:p w14:paraId="2F0D40F4" w14:textId="77777777" w:rsidR="0059385A" w:rsidRDefault="0059385A" w:rsidP="000A5953">
      <w:pPr>
        <w:rPr>
          <w:rtl/>
        </w:rPr>
      </w:pPr>
      <w:r>
        <w:rPr>
          <w:rFonts w:hint="cs"/>
          <w:rtl/>
        </w:rPr>
        <w:t xml:space="preserve">ژاکلین: همین امروز عوضش کن. تموم شد. بورسیه شدم. </w:t>
      </w:r>
    </w:p>
    <w:p w14:paraId="2A818B76" w14:textId="77777777" w:rsidR="0059385A" w:rsidRDefault="0059385A" w:rsidP="000A5953">
      <w:pPr>
        <w:rPr>
          <w:rtl/>
        </w:rPr>
      </w:pPr>
      <w:r>
        <w:rPr>
          <w:rFonts w:hint="cs"/>
          <w:rtl/>
        </w:rPr>
        <w:t xml:space="preserve">ژاکلین به دوستانش زنگ میزند و آنها را برای روز بعد که تعطیل بود به رستوران به صرف نهار دعوت می‌کند. </w:t>
      </w:r>
    </w:p>
    <w:p w14:paraId="46CFF7E5" w14:textId="77777777" w:rsidR="0059385A" w:rsidRDefault="0059385A" w:rsidP="000A5953">
      <w:pPr>
        <w:rPr>
          <w:rtl/>
        </w:rPr>
      </w:pPr>
      <w:r>
        <w:rPr>
          <w:rFonts w:hint="cs"/>
          <w:rtl/>
        </w:rPr>
        <w:t xml:space="preserve">سر نهار همگی خوشحال و شادند. آلیس آنقدر مشروب خورده که به زحمت می‌تواند چشمانش را باز کند. ژاکلین هم کمی گیج است. بعد از مدتی تصمیم میگرند جشن را تمام کنند و به خانه برگردند. </w:t>
      </w:r>
    </w:p>
    <w:p w14:paraId="5150755F" w14:textId="064C4CF6" w:rsidR="005454F8" w:rsidRDefault="005454F8" w:rsidP="000A5953">
      <w:pPr>
        <w:pStyle w:val="Heading1"/>
        <w:rPr>
          <w:rtl/>
        </w:rPr>
      </w:pPr>
      <w:r>
        <w:rPr>
          <w:rFonts w:hint="cs"/>
          <w:rtl/>
        </w:rPr>
        <w:t xml:space="preserve">فصل </w:t>
      </w:r>
      <w:r w:rsidR="00A7706A">
        <w:rPr>
          <w:rFonts w:hint="cs"/>
          <w:rtl/>
        </w:rPr>
        <w:t>سیزدهم</w:t>
      </w:r>
      <w:r>
        <w:rPr>
          <w:rFonts w:hint="cs"/>
          <w:rtl/>
        </w:rPr>
        <w:t xml:space="preserve"> ربکا</w:t>
      </w:r>
    </w:p>
    <w:p w14:paraId="30C739AD" w14:textId="6A605F3B" w:rsidR="005454F8" w:rsidRDefault="005454F8" w:rsidP="000A5953">
      <w:pPr>
        <w:rPr>
          <w:rtl/>
        </w:rPr>
      </w:pPr>
      <w:r>
        <w:rPr>
          <w:rFonts w:hint="cs"/>
          <w:rtl/>
        </w:rPr>
        <w:t xml:space="preserve">موهایی به رنگ پر کلاغ داشت با قدی بلند با آنکه فقط پانزده سال داشت تقریباً هم قد جیک شده بود. درسهایش خوب بودند و شاگردموفقی بود. </w:t>
      </w:r>
    </w:p>
    <w:p w14:paraId="39B57474" w14:textId="2842AB3C" w:rsidR="005454F8" w:rsidRDefault="005454F8" w:rsidP="000A5953">
      <w:pPr>
        <w:rPr>
          <w:rtl/>
        </w:rPr>
      </w:pPr>
      <w:r>
        <w:rPr>
          <w:rFonts w:hint="cs"/>
          <w:rtl/>
        </w:rPr>
        <w:t xml:space="preserve">کنار خانواده اش سر میز شام نشسته بودند. </w:t>
      </w:r>
    </w:p>
    <w:p w14:paraId="18D225AF" w14:textId="4F9D51E4" w:rsidR="005454F8" w:rsidRDefault="005454F8" w:rsidP="000A5953">
      <w:pPr>
        <w:rPr>
          <w:rtl/>
        </w:rPr>
      </w:pPr>
      <w:r>
        <w:rPr>
          <w:rFonts w:hint="cs"/>
          <w:rtl/>
        </w:rPr>
        <w:lastRenderedPageBreak/>
        <w:t>ربکا: میگن ما کلاه برداریم و شرکت و موسس</w:t>
      </w:r>
      <w:r w:rsidR="00D911CD">
        <w:rPr>
          <w:rFonts w:hint="cs"/>
          <w:rtl/>
        </w:rPr>
        <w:t>ه</w:t>
      </w:r>
      <w:r>
        <w:rPr>
          <w:rFonts w:hint="cs"/>
          <w:rtl/>
        </w:rPr>
        <w:t xml:space="preserve"> خیریمون واسه اینکه کلاهبرداری کنیم. </w:t>
      </w:r>
    </w:p>
    <w:p w14:paraId="0C388BD8" w14:textId="633823B0" w:rsidR="005454F8" w:rsidRDefault="005454F8" w:rsidP="000A5953">
      <w:pPr>
        <w:rPr>
          <w:rtl/>
        </w:rPr>
      </w:pPr>
      <w:r>
        <w:rPr>
          <w:rFonts w:hint="cs"/>
          <w:rtl/>
        </w:rPr>
        <w:t xml:space="preserve">جیک: تقصیر من نیست نقشه مامان و مری این بود که مردم خیلی به موسسه باور نداشته باشن. کاش میتونستم بگم بیشتر تقصیر مری هست، اما خوب مامانت رو میشناسی دیگه. </w:t>
      </w:r>
    </w:p>
    <w:p w14:paraId="413AEEEC" w14:textId="53D3A182" w:rsidR="005454F8" w:rsidRDefault="005454F8" w:rsidP="000A5953">
      <w:pPr>
        <w:rPr>
          <w:rtl/>
        </w:rPr>
      </w:pPr>
      <w:r>
        <w:rPr>
          <w:rFonts w:hint="cs"/>
          <w:rtl/>
        </w:rPr>
        <w:t xml:space="preserve">ربکا نگاهی به مونیکا میکند. </w:t>
      </w:r>
    </w:p>
    <w:p w14:paraId="731069B6" w14:textId="7BAACACB" w:rsidR="005454F8" w:rsidRDefault="005454F8" w:rsidP="000A5953">
      <w:pPr>
        <w:rPr>
          <w:rtl/>
        </w:rPr>
      </w:pPr>
      <w:r>
        <w:rPr>
          <w:rFonts w:hint="cs"/>
          <w:rtl/>
        </w:rPr>
        <w:t xml:space="preserve">مونیکا: اگر قرار شیاطین روی زمین باشیم نمیشه که همه راجع بهمون حرف خوب بزنن. اگر همه راجع بهت بد بگن و دست از خوب بودن بر نداری هنر کردی. وگرنه موقع خوشی همه بلند هستند خوبی کنند. </w:t>
      </w:r>
    </w:p>
    <w:p w14:paraId="5092865A" w14:textId="6C13137E" w:rsidR="005454F8" w:rsidRDefault="005454F8" w:rsidP="000A5953">
      <w:pPr>
        <w:rPr>
          <w:rtl/>
        </w:rPr>
      </w:pPr>
      <w:r>
        <w:rPr>
          <w:rFonts w:hint="cs"/>
          <w:rtl/>
        </w:rPr>
        <w:t xml:space="preserve">ربکا نگاه معنی داری به جیک می اندازد. </w:t>
      </w:r>
    </w:p>
    <w:p w14:paraId="4C1FE829" w14:textId="08C5D9DE" w:rsidR="005454F8" w:rsidRDefault="005454F8" w:rsidP="000A5953">
      <w:pPr>
        <w:rPr>
          <w:rtl/>
        </w:rPr>
      </w:pPr>
      <w:r>
        <w:rPr>
          <w:rFonts w:hint="cs"/>
          <w:rtl/>
        </w:rPr>
        <w:t xml:space="preserve">جیک: من هم موافق نیستم اعتبار اجتماعی همیشه برام مهم بوده ولی مامانت رسماً برای برهم زدن اعتبار اجتماعی من تبلیغ میکنه. </w:t>
      </w:r>
    </w:p>
    <w:p w14:paraId="28F3185E" w14:textId="477CF340" w:rsidR="005454F8" w:rsidRDefault="005454F8" w:rsidP="000A5953">
      <w:r>
        <w:rPr>
          <w:rFonts w:hint="cs"/>
          <w:rtl/>
        </w:rPr>
        <w:t xml:space="preserve">مونیکا: مهم کاریه که میکنی نه حرفی که بقیه میزنن. </w:t>
      </w:r>
    </w:p>
    <w:p w14:paraId="25D7A20A" w14:textId="4CD49A87" w:rsidR="005454F8" w:rsidRDefault="005454F8" w:rsidP="000A5953">
      <w:pPr>
        <w:rPr>
          <w:rtl/>
        </w:rPr>
      </w:pPr>
      <w:r>
        <w:rPr>
          <w:rFonts w:hint="cs"/>
          <w:rtl/>
        </w:rPr>
        <w:t xml:space="preserve">جیک : حرف مردم هم مهمه </w:t>
      </w:r>
    </w:p>
    <w:p w14:paraId="52F86A62" w14:textId="1F1609DF" w:rsidR="005E77A8" w:rsidRDefault="005454F8" w:rsidP="000A5953">
      <w:pPr>
        <w:rPr>
          <w:rtl/>
        </w:rPr>
      </w:pPr>
      <w:r>
        <w:rPr>
          <w:rFonts w:hint="cs"/>
          <w:rtl/>
        </w:rPr>
        <w:t xml:space="preserve">ربکا: </w:t>
      </w:r>
      <w:r w:rsidR="005E77A8">
        <w:rPr>
          <w:rFonts w:hint="cs"/>
          <w:rtl/>
        </w:rPr>
        <w:t xml:space="preserve">مردم از ما میترسن. </w:t>
      </w:r>
    </w:p>
    <w:p w14:paraId="371E45E5" w14:textId="4414573E" w:rsidR="005E77A8" w:rsidRDefault="005E77A8" w:rsidP="000A5953">
      <w:pPr>
        <w:rPr>
          <w:rtl/>
        </w:rPr>
      </w:pPr>
      <w:r>
        <w:rPr>
          <w:rFonts w:hint="cs"/>
          <w:rtl/>
        </w:rPr>
        <w:t xml:space="preserve">جیک: جوری این حرف رو نزن که انگار خودت مقصر نیستی. خبرش بهم رسیده که کلاس پایین ها رو ترسوندی بهشون گفتی ما آدم فضایی هستیم. </w:t>
      </w:r>
    </w:p>
    <w:p w14:paraId="1B4414E2" w14:textId="495BF76A" w:rsidR="005E77A8" w:rsidRDefault="005E77A8" w:rsidP="000A5953">
      <w:pPr>
        <w:rPr>
          <w:rtl/>
        </w:rPr>
      </w:pPr>
      <w:r>
        <w:rPr>
          <w:rFonts w:hint="cs"/>
          <w:rtl/>
        </w:rPr>
        <w:t xml:space="preserve">ربکا: شوخی بود. </w:t>
      </w:r>
    </w:p>
    <w:p w14:paraId="7F644A1D" w14:textId="50A7C126" w:rsidR="005E77A8" w:rsidRDefault="005E77A8" w:rsidP="000A5953">
      <w:pPr>
        <w:rPr>
          <w:rtl/>
        </w:rPr>
      </w:pPr>
      <w:r>
        <w:rPr>
          <w:rFonts w:hint="cs"/>
          <w:rtl/>
        </w:rPr>
        <w:t>جیک: خودت میدونی ولی نمیتونی این شوخی ها رو بکنی و بعد ادای بیگناه ها رو در بیاری.</w:t>
      </w:r>
    </w:p>
    <w:p w14:paraId="5F1363F7" w14:textId="3A52B31D" w:rsidR="005E77A8" w:rsidRDefault="005E77A8" w:rsidP="000A5953">
      <w:pPr>
        <w:rPr>
          <w:rtl/>
        </w:rPr>
      </w:pPr>
      <w:r>
        <w:rPr>
          <w:rFonts w:hint="cs"/>
          <w:rtl/>
        </w:rPr>
        <w:t xml:space="preserve">ربکا: من بعد از شام برای چیدن کمپینم کمک میخوام. </w:t>
      </w:r>
    </w:p>
    <w:p w14:paraId="62521B43" w14:textId="3651B011" w:rsidR="005E77A8" w:rsidRDefault="005E77A8" w:rsidP="000A5953">
      <w:pPr>
        <w:rPr>
          <w:rtl/>
        </w:rPr>
      </w:pPr>
      <w:r>
        <w:rPr>
          <w:rFonts w:hint="cs"/>
          <w:rtl/>
        </w:rPr>
        <w:lastRenderedPageBreak/>
        <w:t xml:space="preserve">جیک: اوکی بیا اتاق من که من هم به کارهام برسم. </w:t>
      </w:r>
    </w:p>
    <w:p w14:paraId="7C69D9CE" w14:textId="186B5943" w:rsidR="005E77A8" w:rsidRDefault="005E77A8" w:rsidP="000A5953">
      <w:pPr>
        <w:rPr>
          <w:rtl/>
        </w:rPr>
      </w:pPr>
      <w:r>
        <w:rPr>
          <w:rFonts w:hint="cs"/>
          <w:rtl/>
        </w:rPr>
        <w:t xml:space="preserve">در اتاق جیک </w:t>
      </w:r>
    </w:p>
    <w:p w14:paraId="26B42B03" w14:textId="39B99D11" w:rsidR="005E77A8" w:rsidRDefault="005E77A8" w:rsidP="000A5953">
      <w:pPr>
        <w:rPr>
          <w:rtl/>
        </w:rPr>
      </w:pPr>
      <w:r>
        <w:rPr>
          <w:rFonts w:hint="cs"/>
          <w:rtl/>
        </w:rPr>
        <w:t xml:space="preserve">ربکا: خوب من باید ساعت 14 تا 18 برم پیش مری که کارهای خیریه ورزشکارها رو همآهنگ کنم. قرار براشون محل اقامت درست کنم. برای شهرستانی ها. وقتی تعریف میکردی موقعی که میرفتی شهرستان مسابقه میدادی چقدر از درآمدت رو بابت هزینه جای خواب میدادی به این فکر افتادم. از طرف دیگه کتاب هایی که باید تا آخر سال تموم کنم روی هم دیگه نزدیک 800 صفحه است. کمک میکنی یک برنامه بریزم. </w:t>
      </w:r>
    </w:p>
    <w:p w14:paraId="37E1B8F4" w14:textId="59C88999" w:rsidR="005E77A8" w:rsidRPr="005454F8" w:rsidRDefault="005E77A8" w:rsidP="000A5953">
      <w:pPr>
        <w:rPr>
          <w:rtl/>
        </w:rPr>
      </w:pPr>
      <w:r>
        <w:rPr>
          <w:rFonts w:hint="cs"/>
          <w:rtl/>
        </w:rPr>
        <w:t xml:space="preserve">جیک: بیا عزیزم، باهم یک برنامه براش میریزیم و بعد مشغول چیدن برنامه برای ربکا شدند. </w:t>
      </w:r>
    </w:p>
    <w:p w14:paraId="15EF0C1F" w14:textId="77777777" w:rsidR="00F50B56" w:rsidRDefault="00F50B56" w:rsidP="000A5953">
      <w:pPr>
        <w:rPr>
          <w:rtl/>
        </w:rPr>
      </w:pPr>
      <w:r>
        <w:rPr>
          <w:rFonts w:hint="cs"/>
          <w:rtl/>
        </w:rPr>
        <w:t>ربکا دوست زیادی نداشت ولی عاشق مبارزه بود</w:t>
      </w:r>
      <w:r w:rsidR="00F90CC9">
        <w:rPr>
          <w:rFonts w:hint="cs"/>
          <w:rtl/>
        </w:rPr>
        <w:t>.</w:t>
      </w:r>
      <w:r>
        <w:rPr>
          <w:rFonts w:hint="cs"/>
          <w:rtl/>
        </w:rPr>
        <w:t xml:space="preserve"> از بچگی به ورزش های رزمی علاقه زیادی نشان میداد. هر روز به باشگاه میرفت حتی روزهای تعطیل. </w:t>
      </w:r>
    </w:p>
    <w:p w14:paraId="0EB0C35A" w14:textId="2E7B82B1" w:rsidR="00F50B56" w:rsidRDefault="00F50B56" w:rsidP="000A5953">
      <w:pPr>
        <w:rPr>
          <w:rtl/>
        </w:rPr>
      </w:pPr>
      <w:r>
        <w:rPr>
          <w:rFonts w:hint="cs"/>
          <w:rtl/>
        </w:rPr>
        <w:t xml:space="preserve">باشگاه چندان با خانه آنها فاصله ایی نداشت. </w:t>
      </w:r>
    </w:p>
    <w:p w14:paraId="535183BC" w14:textId="751E3CF0" w:rsidR="00C11D24" w:rsidRDefault="00C11D24" w:rsidP="000A5953">
      <w:pPr>
        <w:rPr>
          <w:rtl/>
        </w:rPr>
      </w:pPr>
      <w:r>
        <w:rPr>
          <w:rFonts w:hint="cs"/>
          <w:rtl/>
        </w:rPr>
        <w:t xml:space="preserve">ربکا بعد از مدرسه </w:t>
      </w:r>
      <w:r w:rsidR="00750B0A">
        <w:rPr>
          <w:rFonts w:hint="cs"/>
          <w:rtl/>
        </w:rPr>
        <w:t xml:space="preserve">یک روز در میان به </w:t>
      </w:r>
      <w:r>
        <w:rPr>
          <w:rFonts w:hint="cs"/>
          <w:rtl/>
        </w:rPr>
        <w:t>موسسه شیاطین میرفت</w:t>
      </w:r>
      <w:r w:rsidR="00FA0C4D">
        <w:rPr>
          <w:rFonts w:hint="cs"/>
          <w:rtl/>
        </w:rPr>
        <w:t xml:space="preserve">، </w:t>
      </w:r>
      <w:r>
        <w:rPr>
          <w:rFonts w:hint="cs"/>
          <w:rtl/>
        </w:rPr>
        <w:t xml:space="preserve">مونیکا هم گاهی همراهش میرفت. مری همیشه آنجا بود. همیشه در دفتر ریاست و روی صندلی ریاست مینشست. این باعث شده بود جیک به آنجا رفت و آمد نکند. </w:t>
      </w:r>
      <w:r w:rsidR="00BE031D">
        <w:rPr>
          <w:rFonts w:hint="cs"/>
          <w:rtl/>
        </w:rPr>
        <w:t xml:space="preserve">او صرفاً </w:t>
      </w:r>
      <w:r>
        <w:rPr>
          <w:rFonts w:hint="cs"/>
          <w:rtl/>
        </w:rPr>
        <w:t xml:space="preserve">هرماه چکی را برای موسسه میفرستاد. </w:t>
      </w:r>
    </w:p>
    <w:p w14:paraId="77793CB3" w14:textId="77777777" w:rsidR="00750B0A" w:rsidRDefault="00C11D24" w:rsidP="000A5953">
      <w:pPr>
        <w:rPr>
          <w:rtl/>
        </w:rPr>
      </w:pPr>
      <w:r>
        <w:rPr>
          <w:rFonts w:hint="cs"/>
          <w:rtl/>
        </w:rPr>
        <w:t xml:space="preserve">ربکا و مری بشدت باهم دوست شده بودند. </w:t>
      </w:r>
    </w:p>
    <w:p w14:paraId="72EC4A1D" w14:textId="111068E3" w:rsidR="00C11D24" w:rsidRDefault="00C11D24" w:rsidP="000A5953">
      <w:pPr>
        <w:rPr>
          <w:rtl/>
        </w:rPr>
      </w:pPr>
      <w:r>
        <w:rPr>
          <w:rFonts w:hint="cs"/>
          <w:rtl/>
        </w:rPr>
        <w:t xml:space="preserve">ربکا همراه با مری </w:t>
      </w:r>
      <w:r w:rsidR="00750B0A">
        <w:rPr>
          <w:rFonts w:hint="cs"/>
          <w:rtl/>
        </w:rPr>
        <w:t xml:space="preserve">علاوه بر موضوع محل سکونت ورزشکاران در حال </w:t>
      </w:r>
      <w:r>
        <w:rPr>
          <w:rFonts w:hint="cs"/>
          <w:rtl/>
        </w:rPr>
        <w:t xml:space="preserve">تدارک دیدن امکانات پزشکی لازم برای </w:t>
      </w:r>
      <w:r w:rsidR="00914EF1">
        <w:rPr>
          <w:rFonts w:hint="cs"/>
          <w:rtl/>
        </w:rPr>
        <w:t>بچه‌ها</w:t>
      </w:r>
      <w:r>
        <w:rPr>
          <w:rFonts w:hint="cs"/>
          <w:rtl/>
        </w:rPr>
        <w:t xml:space="preserve">یی که نیاز به آن داشتند </w:t>
      </w:r>
      <w:r w:rsidR="00750B0A">
        <w:rPr>
          <w:rFonts w:hint="cs"/>
          <w:rtl/>
        </w:rPr>
        <w:t>بودند</w:t>
      </w:r>
      <w:r>
        <w:rPr>
          <w:rFonts w:hint="cs"/>
          <w:rtl/>
        </w:rPr>
        <w:t xml:space="preserve">. تماس با شرکت ها و خریداری لوازم مورد نیاز. تماس با بیمارستان برای تقاضای تخفیف و پرداخت </w:t>
      </w:r>
      <w:r w:rsidR="00914EF1">
        <w:rPr>
          <w:rFonts w:hint="cs"/>
          <w:rtl/>
        </w:rPr>
        <w:t>هزینه‌ها</w:t>
      </w:r>
      <w:r>
        <w:rPr>
          <w:rFonts w:hint="cs"/>
          <w:rtl/>
        </w:rPr>
        <w:t xml:space="preserve">ی درمان کودکان نیازمند. هر کاری که </w:t>
      </w:r>
      <w:r w:rsidR="0034475E">
        <w:rPr>
          <w:rFonts w:hint="cs"/>
          <w:rtl/>
        </w:rPr>
        <w:t>می‌توانست</w:t>
      </w:r>
      <w:r>
        <w:rPr>
          <w:rFonts w:hint="cs"/>
          <w:rtl/>
        </w:rPr>
        <w:t xml:space="preserve">ند </w:t>
      </w:r>
      <w:r w:rsidR="00914EF1">
        <w:rPr>
          <w:rFonts w:hint="cs"/>
          <w:rtl/>
        </w:rPr>
        <w:t>می‌کرد</w:t>
      </w:r>
      <w:r>
        <w:rPr>
          <w:rFonts w:hint="cs"/>
          <w:rtl/>
        </w:rPr>
        <w:t xml:space="preserve">ند تا بیشترین کمک را به </w:t>
      </w:r>
      <w:r w:rsidR="00914EF1">
        <w:rPr>
          <w:rFonts w:hint="cs"/>
          <w:rtl/>
        </w:rPr>
        <w:t>بچه‌ها</w:t>
      </w:r>
      <w:r>
        <w:rPr>
          <w:rFonts w:hint="cs"/>
          <w:rtl/>
        </w:rPr>
        <w:t xml:space="preserve"> بکنند. مری و ربکا ساعت های زیادی را در موسسه باهم میگذراندند.</w:t>
      </w:r>
    </w:p>
    <w:p w14:paraId="0A9AB490" w14:textId="28D40D40" w:rsidR="00C11D24" w:rsidRDefault="00C11D24" w:rsidP="000A5953">
      <w:pPr>
        <w:rPr>
          <w:rtl/>
        </w:rPr>
      </w:pPr>
      <w:r>
        <w:rPr>
          <w:rFonts w:hint="cs"/>
          <w:rtl/>
        </w:rPr>
        <w:lastRenderedPageBreak/>
        <w:t>مری تقریبا</w:t>
      </w:r>
      <w:r w:rsidR="00BE031D">
        <w:rPr>
          <w:rFonts w:hint="cs"/>
          <w:rtl/>
        </w:rPr>
        <w:t>ً</w:t>
      </w:r>
      <w:r>
        <w:rPr>
          <w:rFonts w:hint="cs"/>
          <w:rtl/>
        </w:rPr>
        <w:t xml:space="preserve"> تنها دوست ربکا محسوب میشد.</w:t>
      </w:r>
    </w:p>
    <w:p w14:paraId="6A0D0991" w14:textId="64DA89E9" w:rsidR="00BE031D" w:rsidRDefault="00B84213" w:rsidP="000A5953">
      <w:pPr>
        <w:rPr>
          <w:rtl/>
        </w:rPr>
      </w:pPr>
      <w:r>
        <w:rPr>
          <w:rFonts w:hint="cs"/>
          <w:rtl/>
        </w:rPr>
        <w:t xml:space="preserve">ربکا و مری به فکر این بودند که بتوانند بخشی از موسسه را برای تمرکز روی کودکان بیمار و خانواده های آنها بگذارند. موسسه شیاطین بیشتر به </w:t>
      </w:r>
      <w:r w:rsidR="00914EF1">
        <w:rPr>
          <w:rFonts w:hint="cs"/>
          <w:rtl/>
        </w:rPr>
        <w:t>بچه‌ها</w:t>
      </w:r>
      <w:r>
        <w:rPr>
          <w:rFonts w:hint="cs"/>
          <w:rtl/>
        </w:rPr>
        <w:t xml:space="preserve">ی بی سرپرست کمک </w:t>
      </w:r>
      <w:r w:rsidR="00914EF1">
        <w:rPr>
          <w:rFonts w:hint="cs"/>
          <w:rtl/>
        </w:rPr>
        <w:t>می‌کرد</w:t>
      </w:r>
      <w:r>
        <w:rPr>
          <w:rFonts w:hint="cs"/>
          <w:rtl/>
        </w:rPr>
        <w:t xml:space="preserve">. تهیه غذا و لباس وکمک به موسسه هایی که از این </w:t>
      </w:r>
      <w:r w:rsidR="00914EF1">
        <w:rPr>
          <w:rFonts w:hint="cs"/>
          <w:rtl/>
        </w:rPr>
        <w:t>بچه‌ها</w:t>
      </w:r>
      <w:r>
        <w:rPr>
          <w:rFonts w:hint="cs"/>
          <w:rtl/>
        </w:rPr>
        <w:t xml:space="preserve"> نگهداری </w:t>
      </w:r>
      <w:r w:rsidR="00914EF1">
        <w:rPr>
          <w:rFonts w:hint="cs"/>
          <w:rtl/>
        </w:rPr>
        <w:t>می‌کرد</w:t>
      </w:r>
      <w:r>
        <w:rPr>
          <w:rFonts w:hint="cs"/>
          <w:rtl/>
        </w:rPr>
        <w:t xml:space="preserve">ند، بخشی از کاری بود که موسسه شیاطین انجام میداد. </w:t>
      </w:r>
    </w:p>
    <w:p w14:paraId="5687684E" w14:textId="624CF48F" w:rsidR="00B84213" w:rsidRDefault="00B84213" w:rsidP="000A5953">
      <w:pPr>
        <w:rPr>
          <w:rtl/>
        </w:rPr>
      </w:pPr>
      <w:r>
        <w:rPr>
          <w:rFonts w:hint="cs"/>
          <w:rtl/>
        </w:rPr>
        <w:t>ربکا در حالیکه در دفتر مری نشسته بود." بنظرت یک موسسه جدید ایجاد کنیم بهتر نیست."</w:t>
      </w:r>
    </w:p>
    <w:p w14:paraId="3D4F05CA" w14:textId="4FF8B0B6" w:rsidR="00B84213" w:rsidRDefault="00B84213" w:rsidP="000A5953">
      <w:pPr>
        <w:rPr>
          <w:rtl/>
        </w:rPr>
      </w:pPr>
      <w:r>
        <w:rPr>
          <w:rFonts w:hint="cs"/>
          <w:rtl/>
        </w:rPr>
        <w:t>مری:"نه من میخواهم همین موسسه رو بزرگ کنم. ن</w:t>
      </w:r>
      <w:r w:rsidR="006148C5">
        <w:rPr>
          <w:rFonts w:hint="cs"/>
          <w:rtl/>
        </w:rPr>
        <w:t>می‌خوام</w:t>
      </w:r>
      <w:r>
        <w:rPr>
          <w:rFonts w:hint="cs"/>
          <w:rtl/>
        </w:rPr>
        <w:t xml:space="preserve"> مثل بابات ده تا شرکت بزنم </w:t>
      </w:r>
      <w:r w:rsidR="006148C5">
        <w:rPr>
          <w:rFonts w:hint="cs"/>
          <w:rtl/>
        </w:rPr>
        <w:t>می‌خوام</w:t>
      </w:r>
      <w:r>
        <w:rPr>
          <w:rFonts w:hint="cs"/>
          <w:rtl/>
        </w:rPr>
        <w:t xml:space="preserve"> یک شرکت بزرگ داشته باشم."</w:t>
      </w:r>
    </w:p>
    <w:p w14:paraId="2AC5E9A9" w14:textId="1D6E2095" w:rsidR="00B84213" w:rsidRDefault="00B84213" w:rsidP="000A5953">
      <w:pPr>
        <w:rPr>
          <w:rtl/>
        </w:rPr>
      </w:pPr>
      <w:r>
        <w:rPr>
          <w:rFonts w:hint="cs"/>
          <w:rtl/>
        </w:rPr>
        <w:t xml:space="preserve">ربکا:"من راجع به کاری که میخواهیم استارت بزنیم کلی تحقیق کردم. بعد فلشی را به مری میدهد. این رو باز میکنی. مری فلش را باز </w:t>
      </w:r>
      <w:r w:rsidR="006148C5">
        <w:rPr>
          <w:rFonts w:hint="cs"/>
          <w:rtl/>
        </w:rPr>
        <w:t>می‌کند</w:t>
      </w:r>
      <w:r>
        <w:rPr>
          <w:rFonts w:hint="cs"/>
          <w:rtl/>
        </w:rPr>
        <w:t xml:space="preserve">. ربکا کنار مری مینشیند. این فایل رو بیار. ببین این تعداد کل </w:t>
      </w:r>
      <w:r w:rsidR="00914EF1">
        <w:rPr>
          <w:rFonts w:hint="cs"/>
          <w:rtl/>
        </w:rPr>
        <w:t>بچه‌ها</w:t>
      </w:r>
      <w:r>
        <w:rPr>
          <w:rFonts w:hint="cs"/>
          <w:rtl/>
        </w:rPr>
        <w:t xml:space="preserve">یی هست که در حال حاظر بستری هستند. این تعداد </w:t>
      </w:r>
      <w:r w:rsidR="00914EF1">
        <w:rPr>
          <w:rFonts w:hint="cs"/>
          <w:rtl/>
        </w:rPr>
        <w:t>بچه‌ها</w:t>
      </w:r>
      <w:r>
        <w:rPr>
          <w:rFonts w:hint="cs"/>
          <w:rtl/>
        </w:rPr>
        <w:t xml:space="preserve">یی که از شهر های دیگه به اینجا میایند چون امکانات درمانی شهر خودشون کافی نیست. ما باید دوتا کار انجام بدیم.اول کمک به این </w:t>
      </w:r>
      <w:r w:rsidR="00914EF1">
        <w:rPr>
          <w:rFonts w:hint="cs"/>
          <w:rtl/>
        </w:rPr>
        <w:t>بچه‌ها</w:t>
      </w:r>
      <w:r>
        <w:rPr>
          <w:rFonts w:hint="cs"/>
          <w:rtl/>
        </w:rPr>
        <w:t xml:space="preserve"> و دوم </w:t>
      </w:r>
      <w:r w:rsidR="00914EF1">
        <w:rPr>
          <w:rFonts w:hint="cs"/>
          <w:rtl/>
        </w:rPr>
        <w:t>این‌که</w:t>
      </w:r>
      <w:r>
        <w:rPr>
          <w:rFonts w:hint="cs"/>
          <w:rtl/>
        </w:rPr>
        <w:t xml:space="preserve"> امکانات درمانی شهر خودشون رو کامل کنیم. دسته سوم هم </w:t>
      </w:r>
      <w:r w:rsidR="00914EF1">
        <w:rPr>
          <w:rFonts w:hint="cs"/>
          <w:rtl/>
        </w:rPr>
        <w:t>بچه‌ها</w:t>
      </w:r>
      <w:r>
        <w:rPr>
          <w:rFonts w:hint="cs"/>
          <w:rtl/>
        </w:rPr>
        <w:t xml:space="preserve">یی هستند که بدلایل مختلف دولت هزینه درمانشون رو نمیده؟ اغلب </w:t>
      </w:r>
      <w:r w:rsidR="00914EF1">
        <w:rPr>
          <w:rFonts w:hint="cs"/>
          <w:rtl/>
        </w:rPr>
        <w:t>بچه‌ها</w:t>
      </w:r>
      <w:r>
        <w:rPr>
          <w:rFonts w:hint="cs"/>
          <w:rtl/>
        </w:rPr>
        <w:t xml:space="preserve">یی هستند که با مشکلات پوستی دست و پنجه نرم </w:t>
      </w:r>
      <w:r w:rsidR="0034475E">
        <w:rPr>
          <w:rFonts w:hint="cs"/>
          <w:rtl/>
        </w:rPr>
        <w:t>می‌کنند</w:t>
      </w:r>
      <w:r>
        <w:rPr>
          <w:rFonts w:hint="cs"/>
          <w:rtl/>
        </w:rPr>
        <w:t xml:space="preserve">. اینها </w:t>
      </w:r>
      <w:r w:rsidR="00914EF1">
        <w:rPr>
          <w:rFonts w:hint="cs"/>
          <w:rtl/>
        </w:rPr>
        <w:t>هزینه‌ها</w:t>
      </w:r>
      <w:r>
        <w:rPr>
          <w:rFonts w:hint="cs"/>
          <w:rtl/>
        </w:rPr>
        <w:t>ی سنگینی دارند و باید برای تامین مالی اینها برنامه ریزی منظم داشته باشیم".</w:t>
      </w:r>
    </w:p>
    <w:p w14:paraId="7F018A0F" w14:textId="5E6B6FC4" w:rsidR="00B84213" w:rsidRDefault="00B84213" w:rsidP="000A5953">
      <w:pPr>
        <w:rPr>
          <w:rtl/>
        </w:rPr>
      </w:pPr>
      <w:r>
        <w:rPr>
          <w:rFonts w:hint="cs"/>
          <w:rtl/>
        </w:rPr>
        <w:t>مری:"خوب براورد مالی ها هم هست".</w:t>
      </w:r>
    </w:p>
    <w:p w14:paraId="519936CC" w14:textId="6E79C2CB" w:rsidR="00B84213" w:rsidRDefault="00B84213" w:rsidP="000A5953">
      <w:pPr>
        <w:rPr>
          <w:rtl/>
        </w:rPr>
      </w:pPr>
      <w:r>
        <w:rPr>
          <w:rFonts w:hint="cs"/>
          <w:rtl/>
        </w:rPr>
        <w:t xml:space="preserve">ربکا:"براورد </w:t>
      </w:r>
      <w:r w:rsidR="00914EF1">
        <w:rPr>
          <w:rFonts w:hint="cs"/>
          <w:rtl/>
        </w:rPr>
        <w:t>هزینه‌ها</w:t>
      </w:r>
      <w:r>
        <w:rPr>
          <w:rFonts w:hint="cs"/>
          <w:rtl/>
        </w:rPr>
        <w:t xml:space="preserve">ی هر بخش رو اینجا درج کردم همه چیز هست. ببین مثلا ما حدود 150 خوانواده داریم که هر ماه برای درمان </w:t>
      </w:r>
      <w:r w:rsidR="00914EF1">
        <w:rPr>
          <w:rFonts w:hint="cs"/>
          <w:rtl/>
        </w:rPr>
        <w:t>بچه‌ها</w:t>
      </w:r>
      <w:r>
        <w:rPr>
          <w:rFonts w:hint="cs"/>
          <w:rtl/>
        </w:rPr>
        <w:t xml:space="preserve">شون به این شهر میان" اگر بتونیم یک سری سویت براشون آماده کنیم برای اجاره این سوئیت ها مبلغش اینجاست. من از تمام </w:t>
      </w:r>
      <w:r>
        <w:rPr>
          <w:rFonts w:hint="cs"/>
          <w:rtl/>
        </w:rPr>
        <w:lastRenderedPageBreak/>
        <w:t>هتل ها و خانه های اجاره ایی قیمت گرفتم این که اینجا میبینی میانگینه اگر جزئی میخواهی این فایل رو باز کن به اسم شرکت هزینه اجاره یک سوئیت دونفره رو درج کردم."</w:t>
      </w:r>
    </w:p>
    <w:p w14:paraId="5B1F0EDE" w14:textId="6DECC870" w:rsidR="00B84213" w:rsidRDefault="00B84213" w:rsidP="000A5953">
      <w:pPr>
        <w:rPr>
          <w:rtl/>
        </w:rPr>
      </w:pPr>
      <w:r>
        <w:rPr>
          <w:rFonts w:hint="cs"/>
          <w:rtl/>
        </w:rPr>
        <w:t>مری:"برای درمان و داروها و بیمارستان ها چکار کردی؟"</w:t>
      </w:r>
    </w:p>
    <w:p w14:paraId="2FD25372" w14:textId="4720417A" w:rsidR="00B84213" w:rsidRDefault="00B84213" w:rsidP="000A5953">
      <w:pPr>
        <w:rPr>
          <w:rtl/>
        </w:rPr>
      </w:pPr>
      <w:r>
        <w:rPr>
          <w:rFonts w:hint="cs"/>
          <w:rtl/>
        </w:rPr>
        <w:t xml:space="preserve">ربکا:"برای درمان با 3 تا بیمارستان اصلی صحبت کردم. با مونیکا هر سه تا رو رفتیم دیدیم و با مدیرانشون بحث کردیم. قرار شد که هر کمکی که ما میکنیم توسط بیمارستان </w:t>
      </w:r>
      <w:r w:rsidR="0006313C">
        <w:rPr>
          <w:rFonts w:hint="cs"/>
          <w:rtl/>
        </w:rPr>
        <w:t xml:space="preserve">دوبرابر بشه یعنی اگر ما 100 تا کمک کنیم بیمارستان 200 تا به بیمار خدمات بده. چون اغلب </w:t>
      </w:r>
      <w:r w:rsidR="00914EF1">
        <w:rPr>
          <w:rFonts w:hint="cs"/>
          <w:rtl/>
        </w:rPr>
        <w:t>هزینه‌ها</w:t>
      </w:r>
      <w:r w:rsidR="0006313C">
        <w:rPr>
          <w:rFonts w:hint="cs"/>
          <w:rtl/>
        </w:rPr>
        <w:t xml:space="preserve"> خدماتی هست نباید مشکلی داشته باشند. برای دارو هم با 5 شرکت صحبت کردم. میتونیم ازشون داروی با قیمت عمده بخریم. یک شرکت هم درازای گرفتن اسم و مشخصات بیماران حاظر شده تمام داروها رو رایگان به ما بده."</w:t>
      </w:r>
    </w:p>
    <w:p w14:paraId="39443C90" w14:textId="7621930F" w:rsidR="0006313C" w:rsidRDefault="0006313C" w:rsidP="000A5953">
      <w:pPr>
        <w:rPr>
          <w:rtl/>
        </w:rPr>
      </w:pPr>
      <w:r>
        <w:rPr>
          <w:rFonts w:hint="cs"/>
          <w:rtl/>
        </w:rPr>
        <w:t>مری:"عالیه. برای افزایش درآمدهای خودمون چی؟"</w:t>
      </w:r>
    </w:p>
    <w:p w14:paraId="01139F03" w14:textId="5B60554D" w:rsidR="0006313C" w:rsidRDefault="0006313C" w:rsidP="000A5953">
      <w:pPr>
        <w:rPr>
          <w:rtl/>
        </w:rPr>
      </w:pPr>
      <w:r>
        <w:rPr>
          <w:rFonts w:hint="cs"/>
          <w:rtl/>
        </w:rPr>
        <w:t xml:space="preserve">ربکا:"روی اون دارم کار میکنم. مشکل </w:t>
      </w:r>
      <w:r w:rsidR="00914EF1">
        <w:rPr>
          <w:rFonts w:hint="cs"/>
          <w:rtl/>
        </w:rPr>
        <w:t>این‌که</w:t>
      </w:r>
      <w:r>
        <w:rPr>
          <w:rFonts w:hint="cs"/>
          <w:rtl/>
        </w:rPr>
        <w:t xml:space="preserve"> جیک تا </w:t>
      </w:r>
      <w:r w:rsidR="00914EF1">
        <w:rPr>
          <w:rFonts w:hint="cs"/>
          <w:rtl/>
        </w:rPr>
        <w:t>زمانی‌که</w:t>
      </w:r>
      <w:r>
        <w:rPr>
          <w:rFonts w:hint="cs"/>
          <w:rtl/>
        </w:rPr>
        <w:t xml:space="preserve"> هزینه نکنیم حاظر نمیشه به ما کمک مالی کنه. درواقع صرفاً سهمش از </w:t>
      </w:r>
      <w:r w:rsidR="00914EF1">
        <w:rPr>
          <w:rFonts w:hint="cs"/>
          <w:rtl/>
        </w:rPr>
        <w:t>هزینه‌ها</w:t>
      </w:r>
      <w:r>
        <w:rPr>
          <w:rFonts w:hint="cs"/>
          <w:rtl/>
        </w:rPr>
        <w:t xml:space="preserve"> رو میده، بجای </w:t>
      </w:r>
      <w:r w:rsidR="00914EF1">
        <w:rPr>
          <w:rFonts w:hint="cs"/>
          <w:rtl/>
        </w:rPr>
        <w:t>این‌که</w:t>
      </w:r>
      <w:r>
        <w:rPr>
          <w:rFonts w:hint="cs"/>
          <w:rtl/>
        </w:rPr>
        <w:t xml:space="preserve"> خودش برای پرداخت یک وجه داوطلب بشه."</w:t>
      </w:r>
    </w:p>
    <w:p w14:paraId="3CD89CD3" w14:textId="3D948749" w:rsidR="0006313C" w:rsidRDefault="0006313C" w:rsidP="000A5953">
      <w:pPr>
        <w:rPr>
          <w:rtl/>
        </w:rPr>
      </w:pPr>
      <w:r>
        <w:rPr>
          <w:rFonts w:hint="cs"/>
          <w:rtl/>
        </w:rPr>
        <w:t>مری:"خوب تو امروز قضیه رو با جیک ببند. اگر نتونستی نتیجه بگیری، باید یک راه حل جایگزین برای درآمد ها پیدا کنیم</w:t>
      </w:r>
      <w:r w:rsidR="00750B0A">
        <w:rPr>
          <w:rFonts w:hint="cs"/>
          <w:rtl/>
        </w:rPr>
        <w:t>"</w:t>
      </w:r>
      <w:r>
        <w:rPr>
          <w:rFonts w:hint="cs"/>
          <w:rtl/>
        </w:rPr>
        <w:t xml:space="preserve">. </w:t>
      </w:r>
    </w:p>
    <w:p w14:paraId="365AEC27" w14:textId="611D5F1B" w:rsidR="0006313C" w:rsidRDefault="0006313C" w:rsidP="000A5953">
      <w:pPr>
        <w:rPr>
          <w:rtl/>
        </w:rPr>
      </w:pPr>
      <w:r>
        <w:rPr>
          <w:rFonts w:hint="cs"/>
          <w:rtl/>
        </w:rPr>
        <w:t xml:space="preserve">ربکا بعد از کار به باشگاه و بعد هم به خانه </w:t>
      </w:r>
      <w:r w:rsidR="006148C5">
        <w:rPr>
          <w:rFonts w:hint="cs"/>
          <w:rtl/>
        </w:rPr>
        <w:t>می‌رود</w:t>
      </w:r>
      <w:r>
        <w:rPr>
          <w:rFonts w:hint="cs"/>
          <w:rtl/>
        </w:rPr>
        <w:t>. وقتی به خانه میرسد هنوز جیک به خانه نرسیده است. ربکا در آشپزخانه مشغول کمک به مونیکا میشود. با آمدن جیک همگی شام میخورند. تقریباً همگی غذایشان را خورده اند.</w:t>
      </w:r>
    </w:p>
    <w:p w14:paraId="23CAE01F" w14:textId="0A2731F5" w:rsidR="0006313C" w:rsidRDefault="0006313C" w:rsidP="000A5953">
      <w:pPr>
        <w:rPr>
          <w:rtl/>
        </w:rPr>
      </w:pPr>
      <w:r>
        <w:rPr>
          <w:rFonts w:hint="cs"/>
          <w:rtl/>
        </w:rPr>
        <w:t xml:space="preserve">ربکا: من باید درآمدهای مالی موسسه رو افزایش بدم. به کمک شما احتیاج دارم. </w:t>
      </w:r>
    </w:p>
    <w:p w14:paraId="1CB44C16" w14:textId="5317CB1C" w:rsidR="0006313C" w:rsidRDefault="0006313C" w:rsidP="000A5953">
      <w:pPr>
        <w:rPr>
          <w:rtl/>
        </w:rPr>
      </w:pPr>
      <w:r>
        <w:rPr>
          <w:rFonts w:hint="cs"/>
          <w:rtl/>
        </w:rPr>
        <w:t xml:space="preserve">جیک:"چه کمکی میخواهی؟" </w:t>
      </w:r>
    </w:p>
    <w:p w14:paraId="52D7DE6B" w14:textId="12A71867" w:rsidR="0006313C" w:rsidRDefault="0006313C" w:rsidP="000A5953">
      <w:pPr>
        <w:rPr>
          <w:rtl/>
        </w:rPr>
      </w:pPr>
      <w:r>
        <w:rPr>
          <w:rFonts w:hint="cs"/>
          <w:rtl/>
        </w:rPr>
        <w:t>ربکا:"چه کمکی میتونید بکنید"</w:t>
      </w:r>
    </w:p>
    <w:p w14:paraId="2F5FD9C5" w14:textId="5C9CE6EF" w:rsidR="0006313C" w:rsidRDefault="0006313C" w:rsidP="000A5953">
      <w:pPr>
        <w:rPr>
          <w:rtl/>
        </w:rPr>
      </w:pPr>
      <w:r>
        <w:rPr>
          <w:rFonts w:hint="cs"/>
          <w:rtl/>
        </w:rPr>
        <w:lastRenderedPageBreak/>
        <w:t>جیک:"من میتونیم کمک کنم. بگو چقدر میخواهی و برای چه کاری"</w:t>
      </w:r>
    </w:p>
    <w:p w14:paraId="27A854AA" w14:textId="3708702E" w:rsidR="0006313C" w:rsidRDefault="0006313C" w:rsidP="000A5953">
      <w:pPr>
        <w:rPr>
          <w:rtl/>
        </w:rPr>
      </w:pPr>
      <w:r>
        <w:rPr>
          <w:rFonts w:hint="cs"/>
          <w:rtl/>
        </w:rPr>
        <w:t>ربکا:"کمک اونجوری ن</w:t>
      </w:r>
      <w:r w:rsidR="006148C5">
        <w:rPr>
          <w:rFonts w:hint="cs"/>
          <w:rtl/>
        </w:rPr>
        <w:t>می‌خوام</w:t>
      </w:r>
      <w:r>
        <w:rPr>
          <w:rFonts w:hint="cs"/>
          <w:rtl/>
        </w:rPr>
        <w:t xml:space="preserve"> </w:t>
      </w:r>
      <w:r w:rsidR="006148C5">
        <w:rPr>
          <w:rFonts w:hint="cs"/>
          <w:rtl/>
        </w:rPr>
        <w:t>می‌خوام</w:t>
      </w:r>
      <w:r>
        <w:rPr>
          <w:rFonts w:hint="cs"/>
          <w:rtl/>
        </w:rPr>
        <w:t xml:space="preserve"> یک منبع درآمد ثابت مستقل برای موسسه ایجاد کنم. مثل کاری که تو و مری برای موسسه خودتون کردین. الان موسسه به کمک مالی شما پنج نفر وابسته است. من احتیاج به منابع مالی بیشتری دارم. چطوری میتونم این منابع</w:t>
      </w:r>
      <w:r w:rsidR="0034475E">
        <w:rPr>
          <w:rFonts w:hint="cs"/>
          <w:rtl/>
        </w:rPr>
        <w:t xml:space="preserve"> </w:t>
      </w:r>
      <w:r>
        <w:rPr>
          <w:rFonts w:hint="cs"/>
          <w:rtl/>
        </w:rPr>
        <w:t>رو بدست بیارم. "</w:t>
      </w:r>
    </w:p>
    <w:p w14:paraId="1293D3BB" w14:textId="468D9534" w:rsidR="0006313C" w:rsidRDefault="0006313C" w:rsidP="000A5953">
      <w:pPr>
        <w:rPr>
          <w:rtl/>
        </w:rPr>
      </w:pPr>
      <w:r>
        <w:rPr>
          <w:rFonts w:hint="cs"/>
          <w:rtl/>
        </w:rPr>
        <w:t>جیک:"خوب اگر میخواهی یک خط تولید برای افزایش منابع مالی موسسه راه بندازی باید ریز جزئیاتش رو دربیاری بمن بدی، من بسنجم اگر مشکلی نبود بهت کمک کنم."</w:t>
      </w:r>
    </w:p>
    <w:p w14:paraId="40A1D192" w14:textId="3191B367" w:rsidR="0006313C" w:rsidRDefault="0006313C" w:rsidP="000A5953">
      <w:pPr>
        <w:rPr>
          <w:rtl/>
        </w:rPr>
      </w:pPr>
      <w:r>
        <w:rPr>
          <w:rFonts w:hint="cs"/>
          <w:rtl/>
        </w:rPr>
        <w:t>ربکا:"نمیشه در انجام سنجش جزئیات کمک کنی؟"</w:t>
      </w:r>
    </w:p>
    <w:p w14:paraId="3D9C44DE" w14:textId="0003CD57" w:rsidR="0006313C" w:rsidRDefault="0006313C" w:rsidP="000A5953">
      <w:pPr>
        <w:rPr>
          <w:rtl/>
        </w:rPr>
      </w:pPr>
      <w:r>
        <w:rPr>
          <w:rFonts w:hint="cs"/>
          <w:rtl/>
        </w:rPr>
        <w:t>جیک:"تو کارها رو انجام بده هرجا کمک خواستی بگو کمک میکنم"</w:t>
      </w:r>
    </w:p>
    <w:p w14:paraId="2CE93C01" w14:textId="543AEBDC" w:rsidR="0006313C" w:rsidRDefault="0006313C" w:rsidP="000A5953">
      <w:pPr>
        <w:rPr>
          <w:rtl/>
        </w:rPr>
      </w:pPr>
      <w:r>
        <w:rPr>
          <w:rFonts w:hint="cs"/>
          <w:rtl/>
        </w:rPr>
        <w:t>ربکا:"مشکل همینجاست من اصلا نمیدونم از کجا شروع کنم."</w:t>
      </w:r>
    </w:p>
    <w:p w14:paraId="7377498F" w14:textId="3C19C4FE" w:rsidR="0006313C" w:rsidRDefault="0006313C" w:rsidP="000A5953">
      <w:pPr>
        <w:rPr>
          <w:rtl/>
        </w:rPr>
      </w:pPr>
      <w:r>
        <w:rPr>
          <w:rFonts w:hint="cs"/>
          <w:rtl/>
        </w:rPr>
        <w:t>جیک:"خوب کسب و کاری که میخواهی راه بندازی چیه؟"</w:t>
      </w:r>
    </w:p>
    <w:p w14:paraId="43A724A2" w14:textId="05D710A6" w:rsidR="0006313C" w:rsidRDefault="0006313C" w:rsidP="000A5953">
      <w:pPr>
        <w:rPr>
          <w:rtl/>
        </w:rPr>
      </w:pPr>
      <w:r>
        <w:rPr>
          <w:rFonts w:hint="cs"/>
          <w:rtl/>
        </w:rPr>
        <w:t>ربکا:"نمیدونم. چه کسب و کاری جواب میده؟"</w:t>
      </w:r>
    </w:p>
    <w:p w14:paraId="26A668F4" w14:textId="3E1B3231" w:rsidR="0006313C" w:rsidRDefault="0006313C" w:rsidP="000A5953">
      <w:pPr>
        <w:rPr>
          <w:rtl/>
        </w:rPr>
      </w:pPr>
      <w:r>
        <w:rPr>
          <w:rFonts w:hint="cs"/>
          <w:rtl/>
        </w:rPr>
        <w:t xml:space="preserve">جیک:"لیست کسب و کارهایی که </w:t>
      </w:r>
      <w:r w:rsidR="008E2E97">
        <w:rPr>
          <w:rFonts w:hint="cs"/>
          <w:rtl/>
        </w:rPr>
        <w:t>ممکنه جواب بده لیست کن. بعد روی لیستت باهم بحث میکنم. خوبه؟"</w:t>
      </w:r>
    </w:p>
    <w:p w14:paraId="34616408" w14:textId="13DD42FC" w:rsidR="008E2E97" w:rsidRDefault="008E2E97" w:rsidP="000A5953">
      <w:pPr>
        <w:rPr>
          <w:rtl/>
        </w:rPr>
      </w:pPr>
      <w:r>
        <w:rPr>
          <w:rFonts w:hint="cs"/>
          <w:rtl/>
        </w:rPr>
        <w:t>ربکا:"باشه"</w:t>
      </w:r>
    </w:p>
    <w:p w14:paraId="2A5F8328" w14:textId="7E35C0C1" w:rsidR="008E2E97" w:rsidRDefault="008E2E97" w:rsidP="000A5953">
      <w:pPr>
        <w:rPr>
          <w:rtl/>
        </w:rPr>
      </w:pPr>
      <w:r>
        <w:rPr>
          <w:rFonts w:hint="cs"/>
          <w:rtl/>
        </w:rPr>
        <w:t xml:space="preserve">روز بعد در موسسه ربکا کنار مری نشسته و باهم همزمان با خوردن شیرینی و قهوه مشغول کار روی فهرست ربکا هستند. </w:t>
      </w:r>
    </w:p>
    <w:p w14:paraId="6F3096F4" w14:textId="514FBCC9" w:rsidR="008E2E97" w:rsidRDefault="008E2E97" w:rsidP="000A5953">
      <w:pPr>
        <w:rPr>
          <w:rtl/>
        </w:rPr>
      </w:pPr>
      <w:r>
        <w:rPr>
          <w:rFonts w:hint="cs"/>
          <w:rtl/>
        </w:rPr>
        <w:t xml:space="preserve">ربکا:"کاش جیک بیشتر به من کمک </w:t>
      </w:r>
      <w:r w:rsidR="00914EF1">
        <w:rPr>
          <w:rFonts w:hint="cs"/>
          <w:rtl/>
        </w:rPr>
        <w:t>می‌کرد</w:t>
      </w:r>
      <w:r>
        <w:rPr>
          <w:rFonts w:hint="cs"/>
          <w:rtl/>
        </w:rPr>
        <w:t>"</w:t>
      </w:r>
    </w:p>
    <w:p w14:paraId="65A516B6" w14:textId="7044631A" w:rsidR="008E2E97" w:rsidRDefault="008E2E97" w:rsidP="000A5953">
      <w:pPr>
        <w:rPr>
          <w:rtl/>
        </w:rPr>
      </w:pPr>
      <w:r>
        <w:rPr>
          <w:rFonts w:hint="cs"/>
          <w:rtl/>
        </w:rPr>
        <w:lastRenderedPageBreak/>
        <w:t>مری:"من پیشنهاد اولین کسب و کار رو به جیک دادم نگران نباش. خودمون از پسش بر میاییم"</w:t>
      </w:r>
    </w:p>
    <w:p w14:paraId="32A57762" w14:textId="52C3E445" w:rsidR="00750B0A" w:rsidRDefault="00750B0A" w:rsidP="000A5953">
      <w:pPr>
        <w:rPr>
          <w:rtl/>
        </w:rPr>
      </w:pPr>
      <w:r>
        <w:rPr>
          <w:rFonts w:hint="cs"/>
          <w:rtl/>
        </w:rPr>
        <w:t xml:space="preserve">مری و ربکا روی یک پلن درآمدی که براساس ارائه خدمات مسافرتی لاکچری بود توافق کرده بودند. افراد ثروتمندی مانند جیک در آن کشور زندگی میکردند این افراد معمولا سفرهای زیادی میرفتند شیاطین قرار شد که خدمات </w:t>
      </w:r>
      <w:r>
        <w:t>VIP</w:t>
      </w:r>
      <w:r>
        <w:rPr>
          <w:rFonts w:hint="cs"/>
          <w:rtl/>
        </w:rPr>
        <w:t xml:space="preserve"> برای هواپیما، قطار و اتوبوس ایجاد کنه. </w:t>
      </w:r>
    </w:p>
    <w:p w14:paraId="19401C94" w14:textId="00B30411" w:rsidR="00750B0A" w:rsidRDefault="00750B0A" w:rsidP="000A5953">
      <w:pPr>
        <w:rPr>
          <w:rtl/>
        </w:rPr>
      </w:pPr>
      <w:r>
        <w:rPr>
          <w:rFonts w:hint="cs"/>
          <w:rtl/>
        </w:rPr>
        <w:t xml:space="preserve">ربکا: شک دارم جیک این رو قبول کنه هزینه اش سرسام آوره. </w:t>
      </w:r>
    </w:p>
    <w:p w14:paraId="635878B0" w14:textId="34C04BC7" w:rsidR="00750B0A" w:rsidRDefault="00750B0A" w:rsidP="000A5953">
      <w:pPr>
        <w:rPr>
          <w:rtl/>
        </w:rPr>
      </w:pPr>
      <w:r>
        <w:rPr>
          <w:rFonts w:hint="cs"/>
          <w:rtl/>
        </w:rPr>
        <w:t>مری: قبول میکنه. میدونه سودش هم زیاده.</w:t>
      </w:r>
    </w:p>
    <w:p w14:paraId="25C7D0C9" w14:textId="07C97ACD" w:rsidR="00750B0A" w:rsidRDefault="00750B0A" w:rsidP="000A5953">
      <w:pPr>
        <w:rPr>
          <w:rtl/>
        </w:rPr>
      </w:pPr>
      <w:r>
        <w:rPr>
          <w:rFonts w:hint="cs"/>
          <w:rtl/>
        </w:rPr>
        <w:t xml:space="preserve">ربکا: من همش رو میخوام جیک نمیتونه از سودش برداره حداقل سال اول همش مال ما باشه. </w:t>
      </w:r>
    </w:p>
    <w:p w14:paraId="4BA38167" w14:textId="49837AFB" w:rsidR="00750B0A" w:rsidRDefault="00750B0A" w:rsidP="000A5953">
      <w:pPr>
        <w:rPr>
          <w:rtl/>
        </w:rPr>
      </w:pPr>
      <w:r>
        <w:rPr>
          <w:rFonts w:hint="cs"/>
          <w:rtl/>
        </w:rPr>
        <w:t xml:space="preserve">مری: خودت باهاش ببند. </w:t>
      </w:r>
    </w:p>
    <w:p w14:paraId="4A1A5430" w14:textId="3BDB5C8B" w:rsidR="00750B0A" w:rsidRDefault="00750B0A" w:rsidP="000A5953">
      <w:pPr>
        <w:rPr>
          <w:rtl/>
        </w:rPr>
      </w:pPr>
      <w:r>
        <w:rPr>
          <w:rFonts w:hint="cs"/>
          <w:rtl/>
        </w:rPr>
        <w:t xml:space="preserve">ربکا فردا بعد از باشگاه باهاش میبندم. </w:t>
      </w:r>
    </w:p>
    <w:p w14:paraId="512D9AEE" w14:textId="3916BB54" w:rsidR="00750B0A" w:rsidRDefault="009F070B" w:rsidP="000A5953">
      <w:pPr>
        <w:pStyle w:val="Heading1"/>
        <w:rPr>
          <w:rtl/>
        </w:rPr>
      </w:pPr>
      <w:r>
        <w:rPr>
          <w:rFonts w:hint="cs"/>
          <w:rtl/>
        </w:rPr>
        <w:t xml:space="preserve">فصل </w:t>
      </w:r>
      <w:r w:rsidR="00A7706A">
        <w:rPr>
          <w:rFonts w:hint="cs"/>
          <w:rtl/>
        </w:rPr>
        <w:t>چهاردهم</w:t>
      </w:r>
      <w:r>
        <w:rPr>
          <w:rFonts w:hint="cs"/>
          <w:rtl/>
        </w:rPr>
        <w:t xml:space="preserve"> ظهور</w:t>
      </w:r>
      <w:r w:rsidR="00750B0A">
        <w:rPr>
          <w:rFonts w:hint="cs"/>
          <w:rtl/>
        </w:rPr>
        <w:t xml:space="preserve"> شی</w:t>
      </w:r>
      <w:r>
        <w:rPr>
          <w:rFonts w:hint="cs"/>
          <w:rtl/>
        </w:rPr>
        <w:t>طان خارجی</w:t>
      </w:r>
    </w:p>
    <w:p w14:paraId="7AF07124" w14:textId="516EE698" w:rsidR="00750B0A" w:rsidRPr="00750B0A" w:rsidRDefault="009F070B" w:rsidP="000A5953">
      <w:pPr>
        <w:rPr>
          <w:rtl/>
        </w:rPr>
      </w:pPr>
      <w:r>
        <w:rPr>
          <w:rFonts w:hint="cs"/>
          <w:rtl/>
        </w:rPr>
        <w:t xml:space="preserve">ژاکلین مست از مهمانی بیرون آمد و سوار ماشین شد و به سمت خانه حرکت کرد. </w:t>
      </w:r>
    </w:p>
    <w:p w14:paraId="1C7D6DDF" w14:textId="1133D670" w:rsidR="007622A9" w:rsidRDefault="007622A9" w:rsidP="000A5953">
      <w:pPr>
        <w:rPr>
          <w:rtl/>
        </w:rPr>
      </w:pPr>
      <w:r>
        <w:rPr>
          <w:rFonts w:hint="cs"/>
          <w:rtl/>
        </w:rPr>
        <w:t xml:space="preserve">تلفن زنگ میزند: </w:t>
      </w:r>
    </w:p>
    <w:p w14:paraId="0CB64BC6" w14:textId="69694F29" w:rsidR="007622A9" w:rsidRDefault="007622A9" w:rsidP="000A5953">
      <w:pPr>
        <w:rPr>
          <w:rtl/>
        </w:rPr>
      </w:pPr>
      <w:r>
        <w:rPr>
          <w:rFonts w:hint="cs"/>
          <w:rtl/>
        </w:rPr>
        <w:t xml:space="preserve">بلا: سلام. </w:t>
      </w:r>
    </w:p>
    <w:p w14:paraId="080EB8C8" w14:textId="340709F8" w:rsidR="007622A9" w:rsidRDefault="007622A9" w:rsidP="000A5953">
      <w:pPr>
        <w:rPr>
          <w:rtl/>
        </w:rPr>
      </w:pPr>
      <w:r>
        <w:rPr>
          <w:rFonts w:hint="cs"/>
          <w:rtl/>
        </w:rPr>
        <w:t xml:space="preserve">ژاکلین: من تصادف کردم با یک بچه. زنده نموند. پشت تلفن زجه میزند. </w:t>
      </w:r>
    </w:p>
    <w:p w14:paraId="0D162DD0" w14:textId="40CAB388" w:rsidR="007622A9" w:rsidRDefault="007622A9" w:rsidP="000A5953">
      <w:pPr>
        <w:rPr>
          <w:rtl/>
        </w:rPr>
      </w:pPr>
      <w:r>
        <w:rPr>
          <w:rFonts w:hint="cs"/>
          <w:rtl/>
        </w:rPr>
        <w:t>بلا: کجایی:</w:t>
      </w:r>
    </w:p>
    <w:p w14:paraId="3B563FFF" w14:textId="4C6D1ACA" w:rsidR="007622A9" w:rsidRDefault="007622A9" w:rsidP="000A5953">
      <w:pPr>
        <w:rPr>
          <w:rtl/>
        </w:rPr>
      </w:pPr>
      <w:r>
        <w:rPr>
          <w:rFonts w:hint="cs"/>
          <w:rtl/>
        </w:rPr>
        <w:t xml:space="preserve">ژاکلین: بیمارستان .... زود بیا. </w:t>
      </w:r>
    </w:p>
    <w:p w14:paraId="10A9A78E" w14:textId="2553F3DB" w:rsidR="007622A9" w:rsidRDefault="007622A9" w:rsidP="000A5953">
      <w:pPr>
        <w:rPr>
          <w:rtl/>
        </w:rPr>
      </w:pPr>
      <w:r>
        <w:rPr>
          <w:rFonts w:hint="cs"/>
          <w:rtl/>
        </w:rPr>
        <w:lastRenderedPageBreak/>
        <w:t xml:space="preserve">بلا و پتر به بیمارستان میروند. ژاکلین را در راهرو میبینند که روی یک نیمکت نشسته و درحال زجه زدن است. </w:t>
      </w:r>
    </w:p>
    <w:p w14:paraId="7AD4C204" w14:textId="0E65C8B6" w:rsidR="007622A9" w:rsidRDefault="007622A9" w:rsidP="000A5953">
      <w:pPr>
        <w:rPr>
          <w:rtl/>
        </w:rPr>
      </w:pPr>
      <w:r>
        <w:rPr>
          <w:rFonts w:hint="cs"/>
          <w:rtl/>
        </w:rPr>
        <w:t xml:space="preserve">بلا: دخترش را بغل </w:t>
      </w:r>
      <w:r w:rsidR="006148C5">
        <w:rPr>
          <w:rFonts w:hint="cs"/>
          <w:rtl/>
        </w:rPr>
        <w:t>می‌کند</w:t>
      </w:r>
      <w:r>
        <w:rPr>
          <w:rFonts w:hint="cs"/>
          <w:rtl/>
        </w:rPr>
        <w:t xml:space="preserve">. آروم باش عزیزم درست میشه. نگران نباش درست میشه. </w:t>
      </w:r>
    </w:p>
    <w:p w14:paraId="3D4E8776" w14:textId="335178FB" w:rsidR="007622A9" w:rsidRDefault="007622A9" w:rsidP="000A5953">
      <w:pPr>
        <w:rPr>
          <w:rtl/>
        </w:rPr>
      </w:pPr>
      <w:r>
        <w:rPr>
          <w:rFonts w:hint="cs"/>
          <w:rtl/>
        </w:rPr>
        <w:t xml:space="preserve">ژاکلین: خیلی بچه بود. من مستم. من مست بودم. </w:t>
      </w:r>
    </w:p>
    <w:p w14:paraId="579B092D" w14:textId="66D423A8" w:rsidR="007622A9" w:rsidRDefault="007622A9" w:rsidP="000A5953">
      <w:pPr>
        <w:rPr>
          <w:rtl/>
        </w:rPr>
      </w:pPr>
      <w:r>
        <w:rPr>
          <w:rFonts w:hint="cs"/>
          <w:rtl/>
        </w:rPr>
        <w:t xml:space="preserve">پیتر: مهم نیست تو هنوز گواهینامه نداری. مست یا غیر مست حق رانندگی نداشتی بعید بدون قاضی به مست بودند خیلی گیر بده احتمالا بخاطر نداشتن گواهینامه 20 سال میری زندان. </w:t>
      </w:r>
    </w:p>
    <w:p w14:paraId="7368C43D" w14:textId="31D8C185" w:rsidR="007622A9" w:rsidRDefault="007622A9" w:rsidP="000A5953">
      <w:pPr>
        <w:rPr>
          <w:rtl/>
        </w:rPr>
      </w:pPr>
      <w:r>
        <w:rPr>
          <w:rFonts w:hint="cs"/>
          <w:rtl/>
        </w:rPr>
        <w:t xml:space="preserve">ژاکلین: بیست سال! </w:t>
      </w:r>
    </w:p>
    <w:p w14:paraId="6384D87E" w14:textId="1E973F51" w:rsidR="007622A9" w:rsidRDefault="007622A9" w:rsidP="000A5953">
      <w:pPr>
        <w:rPr>
          <w:rtl/>
        </w:rPr>
      </w:pPr>
      <w:r>
        <w:rPr>
          <w:rFonts w:hint="cs"/>
          <w:rtl/>
        </w:rPr>
        <w:t>پیتر: کمه!</w:t>
      </w:r>
    </w:p>
    <w:p w14:paraId="55AFD065" w14:textId="540AE846" w:rsidR="007622A9" w:rsidRDefault="007622A9" w:rsidP="000A5953">
      <w:pPr>
        <w:rPr>
          <w:rtl/>
        </w:rPr>
      </w:pPr>
      <w:r>
        <w:rPr>
          <w:rFonts w:hint="cs"/>
          <w:rtl/>
        </w:rPr>
        <w:t>ژاکلین: من آدم کشتم.</w:t>
      </w:r>
      <w:r w:rsidR="003E0B2E">
        <w:rPr>
          <w:rFonts w:hint="cs"/>
          <w:rtl/>
        </w:rPr>
        <w:t xml:space="preserve"> ولی دانشگاه، زندگیم! بیست سال!</w:t>
      </w:r>
      <w:r>
        <w:rPr>
          <w:rFonts w:hint="cs"/>
          <w:rtl/>
        </w:rPr>
        <w:t xml:space="preserve"> </w:t>
      </w:r>
    </w:p>
    <w:p w14:paraId="627C7D2C" w14:textId="3920EAFC" w:rsidR="007622A9" w:rsidRDefault="007622A9" w:rsidP="000A5953">
      <w:pPr>
        <w:rPr>
          <w:rtl/>
        </w:rPr>
      </w:pPr>
      <w:r>
        <w:rPr>
          <w:rFonts w:hint="cs"/>
          <w:rtl/>
        </w:rPr>
        <w:t xml:space="preserve">بلا: پدرت شوخی میکنه. نگران نباش. ما کمکت میکنیم. </w:t>
      </w:r>
    </w:p>
    <w:p w14:paraId="3EE395A5" w14:textId="7647714C" w:rsidR="00307D5E" w:rsidRDefault="00307D5E" w:rsidP="000A5953">
      <w:pPr>
        <w:rPr>
          <w:rtl/>
        </w:rPr>
      </w:pPr>
      <w:r>
        <w:rPr>
          <w:rFonts w:hint="cs"/>
          <w:rtl/>
        </w:rPr>
        <w:t xml:space="preserve">ژاکلین: دختره مرده. مامان. من یک نفر رو کشتم. </w:t>
      </w:r>
    </w:p>
    <w:p w14:paraId="2DD25850" w14:textId="4DE7565E" w:rsidR="00307D5E" w:rsidRDefault="00307D5E" w:rsidP="000A5953">
      <w:pPr>
        <w:rPr>
          <w:rtl/>
        </w:rPr>
      </w:pPr>
      <w:r>
        <w:rPr>
          <w:rFonts w:hint="cs"/>
          <w:rtl/>
        </w:rPr>
        <w:t>بلا: درست میشه عزیزم. درست میشه.</w:t>
      </w:r>
    </w:p>
    <w:p w14:paraId="3EE93CE6" w14:textId="1250B479" w:rsidR="00307D5E" w:rsidRDefault="00307D5E" w:rsidP="000A5953">
      <w:pPr>
        <w:rPr>
          <w:rtl/>
        </w:rPr>
      </w:pPr>
      <w:r>
        <w:rPr>
          <w:rFonts w:hint="cs"/>
          <w:rtl/>
        </w:rPr>
        <w:t xml:space="preserve">پلیس به پدر و مادر ژاکلین اشاره </w:t>
      </w:r>
      <w:r w:rsidR="006148C5">
        <w:rPr>
          <w:rFonts w:hint="cs"/>
          <w:rtl/>
        </w:rPr>
        <w:t>می‌کند</w:t>
      </w:r>
      <w:r>
        <w:rPr>
          <w:rFonts w:hint="cs"/>
          <w:rtl/>
        </w:rPr>
        <w:t xml:space="preserve"> که باید تنها با آنها صحبت کند. </w:t>
      </w:r>
    </w:p>
    <w:p w14:paraId="0F736ECF" w14:textId="07C84F40" w:rsidR="00307D5E" w:rsidRDefault="00307D5E" w:rsidP="000A5953">
      <w:pPr>
        <w:rPr>
          <w:rtl/>
        </w:rPr>
      </w:pPr>
      <w:r>
        <w:rPr>
          <w:rFonts w:hint="cs"/>
          <w:rtl/>
        </w:rPr>
        <w:t xml:space="preserve">در اتاق افسر نگهبانی بیمارستان: یک افسر زن که نام سرهنگ </w:t>
      </w:r>
      <w:r w:rsidR="00AC297E">
        <w:rPr>
          <w:rFonts w:hint="cs"/>
          <w:rtl/>
        </w:rPr>
        <w:t xml:space="preserve">سونیا تای روی سینه اش نقش بسته پشت میزش منتظر آنها است. </w:t>
      </w:r>
    </w:p>
    <w:p w14:paraId="2A950C6A" w14:textId="26912A57" w:rsidR="00AC297E" w:rsidRDefault="00AC297E" w:rsidP="000A5953">
      <w:pPr>
        <w:rPr>
          <w:rtl/>
        </w:rPr>
      </w:pPr>
      <w:r>
        <w:rPr>
          <w:rFonts w:hint="cs"/>
          <w:rtl/>
        </w:rPr>
        <w:t xml:space="preserve">پتر و بلا مینشینند. افسر: دخترتون گواهینامه نداشته و در حین رانندگی مست بوده. هر دوی اینها و </w:t>
      </w:r>
      <w:r w:rsidR="00914EF1">
        <w:rPr>
          <w:rFonts w:hint="cs"/>
          <w:rtl/>
        </w:rPr>
        <w:t>این‌که</w:t>
      </w:r>
      <w:r>
        <w:rPr>
          <w:rFonts w:hint="cs"/>
          <w:rtl/>
        </w:rPr>
        <w:t xml:space="preserve"> اون چندبار بخاطر رانندگی بدون گواهینامه توبیخ شده براش گرون تموم میشه. براش به قیمت زندگیش تموم میشه. بیشتر زندگی اش. من دخترتون رو میشناسم. </w:t>
      </w:r>
      <w:r>
        <w:rPr>
          <w:rFonts w:hint="cs"/>
          <w:rtl/>
        </w:rPr>
        <w:lastRenderedPageBreak/>
        <w:t>نه شخصاً از روی کارهایی که کرده، خیریه هایی که راه انداخته. حقش نیست که اینجوری زندگی اشت تموم بشه. ولی از طرفی بچه ایی که مرده هم بچه او مردک جیکه که از خارج اومده و به خودش میگه شیطان روی زمین. خیلی پولداره، دختره که مرده هم تو کار خیریه تو همون موسسه پدرش بوده. پدر سر از کار دخترتون در میاره</w:t>
      </w:r>
      <w:r w:rsidR="009F070B">
        <w:rPr>
          <w:rFonts w:hint="cs"/>
          <w:rtl/>
        </w:rPr>
        <w:t>!</w:t>
      </w:r>
      <w:r>
        <w:rPr>
          <w:rFonts w:hint="cs"/>
          <w:rtl/>
        </w:rPr>
        <w:t xml:space="preserve"> هر کاری هم بکنیم بالاخره میفهمه مست بوده. میفهمه گواهینامه نداشته. تنها شانسمون </w:t>
      </w:r>
      <w:r w:rsidR="00914EF1">
        <w:rPr>
          <w:rFonts w:hint="cs"/>
          <w:rtl/>
        </w:rPr>
        <w:t>این‌که</w:t>
      </w:r>
      <w:r>
        <w:rPr>
          <w:rFonts w:hint="cs"/>
          <w:rtl/>
        </w:rPr>
        <w:t xml:space="preserve"> قاضی رو راضی کنیم. من هر کاری بتونم میکنم. اگر پدر دختره جیک نبود حتی مدارک رو دستکاری </w:t>
      </w:r>
      <w:r w:rsidR="00914EF1">
        <w:rPr>
          <w:rFonts w:hint="cs"/>
          <w:rtl/>
        </w:rPr>
        <w:t>می‌کرد</w:t>
      </w:r>
      <w:r>
        <w:rPr>
          <w:rFonts w:hint="cs"/>
          <w:rtl/>
        </w:rPr>
        <w:t xml:space="preserve">م. ولی الان ممکنه اینکار به ضرره دخترتون تموم بشه اگر ثابت کنه مدارک دستکاری شده بوده دیگه شانسی برای گرفتن </w:t>
      </w:r>
      <w:r w:rsidR="00A20AA5">
        <w:rPr>
          <w:rFonts w:hint="cs"/>
          <w:rtl/>
        </w:rPr>
        <w:t xml:space="preserve">رای منصفانه برای دخترتون رو از دست میدیم. </w:t>
      </w:r>
    </w:p>
    <w:p w14:paraId="44437421" w14:textId="5FE3ED96" w:rsidR="00A20AA5" w:rsidRDefault="00A20AA5" w:rsidP="000A5953">
      <w:pPr>
        <w:rPr>
          <w:rtl/>
        </w:rPr>
      </w:pPr>
      <w:r>
        <w:rPr>
          <w:rFonts w:hint="cs"/>
          <w:rtl/>
        </w:rPr>
        <w:t>چند دقیقه بعد ر</w:t>
      </w:r>
      <w:r w:rsidR="003E0B2E">
        <w:rPr>
          <w:rFonts w:hint="cs"/>
          <w:rtl/>
        </w:rPr>
        <w:t>ئ</w:t>
      </w:r>
      <w:r>
        <w:rPr>
          <w:rFonts w:hint="cs"/>
          <w:rtl/>
        </w:rPr>
        <w:t xml:space="preserve">یس بیمارستان پایین میآید و از پرستان </w:t>
      </w:r>
      <w:r w:rsidR="006148C5">
        <w:rPr>
          <w:rFonts w:hint="cs"/>
          <w:rtl/>
        </w:rPr>
        <w:t>می‌خواهد</w:t>
      </w:r>
      <w:r>
        <w:rPr>
          <w:rFonts w:hint="cs"/>
          <w:rtl/>
        </w:rPr>
        <w:t xml:space="preserve"> که والدین متوفی را از مرگ او باخبر کنند. پرستار پشت تلفن به جیک نمیگوید که دخترش مرده و فقط تصادف را میگوید. </w:t>
      </w:r>
    </w:p>
    <w:p w14:paraId="4C832515" w14:textId="4A1675AB" w:rsidR="00A20AA5" w:rsidRDefault="00A20AA5" w:rsidP="000A5953">
      <w:pPr>
        <w:rPr>
          <w:rtl/>
        </w:rPr>
      </w:pPr>
      <w:r>
        <w:rPr>
          <w:rFonts w:hint="cs"/>
          <w:rtl/>
        </w:rPr>
        <w:t xml:space="preserve">جیک به بیمارستان میرسد. رئیس بیمارستان به اتاقش برگشته و پرستار جرآت </w:t>
      </w:r>
      <w:r w:rsidR="00914EF1">
        <w:rPr>
          <w:rFonts w:hint="cs"/>
          <w:rtl/>
        </w:rPr>
        <w:t>این‌که</w:t>
      </w:r>
      <w:r>
        <w:rPr>
          <w:rFonts w:hint="cs"/>
          <w:rtl/>
        </w:rPr>
        <w:t xml:space="preserve"> به جیک بگوید چه شده را ندارد و مدام او را معطل </w:t>
      </w:r>
      <w:r w:rsidR="006148C5">
        <w:rPr>
          <w:rFonts w:hint="cs"/>
          <w:rtl/>
        </w:rPr>
        <w:t>می‌کند</w:t>
      </w:r>
      <w:r>
        <w:rPr>
          <w:rFonts w:hint="cs"/>
          <w:rtl/>
        </w:rPr>
        <w:t xml:space="preserve">. از او خواسته که در سالن بنشیند. مدام رئیس بیمارستان را میگیرد اما تلفنش اشغال است. </w:t>
      </w:r>
    </w:p>
    <w:p w14:paraId="42569EB8" w14:textId="071307F0" w:rsidR="00A20AA5" w:rsidRDefault="00A20AA5" w:rsidP="000A5953">
      <w:pPr>
        <w:rPr>
          <w:rtl/>
        </w:rPr>
      </w:pPr>
      <w:r>
        <w:rPr>
          <w:rFonts w:hint="cs"/>
          <w:rtl/>
        </w:rPr>
        <w:t xml:space="preserve">جیک: کلافه است دستانش را به هم گره کرده است و نشسته است سرش رو به پایین است. نگاهش روی دستانش خیره است. لحظه ایی تمرکزش روی حلقه اش </w:t>
      </w:r>
      <w:r w:rsidR="006148C5">
        <w:rPr>
          <w:rFonts w:hint="cs"/>
          <w:rtl/>
        </w:rPr>
        <w:t>می‌رود</w:t>
      </w:r>
      <w:r>
        <w:rPr>
          <w:rFonts w:hint="cs"/>
          <w:rtl/>
        </w:rPr>
        <w:t xml:space="preserve">. حلقه را از دستش در میآورد. حلقه را میبوسد و بین دو انگشت شصتش نگه میدارد. کمرش را صاف </w:t>
      </w:r>
      <w:r w:rsidR="006148C5">
        <w:rPr>
          <w:rFonts w:hint="cs"/>
          <w:rtl/>
        </w:rPr>
        <w:t>می‌کند</w:t>
      </w:r>
      <w:r>
        <w:rPr>
          <w:rFonts w:hint="cs"/>
          <w:rtl/>
        </w:rPr>
        <w:t xml:space="preserve"> و چشمانش را میبندد. چند نفس عمیق میکشد. و سکوت محض و بعد از جایش بلند میشود. حلقه را به دست </w:t>
      </w:r>
      <w:r w:rsidR="006148C5">
        <w:rPr>
          <w:rFonts w:hint="cs"/>
          <w:rtl/>
        </w:rPr>
        <w:t>می‌کند</w:t>
      </w:r>
      <w:r>
        <w:rPr>
          <w:rFonts w:hint="cs"/>
          <w:rtl/>
        </w:rPr>
        <w:t xml:space="preserve">. به سمت </w:t>
      </w:r>
      <w:r w:rsidR="00875411">
        <w:rPr>
          <w:rFonts w:hint="cs"/>
          <w:rtl/>
        </w:rPr>
        <w:t xml:space="preserve">اطلاعات </w:t>
      </w:r>
      <w:r w:rsidR="006148C5">
        <w:rPr>
          <w:rFonts w:hint="cs"/>
          <w:rtl/>
        </w:rPr>
        <w:t>می‌رود</w:t>
      </w:r>
      <w:r w:rsidR="00875411">
        <w:rPr>
          <w:rFonts w:hint="cs"/>
          <w:rtl/>
        </w:rPr>
        <w:t xml:space="preserve">. دختری که جیک را چندین بار معطل کرده انجا است. </w:t>
      </w:r>
    </w:p>
    <w:p w14:paraId="6CF0D247" w14:textId="1874FFC9" w:rsidR="00875411" w:rsidRDefault="00875411" w:rsidP="000A5953">
      <w:pPr>
        <w:rPr>
          <w:rtl/>
        </w:rPr>
      </w:pPr>
      <w:r>
        <w:rPr>
          <w:rFonts w:hint="cs"/>
          <w:rtl/>
        </w:rPr>
        <w:t xml:space="preserve">جیک: جنازه دخترم کجاست. صدایش آرام ولی گیراست. </w:t>
      </w:r>
    </w:p>
    <w:p w14:paraId="5B857379" w14:textId="63EE1EED" w:rsidR="00875411" w:rsidRDefault="00875411" w:rsidP="000A5953">
      <w:pPr>
        <w:rPr>
          <w:rtl/>
        </w:rPr>
      </w:pPr>
      <w:r>
        <w:rPr>
          <w:rFonts w:hint="cs"/>
          <w:rtl/>
        </w:rPr>
        <w:t xml:space="preserve">دختر: انتهای سالن سرد خونه سمت چپ. </w:t>
      </w:r>
    </w:p>
    <w:p w14:paraId="41255AF1" w14:textId="1C3FE3B6" w:rsidR="00875411" w:rsidRDefault="00875411" w:rsidP="000A5953">
      <w:pPr>
        <w:rPr>
          <w:rtl/>
        </w:rPr>
      </w:pPr>
      <w:r>
        <w:rPr>
          <w:rFonts w:hint="cs"/>
          <w:rtl/>
        </w:rPr>
        <w:lastRenderedPageBreak/>
        <w:t xml:space="preserve">جیک: به سمت انتهای سالن </w:t>
      </w:r>
      <w:r w:rsidR="006148C5">
        <w:rPr>
          <w:rFonts w:hint="cs"/>
          <w:rtl/>
        </w:rPr>
        <w:t>می‌رود</w:t>
      </w:r>
      <w:r>
        <w:rPr>
          <w:rFonts w:hint="cs"/>
          <w:rtl/>
        </w:rPr>
        <w:t>. در سردخانه به او اجازه ورود ن</w:t>
      </w:r>
      <w:r w:rsidR="006148C5">
        <w:rPr>
          <w:rFonts w:hint="cs"/>
          <w:rtl/>
        </w:rPr>
        <w:t>می‌دهند</w:t>
      </w:r>
      <w:r>
        <w:rPr>
          <w:rFonts w:hint="cs"/>
          <w:rtl/>
        </w:rPr>
        <w:t xml:space="preserve">. مجبور میشود به سمت میز اطلاعات برگردد تا برگه تایید را بگیرد. همچنان صدایش آرام است. ولی تمام اجزاء و جوارح دیگرش درحال فریاد زدن هستند. به سردخانه </w:t>
      </w:r>
      <w:r w:rsidR="006148C5">
        <w:rPr>
          <w:rFonts w:hint="cs"/>
          <w:rtl/>
        </w:rPr>
        <w:t>می‌رود</w:t>
      </w:r>
      <w:r>
        <w:rPr>
          <w:rFonts w:hint="cs"/>
          <w:rtl/>
        </w:rPr>
        <w:t xml:space="preserve"> مسئول سردخانه صورت ربکا را به او نشان میدهد. خودشه. </w:t>
      </w:r>
    </w:p>
    <w:p w14:paraId="665A8667" w14:textId="26C8A2FE" w:rsidR="00875411" w:rsidRDefault="00875411" w:rsidP="000A5953">
      <w:pPr>
        <w:rPr>
          <w:rtl/>
        </w:rPr>
      </w:pPr>
      <w:r>
        <w:rPr>
          <w:rFonts w:hint="cs"/>
          <w:rtl/>
        </w:rPr>
        <w:t xml:space="preserve">جیک برو بیرون </w:t>
      </w:r>
      <w:r w:rsidR="006148C5">
        <w:rPr>
          <w:rFonts w:hint="cs"/>
          <w:rtl/>
        </w:rPr>
        <w:t>می‌خوام</w:t>
      </w:r>
      <w:r>
        <w:rPr>
          <w:rFonts w:hint="cs"/>
          <w:rtl/>
        </w:rPr>
        <w:t xml:space="preserve"> باهاش تنها باشم. </w:t>
      </w:r>
    </w:p>
    <w:p w14:paraId="604EE905" w14:textId="1405FA0B" w:rsidR="00875411" w:rsidRDefault="00875411" w:rsidP="000A5953">
      <w:pPr>
        <w:rPr>
          <w:rtl/>
        </w:rPr>
      </w:pPr>
      <w:r>
        <w:rPr>
          <w:rFonts w:hint="cs"/>
          <w:rtl/>
        </w:rPr>
        <w:t xml:space="preserve">مسئول: خودشه یا نه. </w:t>
      </w:r>
    </w:p>
    <w:p w14:paraId="44563D9B" w14:textId="3194013B" w:rsidR="00875411" w:rsidRDefault="00875411" w:rsidP="000A5953">
      <w:pPr>
        <w:rPr>
          <w:rtl/>
        </w:rPr>
      </w:pPr>
      <w:r>
        <w:rPr>
          <w:rFonts w:hint="cs"/>
          <w:rtl/>
        </w:rPr>
        <w:t>جیک: خودشه حالا برو بیرون.</w:t>
      </w:r>
    </w:p>
    <w:p w14:paraId="15FFF8EC" w14:textId="3267C9C3" w:rsidR="00875411" w:rsidRDefault="00875411" w:rsidP="000A5953">
      <w:pPr>
        <w:rPr>
          <w:rtl/>
        </w:rPr>
      </w:pPr>
      <w:r>
        <w:rPr>
          <w:rFonts w:hint="cs"/>
          <w:rtl/>
        </w:rPr>
        <w:t xml:space="preserve">مسئول: نمیشه اینجا بایستی. </w:t>
      </w:r>
    </w:p>
    <w:p w14:paraId="52B41AFA" w14:textId="62133677" w:rsidR="00875411" w:rsidRDefault="00875411" w:rsidP="000A5953">
      <w:pPr>
        <w:rPr>
          <w:rtl/>
        </w:rPr>
      </w:pPr>
      <w:r>
        <w:rPr>
          <w:rFonts w:hint="cs"/>
          <w:rtl/>
        </w:rPr>
        <w:t xml:space="preserve">جیک: روی تخت فلزیه که ربکا روی آن خوابیده میکوبد و با نگاهی خشمگین. چرا ما رو تنها نمیگذاری. </w:t>
      </w:r>
    </w:p>
    <w:p w14:paraId="161D6D25" w14:textId="0A75FD8D" w:rsidR="00875411" w:rsidRDefault="00875411" w:rsidP="000A5953">
      <w:pPr>
        <w:rPr>
          <w:rtl/>
        </w:rPr>
      </w:pPr>
      <w:r>
        <w:rPr>
          <w:rFonts w:hint="cs"/>
          <w:rtl/>
        </w:rPr>
        <w:t xml:space="preserve">مسئول از سردخانه خارج میشود و به سمت حیاط رفته و سیگاری روشن </w:t>
      </w:r>
      <w:r w:rsidR="006148C5">
        <w:rPr>
          <w:rFonts w:hint="cs"/>
          <w:rtl/>
        </w:rPr>
        <w:t>می‌کند</w:t>
      </w:r>
      <w:r>
        <w:rPr>
          <w:rFonts w:hint="cs"/>
          <w:rtl/>
        </w:rPr>
        <w:t xml:space="preserve">. </w:t>
      </w:r>
    </w:p>
    <w:p w14:paraId="7FCA48B9" w14:textId="18B9C307" w:rsidR="00F04ADE" w:rsidRDefault="00875411" w:rsidP="000A5953">
      <w:pPr>
        <w:rPr>
          <w:rtl/>
        </w:rPr>
      </w:pPr>
      <w:r>
        <w:rPr>
          <w:rFonts w:hint="cs"/>
          <w:rtl/>
        </w:rPr>
        <w:t xml:space="preserve">جیک: سلام عزیزم. نترس. من اینجام. من حواسم بهت هست. من مراقبتم. اصلاً نترس. جات کاملاً امنه. خوب حالا راحت بخواب مادرت هم الان میرسه. اون هم نتونست درست ازت خداحافظی کنه. </w:t>
      </w:r>
      <w:r w:rsidR="006148C5">
        <w:rPr>
          <w:rFonts w:hint="cs"/>
          <w:rtl/>
        </w:rPr>
        <w:t>می‌خواهد</w:t>
      </w:r>
      <w:r>
        <w:rPr>
          <w:rFonts w:hint="cs"/>
          <w:rtl/>
        </w:rPr>
        <w:t xml:space="preserve"> با دخترش خداحافظی کنه. </w:t>
      </w:r>
      <w:r w:rsidR="00F04ADE">
        <w:rPr>
          <w:rFonts w:hint="cs"/>
          <w:rtl/>
        </w:rPr>
        <w:t xml:space="preserve">جیک تلفنش را از جیب در میآورد که به مونیکا زنگ بزند. که تلفنش زنگ میخورد. جیک گوشی را برمیدارد هر دو فقط شیون و زاری </w:t>
      </w:r>
      <w:r w:rsidR="0034475E">
        <w:rPr>
          <w:rFonts w:hint="cs"/>
          <w:rtl/>
        </w:rPr>
        <w:t>می‌کنند</w:t>
      </w:r>
      <w:r w:rsidR="00F04ADE">
        <w:rPr>
          <w:rFonts w:hint="cs"/>
          <w:rtl/>
        </w:rPr>
        <w:t xml:space="preserve">. چند دقیقه بعد مونیکا به بیمارستان میرسد. مستقیم به سمت محلی </w:t>
      </w:r>
      <w:r w:rsidR="006148C5">
        <w:rPr>
          <w:rFonts w:hint="cs"/>
          <w:rtl/>
        </w:rPr>
        <w:t>می‌رود</w:t>
      </w:r>
      <w:r w:rsidR="00F04ADE">
        <w:rPr>
          <w:rFonts w:hint="cs"/>
          <w:rtl/>
        </w:rPr>
        <w:t xml:space="preserve"> که ژاکلین آنجا کنار خانواده اش و پلیس نشسته اند.</w:t>
      </w:r>
    </w:p>
    <w:p w14:paraId="6616C1FD" w14:textId="749E3765" w:rsidR="00875411" w:rsidRDefault="00F04ADE" w:rsidP="000A5953">
      <w:pPr>
        <w:rPr>
          <w:rtl/>
        </w:rPr>
      </w:pPr>
      <w:r>
        <w:rPr>
          <w:rFonts w:hint="cs"/>
          <w:rtl/>
        </w:rPr>
        <w:t>مونیکا: تو دختر من رو کشتی</w:t>
      </w:r>
      <w:r w:rsidR="003E0B2E">
        <w:rPr>
          <w:rFonts w:hint="cs"/>
          <w:rtl/>
        </w:rPr>
        <w:t>؟</w:t>
      </w:r>
    </w:p>
    <w:p w14:paraId="1CDD5FED" w14:textId="75196A43" w:rsidR="00F04ADE" w:rsidRDefault="00F04ADE" w:rsidP="000A5953">
      <w:pPr>
        <w:rPr>
          <w:rtl/>
        </w:rPr>
      </w:pPr>
      <w:r>
        <w:rPr>
          <w:rFonts w:hint="cs"/>
          <w:rtl/>
        </w:rPr>
        <w:t>ژاکلین: به گریه میآفتد.</w:t>
      </w:r>
    </w:p>
    <w:p w14:paraId="6B0E71CA" w14:textId="382543D7" w:rsidR="00F04ADE" w:rsidRDefault="00F04ADE" w:rsidP="000A5953">
      <w:pPr>
        <w:rPr>
          <w:rtl/>
        </w:rPr>
      </w:pPr>
      <w:r>
        <w:rPr>
          <w:rFonts w:hint="cs"/>
          <w:rtl/>
        </w:rPr>
        <w:lastRenderedPageBreak/>
        <w:t>پتر: جلوی مونیکا</w:t>
      </w:r>
      <w:r w:rsidR="003E0B2E" w:rsidRPr="003E0B2E">
        <w:rPr>
          <w:rFonts w:hint="cs"/>
          <w:rtl/>
        </w:rPr>
        <w:t xml:space="preserve"> </w:t>
      </w:r>
      <w:r w:rsidR="003E0B2E">
        <w:rPr>
          <w:rFonts w:hint="cs"/>
          <w:rtl/>
        </w:rPr>
        <w:t xml:space="preserve">ایستاده است </w:t>
      </w:r>
      <w:r>
        <w:rPr>
          <w:rFonts w:hint="cs"/>
          <w:rtl/>
        </w:rPr>
        <w:t xml:space="preserve">تا او را از نزدیک شدن به دخترش باز دارد. بهتره از اینجا برین خانم. </w:t>
      </w:r>
    </w:p>
    <w:p w14:paraId="41E15005" w14:textId="1879412B" w:rsidR="00F04ADE" w:rsidRDefault="00F04ADE" w:rsidP="000A5953">
      <w:pPr>
        <w:rPr>
          <w:rtl/>
        </w:rPr>
      </w:pPr>
      <w:r>
        <w:rPr>
          <w:rFonts w:hint="cs"/>
          <w:rtl/>
        </w:rPr>
        <w:t>مونیکا: دختر من رو کشتی</w:t>
      </w:r>
      <w:r w:rsidR="003E0B2E">
        <w:rPr>
          <w:rFonts w:hint="cs"/>
          <w:rtl/>
        </w:rPr>
        <w:t>!</w:t>
      </w:r>
      <w:r>
        <w:rPr>
          <w:rFonts w:hint="cs"/>
          <w:rtl/>
        </w:rPr>
        <w:t xml:space="preserve"> برم. میکشمتون</w:t>
      </w:r>
      <w:r w:rsidR="003E0B2E">
        <w:rPr>
          <w:rFonts w:hint="cs"/>
          <w:rtl/>
        </w:rPr>
        <w:t>!</w:t>
      </w:r>
      <w:r>
        <w:rPr>
          <w:rFonts w:hint="cs"/>
          <w:rtl/>
        </w:rPr>
        <w:t xml:space="preserve"> همه تون رو میکشم. برم</w:t>
      </w:r>
      <w:r w:rsidR="003E0B2E">
        <w:rPr>
          <w:rFonts w:hint="cs"/>
          <w:rtl/>
        </w:rPr>
        <w:t>؟</w:t>
      </w:r>
      <w:r>
        <w:rPr>
          <w:rFonts w:hint="cs"/>
          <w:rtl/>
        </w:rPr>
        <w:t>. بدون گواهینامه مست پشت ماشین نشستی</w:t>
      </w:r>
      <w:r w:rsidR="003E0B2E">
        <w:rPr>
          <w:rFonts w:hint="cs"/>
          <w:rtl/>
        </w:rPr>
        <w:t>،</w:t>
      </w:r>
      <w:r>
        <w:rPr>
          <w:rFonts w:hint="cs"/>
          <w:rtl/>
        </w:rPr>
        <w:t xml:space="preserve"> برم</w:t>
      </w:r>
      <w:r w:rsidR="003E0B2E">
        <w:rPr>
          <w:rFonts w:hint="cs"/>
          <w:rtl/>
        </w:rPr>
        <w:t>؟</w:t>
      </w:r>
      <w:r>
        <w:rPr>
          <w:rFonts w:hint="cs"/>
          <w:rtl/>
        </w:rPr>
        <w:t xml:space="preserve"> میکشمت. صدای مونیکا مدام بالاتر </w:t>
      </w:r>
      <w:r w:rsidR="006148C5">
        <w:rPr>
          <w:rFonts w:hint="cs"/>
          <w:rtl/>
        </w:rPr>
        <w:t>می‌رود</w:t>
      </w:r>
      <w:r>
        <w:rPr>
          <w:rFonts w:hint="cs"/>
          <w:rtl/>
        </w:rPr>
        <w:t xml:space="preserve">. </w:t>
      </w:r>
    </w:p>
    <w:p w14:paraId="1381F26C" w14:textId="06ADBD5C" w:rsidR="00F04ADE" w:rsidRDefault="00F04ADE" w:rsidP="000A5953">
      <w:pPr>
        <w:rPr>
          <w:rtl/>
        </w:rPr>
      </w:pPr>
      <w:r>
        <w:rPr>
          <w:rFonts w:hint="cs"/>
          <w:rtl/>
        </w:rPr>
        <w:t xml:space="preserve">یک افسر از مونیکا </w:t>
      </w:r>
      <w:r w:rsidR="006148C5">
        <w:rPr>
          <w:rFonts w:hint="cs"/>
          <w:rtl/>
        </w:rPr>
        <w:t>می‌خواهد</w:t>
      </w:r>
      <w:r>
        <w:rPr>
          <w:rFonts w:hint="cs"/>
          <w:rtl/>
        </w:rPr>
        <w:t xml:space="preserve"> که از آنجا دور شود. مونیکا با مشت به گردن افسر ضربه ایی میزند. افسر روی زمین افتاده و در تقلا برای نفس کشیدن است. مونیکا رو به پتر. میکشمتون همتون رو میکشم. </w:t>
      </w:r>
    </w:p>
    <w:p w14:paraId="3464230E" w14:textId="06B0A85B" w:rsidR="00F04ADE" w:rsidRDefault="00F04ADE" w:rsidP="000A5953">
      <w:pPr>
        <w:rPr>
          <w:rtl/>
        </w:rPr>
      </w:pPr>
      <w:r>
        <w:rPr>
          <w:rFonts w:hint="cs"/>
          <w:rtl/>
        </w:rPr>
        <w:t xml:space="preserve">جیک: مادرت اینجاست. من برم بهش بگم تو اینجا منتظرشی. به سمت خروجی سردخانه و به سمت دیگر بیمارستان </w:t>
      </w:r>
      <w:r w:rsidR="006148C5">
        <w:rPr>
          <w:rFonts w:hint="cs"/>
          <w:rtl/>
        </w:rPr>
        <w:t>می‌رود</w:t>
      </w:r>
      <w:r>
        <w:rPr>
          <w:rFonts w:hint="cs"/>
          <w:rtl/>
        </w:rPr>
        <w:t>. وقتی به مونیکا میرسد</w:t>
      </w:r>
      <w:r w:rsidR="003E0B2E">
        <w:rPr>
          <w:rFonts w:hint="cs"/>
          <w:rtl/>
        </w:rPr>
        <w:t xml:space="preserve"> </w:t>
      </w:r>
      <w:r>
        <w:rPr>
          <w:rFonts w:hint="cs"/>
          <w:rtl/>
        </w:rPr>
        <w:t xml:space="preserve">او را در حال شروع درگیری با چند پلیس میبیند. </w:t>
      </w:r>
    </w:p>
    <w:p w14:paraId="01E85872" w14:textId="3E5C3DAF" w:rsidR="00F04ADE" w:rsidRDefault="00F04ADE" w:rsidP="000A5953">
      <w:pPr>
        <w:rPr>
          <w:rtl/>
        </w:rPr>
      </w:pPr>
      <w:r>
        <w:rPr>
          <w:rFonts w:hint="cs"/>
          <w:rtl/>
        </w:rPr>
        <w:t xml:space="preserve">جیک: </w:t>
      </w:r>
      <w:r w:rsidR="008E2E97">
        <w:rPr>
          <w:rFonts w:hint="cs"/>
          <w:rtl/>
        </w:rPr>
        <w:t>"</w:t>
      </w:r>
      <w:r>
        <w:rPr>
          <w:rFonts w:hint="cs"/>
          <w:rtl/>
        </w:rPr>
        <w:t>مونیکا دخترمون منتظرمونه.</w:t>
      </w:r>
      <w:r w:rsidR="008E2E97">
        <w:rPr>
          <w:rFonts w:hint="cs"/>
          <w:rtl/>
        </w:rPr>
        <w:t>"</w:t>
      </w:r>
      <w:r>
        <w:rPr>
          <w:rFonts w:hint="cs"/>
          <w:rtl/>
        </w:rPr>
        <w:t xml:space="preserve"> </w:t>
      </w:r>
    </w:p>
    <w:p w14:paraId="7431F41F" w14:textId="11BB762A" w:rsidR="00F04ADE" w:rsidRDefault="00F04ADE" w:rsidP="000A5953">
      <w:pPr>
        <w:rPr>
          <w:rtl/>
        </w:rPr>
      </w:pPr>
      <w:r>
        <w:rPr>
          <w:rFonts w:hint="cs"/>
          <w:rtl/>
        </w:rPr>
        <w:t xml:space="preserve">مونیکا: به جیک خیره است. </w:t>
      </w:r>
    </w:p>
    <w:p w14:paraId="5FB0F66F" w14:textId="0C4C64D7" w:rsidR="00F04ADE" w:rsidRDefault="00F04ADE" w:rsidP="000A5953">
      <w:pPr>
        <w:rPr>
          <w:rtl/>
        </w:rPr>
      </w:pPr>
      <w:r>
        <w:rPr>
          <w:rFonts w:hint="cs"/>
          <w:rtl/>
        </w:rPr>
        <w:t xml:space="preserve">جیک: </w:t>
      </w:r>
      <w:r w:rsidR="008E2E97">
        <w:rPr>
          <w:rFonts w:hint="cs"/>
          <w:rtl/>
        </w:rPr>
        <w:t>"</w:t>
      </w:r>
      <w:r>
        <w:rPr>
          <w:rFonts w:hint="cs"/>
          <w:rtl/>
        </w:rPr>
        <w:t>باید باهاش خداحافظی کنیم. خیلی ترسیده باید آرو</w:t>
      </w:r>
      <w:r w:rsidR="008B7D3B">
        <w:rPr>
          <w:rFonts w:hint="cs"/>
          <w:rtl/>
        </w:rPr>
        <w:t>م</w:t>
      </w:r>
      <w:r>
        <w:rPr>
          <w:rFonts w:hint="cs"/>
          <w:rtl/>
        </w:rPr>
        <w:t>ش کنیم.</w:t>
      </w:r>
      <w:r w:rsidR="008E2E97">
        <w:rPr>
          <w:rFonts w:hint="cs"/>
          <w:rtl/>
        </w:rPr>
        <w:t>"</w:t>
      </w:r>
    </w:p>
    <w:p w14:paraId="646773E8" w14:textId="13F58DE2" w:rsidR="00F04ADE" w:rsidRDefault="00F04ADE" w:rsidP="000A5953">
      <w:pPr>
        <w:rPr>
          <w:rtl/>
        </w:rPr>
      </w:pPr>
      <w:r>
        <w:rPr>
          <w:rFonts w:hint="cs"/>
          <w:rtl/>
        </w:rPr>
        <w:t xml:space="preserve">مونیکا: </w:t>
      </w:r>
      <w:r w:rsidR="008E2E97">
        <w:rPr>
          <w:rFonts w:hint="cs"/>
          <w:rtl/>
        </w:rPr>
        <w:t>"</w:t>
      </w:r>
      <w:r>
        <w:rPr>
          <w:rFonts w:hint="cs"/>
          <w:rtl/>
        </w:rPr>
        <w:t xml:space="preserve">همراه با جیک به سمت سردخانه حرکت </w:t>
      </w:r>
      <w:r w:rsidR="006148C5">
        <w:rPr>
          <w:rFonts w:hint="cs"/>
          <w:rtl/>
        </w:rPr>
        <w:t>می‌کند</w:t>
      </w:r>
      <w:r>
        <w:rPr>
          <w:rFonts w:hint="cs"/>
          <w:rtl/>
        </w:rPr>
        <w:t xml:space="preserve">. بعد از دو قدم دوباره به سمت ژاکلین برمیگردد. </w:t>
      </w:r>
      <w:r w:rsidR="008E2E97">
        <w:rPr>
          <w:rFonts w:hint="cs"/>
          <w:rtl/>
        </w:rPr>
        <w:t>"</w:t>
      </w:r>
    </w:p>
    <w:p w14:paraId="1954A936" w14:textId="6CDF158F" w:rsidR="00F04ADE" w:rsidRDefault="00F04ADE" w:rsidP="000A5953">
      <w:pPr>
        <w:rPr>
          <w:rtl/>
        </w:rPr>
      </w:pPr>
      <w:r>
        <w:rPr>
          <w:rFonts w:hint="cs"/>
          <w:rtl/>
        </w:rPr>
        <w:t>جیک: دستش را میکشد.</w:t>
      </w:r>
      <w:r w:rsidR="000F4D6A">
        <w:rPr>
          <w:rFonts w:hint="cs"/>
          <w:rtl/>
        </w:rPr>
        <w:t xml:space="preserve"> الان نه. الان باید از ربکا خداحافظی بکنیم. بعد از راهی کردن ربکا خودم حسابشون رو میرسم. </w:t>
      </w:r>
    </w:p>
    <w:p w14:paraId="454AFF0B" w14:textId="7F280F92" w:rsidR="000F4D6A" w:rsidRDefault="000F4D6A" w:rsidP="000A5953">
      <w:pPr>
        <w:rPr>
          <w:rtl/>
        </w:rPr>
      </w:pPr>
      <w:r>
        <w:rPr>
          <w:rFonts w:hint="cs"/>
          <w:rtl/>
        </w:rPr>
        <w:t xml:space="preserve">مونیکا: دختره گواهینامه نداشته. مست بوده. </w:t>
      </w:r>
    </w:p>
    <w:p w14:paraId="3EEA4ED9" w14:textId="0963F9FC" w:rsidR="000F4D6A" w:rsidRDefault="000F4D6A" w:rsidP="000A5953">
      <w:pPr>
        <w:rPr>
          <w:rtl/>
        </w:rPr>
      </w:pPr>
      <w:r>
        <w:rPr>
          <w:rFonts w:hint="cs"/>
          <w:rtl/>
        </w:rPr>
        <w:t xml:space="preserve">جیک: میدونم. میدونم. </w:t>
      </w:r>
    </w:p>
    <w:p w14:paraId="5B79F0F7" w14:textId="4F5EC262" w:rsidR="000F4D6A" w:rsidRDefault="000F4D6A" w:rsidP="000A5953">
      <w:pPr>
        <w:rPr>
          <w:rtl/>
        </w:rPr>
      </w:pPr>
      <w:r>
        <w:rPr>
          <w:rFonts w:hint="cs"/>
          <w:rtl/>
        </w:rPr>
        <w:t xml:space="preserve">هر دو به سمت سردخانه میروند. </w:t>
      </w:r>
    </w:p>
    <w:p w14:paraId="015404F1" w14:textId="65B07D66" w:rsidR="000F4D6A" w:rsidRDefault="000F4D6A" w:rsidP="000A5953">
      <w:pPr>
        <w:rPr>
          <w:rtl/>
        </w:rPr>
      </w:pPr>
      <w:r>
        <w:rPr>
          <w:rFonts w:hint="cs"/>
          <w:rtl/>
        </w:rPr>
        <w:lastRenderedPageBreak/>
        <w:t>بلا: کی به اونها گفته که ژاکلین مست بوده. کی گفته گواهینامه نداشته</w:t>
      </w:r>
    </w:p>
    <w:p w14:paraId="3EC79C01" w14:textId="2C0416E3" w:rsidR="000F4D6A" w:rsidRDefault="000F4D6A" w:rsidP="000A5953">
      <w:pPr>
        <w:rPr>
          <w:rtl/>
        </w:rPr>
      </w:pPr>
      <w:r>
        <w:rPr>
          <w:rFonts w:hint="cs"/>
          <w:rtl/>
        </w:rPr>
        <w:t xml:space="preserve">سونیا: برای همین گفتم نمیشه به اونها دروغ گفت. آونقدر پول دارن که هر کی رو بخرن حتی تو پلیس. </w:t>
      </w:r>
    </w:p>
    <w:p w14:paraId="33EECA3F" w14:textId="5BEA35D6" w:rsidR="000F4D6A" w:rsidRDefault="000F4D6A" w:rsidP="000A5953">
      <w:pPr>
        <w:rPr>
          <w:rtl/>
        </w:rPr>
      </w:pPr>
      <w:r>
        <w:rPr>
          <w:rFonts w:hint="cs"/>
          <w:rtl/>
        </w:rPr>
        <w:t xml:space="preserve">بلا: نکشن دخترمو. </w:t>
      </w:r>
    </w:p>
    <w:p w14:paraId="43DF4B72" w14:textId="7D6104F7" w:rsidR="000F4D6A" w:rsidRDefault="000F4D6A" w:rsidP="000A5953">
      <w:pPr>
        <w:rPr>
          <w:rtl/>
        </w:rPr>
      </w:pPr>
      <w:r>
        <w:rPr>
          <w:rFonts w:hint="cs"/>
          <w:rtl/>
        </w:rPr>
        <w:t xml:space="preserve">سونیا: با مرکز پلیس تماس میگیرد که یک خودرو برای انتقال ژاکلین به کلانتری بفرستند. </w:t>
      </w:r>
    </w:p>
    <w:p w14:paraId="0E0883B3" w14:textId="7F239C0D" w:rsidR="000F4D6A" w:rsidRDefault="000F4D6A" w:rsidP="000A5953">
      <w:pPr>
        <w:rPr>
          <w:rtl/>
        </w:rPr>
      </w:pPr>
      <w:r>
        <w:rPr>
          <w:rFonts w:hint="cs"/>
          <w:rtl/>
        </w:rPr>
        <w:t>ژاکلین: کلانتری</w:t>
      </w:r>
      <w:r w:rsidR="008E2E97">
        <w:rPr>
          <w:rFonts w:hint="cs"/>
          <w:rtl/>
        </w:rPr>
        <w:t>؟</w:t>
      </w:r>
      <w:r>
        <w:rPr>
          <w:rFonts w:hint="cs"/>
          <w:rtl/>
        </w:rPr>
        <w:t xml:space="preserve"> میرم زندان</w:t>
      </w:r>
      <w:r w:rsidR="008E2E97">
        <w:rPr>
          <w:rFonts w:hint="cs"/>
          <w:rtl/>
        </w:rPr>
        <w:t>؟</w:t>
      </w:r>
      <w:r>
        <w:rPr>
          <w:rFonts w:hint="cs"/>
          <w:rtl/>
        </w:rPr>
        <w:t xml:space="preserve"> </w:t>
      </w:r>
    </w:p>
    <w:p w14:paraId="3A523990" w14:textId="4BF2CDBD" w:rsidR="000F4D6A" w:rsidRDefault="000F4D6A" w:rsidP="000A5953">
      <w:pPr>
        <w:rPr>
          <w:rtl/>
        </w:rPr>
      </w:pPr>
      <w:r>
        <w:rPr>
          <w:rFonts w:hint="cs"/>
          <w:rtl/>
        </w:rPr>
        <w:t>سونیا: بازداشتگاه</w:t>
      </w:r>
      <w:r w:rsidR="008E2E97">
        <w:rPr>
          <w:rFonts w:hint="cs"/>
          <w:rtl/>
        </w:rPr>
        <w:t>!</w:t>
      </w:r>
      <w:r>
        <w:rPr>
          <w:rFonts w:hint="cs"/>
          <w:rtl/>
        </w:rPr>
        <w:t xml:space="preserve"> فعلا</w:t>
      </w:r>
      <w:r w:rsidR="008E2E97">
        <w:rPr>
          <w:rFonts w:hint="cs"/>
          <w:rtl/>
        </w:rPr>
        <w:t>ً</w:t>
      </w:r>
      <w:r>
        <w:rPr>
          <w:rFonts w:hint="cs"/>
          <w:rtl/>
        </w:rPr>
        <w:t xml:space="preserve"> موقتیه. برای امنیت خودت هم که شده بهتره بری.</w:t>
      </w:r>
    </w:p>
    <w:p w14:paraId="2639DAC9" w14:textId="6393E406" w:rsidR="000F4D6A" w:rsidRDefault="000F4D6A" w:rsidP="000A5953">
      <w:pPr>
        <w:rPr>
          <w:rtl/>
        </w:rPr>
      </w:pPr>
      <w:r>
        <w:rPr>
          <w:rFonts w:hint="cs"/>
          <w:rtl/>
        </w:rPr>
        <w:t xml:space="preserve">ژاکلین سر تکان میدهد. با ماشین پلیس از آنجا به سمت کلانتری </w:t>
      </w:r>
      <w:r w:rsidR="006148C5">
        <w:rPr>
          <w:rFonts w:hint="cs"/>
          <w:rtl/>
        </w:rPr>
        <w:t>می‌رود</w:t>
      </w:r>
      <w:r>
        <w:rPr>
          <w:rFonts w:hint="cs"/>
          <w:rtl/>
        </w:rPr>
        <w:t xml:space="preserve">. </w:t>
      </w:r>
    </w:p>
    <w:p w14:paraId="1E6E88B6" w14:textId="42656BBE" w:rsidR="000F4D6A" w:rsidRDefault="000F4D6A" w:rsidP="000A5953">
      <w:pPr>
        <w:rPr>
          <w:rtl/>
        </w:rPr>
      </w:pPr>
      <w:r>
        <w:rPr>
          <w:rFonts w:hint="cs"/>
          <w:rtl/>
        </w:rPr>
        <w:t>در سردخانه-</w:t>
      </w:r>
    </w:p>
    <w:p w14:paraId="47E32580" w14:textId="572996CC" w:rsidR="000F4D6A" w:rsidRDefault="000F4D6A" w:rsidP="000A5953">
      <w:pPr>
        <w:rPr>
          <w:rtl/>
        </w:rPr>
      </w:pPr>
      <w:r>
        <w:rPr>
          <w:rFonts w:hint="cs"/>
          <w:rtl/>
        </w:rPr>
        <w:t xml:space="preserve">مونیکا پیشانی دخترش را میبوسد و کاور روی جنازه را میبندد و آن را به داخل یخچال مخصوص هل میدهد و درب را میبندد. با جیک از سردخانه خارج میشوند جلوی سردخانه روی نیمکتی مینشینند. مونیکا </w:t>
      </w:r>
      <w:r w:rsidR="00A00A41">
        <w:rPr>
          <w:rFonts w:hint="cs"/>
          <w:rtl/>
        </w:rPr>
        <w:t xml:space="preserve">بغض آلود گوشی موبایلش را برمیدارد و به مری زنگ میزند. </w:t>
      </w:r>
    </w:p>
    <w:p w14:paraId="718AE646" w14:textId="753A8742" w:rsidR="00A00A41" w:rsidRDefault="00A00A41" w:rsidP="000A5953">
      <w:pPr>
        <w:rPr>
          <w:rtl/>
        </w:rPr>
      </w:pPr>
      <w:r>
        <w:rPr>
          <w:rFonts w:hint="cs"/>
          <w:rtl/>
        </w:rPr>
        <w:t xml:space="preserve">چند دقیقه بعد مری و شوهرش میرسند. شوهر مری بعد از تسلیت به هر دو به سراغ پلیس بیمارستان </w:t>
      </w:r>
      <w:r w:rsidR="006148C5">
        <w:rPr>
          <w:rFonts w:hint="cs"/>
          <w:rtl/>
        </w:rPr>
        <w:t>می‌رود</w:t>
      </w:r>
      <w:r>
        <w:rPr>
          <w:rFonts w:hint="cs"/>
          <w:rtl/>
        </w:rPr>
        <w:t xml:space="preserve"> تا از آنها درباره حادثه پرس و جو کند. مری و مونیکا همدیگر را بغل کرده اند و زاری </w:t>
      </w:r>
      <w:r w:rsidR="0034475E">
        <w:rPr>
          <w:rFonts w:hint="cs"/>
          <w:rtl/>
        </w:rPr>
        <w:t>می‌کنند</w:t>
      </w:r>
      <w:r>
        <w:rPr>
          <w:rFonts w:hint="cs"/>
          <w:rtl/>
        </w:rPr>
        <w:t xml:space="preserve">. </w:t>
      </w:r>
    </w:p>
    <w:p w14:paraId="0E752955" w14:textId="0BCBE933" w:rsidR="00A00A41" w:rsidRDefault="00A00A41" w:rsidP="000A5953">
      <w:pPr>
        <w:rPr>
          <w:rtl/>
        </w:rPr>
      </w:pPr>
      <w:r>
        <w:rPr>
          <w:rFonts w:hint="cs"/>
          <w:rtl/>
        </w:rPr>
        <w:t xml:space="preserve">جیک موبایلش را برمیدارد و در قبرستان قبری را برای خودش، مونیکا و دخترش میخرد. مری نگاهی عصبانی به او </w:t>
      </w:r>
      <w:r w:rsidR="006148C5">
        <w:rPr>
          <w:rFonts w:hint="cs"/>
          <w:rtl/>
        </w:rPr>
        <w:t>می‌کند</w:t>
      </w:r>
      <w:r>
        <w:rPr>
          <w:rFonts w:hint="cs"/>
          <w:rtl/>
        </w:rPr>
        <w:t xml:space="preserve">. جیک: بالاخره ماهم میمیریم میخواهم کنار دخترم دفنم کنند. </w:t>
      </w:r>
    </w:p>
    <w:p w14:paraId="27D6D5B9" w14:textId="3142E300" w:rsidR="00A00A41" w:rsidRDefault="00A00A41" w:rsidP="000A5953">
      <w:pPr>
        <w:rPr>
          <w:rtl/>
        </w:rPr>
      </w:pPr>
      <w:r>
        <w:rPr>
          <w:rFonts w:hint="cs"/>
          <w:rtl/>
        </w:rPr>
        <w:t xml:space="preserve">مونیکا: کار خوبیه </w:t>
      </w:r>
    </w:p>
    <w:p w14:paraId="116D838B" w14:textId="77777777" w:rsidR="009F070B" w:rsidRDefault="00A00A41" w:rsidP="000A5953">
      <w:pPr>
        <w:rPr>
          <w:rtl/>
        </w:rPr>
      </w:pPr>
      <w:r>
        <w:rPr>
          <w:rFonts w:hint="cs"/>
          <w:rtl/>
        </w:rPr>
        <w:lastRenderedPageBreak/>
        <w:t xml:space="preserve">جیک آمبولانس را هم هماهنگ </w:t>
      </w:r>
      <w:r w:rsidR="006148C5">
        <w:rPr>
          <w:rFonts w:hint="cs"/>
          <w:rtl/>
        </w:rPr>
        <w:t>می‌کند</w:t>
      </w:r>
      <w:r w:rsidR="00B77459">
        <w:rPr>
          <w:rFonts w:hint="cs"/>
          <w:rtl/>
        </w:rPr>
        <w:t>.</w:t>
      </w:r>
      <w:r>
        <w:rPr>
          <w:rFonts w:hint="cs"/>
          <w:rtl/>
        </w:rPr>
        <w:t xml:space="preserve"> </w:t>
      </w:r>
    </w:p>
    <w:p w14:paraId="3695C2B3" w14:textId="27657F21" w:rsidR="009F070B" w:rsidRDefault="009F070B" w:rsidP="000A5953">
      <w:pPr>
        <w:rPr>
          <w:rtl/>
        </w:rPr>
      </w:pPr>
      <w:r>
        <w:rPr>
          <w:rFonts w:hint="cs"/>
          <w:rtl/>
        </w:rPr>
        <w:t xml:space="preserve">جیک همگی بریم خانه ما، باید لباس عزا بپوشیم باید برای عزاداری آماده بشیم. </w:t>
      </w:r>
    </w:p>
    <w:p w14:paraId="6E0B38DC" w14:textId="315C221F" w:rsidR="00A00A41" w:rsidRDefault="00A00A41" w:rsidP="000A5953">
      <w:pPr>
        <w:rPr>
          <w:rtl/>
        </w:rPr>
      </w:pPr>
      <w:r>
        <w:rPr>
          <w:rFonts w:hint="cs"/>
          <w:rtl/>
        </w:rPr>
        <w:t xml:space="preserve">شوهر مری همسرش را به ماشین میبرد. جیک هم به مونیکا کمک </w:t>
      </w:r>
      <w:r w:rsidR="006148C5">
        <w:rPr>
          <w:rFonts w:hint="cs"/>
          <w:rtl/>
        </w:rPr>
        <w:t>می‌کند</w:t>
      </w:r>
      <w:r>
        <w:rPr>
          <w:rFonts w:hint="cs"/>
          <w:rtl/>
        </w:rPr>
        <w:t xml:space="preserve"> و او را به داخل ماشین میبرد و هردو به سمت خانه جیک حرکت </w:t>
      </w:r>
      <w:r w:rsidR="0034475E">
        <w:rPr>
          <w:rFonts w:hint="cs"/>
          <w:rtl/>
        </w:rPr>
        <w:t>می‌کنند</w:t>
      </w:r>
      <w:r>
        <w:rPr>
          <w:rFonts w:hint="cs"/>
          <w:rtl/>
        </w:rPr>
        <w:t xml:space="preserve">. جیک به سمت آشپزخانه </w:t>
      </w:r>
      <w:r w:rsidR="006148C5">
        <w:rPr>
          <w:rFonts w:hint="cs"/>
          <w:rtl/>
        </w:rPr>
        <w:t>می‌رود</w:t>
      </w:r>
      <w:r>
        <w:rPr>
          <w:rFonts w:hint="cs"/>
          <w:rtl/>
        </w:rPr>
        <w:t xml:space="preserve">. که شوهر مری او را </w:t>
      </w:r>
      <w:r w:rsidR="00576702">
        <w:rPr>
          <w:rFonts w:hint="cs"/>
          <w:rtl/>
        </w:rPr>
        <w:t xml:space="preserve">روی مبل مینشاند و خودش برای همه شربت میاورد. بخورید. </w:t>
      </w:r>
    </w:p>
    <w:p w14:paraId="491FEFE7" w14:textId="1B67FBC7" w:rsidR="00576702" w:rsidRDefault="00576702" w:rsidP="000A5953">
      <w:pPr>
        <w:rPr>
          <w:rtl/>
        </w:rPr>
      </w:pPr>
      <w:r>
        <w:rPr>
          <w:rFonts w:hint="cs"/>
          <w:rtl/>
        </w:rPr>
        <w:t xml:space="preserve">مونیکا از خوردن و نوشیدن امتناع </w:t>
      </w:r>
      <w:r w:rsidR="006148C5">
        <w:rPr>
          <w:rFonts w:hint="cs"/>
          <w:rtl/>
        </w:rPr>
        <w:t>می‌کند</w:t>
      </w:r>
      <w:r>
        <w:rPr>
          <w:rFonts w:hint="cs"/>
          <w:rtl/>
        </w:rPr>
        <w:t xml:space="preserve">. شوهر مری لیوان شربت را در دست گرفته و روی لب مونیکا میگذارد یک قلب بخور. فقط یک قلب. </w:t>
      </w:r>
    </w:p>
    <w:p w14:paraId="709AE5E5" w14:textId="08379FFB" w:rsidR="00576702" w:rsidRDefault="00576702" w:rsidP="000A5953">
      <w:pPr>
        <w:rPr>
          <w:rtl/>
        </w:rPr>
      </w:pPr>
      <w:r>
        <w:rPr>
          <w:rFonts w:hint="cs"/>
          <w:rtl/>
        </w:rPr>
        <w:t xml:space="preserve">مونیکا: نمیتونم. </w:t>
      </w:r>
    </w:p>
    <w:p w14:paraId="590104F9" w14:textId="03D21A64" w:rsidR="00576702" w:rsidRDefault="00576702" w:rsidP="000A5953">
      <w:pPr>
        <w:rPr>
          <w:rtl/>
        </w:rPr>
      </w:pPr>
      <w:r>
        <w:rPr>
          <w:rFonts w:hint="cs"/>
          <w:rtl/>
        </w:rPr>
        <w:t xml:space="preserve">شوهر مری: در حالیکه اشک میریزد، میدونم عزیزم میدونم. بخور بخاطر شوهرت. یک قلب. </w:t>
      </w:r>
    </w:p>
    <w:p w14:paraId="3783837E" w14:textId="754BDF93" w:rsidR="00576702" w:rsidRDefault="00576702" w:rsidP="000A5953">
      <w:pPr>
        <w:rPr>
          <w:rtl/>
        </w:rPr>
      </w:pPr>
      <w:r>
        <w:rPr>
          <w:rFonts w:hint="cs"/>
          <w:rtl/>
        </w:rPr>
        <w:t>مونیکا یک ق</w:t>
      </w:r>
      <w:r w:rsidR="00AA0049">
        <w:rPr>
          <w:rFonts w:hint="cs"/>
          <w:rtl/>
        </w:rPr>
        <w:t>ُ</w:t>
      </w:r>
      <w:r>
        <w:rPr>
          <w:rFonts w:hint="cs"/>
          <w:rtl/>
        </w:rPr>
        <w:t xml:space="preserve">لب میخورد. </w:t>
      </w:r>
    </w:p>
    <w:p w14:paraId="6C50DBB1" w14:textId="55E70DC5" w:rsidR="00576702" w:rsidRDefault="00576702" w:rsidP="000A5953">
      <w:pPr>
        <w:rPr>
          <w:rtl/>
        </w:rPr>
      </w:pPr>
      <w:r>
        <w:rPr>
          <w:rFonts w:hint="cs"/>
          <w:rtl/>
        </w:rPr>
        <w:t xml:space="preserve">شوهر مری با همان فرمان تمام شربت را به خورد مونیکا میدهد. بعد به حمام </w:t>
      </w:r>
      <w:r w:rsidR="006148C5">
        <w:rPr>
          <w:rFonts w:hint="cs"/>
          <w:rtl/>
        </w:rPr>
        <w:t>می‌رود</w:t>
      </w:r>
      <w:r>
        <w:rPr>
          <w:rFonts w:hint="cs"/>
          <w:rtl/>
        </w:rPr>
        <w:t xml:space="preserve"> و صورتش را میشورد اما ن</w:t>
      </w:r>
      <w:r w:rsidR="0034475E">
        <w:rPr>
          <w:rFonts w:hint="cs"/>
          <w:rtl/>
        </w:rPr>
        <w:t>می‌تواند</w:t>
      </w:r>
      <w:r>
        <w:rPr>
          <w:rFonts w:hint="cs"/>
          <w:rtl/>
        </w:rPr>
        <w:t xml:space="preserve"> جلوی خودش را بگیرد</w:t>
      </w:r>
      <w:r w:rsidR="00DD5FD9">
        <w:rPr>
          <w:rFonts w:hint="cs"/>
          <w:rtl/>
        </w:rPr>
        <w:t xml:space="preserve"> </w:t>
      </w:r>
      <w:r>
        <w:rPr>
          <w:rFonts w:hint="cs"/>
          <w:rtl/>
        </w:rPr>
        <w:t xml:space="preserve">و در حمام به گریه می افتد. صدایش را با دست خفه کرده است و به سختی گریه </w:t>
      </w:r>
      <w:r w:rsidR="006148C5">
        <w:rPr>
          <w:rFonts w:hint="cs"/>
          <w:rtl/>
        </w:rPr>
        <w:t>می‌کند</w:t>
      </w:r>
      <w:r>
        <w:rPr>
          <w:rFonts w:hint="cs"/>
          <w:rtl/>
        </w:rPr>
        <w:t xml:space="preserve">. دوباره صورتش را میشوید. نفسی تازه </w:t>
      </w:r>
      <w:r w:rsidR="006148C5">
        <w:rPr>
          <w:rFonts w:hint="cs"/>
          <w:rtl/>
        </w:rPr>
        <w:t>می‌کند</w:t>
      </w:r>
      <w:r>
        <w:rPr>
          <w:rFonts w:hint="cs"/>
          <w:rtl/>
        </w:rPr>
        <w:t xml:space="preserve"> و به سمت پذیرایی برمیگردد. </w:t>
      </w:r>
    </w:p>
    <w:p w14:paraId="4A02C32F" w14:textId="27FBFC0E" w:rsidR="00576702" w:rsidRDefault="00576702" w:rsidP="000A5953">
      <w:pPr>
        <w:rPr>
          <w:rtl/>
        </w:rPr>
      </w:pPr>
      <w:r>
        <w:rPr>
          <w:rFonts w:hint="cs"/>
          <w:rtl/>
        </w:rPr>
        <w:t xml:space="preserve">مونیکا: رو به جیک دختره میمیره! فهمیدی. بدون ترحم. میمیره. </w:t>
      </w:r>
    </w:p>
    <w:p w14:paraId="0901733D" w14:textId="7E9A1412" w:rsidR="00576702" w:rsidRDefault="00576702" w:rsidP="000A5953">
      <w:pPr>
        <w:rPr>
          <w:rtl/>
        </w:rPr>
      </w:pPr>
      <w:r>
        <w:rPr>
          <w:rFonts w:hint="cs"/>
          <w:rtl/>
        </w:rPr>
        <w:t xml:space="preserve">مری: مونیکا را بغل </w:t>
      </w:r>
      <w:r w:rsidR="006148C5">
        <w:rPr>
          <w:rFonts w:hint="cs"/>
          <w:rtl/>
        </w:rPr>
        <w:t>می‌کند</w:t>
      </w:r>
      <w:r>
        <w:rPr>
          <w:rFonts w:hint="cs"/>
          <w:rtl/>
        </w:rPr>
        <w:t xml:space="preserve"> و هردو به گریه می افتند. </w:t>
      </w:r>
    </w:p>
    <w:p w14:paraId="2CCCCED8" w14:textId="39299401" w:rsidR="00576702" w:rsidRDefault="00576702" w:rsidP="000A5953">
      <w:pPr>
        <w:rPr>
          <w:rtl/>
        </w:rPr>
      </w:pPr>
      <w:r>
        <w:rPr>
          <w:rFonts w:hint="cs"/>
          <w:rtl/>
        </w:rPr>
        <w:t>شوهر مری کنار جیک مینشیند و با اشاره از او میپرسد منظورش کیست؟</w:t>
      </w:r>
    </w:p>
    <w:p w14:paraId="0B1FCBC6" w14:textId="4BC0D3D4" w:rsidR="00576702" w:rsidRDefault="00576702" w:rsidP="000A5953">
      <w:pPr>
        <w:rPr>
          <w:rtl/>
        </w:rPr>
      </w:pPr>
      <w:r>
        <w:rPr>
          <w:rFonts w:hint="cs"/>
          <w:rtl/>
        </w:rPr>
        <w:t xml:space="preserve">جیک: دختری که به ربکا زده. گواهینامه نداشته و مست بوده. </w:t>
      </w:r>
    </w:p>
    <w:p w14:paraId="3F8B58A9" w14:textId="0CBC4A5B" w:rsidR="00576702" w:rsidRDefault="00576702" w:rsidP="000A5953">
      <w:pPr>
        <w:rPr>
          <w:rtl/>
        </w:rPr>
      </w:pPr>
      <w:r>
        <w:rPr>
          <w:rFonts w:hint="cs"/>
          <w:rtl/>
        </w:rPr>
        <w:lastRenderedPageBreak/>
        <w:t xml:space="preserve">شوهر مری: من دختره رو میشناسم اسمش رو از اطلاعات گرفتم حتماً اشتباهی شده دختره خوبیه. تو کار خیریه است. کلی به آدم های مختلف کمک کرده. </w:t>
      </w:r>
    </w:p>
    <w:p w14:paraId="2E7D4157" w14:textId="0160F30A" w:rsidR="00576702" w:rsidRDefault="00D9460C" w:rsidP="000A5953">
      <w:pPr>
        <w:rPr>
          <w:rtl/>
        </w:rPr>
      </w:pPr>
      <w:r>
        <w:rPr>
          <w:rFonts w:hint="cs"/>
          <w:rtl/>
        </w:rPr>
        <w:t xml:space="preserve">مونیکا: بله من هم به جیک اصرار کردم که بهش یک چک بده. در عوض بهمون مرگ هدیه کرد. میمیره. </w:t>
      </w:r>
    </w:p>
    <w:p w14:paraId="17EB6FF6" w14:textId="5851828C" w:rsidR="00D9460C" w:rsidRDefault="00D9460C" w:rsidP="000A5953">
      <w:pPr>
        <w:rPr>
          <w:rtl/>
        </w:rPr>
      </w:pPr>
      <w:r>
        <w:rPr>
          <w:rFonts w:hint="cs"/>
          <w:rtl/>
        </w:rPr>
        <w:t xml:space="preserve">جیک: دختره میمیره. </w:t>
      </w:r>
      <w:r w:rsidR="00914EF1">
        <w:rPr>
          <w:rFonts w:hint="cs"/>
          <w:rtl/>
        </w:rPr>
        <w:t>این‌که</w:t>
      </w:r>
      <w:r>
        <w:rPr>
          <w:rFonts w:hint="cs"/>
          <w:rtl/>
        </w:rPr>
        <w:t xml:space="preserve"> قطعیه. فقط الان داغدارتر از اونم که بتونم پدر یک دختر رو داغدار کنم. چند روز بگذره بعد میمیره. </w:t>
      </w:r>
    </w:p>
    <w:p w14:paraId="14D61F78" w14:textId="69120530" w:rsidR="00D9460C" w:rsidRDefault="00D9460C" w:rsidP="000A5953">
      <w:pPr>
        <w:rPr>
          <w:rtl/>
        </w:rPr>
      </w:pPr>
      <w:r>
        <w:rPr>
          <w:rFonts w:hint="cs"/>
          <w:rtl/>
        </w:rPr>
        <w:t xml:space="preserve">مونیکا: </w:t>
      </w:r>
      <w:r w:rsidR="006148C5">
        <w:rPr>
          <w:rFonts w:hint="cs"/>
          <w:rtl/>
        </w:rPr>
        <w:t>می‌خوام</w:t>
      </w:r>
      <w:r>
        <w:rPr>
          <w:rFonts w:hint="cs"/>
          <w:rtl/>
        </w:rPr>
        <w:t xml:space="preserve"> زجر بکشه. </w:t>
      </w:r>
      <w:r w:rsidR="006148C5">
        <w:rPr>
          <w:rFonts w:hint="cs"/>
          <w:rtl/>
        </w:rPr>
        <w:t>می‌خوام</w:t>
      </w:r>
      <w:r>
        <w:rPr>
          <w:rFonts w:hint="cs"/>
          <w:rtl/>
        </w:rPr>
        <w:t xml:space="preserve"> تیکه تیکه شدنش رو جلوی چشام ببینم. </w:t>
      </w:r>
      <w:r w:rsidR="006148C5">
        <w:rPr>
          <w:rFonts w:hint="cs"/>
          <w:rtl/>
        </w:rPr>
        <w:t>می‌خوام</w:t>
      </w:r>
      <w:r>
        <w:rPr>
          <w:rFonts w:hint="cs"/>
          <w:rtl/>
        </w:rPr>
        <w:t xml:space="preserve"> ببینم از درد عربده میزنه. </w:t>
      </w:r>
      <w:r w:rsidR="006148C5">
        <w:rPr>
          <w:rFonts w:hint="cs"/>
          <w:rtl/>
        </w:rPr>
        <w:t>می‌خوام</w:t>
      </w:r>
      <w:r>
        <w:rPr>
          <w:rFonts w:hint="cs"/>
          <w:rtl/>
        </w:rPr>
        <w:t xml:space="preserve"> بشنوم برای جونش التماس میکنه. میشنوی. </w:t>
      </w:r>
    </w:p>
    <w:p w14:paraId="262209AE" w14:textId="2E4B1AD6" w:rsidR="00D9460C" w:rsidRDefault="00D9460C" w:rsidP="000A5953">
      <w:pPr>
        <w:rPr>
          <w:rtl/>
        </w:rPr>
      </w:pPr>
      <w:r>
        <w:rPr>
          <w:rFonts w:hint="cs"/>
          <w:rtl/>
        </w:rPr>
        <w:t xml:space="preserve">جیک: برای جونش التماس میکنه. از درد زجه میزنه. همه اینکار ها رو میکنه. ولی الان عزادارتر از اونم که بتونم به زجر دادن یک بچه شبیه ربکای خودم فکر کنم. </w:t>
      </w:r>
    </w:p>
    <w:p w14:paraId="2A6B0DD4" w14:textId="650F50AD" w:rsidR="00D9460C" w:rsidRDefault="00D9460C" w:rsidP="000A5953">
      <w:pPr>
        <w:rPr>
          <w:rtl/>
        </w:rPr>
      </w:pPr>
      <w:r>
        <w:rPr>
          <w:rFonts w:hint="cs"/>
          <w:rtl/>
        </w:rPr>
        <w:t xml:space="preserve">مونیکا: ربکا مون رو گرفت. </w:t>
      </w:r>
    </w:p>
    <w:p w14:paraId="1796DB8F" w14:textId="296BB37F" w:rsidR="00D9460C" w:rsidRDefault="00D9460C" w:rsidP="000A5953">
      <w:pPr>
        <w:rPr>
          <w:rtl/>
        </w:rPr>
      </w:pPr>
      <w:r>
        <w:rPr>
          <w:rFonts w:hint="cs"/>
          <w:rtl/>
        </w:rPr>
        <w:t xml:space="preserve">جیک: برای همین نمیتونم ربکای یکی رو ازش بگیرم الان نه. بذار چند روز بگذره. بعد تیکه تیکه اش میکنم. میدم سگ بخورتش قول میدم. </w:t>
      </w:r>
    </w:p>
    <w:p w14:paraId="23D1E3A8" w14:textId="498A878F" w:rsidR="00D9460C" w:rsidRDefault="00D9460C" w:rsidP="000A5953">
      <w:pPr>
        <w:rPr>
          <w:rtl/>
        </w:rPr>
      </w:pPr>
      <w:r>
        <w:rPr>
          <w:rFonts w:hint="cs"/>
          <w:rtl/>
        </w:rPr>
        <w:t xml:space="preserve">مونیکا: بهش قسم بخور. </w:t>
      </w:r>
    </w:p>
    <w:p w14:paraId="627F5EB3" w14:textId="4BA6E223" w:rsidR="00D9460C" w:rsidRDefault="00D9460C" w:rsidP="000A5953">
      <w:pPr>
        <w:rPr>
          <w:rtl/>
        </w:rPr>
      </w:pPr>
      <w:r>
        <w:rPr>
          <w:rFonts w:hint="cs"/>
          <w:rtl/>
        </w:rPr>
        <w:t>جیک: به ربکا؟</w:t>
      </w:r>
    </w:p>
    <w:p w14:paraId="5C3E4330" w14:textId="7510EC9D" w:rsidR="00D9460C" w:rsidRDefault="00D9460C" w:rsidP="000A5953">
      <w:pPr>
        <w:rPr>
          <w:rtl/>
        </w:rPr>
      </w:pPr>
      <w:r>
        <w:rPr>
          <w:rFonts w:hint="cs"/>
          <w:rtl/>
        </w:rPr>
        <w:t>مونیکا: به حلقه</w:t>
      </w:r>
    </w:p>
    <w:p w14:paraId="25524629" w14:textId="51645619" w:rsidR="00D9460C" w:rsidRDefault="00D9460C" w:rsidP="000A5953">
      <w:pPr>
        <w:rPr>
          <w:rtl/>
        </w:rPr>
      </w:pPr>
      <w:r>
        <w:rPr>
          <w:rFonts w:hint="cs"/>
          <w:rtl/>
        </w:rPr>
        <w:t>جیک: به حلقه؟</w:t>
      </w:r>
    </w:p>
    <w:p w14:paraId="1147EC5B" w14:textId="272EF5C8" w:rsidR="00D9460C" w:rsidRDefault="00D9460C" w:rsidP="000A5953">
      <w:pPr>
        <w:rPr>
          <w:rtl/>
        </w:rPr>
      </w:pPr>
      <w:r>
        <w:rPr>
          <w:rFonts w:hint="cs"/>
          <w:rtl/>
        </w:rPr>
        <w:t xml:space="preserve">مونیکا: به حلقه قسم بخور، دختره زنده نمی مونه. </w:t>
      </w:r>
    </w:p>
    <w:p w14:paraId="4F97AF28" w14:textId="007092D6" w:rsidR="00D9460C" w:rsidRDefault="00D9460C" w:rsidP="000A5953">
      <w:pPr>
        <w:rPr>
          <w:rtl/>
        </w:rPr>
      </w:pPr>
      <w:r>
        <w:rPr>
          <w:rFonts w:hint="cs"/>
          <w:rtl/>
        </w:rPr>
        <w:t>جیک: الان!</w:t>
      </w:r>
    </w:p>
    <w:p w14:paraId="79BDC4F3" w14:textId="1300DE95" w:rsidR="00D9460C" w:rsidRDefault="00D9460C" w:rsidP="000A5953">
      <w:pPr>
        <w:rPr>
          <w:rtl/>
        </w:rPr>
      </w:pPr>
      <w:r>
        <w:rPr>
          <w:rFonts w:hint="cs"/>
          <w:rtl/>
        </w:rPr>
        <w:lastRenderedPageBreak/>
        <w:t xml:space="preserve">مونیکا: </w:t>
      </w:r>
      <w:r w:rsidR="00AB1BD0">
        <w:rPr>
          <w:rFonts w:hint="cs"/>
          <w:rtl/>
        </w:rPr>
        <w:t>تردید داری؟</w:t>
      </w:r>
    </w:p>
    <w:p w14:paraId="2367BE8A" w14:textId="5BC5A4CD" w:rsidR="00AB1BD0" w:rsidRDefault="00AB1BD0" w:rsidP="000A5953">
      <w:pPr>
        <w:rPr>
          <w:rtl/>
        </w:rPr>
      </w:pPr>
      <w:r>
        <w:rPr>
          <w:rFonts w:hint="cs"/>
          <w:rtl/>
        </w:rPr>
        <w:t>جیک: نه!</w:t>
      </w:r>
    </w:p>
    <w:p w14:paraId="485033CC" w14:textId="62C72F4F" w:rsidR="00AB1BD0" w:rsidRDefault="00AB1BD0" w:rsidP="000A5953">
      <w:pPr>
        <w:rPr>
          <w:rtl/>
        </w:rPr>
      </w:pPr>
      <w:r>
        <w:rPr>
          <w:rFonts w:hint="cs"/>
          <w:rtl/>
        </w:rPr>
        <w:t xml:space="preserve">جیک: حلقه رو از دستش در میآورد. بین دو شصتش میگذارد کمرش را صاف نگه میدارد و چشمانش را میبندد. سوگند میخورم. بعد از آنکه عزاداریمان تمام شد. کسی که دخترمان را از ما گرفته به مجازاتی که مونیکا همسرم در آن روز برایش تعیین میکنه گرفتار بشه. </w:t>
      </w:r>
    </w:p>
    <w:p w14:paraId="0E6EE077" w14:textId="70C0F7EE" w:rsidR="00AB1BD0" w:rsidRDefault="00AB1BD0" w:rsidP="000A5953">
      <w:pPr>
        <w:rPr>
          <w:rtl/>
        </w:rPr>
      </w:pPr>
      <w:r>
        <w:rPr>
          <w:rFonts w:hint="cs"/>
          <w:rtl/>
        </w:rPr>
        <w:t>مونیکا: سوسطه کردی؟ فکر نکن نفهمیدم. فهمیدم ولی مهم نیست. خوبه همه چی رو سپردی به من. اشکال نداره. من میدونم با دختره چه کار کنم.</w:t>
      </w:r>
      <w:r w:rsidR="0034475E">
        <w:rPr>
          <w:rFonts w:hint="cs"/>
          <w:rtl/>
        </w:rPr>
        <w:t xml:space="preserve"> </w:t>
      </w:r>
      <w:r>
        <w:rPr>
          <w:rFonts w:hint="cs"/>
          <w:rtl/>
        </w:rPr>
        <w:t xml:space="preserve">عزای ما سه روزه این سه روز تموم میشه. بعد تو میمونی و قول و سوگندت به حلقه. </w:t>
      </w:r>
    </w:p>
    <w:p w14:paraId="25311878" w14:textId="0DA5B190" w:rsidR="00AB1BD0" w:rsidRDefault="00AB1BD0" w:rsidP="000A5953">
      <w:pPr>
        <w:rPr>
          <w:rtl/>
        </w:rPr>
      </w:pPr>
      <w:r>
        <w:rPr>
          <w:rFonts w:hint="cs"/>
          <w:rtl/>
        </w:rPr>
        <w:t xml:space="preserve">جیک: قسم میخورم. کاری که بخواهی همون لحظه انجام میشه. </w:t>
      </w:r>
    </w:p>
    <w:p w14:paraId="28999D2F" w14:textId="30503324" w:rsidR="00AB1BD0" w:rsidRDefault="00AB1BD0" w:rsidP="000A5953">
      <w:pPr>
        <w:rPr>
          <w:rtl/>
        </w:rPr>
      </w:pPr>
      <w:r>
        <w:rPr>
          <w:rFonts w:hint="cs"/>
          <w:rtl/>
        </w:rPr>
        <w:t>مونیکا: تو چی میخواهی.</w:t>
      </w:r>
    </w:p>
    <w:p w14:paraId="0FC6C52C" w14:textId="5A07B12C" w:rsidR="00AB1BD0" w:rsidRDefault="00AB1BD0" w:rsidP="000A5953">
      <w:pPr>
        <w:rPr>
          <w:rtl/>
        </w:rPr>
      </w:pPr>
      <w:r>
        <w:rPr>
          <w:rFonts w:hint="cs"/>
          <w:rtl/>
        </w:rPr>
        <w:t xml:space="preserve">جیک: </w:t>
      </w:r>
      <w:r w:rsidR="006148C5">
        <w:rPr>
          <w:rFonts w:hint="cs"/>
          <w:rtl/>
        </w:rPr>
        <w:t>می‌خوام</w:t>
      </w:r>
      <w:r>
        <w:rPr>
          <w:rFonts w:hint="cs"/>
          <w:rtl/>
        </w:rPr>
        <w:t xml:space="preserve"> جز به دخترم به چیز دیگه ایی فکر نکنم. نه به انتقام نه به کسی که کشتتش. </w:t>
      </w:r>
      <w:r w:rsidR="006148C5">
        <w:rPr>
          <w:rFonts w:hint="cs"/>
          <w:rtl/>
        </w:rPr>
        <w:t>می‌خوام</w:t>
      </w:r>
      <w:r>
        <w:rPr>
          <w:rFonts w:hint="cs"/>
          <w:rtl/>
        </w:rPr>
        <w:t xml:space="preserve"> این سه روز فقط به دخترم فکر کنم. بعدش به بقیه چیزها فکر میکنم. </w:t>
      </w:r>
    </w:p>
    <w:p w14:paraId="31FC2C15" w14:textId="0ABE7D7E" w:rsidR="00AB1BD0" w:rsidRDefault="009F070B" w:rsidP="000A5953">
      <w:pPr>
        <w:pStyle w:val="Heading2"/>
        <w:rPr>
          <w:rtl/>
        </w:rPr>
      </w:pPr>
      <w:r>
        <w:rPr>
          <w:rFonts w:hint="cs"/>
          <w:rtl/>
        </w:rPr>
        <w:t xml:space="preserve">فصل </w:t>
      </w:r>
      <w:r w:rsidR="00A7706A">
        <w:rPr>
          <w:rFonts w:hint="cs"/>
          <w:rtl/>
        </w:rPr>
        <w:t>پانزدهم</w:t>
      </w:r>
      <w:r>
        <w:rPr>
          <w:rFonts w:hint="cs"/>
          <w:rtl/>
        </w:rPr>
        <w:t xml:space="preserve"> </w:t>
      </w:r>
      <w:r w:rsidR="00EE62AB">
        <w:rPr>
          <w:rFonts w:hint="cs"/>
          <w:rtl/>
        </w:rPr>
        <w:t xml:space="preserve">بازداشتگاه </w:t>
      </w:r>
    </w:p>
    <w:p w14:paraId="26CCE3A1" w14:textId="12E736D1" w:rsidR="00B34075" w:rsidRDefault="00B34075" w:rsidP="000A5953">
      <w:pPr>
        <w:rPr>
          <w:rtl/>
        </w:rPr>
      </w:pPr>
      <w:r>
        <w:rPr>
          <w:rFonts w:hint="cs"/>
          <w:rtl/>
        </w:rPr>
        <w:t xml:space="preserve">ژاکلین همراه پدر و مادرش و دو افسر و یک وکیل دور یک میز نشسته اند. ژاکلین همچنان گریان و لرزان است. یکی از فسرها برایش آب آورده و دیگری پیشنهاد </w:t>
      </w:r>
      <w:r w:rsidR="006148C5">
        <w:rPr>
          <w:rFonts w:hint="cs"/>
          <w:rtl/>
        </w:rPr>
        <w:t>می‌کند</w:t>
      </w:r>
      <w:r>
        <w:rPr>
          <w:rFonts w:hint="cs"/>
          <w:rtl/>
        </w:rPr>
        <w:t xml:space="preserve"> که به او پتو بدهند ولی ژاکلین اشاره </w:t>
      </w:r>
      <w:r w:rsidR="006148C5">
        <w:rPr>
          <w:rFonts w:hint="cs"/>
          <w:rtl/>
        </w:rPr>
        <w:t>می‌کند</w:t>
      </w:r>
      <w:r>
        <w:rPr>
          <w:rFonts w:hint="cs"/>
          <w:rtl/>
        </w:rPr>
        <w:t xml:space="preserve"> که نیازی به پتو نیست. </w:t>
      </w:r>
    </w:p>
    <w:p w14:paraId="5CE54956" w14:textId="76F877ED" w:rsidR="00B34075" w:rsidRDefault="00451637" w:rsidP="000A5953">
      <w:pPr>
        <w:rPr>
          <w:rtl/>
        </w:rPr>
      </w:pPr>
      <w:r>
        <w:rPr>
          <w:rFonts w:hint="cs"/>
          <w:rtl/>
        </w:rPr>
        <w:t xml:space="preserve">ژاکلین: چکار میشه کرد. </w:t>
      </w:r>
    </w:p>
    <w:p w14:paraId="351DBD34" w14:textId="17E95C35" w:rsidR="00451637" w:rsidRDefault="00451637" w:rsidP="000A5953">
      <w:pPr>
        <w:rPr>
          <w:rtl/>
        </w:rPr>
      </w:pPr>
      <w:r>
        <w:rPr>
          <w:rFonts w:hint="cs"/>
          <w:rtl/>
        </w:rPr>
        <w:t xml:space="preserve">وکیل: من تقاضا میدم که در ازاء سند تا روز دادگاه آزاد باشی. </w:t>
      </w:r>
    </w:p>
    <w:p w14:paraId="6E8310BA" w14:textId="07DF729A" w:rsidR="00451637" w:rsidRDefault="00451637" w:rsidP="000A5953">
      <w:pPr>
        <w:rPr>
          <w:rtl/>
        </w:rPr>
      </w:pPr>
      <w:r>
        <w:rPr>
          <w:rFonts w:hint="cs"/>
          <w:rtl/>
        </w:rPr>
        <w:t xml:space="preserve">افسر: سند احتاجی نیست. میتونی تا روز دادگاه آزاد باشی. یک تعهد بدید که از کشور خارج نشید. </w:t>
      </w:r>
    </w:p>
    <w:p w14:paraId="223C36F8" w14:textId="6DE41F40" w:rsidR="00451637" w:rsidRDefault="00451637" w:rsidP="000A5953">
      <w:pPr>
        <w:rPr>
          <w:rtl/>
        </w:rPr>
      </w:pPr>
      <w:r>
        <w:rPr>
          <w:rFonts w:hint="cs"/>
          <w:rtl/>
        </w:rPr>
        <w:lastRenderedPageBreak/>
        <w:t>ژاکلین: من ن</w:t>
      </w:r>
      <w:r w:rsidR="006148C5">
        <w:rPr>
          <w:rFonts w:hint="cs"/>
          <w:rtl/>
        </w:rPr>
        <w:t>می‌خوام</w:t>
      </w:r>
      <w:r>
        <w:rPr>
          <w:rFonts w:hint="cs"/>
          <w:rtl/>
        </w:rPr>
        <w:t xml:space="preserve"> از کاری که کردم فرار کنم. ولی راستش ن</w:t>
      </w:r>
      <w:r w:rsidR="006148C5">
        <w:rPr>
          <w:rFonts w:hint="cs"/>
          <w:rtl/>
        </w:rPr>
        <w:t>می‌خوام</w:t>
      </w:r>
      <w:r>
        <w:rPr>
          <w:rFonts w:hint="cs"/>
          <w:rtl/>
        </w:rPr>
        <w:t xml:space="preserve"> زندگیم بخاطر کاری که کردم خراب بشه. اگر من مرده بودم. خوب فرق </w:t>
      </w:r>
      <w:r w:rsidR="00914EF1">
        <w:rPr>
          <w:rFonts w:hint="cs"/>
          <w:rtl/>
        </w:rPr>
        <w:t>می‌کرد</w:t>
      </w:r>
      <w:r>
        <w:rPr>
          <w:rFonts w:hint="cs"/>
          <w:rtl/>
        </w:rPr>
        <w:t xml:space="preserve"> دیگه زنده نبودم که چیزی بخوام. الان زنده ام </w:t>
      </w:r>
      <w:r w:rsidR="006148C5">
        <w:rPr>
          <w:rFonts w:hint="cs"/>
          <w:rtl/>
        </w:rPr>
        <w:t>می‌خوام</w:t>
      </w:r>
      <w:r>
        <w:rPr>
          <w:rFonts w:hint="cs"/>
          <w:rtl/>
        </w:rPr>
        <w:t xml:space="preserve"> زندگی کنم. ن</w:t>
      </w:r>
      <w:r w:rsidR="006148C5">
        <w:rPr>
          <w:rFonts w:hint="cs"/>
          <w:rtl/>
        </w:rPr>
        <w:t>می‌خوام</w:t>
      </w:r>
      <w:r>
        <w:rPr>
          <w:rFonts w:hint="cs"/>
          <w:rtl/>
        </w:rPr>
        <w:t xml:space="preserve"> تو زندان بپوسم. بیست سال. تازه حداقل. </w:t>
      </w:r>
    </w:p>
    <w:p w14:paraId="7DFFF375" w14:textId="60BA69BB" w:rsidR="00451637" w:rsidRDefault="00451637" w:rsidP="000A5953">
      <w:pPr>
        <w:rPr>
          <w:rtl/>
        </w:rPr>
      </w:pPr>
      <w:r>
        <w:rPr>
          <w:rFonts w:hint="cs"/>
          <w:rtl/>
        </w:rPr>
        <w:t xml:space="preserve">وکیل: نه احتمالاً اعدام. </w:t>
      </w:r>
    </w:p>
    <w:p w14:paraId="6A7702D2" w14:textId="1CE0E670" w:rsidR="00451637" w:rsidRDefault="00451637" w:rsidP="000A5953">
      <w:pPr>
        <w:rPr>
          <w:rtl/>
        </w:rPr>
      </w:pPr>
      <w:r>
        <w:rPr>
          <w:rFonts w:hint="cs"/>
          <w:rtl/>
        </w:rPr>
        <w:t xml:space="preserve">ژاکلین: مجازات اعدام لغو شده. </w:t>
      </w:r>
    </w:p>
    <w:p w14:paraId="7AF5177F" w14:textId="226C1FCA" w:rsidR="00451637" w:rsidRDefault="00451637" w:rsidP="000A5953">
      <w:pPr>
        <w:rPr>
          <w:rtl/>
        </w:rPr>
      </w:pPr>
      <w:r>
        <w:rPr>
          <w:rFonts w:hint="cs"/>
          <w:rtl/>
        </w:rPr>
        <w:t xml:space="preserve">وکیل: احتمالش برای کیس تو خیلی زیاده. </w:t>
      </w:r>
    </w:p>
    <w:p w14:paraId="290C4D65" w14:textId="4F45F502" w:rsidR="00451637" w:rsidRDefault="00451637" w:rsidP="000A5953">
      <w:pPr>
        <w:rPr>
          <w:rtl/>
        </w:rPr>
      </w:pPr>
      <w:r>
        <w:rPr>
          <w:rFonts w:hint="cs"/>
          <w:rtl/>
        </w:rPr>
        <w:t xml:space="preserve">ژاکلین: اگر تضمین میکنید اعدام میشم من مشکلی ندارم. اعدام بهتر از حبس </w:t>
      </w:r>
      <w:r w:rsidR="00775804">
        <w:rPr>
          <w:rFonts w:hint="cs"/>
          <w:rtl/>
        </w:rPr>
        <w:t xml:space="preserve">20 ساله یا بیشتره. حداقل زنده نیستم پوسیدن خودم رو زنده زنده تماشا کنم. </w:t>
      </w:r>
    </w:p>
    <w:p w14:paraId="49D53235" w14:textId="0196C20D" w:rsidR="00775804" w:rsidRDefault="00775804" w:rsidP="000A5953">
      <w:pPr>
        <w:rPr>
          <w:rtl/>
        </w:rPr>
      </w:pPr>
      <w:r>
        <w:rPr>
          <w:rFonts w:hint="cs"/>
          <w:rtl/>
        </w:rPr>
        <w:t xml:space="preserve">وکیل: بستگی به شکایت خانواده متوفی داره. </w:t>
      </w:r>
    </w:p>
    <w:p w14:paraId="0F9F20BA" w14:textId="6A054FEA" w:rsidR="00775804" w:rsidRDefault="00775804" w:rsidP="000A5953">
      <w:pPr>
        <w:rPr>
          <w:rtl/>
        </w:rPr>
      </w:pPr>
      <w:r>
        <w:rPr>
          <w:rFonts w:hint="cs"/>
          <w:rtl/>
        </w:rPr>
        <w:t xml:space="preserve">ژاکلین: من باید باهاشون حرف بزنم. </w:t>
      </w:r>
    </w:p>
    <w:p w14:paraId="68D7B11A" w14:textId="08D5B10D" w:rsidR="00775804" w:rsidRDefault="00775804" w:rsidP="000A5953">
      <w:pPr>
        <w:rPr>
          <w:rtl/>
        </w:rPr>
      </w:pPr>
      <w:r>
        <w:rPr>
          <w:rFonts w:hint="cs"/>
          <w:rtl/>
        </w:rPr>
        <w:t>وکیل: با کی</w:t>
      </w:r>
    </w:p>
    <w:p w14:paraId="08F5E950" w14:textId="59DA0C6F" w:rsidR="00775804" w:rsidRDefault="00775804" w:rsidP="000A5953">
      <w:pPr>
        <w:rPr>
          <w:rtl/>
        </w:rPr>
      </w:pPr>
      <w:r>
        <w:rPr>
          <w:rFonts w:hint="cs"/>
          <w:rtl/>
        </w:rPr>
        <w:t xml:space="preserve">ژاکلین: با خانوادش. </w:t>
      </w:r>
    </w:p>
    <w:p w14:paraId="1D1BECC5" w14:textId="36576EC1" w:rsidR="00775804" w:rsidRDefault="00775804" w:rsidP="000A5953">
      <w:pPr>
        <w:rPr>
          <w:rtl/>
        </w:rPr>
      </w:pPr>
      <w:r>
        <w:rPr>
          <w:rFonts w:hint="cs"/>
          <w:rtl/>
        </w:rPr>
        <w:t>وکیل: نه!</w:t>
      </w:r>
    </w:p>
    <w:p w14:paraId="5340A9AB" w14:textId="39503B38" w:rsidR="00775804" w:rsidRDefault="00775804" w:rsidP="000A5953">
      <w:pPr>
        <w:rPr>
          <w:rtl/>
        </w:rPr>
      </w:pPr>
      <w:r>
        <w:rPr>
          <w:rFonts w:hint="cs"/>
          <w:rtl/>
        </w:rPr>
        <w:t xml:space="preserve">سونیا: میکشنت. </w:t>
      </w:r>
    </w:p>
    <w:p w14:paraId="55FC991A" w14:textId="40219BCE" w:rsidR="00775804" w:rsidRDefault="00775804" w:rsidP="000A5953">
      <w:pPr>
        <w:rPr>
          <w:rtl/>
        </w:rPr>
      </w:pPr>
      <w:r>
        <w:rPr>
          <w:rFonts w:hint="cs"/>
          <w:rtl/>
        </w:rPr>
        <w:t xml:space="preserve">ژاکلین چه فرقی میکنه. </w:t>
      </w:r>
    </w:p>
    <w:p w14:paraId="646314DC" w14:textId="36F25FFB" w:rsidR="00775804" w:rsidRDefault="00775804" w:rsidP="000A5953">
      <w:pPr>
        <w:rPr>
          <w:rtl/>
        </w:rPr>
      </w:pPr>
      <w:r>
        <w:rPr>
          <w:rFonts w:hint="cs"/>
          <w:rtl/>
        </w:rPr>
        <w:t>وکیل: اگر بکشنت باید مجازات بشن. اونوقت هم دخترشون رو کشتی هم باعث مرگ خودشون شدی.</w:t>
      </w:r>
    </w:p>
    <w:p w14:paraId="735E3038" w14:textId="08B64390" w:rsidR="00775804" w:rsidRDefault="00775804" w:rsidP="000A5953">
      <w:pPr>
        <w:rPr>
          <w:rtl/>
        </w:rPr>
      </w:pPr>
      <w:r>
        <w:rPr>
          <w:rFonts w:hint="cs"/>
          <w:rtl/>
        </w:rPr>
        <w:t xml:space="preserve">ژاکلین: نمیکشن. باید باهاشون حرف بزنم. </w:t>
      </w:r>
    </w:p>
    <w:p w14:paraId="6ABE762D" w14:textId="0789D50F" w:rsidR="00775804" w:rsidRDefault="00775804" w:rsidP="000A5953">
      <w:pPr>
        <w:rPr>
          <w:rtl/>
        </w:rPr>
      </w:pPr>
      <w:r>
        <w:rPr>
          <w:rFonts w:hint="cs"/>
          <w:rtl/>
        </w:rPr>
        <w:lastRenderedPageBreak/>
        <w:t xml:space="preserve">سونیا: فردا با قاضی صحبت میکنم اگر اجازه داد خبرت میکنم. حالا هم این برگه ها رو امضاء کنید و برید خونه. لازم نیست که بگم اگر آزاد شدن تو دردسری درست کنه من اخراج میشم. </w:t>
      </w:r>
    </w:p>
    <w:p w14:paraId="4DBF5725" w14:textId="5CB2F9C7" w:rsidR="00775804" w:rsidRDefault="00775804" w:rsidP="000A5953">
      <w:pPr>
        <w:rPr>
          <w:rtl/>
        </w:rPr>
      </w:pPr>
      <w:r>
        <w:rPr>
          <w:rFonts w:hint="cs"/>
          <w:rtl/>
        </w:rPr>
        <w:t xml:space="preserve">ژاکلین: من فرار نمیکنم. </w:t>
      </w:r>
    </w:p>
    <w:p w14:paraId="59253849" w14:textId="139201BB" w:rsidR="00775804" w:rsidRDefault="00DD5FD9" w:rsidP="000A5953">
      <w:pPr>
        <w:rPr>
          <w:rtl/>
        </w:rPr>
      </w:pPr>
      <w:r>
        <w:rPr>
          <w:rFonts w:hint="cs"/>
          <w:rtl/>
        </w:rPr>
        <w:t xml:space="preserve">صبح زود ژاکلین از خواب بلند میشود و به آشپزخانه </w:t>
      </w:r>
      <w:r w:rsidR="006148C5">
        <w:rPr>
          <w:rFonts w:hint="cs"/>
          <w:rtl/>
        </w:rPr>
        <w:t>می‌رود</w:t>
      </w:r>
      <w:r>
        <w:rPr>
          <w:rFonts w:hint="cs"/>
          <w:rtl/>
        </w:rPr>
        <w:t xml:space="preserve"> هر قدمش را شمرده بر میدارد. لیوانی را برمیدارد چای و صبحانه میخورد. هر لقمه را میشمارد. به اتاقش باز میگردد. لباس میپوشد. لباس پوشیدنش هم بسیار زمان بر است. کفش هایش را به پا کرده بستن زیب بوت نیم ساعت طول میکشد. به دیوار روبرو خیره است. خشکش زده است. </w:t>
      </w:r>
    </w:p>
    <w:p w14:paraId="0A5912FC" w14:textId="4CA9122D" w:rsidR="00DD5FD9" w:rsidRDefault="00DD5FD9" w:rsidP="000A5953">
      <w:pPr>
        <w:rPr>
          <w:rtl/>
        </w:rPr>
      </w:pPr>
      <w:r>
        <w:rPr>
          <w:rFonts w:hint="cs"/>
          <w:rtl/>
        </w:rPr>
        <w:t xml:space="preserve">بلا: دستش را روی شانه ژاکلین میگذارد. نرو. </w:t>
      </w:r>
    </w:p>
    <w:p w14:paraId="0D2B1E4B" w14:textId="33CABA87" w:rsidR="00DD5FD9" w:rsidRDefault="00DD5FD9" w:rsidP="000A5953">
      <w:pPr>
        <w:rPr>
          <w:rtl/>
        </w:rPr>
      </w:pPr>
      <w:r>
        <w:rPr>
          <w:rFonts w:hint="cs"/>
          <w:rtl/>
        </w:rPr>
        <w:t xml:space="preserve">ژاکلین: نمیتونم. </w:t>
      </w:r>
    </w:p>
    <w:p w14:paraId="03629700" w14:textId="5972DEBE" w:rsidR="00DD5FD9" w:rsidRDefault="00DD5FD9" w:rsidP="000A5953">
      <w:pPr>
        <w:rPr>
          <w:rtl/>
        </w:rPr>
      </w:pPr>
      <w:r>
        <w:rPr>
          <w:rFonts w:hint="cs"/>
          <w:rtl/>
        </w:rPr>
        <w:t xml:space="preserve">بلا: بخدا زنده بر نمیگردی. بخدا جنازت رو برام کادو پیچ میفرستن نرو و گریه </w:t>
      </w:r>
      <w:r w:rsidR="006148C5">
        <w:rPr>
          <w:rFonts w:hint="cs"/>
          <w:rtl/>
        </w:rPr>
        <w:t>می‌کند</w:t>
      </w:r>
      <w:r>
        <w:rPr>
          <w:rFonts w:hint="cs"/>
          <w:rtl/>
        </w:rPr>
        <w:t xml:space="preserve">. </w:t>
      </w:r>
    </w:p>
    <w:p w14:paraId="44692D53" w14:textId="2E54F92C" w:rsidR="009977EA" w:rsidRDefault="00DD5FD9" w:rsidP="000A5953">
      <w:pPr>
        <w:rPr>
          <w:rtl/>
        </w:rPr>
      </w:pPr>
      <w:r>
        <w:rPr>
          <w:rFonts w:hint="cs"/>
          <w:rtl/>
        </w:rPr>
        <w:t xml:space="preserve">ژاکلین: لیا یادته، براش صندلی خریدیم با پولی که از مردم جمع کرده بودیم. خودم، تو بابا همه کمک کردن که یک دختر زجر نکشه. حالا من یک دختر مثل لیا رو از زندگی محروم کردم. نمیتونم به عقب برگردم و درستش کنم. هیچ گهی نمیتونم بخورم. من موندم و این </w:t>
      </w:r>
      <w:r w:rsidR="009977EA">
        <w:rPr>
          <w:rFonts w:hint="cs"/>
          <w:rtl/>
        </w:rPr>
        <w:t xml:space="preserve">اندوه و حسرت و آه و اشکی که هیچ چاره ایی براش نیست. باید باهاشون روبرو بشم. باید ببینم با زندگیشون چه کار کردم. باید کنار مادر بچه ایی که کشتم بشینم. باید ببینم با زندگیش چه کار کردم. باید تاوان اشتباهی که کردم پس بدم. </w:t>
      </w:r>
    </w:p>
    <w:p w14:paraId="0CE7EBEC" w14:textId="210BFDC6" w:rsidR="009977EA" w:rsidRDefault="009977EA" w:rsidP="000A5953">
      <w:pPr>
        <w:rPr>
          <w:rtl/>
        </w:rPr>
      </w:pPr>
      <w:r>
        <w:rPr>
          <w:rFonts w:hint="cs"/>
          <w:rtl/>
        </w:rPr>
        <w:t xml:space="preserve">بلا: با جون خودت. </w:t>
      </w:r>
    </w:p>
    <w:p w14:paraId="64135B83" w14:textId="038C1AA5" w:rsidR="009977EA" w:rsidRDefault="009977EA" w:rsidP="000A5953">
      <w:pPr>
        <w:rPr>
          <w:rtl/>
        </w:rPr>
      </w:pPr>
      <w:r>
        <w:rPr>
          <w:rFonts w:hint="cs"/>
          <w:rtl/>
        </w:rPr>
        <w:t xml:space="preserve">ژاکلین: کاش اینطوری نباشه. ولی ظاهراً کاری که کردم بازگشتی نداره. من زندگی یکی رو گرفتم حالا زندگی خودم را به تلافی اون باید بدم. مرگ بهتر از بیست سال زندانه. </w:t>
      </w:r>
    </w:p>
    <w:p w14:paraId="30E6D4DA" w14:textId="579B3D21" w:rsidR="009977EA" w:rsidRDefault="009977EA" w:rsidP="000A5953">
      <w:pPr>
        <w:rPr>
          <w:rtl/>
        </w:rPr>
      </w:pPr>
      <w:r>
        <w:rPr>
          <w:rFonts w:hint="cs"/>
          <w:rtl/>
        </w:rPr>
        <w:lastRenderedPageBreak/>
        <w:t xml:space="preserve">بلا: نیست وقتی بیست سال تموم بشه نیست. زندگی بهتره. تو همیشه برای زندگی جنگیدی. </w:t>
      </w:r>
    </w:p>
    <w:p w14:paraId="798501B6" w14:textId="1244624F" w:rsidR="009977EA" w:rsidRDefault="009977EA" w:rsidP="000A5953">
      <w:pPr>
        <w:rPr>
          <w:rtl/>
        </w:rPr>
      </w:pPr>
      <w:r>
        <w:rPr>
          <w:rFonts w:hint="cs"/>
          <w:rtl/>
        </w:rPr>
        <w:t xml:space="preserve">ژاکلین: من برای بهتر کردن زندگی آدم های اطرافم جنگیدم. من برای حال خوب آدم ها جنگیدم. اما این ها هیچکدوم گندی که زدم جبران نمیکنه. هیچ چیز ربکا رو از قبر زنده بیرون نمیاره. هیچ چی. </w:t>
      </w:r>
    </w:p>
    <w:p w14:paraId="647C255F" w14:textId="5CD61905" w:rsidR="009977EA" w:rsidRDefault="009977EA" w:rsidP="000A5953">
      <w:pPr>
        <w:rPr>
          <w:rtl/>
        </w:rPr>
      </w:pPr>
      <w:r>
        <w:rPr>
          <w:rFonts w:hint="cs"/>
          <w:rtl/>
        </w:rPr>
        <w:t xml:space="preserve">ژاکلین از درب خارج میشود با دستمالی چشمانش را پاک </w:t>
      </w:r>
      <w:r w:rsidR="006148C5">
        <w:rPr>
          <w:rFonts w:hint="cs"/>
          <w:rtl/>
        </w:rPr>
        <w:t>می‌کند</w:t>
      </w:r>
      <w:r>
        <w:rPr>
          <w:rFonts w:hint="cs"/>
          <w:rtl/>
        </w:rPr>
        <w:t xml:space="preserve">. خانه جیک را بلد نیست بنابراین به سمت شرکت شیاطین حرکت </w:t>
      </w:r>
      <w:r w:rsidR="006148C5">
        <w:rPr>
          <w:rFonts w:hint="cs"/>
          <w:rtl/>
        </w:rPr>
        <w:t>می‌کند</w:t>
      </w:r>
      <w:r>
        <w:rPr>
          <w:rFonts w:hint="cs"/>
          <w:rtl/>
        </w:rPr>
        <w:t>. جلو درب شرکت گوشی تلفنش را در جیبش در میآورد شماره آلیس جلوی چشم اش است.</w:t>
      </w:r>
      <w:r w:rsidR="006148C5">
        <w:rPr>
          <w:rFonts w:hint="cs"/>
          <w:rtl/>
        </w:rPr>
        <w:t>می‌خواهد</w:t>
      </w:r>
      <w:r>
        <w:rPr>
          <w:rFonts w:hint="cs"/>
          <w:rtl/>
        </w:rPr>
        <w:t xml:space="preserve"> زنگ بزند. ولی به خود میگوید باید تنها باهاش روبرو بشی.</w:t>
      </w:r>
    </w:p>
    <w:p w14:paraId="2A3D0D70" w14:textId="13B0C2C9" w:rsidR="009977EA" w:rsidRDefault="009977EA" w:rsidP="000A5953">
      <w:pPr>
        <w:rPr>
          <w:rtl/>
        </w:rPr>
      </w:pPr>
      <w:r>
        <w:rPr>
          <w:rFonts w:hint="cs"/>
          <w:rtl/>
        </w:rPr>
        <w:t xml:space="preserve">به داخل شرکت </w:t>
      </w:r>
      <w:r w:rsidR="006148C5">
        <w:rPr>
          <w:rFonts w:hint="cs"/>
          <w:rtl/>
        </w:rPr>
        <w:t>می‌رود</w:t>
      </w:r>
      <w:r>
        <w:rPr>
          <w:rFonts w:hint="cs"/>
          <w:rtl/>
        </w:rPr>
        <w:t xml:space="preserve">. نگهبان او را به سمت اتاق رئیس هدایت </w:t>
      </w:r>
      <w:r w:rsidR="006148C5">
        <w:rPr>
          <w:rFonts w:hint="cs"/>
          <w:rtl/>
        </w:rPr>
        <w:t>می‌کند</w:t>
      </w:r>
      <w:r>
        <w:rPr>
          <w:rFonts w:hint="cs"/>
          <w:rtl/>
        </w:rPr>
        <w:t xml:space="preserve">. درب اتاق را میزند. صدای زن جوانی اجازه ورود میدهد. </w:t>
      </w:r>
    </w:p>
    <w:p w14:paraId="035A88B5" w14:textId="0ADED327" w:rsidR="009977EA" w:rsidRDefault="009977EA" w:rsidP="000A5953">
      <w:pPr>
        <w:rPr>
          <w:rtl/>
        </w:rPr>
      </w:pPr>
      <w:r>
        <w:rPr>
          <w:rFonts w:hint="cs"/>
          <w:rtl/>
        </w:rPr>
        <w:t xml:space="preserve">ژاکلین: میلرزد لحظه ایی صبر </w:t>
      </w:r>
      <w:r w:rsidR="006148C5">
        <w:rPr>
          <w:rFonts w:hint="cs"/>
          <w:rtl/>
        </w:rPr>
        <w:t>می‌کند</w:t>
      </w:r>
      <w:r>
        <w:rPr>
          <w:rFonts w:hint="cs"/>
          <w:rtl/>
        </w:rPr>
        <w:t xml:space="preserve"> تا دوباره به خودش مسلط بشود و وارد میشود. بعد از ورود درب را پشت سرش میبندد و به سمت مدیر برمیگردد. </w:t>
      </w:r>
    </w:p>
    <w:p w14:paraId="55B1491F" w14:textId="2A69A82A" w:rsidR="009977EA" w:rsidRDefault="009977EA" w:rsidP="000A5953">
      <w:pPr>
        <w:rPr>
          <w:rtl/>
        </w:rPr>
      </w:pPr>
      <w:r>
        <w:rPr>
          <w:rFonts w:hint="cs"/>
          <w:rtl/>
        </w:rPr>
        <w:t xml:space="preserve">مری: پشت میز ایستاده که ژاکلین را میبیند که بسمتش بر میگردد. ناگهان گریه اش میگیرد. مینشیند و سرش را روی میز میگذارد و زار زار گریه </w:t>
      </w:r>
      <w:r w:rsidR="006148C5">
        <w:rPr>
          <w:rFonts w:hint="cs"/>
          <w:rtl/>
        </w:rPr>
        <w:t>می‌کند</w:t>
      </w:r>
      <w:r>
        <w:rPr>
          <w:rFonts w:hint="cs"/>
          <w:rtl/>
        </w:rPr>
        <w:t xml:space="preserve">. در حال گریه </w:t>
      </w:r>
      <w:r w:rsidR="00B77459">
        <w:rPr>
          <w:rFonts w:hint="cs"/>
          <w:rtl/>
        </w:rPr>
        <w:t>"</w:t>
      </w:r>
      <w:r>
        <w:rPr>
          <w:rFonts w:hint="cs"/>
          <w:rtl/>
        </w:rPr>
        <w:t xml:space="preserve">ربکای، آی ربکا. قلبم رو کندی با کشتن ربکا. تیکه تیکم کردی با کشتن اون بچه. هیچ دوستی نداشت من تنها دوستش بودم. باهم حرف میزدیم. با هم میخندیدم با هم گریه </w:t>
      </w:r>
      <w:r w:rsidR="00914EF1">
        <w:rPr>
          <w:rFonts w:hint="cs"/>
          <w:rtl/>
        </w:rPr>
        <w:t>می‌کرد</w:t>
      </w:r>
      <w:r>
        <w:rPr>
          <w:rFonts w:hint="cs"/>
          <w:rtl/>
        </w:rPr>
        <w:t>یم. چکار کنم بدون ربکا. یه تیکه از وجودم رو کندی، یک تیکه از وجودم رو کردی زیر خاک</w:t>
      </w:r>
      <w:r w:rsidR="00B77459">
        <w:rPr>
          <w:rFonts w:hint="cs"/>
          <w:rtl/>
        </w:rPr>
        <w:t>"</w:t>
      </w:r>
      <w:r>
        <w:rPr>
          <w:rFonts w:hint="cs"/>
          <w:rtl/>
        </w:rPr>
        <w:t xml:space="preserve"> </w:t>
      </w:r>
    </w:p>
    <w:p w14:paraId="40B11E19" w14:textId="77777777" w:rsidR="009977EA" w:rsidRDefault="009977EA" w:rsidP="000A5953">
      <w:pPr>
        <w:rPr>
          <w:rtl/>
        </w:rPr>
      </w:pPr>
      <w:r>
        <w:rPr>
          <w:rFonts w:hint="cs"/>
          <w:rtl/>
        </w:rPr>
        <w:t xml:space="preserve">ژاکلین تمام صورتش غرق اشک است به سمت میز رفته و کنار مری ایستاده از بطری آبی که روی میز است برای مری یک لیوان آب میریزد و به او میدهد. با گریه. یکم آب بخورین، آروم باشید خواهش میکنم. سعی کنید آروم باشید. </w:t>
      </w:r>
    </w:p>
    <w:p w14:paraId="194C9000" w14:textId="6D71B5E8" w:rsidR="009977EA" w:rsidRDefault="009977EA" w:rsidP="000A5953">
      <w:pPr>
        <w:rPr>
          <w:rtl/>
        </w:rPr>
      </w:pPr>
      <w:r>
        <w:rPr>
          <w:rFonts w:hint="cs"/>
          <w:rtl/>
        </w:rPr>
        <w:lastRenderedPageBreak/>
        <w:t xml:space="preserve">مری کمی آب میخورد و به خودش مسلط میشود. خوبم. من خوبم. و اشکهایش را با دستمالی پاک </w:t>
      </w:r>
      <w:r w:rsidR="006148C5">
        <w:rPr>
          <w:rFonts w:hint="cs"/>
          <w:rtl/>
        </w:rPr>
        <w:t>می‌کند</w:t>
      </w:r>
      <w:r>
        <w:rPr>
          <w:rFonts w:hint="cs"/>
          <w:rtl/>
        </w:rPr>
        <w:t xml:space="preserve"> و دستمال را در سطل زباله درب داری در زیر میزش می اندازد. </w:t>
      </w:r>
    </w:p>
    <w:p w14:paraId="77B5D1F1" w14:textId="7EF8321A" w:rsidR="00126978" w:rsidRDefault="009977EA" w:rsidP="000A5953">
      <w:pPr>
        <w:rPr>
          <w:rtl/>
        </w:rPr>
      </w:pPr>
      <w:r>
        <w:rPr>
          <w:rFonts w:hint="cs"/>
          <w:rtl/>
        </w:rPr>
        <w:t xml:space="preserve">ژاکلین: بعد از </w:t>
      </w:r>
      <w:r w:rsidR="00914EF1">
        <w:rPr>
          <w:rFonts w:hint="cs"/>
          <w:rtl/>
        </w:rPr>
        <w:t>این‌که</w:t>
      </w:r>
      <w:r>
        <w:rPr>
          <w:rFonts w:hint="cs"/>
          <w:rtl/>
        </w:rPr>
        <w:t xml:space="preserve"> مری کمی بهتر شده است. احساس </w:t>
      </w:r>
      <w:r w:rsidR="006148C5">
        <w:rPr>
          <w:rFonts w:hint="cs"/>
          <w:rtl/>
        </w:rPr>
        <w:t>می‌کند</w:t>
      </w:r>
      <w:r>
        <w:rPr>
          <w:rFonts w:hint="cs"/>
          <w:rtl/>
        </w:rPr>
        <w:t xml:space="preserve"> خالی شده است و همانجا روی زمین مینشیند و به ستونی در پشت سرش تکیه میدهد. چشمانش بسته است و اشک هایش متوقف نمیشوند. </w:t>
      </w:r>
    </w:p>
    <w:p w14:paraId="7580DD97" w14:textId="717AA197" w:rsidR="00126978" w:rsidRDefault="00126978" w:rsidP="000A5953">
      <w:pPr>
        <w:rPr>
          <w:rtl/>
        </w:rPr>
      </w:pPr>
      <w:r>
        <w:rPr>
          <w:rFonts w:hint="cs"/>
          <w:rtl/>
        </w:rPr>
        <w:t xml:space="preserve">من </w:t>
      </w:r>
      <w:r w:rsidR="0034475E">
        <w:rPr>
          <w:rFonts w:hint="cs"/>
          <w:rtl/>
        </w:rPr>
        <w:t>می‌خواست</w:t>
      </w:r>
      <w:r>
        <w:rPr>
          <w:rFonts w:hint="cs"/>
          <w:rtl/>
        </w:rPr>
        <w:t>م مادر ربکا رو ببینم. الان</w:t>
      </w:r>
      <w:r w:rsidR="00144498">
        <w:rPr>
          <w:rFonts w:hint="cs"/>
          <w:rtl/>
        </w:rPr>
        <w:t xml:space="preserve"> که </w:t>
      </w:r>
      <w:r>
        <w:rPr>
          <w:rFonts w:hint="cs"/>
          <w:rtl/>
        </w:rPr>
        <w:t xml:space="preserve">شما رو دیدم دیگه نمیتونم سر پا بایستم. خدا بدادم برسه برای دیدن مادر ربکا. </w:t>
      </w:r>
    </w:p>
    <w:p w14:paraId="4BC379B9" w14:textId="526538ED" w:rsidR="00126978" w:rsidRDefault="00126978" w:rsidP="000A5953">
      <w:pPr>
        <w:rPr>
          <w:rtl/>
        </w:rPr>
      </w:pPr>
      <w:r>
        <w:rPr>
          <w:rFonts w:hint="cs"/>
          <w:rtl/>
        </w:rPr>
        <w:t xml:space="preserve">مری: میخواهی مونیکا رو بیبنی. </w:t>
      </w:r>
    </w:p>
    <w:p w14:paraId="1045BB7C" w14:textId="09B5418D" w:rsidR="00126978" w:rsidRDefault="00126978" w:rsidP="000A5953">
      <w:pPr>
        <w:rPr>
          <w:rtl/>
        </w:rPr>
      </w:pPr>
      <w:r>
        <w:rPr>
          <w:rFonts w:hint="cs"/>
          <w:rtl/>
        </w:rPr>
        <w:t>ژاکلین: نمیخواهم</w:t>
      </w:r>
      <w:r w:rsidR="00650B6D">
        <w:rPr>
          <w:rFonts w:hint="cs"/>
          <w:rtl/>
        </w:rPr>
        <w:t>!</w:t>
      </w:r>
      <w:r>
        <w:rPr>
          <w:rFonts w:hint="cs"/>
          <w:rtl/>
        </w:rPr>
        <w:t xml:space="preserve"> مجبورم. باید ببینمش. باید اینکار رو بکنم. ولی نای پا شدن ندارم. </w:t>
      </w:r>
    </w:p>
    <w:p w14:paraId="09AFAE8A" w14:textId="752EAAE7" w:rsidR="00126978" w:rsidRDefault="00126978" w:rsidP="000A5953">
      <w:pPr>
        <w:rPr>
          <w:rtl/>
        </w:rPr>
      </w:pPr>
      <w:r>
        <w:rPr>
          <w:rFonts w:hint="cs"/>
          <w:rtl/>
        </w:rPr>
        <w:t xml:space="preserve">مری: می ایستد و دستی به سمت ژاکلین دراز </w:t>
      </w:r>
      <w:r w:rsidR="006148C5">
        <w:rPr>
          <w:rFonts w:hint="cs"/>
          <w:rtl/>
        </w:rPr>
        <w:t>می‌کند</w:t>
      </w:r>
      <w:r>
        <w:rPr>
          <w:rFonts w:hint="cs"/>
          <w:rtl/>
        </w:rPr>
        <w:t xml:space="preserve"> و کمک </w:t>
      </w:r>
      <w:r w:rsidR="006148C5">
        <w:rPr>
          <w:rFonts w:hint="cs"/>
          <w:rtl/>
        </w:rPr>
        <w:t>می‌کند</w:t>
      </w:r>
      <w:r>
        <w:rPr>
          <w:rFonts w:hint="cs"/>
          <w:rtl/>
        </w:rPr>
        <w:t xml:space="preserve"> که بایستد و بعد به او کمک </w:t>
      </w:r>
      <w:r w:rsidR="006148C5">
        <w:rPr>
          <w:rFonts w:hint="cs"/>
          <w:rtl/>
        </w:rPr>
        <w:t>می‌کند</w:t>
      </w:r>
      <w:r>
        <w:rPr>
          <w:rFonts w:hint="cs"/>
          <w:rtl/>
        </w:rPr>
        <w:t xml:space="preserve"> که روی یکی از مبل های سمت چپ اتاق بنشیند. </w:t>
      </w:r>
    </w:p>
    <w:p w14:paraId="3429521E" w14:textId="66FAEA9B" w:rsidR="00126978" w:rsidRDefault="00126978" w:rsidP="000A5953">
      <w:pPr>
        <w:rPr>
          <w:rtl/>
        </w:rPr>
      </w:pPr>
      <w:r>
        <w:rPr>
          <w:rFonts w:hint="cs"/>
          <w:rtl/>
        </w:rPr>
        <w:t xml:space="preserve">ژاکلین: میشه یک لیوان آب بمن بدی، دهنم خشکه </w:t>
      </w:r>
    </w:p>
    <w:p w14:paraId="430720F0" w14:textId="5726A90E" w:rsidR="00126978" w:rsidRDefault="00126978" w:rsidP="000A5953">
      <w:pPr>
        <w:rPr>
          <w:rtl/>
        </w:rPr>
      </w:pPr>
      <w:r>
        <w:rPr>
          <w:rFonts w:hint="cs"/>
          <w:rtl/>
        </w:rPr>
        <w:t>مری: یک بطری آب از یخچال میآورد و با یک لیوان یکبار مصرف و یک جعبه دستمال روی جلو مبلی جلوی ژاکلین میگذارد.</w:t>
      </w:r>
    </w:p>
    <w:p w14:paraId="013060D8" w14:textId="11C422DE" w:rsidR="00126978" w:rsidRDefault="00126978" w:rsidP="000A5953">
      <w:pPr>
        <w:rPr>
          <w:rtl/>
        </w:rPr>
      </w:pPr>
      <w:r>
        <w:rPr>
          <w:rFonts w:hint="cs"/>
          <w:rtl/>
        </w:rPr>
        <w:t xml:space="preserve">ژاکلین: مرسی آب را با بطری سر میکشد و </w:t>
      </w:r>
      <w:r w:rsidR="00E13C71">
        <w:rPr>
          <w:rFonts w:hint="cs"/>
          <w:rtl/>
        </w:rPr>
        <w:t xml:space="preserve">آب </w:t>
      </w:r>
      <w:r>
        <w:rPr>
          <w:rFonts w:hint="cs"/>
          <w:rtl/>
        </w:rPr>
        <w:t xml:space="preserve">ته بطری را روی دستش میرزد و صورتش را خیس </w:t>
      </w:r>
      <w:r w:rsidR="006148C5">
        <w:rPr>
          <w:rFonts w:hint="cs"/>
          <w:rtl/>
        </w:rPr>
        <w:t>می‌کند</w:t>
      </w:r>
      <w:r>
        <w:rPr>
          <w:rFonts w:hint="cs"/>
          <w:rtl/>
        </w:rPr>
        <w:t xml:space="preserve"> و با دستمال دست و صورتش را خشک </w:t>
      </w:r>
      <w:r w:rsidR="006148C5">
        <w:rPr>
          <w:rFonts w:hint="cs"/>
          <w:rtl/>
        </w:rPr>
        <w:t>می‌کند</w:t>
      </w:r>
      <w:r>
        <w:rPr>
          <w:rFonts w:hint="cs"/>
          <w:rtl/>
        </w:rPr>
        <w:t xml:space="preserve">. </w:t>
      </w:r>
    </w:p>
    <w:p w14:paraId="210ACCAA" w14:textId="62BEED5A" w:rsidR="00126978" w:rsidRDefault="00126978" w:rsidP="000A5953">
      <w:pPr>
        <w:rPr>
          <w:rtl/>
        </w:rPr>
      </w:pPr>
      <w:r>
        <w:rPr>
          <w:rFonts w:hint="cs"/>
          <w:rtl/>
        </w:rPr>
        <w:t>مری: خوبی؟</w:t>
      </w:r>
    </w:p>
    <w:p w14:paraId="51A47394" w14:textId="1EBA1028" w:rsidR="00126978" w:rsidRDefault="00126978" w:rsidP="000A5953">
      <w:pPr>
        <w:rPr>
          <w:rtl/>
        </w:rPr>
      </w:pPr>
      <w:r>
        <w:rPr>
          <w:rFonts w:hint="cs"/>
          <w:rtl/>
        </w:rPr>
        <w:t xml:space="preserve">ژاکلین: زنده ام. </w:t>
      </w:r>
    </w:p>
    <w:p w14:paraId="630A93B0" w14:textId="69D182CB" w:rsidR="00126978" w:rsidRDefault="00126978" w:rsidP="000A5953">
      <w:pPr>
        <w:rPr>
          <w:rtl/>
        </w:rPr>
      </w:pPr>
      <w:r>
        <w:rPr>
          <w:rFonts w:hint="cs"/>
          <w:rtl/>
        </w:rPr>
        <w:t xml:space="preserve">مری: خوب من برم به مونیکا بگم مهمون داره. </w:t>
      </w:r>
    </w:p>
    <w:p w14:paraId="2593A4FA" w14:textId="025823D3" w:rsidR="00126978" w:rsidRDefault="00126978" w:rsidP="000A5953">
      <w:pPr>
        <w:rPr>
          <w:rtl/>
        </w:rPr>
      </w:pPr>
      <w:r>
        <w:rPr>
          <w:rFonts w:hint="cs"/>
          <w:rtl/>
        </w:rPr>
        <w:lastRenderedPageBreak/>
        <w:t xml:space="preserve">ژاکلین: با نگاه ملتمسانه ایی به مری </w:t>
      </w:r>
      <w:r w:rsidR="006148C5">
        <w:rPr>
          <w:rFonts w:hint="cs"/>
          <w:rtl/>
        </w:rPr>
        <w:t>می‌خواهد</w:t>
      </w:r>
      <w:r>
        <w:rPr>
          <w:rFonts w:hint="cs"/>
          <w:rtl/>
        </w:rPr>
        <w:t xml:space="preserve"> که او نرود</w:t>
      </w:r>
      <w:r w:rsidR="00B77459">
        <w:rPr>
          <w:rFonts w:hint="cs"/>
          <w:rtl/>
        </w:rPr>
        <w:t>.</w:t>
      </w:r>
      <w:r>
        <w:rPr>
          <w:rFonts w:hint="cs"/>
          <w:rtl/>
        </w:rPr>
        <w:t xml:space="preserve"> ولی ن</w:t>
      </w:r>
      <w:r w:rsidR="0034475E">
        <w:rPr>
          <w:rFonts w:hint="cs"/>
          <w:rtl/>
        </w:rPr>
        <w:t>می‌تواند</w:t>
      </w:r>
      <w:r>
        <w:rPr>
          <w:rFonts w:hint="cs"/>
          <w:rtl/>
        </w:rPr>
        <w:t xml:space="preserve"> خواسته اش را به زبان بیاورد. با رفتن مری، اشک های ژاکلین بند آمده اند ولی ضربان قلبش را </w:t>
      </w:r>
      <w:r w:rsidR="0034475E">
        <w:rPr>
          <w:rFonts w:hint="cs"/>
          <w:rtl/>
        </w:rPr>
        <w:t>می‌تواند</w:t>
      </w:r>
      <w:r>
        <w:rPr>
          <w:rFonts w:hint="cs"/>
          <w:rtl/>
        </w:rPr>
        <w:t xml:space="preserve"> بشنود. انگار قلبش </w:t>
      </w:r>
      <w:r w:rsidR="006148C5">
        <w:rPr>
          <w:rFonts w:hint="cs"/>
          <w:rtl/>
        </w:rPr>
        <w:t>می‌خواهد</w:t>
      </w:r>
      <w:r>
        <w:rPr>
          <w:rFonts w:hint="cs"/>
          <w:rtl/>
        </w:rPr>
        <w:t xml:space="preserve"> از سینه بیرون بزند. </w:t>
      </w:r>
    </w:p>
    <w:p w14:paraId="124E6F8F" w14:textId="63069FDB" w:rsidR="00126978" w:rsidRDefault="00126978" w:rsidP="000A5953">
      <w:pPr>
        <w:rPr>
          <w:rtl/>
        </w:rPr>
      </w:pPr>
      <w:r>
        <w:rPr>
          <w:rFonts w:hint="cs"/>
          <w:rtl/>
        </w:rPr>
        <w:t xml:space="preserve">مونیکا چند دقیقه بعد به اتاق وارد میشود. مری هم پشت سر او وارد میشود. ژاکلین بلند میشود و دستش را به سمت مونیکا دراز </w:t>
      </w:r>
      <w:r w:rsidR="006148C5">
        <w:rPr>
          <w:rFonts w:hint="cs"/>
          <w:rtl/>
        </w:rPr>
        <w:t>می‌کند</w:t>
      </w:r>
      <w:r>
        <w:rPr>
          <w:rFonts w:hint="cs"/>
          <w:rtl/>
        </w:rPr>
        <w:t xml:space="preserve">. </w:t>
      </w:r>
    </w:p>
    <w:p w14:paraId="6D1C511B" w14:textId="0EE83ED1" w:rsidR="00126978" w:rsidRDefault="00126978" w:rsidP="000A5953">
      <w:pPr>
        <w:rPr>
          <w:rtl/>
        </w:rPr>
      </w:pPr>
      <w:r>
        <w:rPr>
          <w:rFonts w:hint="cs"/>
          <w:rtl/>
        </w:rPr>
        <w:t>ژاکلین: سلام من ژاکلین هستم. همان کسی که ولی ن</w:t>
      </w:r>
      <w:r w:rsidR="0034475E">
        <w:rPr>
          <w:rFonts w:hint="cs"/>
          <w:rtl/>
        </w:rPr>
        <w:t>می‌تواند</w:t>
      </w:r>
      <w:r>
        <w:rPr>
          <w:rFonts w:hint="cs"/>
          <w:rtl/>
        </w:rPr>
        <w:t xml:space="preserve"> حرفش را </w:t>
      </w:r>
      <w:r w:rsidR="00E13C71">
        <w:rPr>
          <w:rFonts w:hint="cs"/>
          <w:rtl/>
        </w:rPr>
        <w:t>ادامه</w:t>
      </w:r>
      <w:r>
        <w:rPr>
          <w:rFonts w:hint="cs"/>
          <w:rtl/>
        </w:rPr>
        <w:t xml:space="preserve">. دستش را جلوی دهانش گرفته تا صدای هق هقش بیرون نیاید. </w:t>
      </w:r>
    </w:p>
    <w:p w14:paraId="1879DBF2" w14:textId="0246AB9E" w:rsidR="00126978" w:rsidRDefault="00126978" w:rsidP="000A5953">
      <w:pPr>
        <w:rPr>
          <w:rtl/>
        </w:rPr>
      </w:pPr>
      <w:r>
        <w:rPr>
          <w:rFonts w:hint="cs"/>
          <w:rtl/>
        </w:rPr>
        <w:t xml:space="preserve">مونیکا: تو بیمارستان دیدمت یادمه. کی هستی. فکر نکنم این رو هیچ وقت یادم بره. </w:t>
      </w:r>
    </w:p>
    <w:p w14:paraId="58EB94C4" w14:textId="0830EF6D" w:rsidR="00126978" w:rsidRDefault="00126978" w:rsidP="000A5953">
      <w:pPr>
        <w:rPr>
          <w:rtl/>
        </w:rPr>
      </w:pPr>
      <w:r>
        <w:rPr>
          <w:rFonts w:hint="cs"/>
          <w:rtl/>
        </w:rPr>
        <w:t>مونیکا روی مبلی جلوی ژاکلین مینشیند: چی میخواهی.</w:t>
      </w:r>
    </w:p>
    <w:p w14:paraId="585DDD0C" w14:textId="2F2F45CF" w:rsidR="00126978" w:rsidRDefault="00126978" w:rsidP="000A5953">
      <w:pPr>
        <w:rPr>
          <w:rtl/>
        </w:rPr>
      </w:pPr>
      <w:r>
        <w:rPr>
          <w:rFonts w:hint="cs"/>
          <w:rtl/>
        </w:rPr>
        <w:t xml:space="preserve">ژاکلین: چشمانش اشک آلود است ولی اشکهایش سرازیر نمیشود. من باید میدیدمتون باید می اومدم اینجا باید با کاری که کردم روبرو میشدم. </w:t>
      </w:r>
    </w:p>
    <w:p w14:paraId="4395D331" w14:textId="54817320" w:rsidR="00126978" w:rsidRDefault="00126978" w:rsidP="000A5953">
      <w:pPr>
        <w:rPr>
          <w:rtl/>
        </w:rPr>
      </w:pPr>
      <w:r>
        <w:rPr>
          <w:rFonts w:hint="cs"/>
          <w:rtl/>
        </w:rPr>
        <w:t xml:space="preserve">مونیکا: با عصبانیت شروع به صحبت </w:t>
      </w:r>
      <w:r w:rsidR="006148C5">
        <w:rPr>
          <w:rFonts w:hint="cs"/>
          <w:rtl/>
        </w:rPr>
        <w:t>می‌کند</w:t>
      </w:r>
      <w:r>
        <w:rPr>
          <w:rFonts w:hint="cs"/>
          <w:rtl/>
        </w:rPr>
        <w:t xml:space="preserve">. تورو میشناسم. از کارهات خبر دارم از </w:t>
      </w:r>
      <w:r w:rsidR="00914EF1">
        <w:rPr>
          <w:rFonts w:hint="cs"/>
          <w:rtl/>
        </w:rPr>
        <w:t>این‌که</w:t>
      </w:r>
      <w:r>
        <w:rPr>
          <w:rFonts w:hint="cs"/>
          <w:rtl/>
        </w:rPr>
        <w:t xml:space="preserve"> در مهمانیهای خصوصی همیشه مشروب میخورید هم خبر دارم. از </w:t>
      </w:r>
      <w:r w:rsidR="00914EF1">
        <w:rPr>
          <w:rFonts w:hint="cs"/>
          <w:rtl/>
        </w:rPr>
        <w:t>این‌که</w:t>
      </w:r>
      <w:r>
        <w:rPr>
          <w:rFonts w:hint="cs"/>
          <w:rtl/>
        </w:rPr>
        <w:t xml:space="preserve"> زیر سن قانونی مشروب میخورید</w:t>
      </w:r>
      <w:r w:rsidR="00B77459">
        <w:rPr>
          <w:rFonts w:hint="cs"/>
          <w:rtl/>
        </w:rPr>
        <w:t>!</w:t>
      </w:r>
      <w:r>
        <w:rPr>
          <w:rFonts w:hint="cs"/>
          <w:rtl/>
        </w:rPr>
        <w:t xml:space="preserve"> کسی که این مشروب ها رو برای شما سرو میکنه هم در امان نیست. اونم میکشم دادگاه. فکر نکن که میتونه از دست من فرار کنه. خودت تو هم همین طور اینجا اومدی که چی. بب</w:t>
      </w:r>
      <w:r w:rsidR="00B77459">
        <w:rPr>
          <w:rFonts w:hint="cs"/>
          <w:rtl/>
        </w:rPr>
        <w:t>ی</w:t>
      </w:r>
      <w:r>
        <w:rPr>
          <w:rFonts w:hint="cs"/>
          <w:rtl/>
        </w:rPr>
        <w:t xml:space="preserve">ن ربکا. </w:t>
      </w:r>
      <w:r w:rsidR="00B079E8">
        <w:rPr>
          <w:rFonts w:hint="cs"/>
          <w:rtl/>
        </w:rPr>
        <w:t>و سکوت</w:t>
      </w:r>
      <w:r w:rsidR="00E36E5D">
        <w:rPr>
          <w:rFonts w:hint="cs"/>
          <w:rtl/>
        </w:rPr>
        <w:t>.</w:t>
      </w:r>
    </w:p>
    <w:p w14:paraId="46D1EA8C" w14:textId="140F3675" w:rsidR="00B079E8" w:rsidRDefault="00B079E8" w:rsidP="000A5953">
      <w:pPr>
        <w:rPr>
          <w:rtl/>
        </w:rPr>
      </w:pPr>
      <w:r>
        <w:rPr>
          <w:rFonts w:hint="cs"/>
          <w:rtl/>
        </w:rPr>
        <w:t xml:space="preserve">ژاکلین: با شنیدن </w:t>
      </w:r>
      <w:r w:rsidR="00914EF1">
        <w:rPr>
          <w:rFonts w:hint="cs"/>
          <w:rtl/>
        </w:rPr>
        <w:t>این‌که</w:t>
      </w:r>
      <w:r>
        <w:rPr>
          <w:rFonts w:hint="cs"/>
          <w:rtl/>
        </w:rPr>
        <w:t xml:space="preserve"> مونیکا اشتباهاً او را به نام دختر ازدست رفته اش صدا کرده بغضش میترکد و میزند زیر گریه. بلند میشود رو به مری من میتونم از سرویس بهداشتی استفاده کنم. </w:t>
      </w:r>
    </w:p>
    <w:p w14:paraId="3C97144E" w14:textId="60CAB064" w:rsidR="00B079E8" w:rsidRDefault="00B079E8" w:rsidP="000A5953">
      <w:pPr>
        <w:rPr>
          <w:rtl/>
        </w:rPr>
      </w:pPr>
      <w:r>
        <w:rPr>
          <w:rFonts w:hint="cs"/>
          <w:rtl/>
        </w:rPr>
        <w:t xml:space="preserve">مری: با اشک و بعض انتهای سالن سمت راست و با دست محل را به او نشان میدهد. </w:t>
      </w:r>
    </w:p>
    <w:p w14:paraId="1BD9FD5E" w14:textId="2ABFE8B9" w:rsidR="00B079E8" w:rsidRDefault="00B079E8" w:rsidP="000A5953">
      <w:pPr>
        <w:rPr>
          <w:rtl/>
        </w:rPr>
      </w:pPr>
      <w:r>
        <w:rPr>
          <w:rFonts w:hint="cs"/>
          <w:rtl/>
        </w:rPr>
        <w:lastRenderedPageBreak/>
        <w:t xml:space="preserve">ژاکلین به وضوح میلرزد سعی دارد جلوی لرزیدن خود را بگیرد. شلوارش را محکم در دستانش مچاله کرده که جلوی لرزش دستانش را بگیرد. ولی پاهایش و تمام بدنش به شدت میلرزد. به سمت سرویس بهداشتی </w:t>
      </w:r>
      <w:r w:rsidR="006148C5">
        <w:rPr>
          <w:rFonts w:hint="cs"/>
          <w:rtl/>
        </w:rPr>
        <w:t>می‌رود</w:t>
      </w:r>
      <w:r>
        <w:rPr>
          <w:rFonts w:hint="cs"/>
          <w:rtl/>
        </w:rPr>
        <w:t xml:space="preserve">. برای حفظ تعادل مجبور است تمام مسیر دیوار را بگیرد. بعد از استفاده از سرویس بهداشتی صورتش را میشوید. به آیینه نگاهی می اندازد. صورتش ورم کرده است. به سمت اتاق مدیر باز میگردد. به درب که میرسد کمی منتظر میماند کمی با خود کلنجار </w:t>
      </w:r>
      <w:r w:rsidR="006148C5">
        <w:rPr>
          <w:rFonts w:hint="cs"/>
          <w:rtl/>
        </w:rPr>
        <w:t>می‌رود</w:t>
      </w:r>
      <w:r>
        <w:rPr>
          <w:rFonts w:hint="cs"/>
          <w:rtl/>
        </w:rPr>
        <w:t xml:space="preserve"> اما بالاخره درب میزند و وارد میشود. </w:t>
      </w:r>
    </w:p>
    <w:p w14:paraId="46E3C613" w14:textId="3B765FD7" w:rsidR="00B079E8" w:rsidRDefault="00B079E8" w:rsidP="000A5953">
      <w:pPr>
        <w:rPr>
          <w:rtl/>
        </w:rPr>
      </w:pPr>
      <w:r>
        <w:rPr>
          <w:rFonts w:hint="cs"/>
          <w:rtl/>
        </w:rPr>
        <w:t>مونیکا: فکر ن</w:t>
      </w:r>
      <w:r w:rsidR="00914EF1">
        <w:rPr>
          <w:rFonts w:hint="cs"/>
          <w:rtl/>
        </w:rPr>
        <w:t>می‌کرد</w:t>
      </w:r>
      <w:r>
        <w:rPr>
          <w:rFonts w:hint="cs"/>
          <w:rtl/>
        </w:rPr>
        <w:t xml:space="preserve">م. برگردی فکر کردم میری. چرا نمیری. </w:t>
      </w:r>
    </w:p>
    <w:p w14:paraId="2A8790F8" w14:textId="217A1D5B" w:rsidR="00B079E8" w:rsidRDefault="00B079E8" w:rsidP="000A5953">
      <w:pPr>
        <w:rPr>
          <w:rtl/>
        </w:rPr>
      </w:pPr>
      <w:r>
        <w:rPr>
          <w:rFonts w:hint="cs"/>
          <w:rtl/>
        </w:rPr>
        <w:t xml:space="preserve">ژاکلین: به سختی لبخندی میزند و روی همان مبلی که قبلا روی آن نشسته بود مینشیند. با همان لبخند به مونیکا میگوید باور کنید خلاص شدن از این حال تمام چیزیه که </w:t>
      </w:r>
      <w:r w:rsidR="006148C5">
        <w:rPr>
          <w:rFonts w:hint="cs"/>
          <w:rtl/>
        </w:rPr>
        <w:t>می‌خوام</w:t>
      </w:r>
      <w:r>
        <w:rPr>
          <w:rFonts w:hint="cs"/>
          <w:rtl/>
        </w:rPr>
        <w:t xml:space="preserve">. اما رفتن از این اتاق تغییری تو حالم ایجاد نمیکنه. </w:t>
      </w:r>
    </w:p>
    <w:p w14:paraId="367CB686" w14:textId="3DD4E02D" w:rsidR="00B079E8" w:rsidRDefault="00B079E8" w:rsidP="000A5953">
      <w:pPr>
        <w:rPr>
          <w:rtl/>
        </w:rPr>
      </w:pPr>
      <w:r>
        <w:rPr>
          <w:rFonts w:hint="cs"/>
          <w:rtl/>
        </w:rPr>
        <w:t>مری: به هردو شکلات میدهد.</w:t>
      </w:r>
    </w:p>
    <w:p w14:paraId="2AA901DB" w14:textId="227933B7" w:rsidR="00B079E8" w:rsidRDefault="00B079E8" w:rsidP="000A5953">
      <w:pPr>
        <w:rPr>
          <w:rtl/>
        </w:rPr>
      </w:pPr>
      <w:r>
        <w:rPr>
          <w:rFonts w:hint="cs"/>
          <w:rtl/>
        </w:rPr>
        <w:t xml:space="preserve">مونیکا: با عصبانیت شیرینی بخورم. </w:t>
      </w:r>
    </w:p>
    <w:p w14:paraId="1EC1C0A9" w14:textId="2C195610" w:rsidR="00B079E8" w:rsidRDefault="00B079E8" w:rsidP="000A5953">
      <w:pPr>
        <w:rPr>
          <w:rtl/>
        </w:rPr>
      </w:pPr>
      <w:r>
        <w:rPr>
          <w:rFonts w:hint="cs"/>
          <w:rtl/>
        </w:rPr>
        <w:t>مری: یک شکلات در دهانش میگذارد. قند خونم افتاده مال تو نیافتاده</w:t>
      </w:r>
      <w:r w:rsidR="00B77459">
        <w:rPr>
          <w:rFonts w:hint="cs"/>
          <w:rtl/>
        </w:rPr>
        <w:t>؟</w:t>
      </w:r>
      <w:r>
        <w:rPr>
          <w:rFonts w:hint="cs"/>
          <w:rtl/>
        </w:rPr>
        <w:t xml:space="preserve"> به ژاکلین اشاره </w:t>
      </w:r>
      <w:r w:rsidR="006148C5">
        <w:rPr>
          <w:rFonts w:hint="cs"/>
          <w:rtl/>
        </w:rPr>
        <w:t>می‌کند</w:t>
      </w:r>
      <w:r>
        <w:rPr>
          <w:rFonts w:hint="cs"/>
          <w:rtl/>
        </w:rPr>
        <w:t xml:space="preserve">. </w:t>
      </w:r>
    </w:p>
    <w:p w14:paraId="743D76DE" w14:textId="31947F88" w:rsidR="00B079E8" w:rsidRDefault="00B079E8" w:rsidP="000A5953">
      <w:pPr>
        <w:rPr>
          <w:rtl/>
        </w:rPr>
      </w:pPr>
      <w:r>
        <w:rPr>
          <w:rFonts w:hint="cs"/>
          <w:rtl/>
        </w:rPr>
        <w:t>ژاکلین: من همینکه تا الان بیهوش نشدم خیلیه</w:t>
      </w:r>
      <w:r w:rsidR="00B77459">
        <w:rPr>
          <w:rFonts w:hint="cs"/>
          <w:rtl/>
        </w:rPr>
        <w:t>!</w:t>
      </w:r>
      <w:r>
        <w:rPr>
          <w:rFonts w:hint="cs"/>
          <w:rtl/>
        </w:rPr>
        <w:t xml:space="preserve"> شکلات را در دهانش میگذارد و آن را مزه مزه </w:t>
      </w:r>
      <w:r w:rsidR="006148C5">
        <w:rPr>
          <w:rFonts w:hint="cs"/>
          <w:rtl/>
        </w:rPr>
        <w:t>می‌کند</w:t>
      </w:r>
      <w:r>
        <w:rPr>
          <w:rFonts w:hint="cs"/>
          <w:rtl/>
        </w:rPr>
        <w:t xml:space="preserve">. ممنونم بهش احتیاج داشتم. </w:t>
      </w:r>
    </w:p>
    <w:p w14:paraId="54E8F9AC" w14:textId="63347145" w:rsidR="00B079E8" w:rsidRDefault="00B079E8" w:rsidP="000A5953">
      <w:pPr>
        <w:rPr>
          <w:rtl/>
        </w:rPr>
      </w:pPr>
      <w:r>
        <w:rPr>
          <w:rFonts w:hint="cs"/>
          <w:rtl/>
        </w:rPr>
        <w:t xml:space="preserve">مونیکا: نگفتی چی میخواهی. </w:t>
      </w:r>
    </w:p>
    <w:p w14:paraId="6DEA520F" w14:textId="4DCC79BD" w:rsidR="00B079E8" w:rsidRDefault="00B079E8" w:rsidP="000A5953">
      <w:pPr>
        <w:rPr>
          <w:rtl/>
        </w:rPr>
      </w:pPr>
      <w:r>
        <w:rPr>
          <w:rFonts w:hint="cs"/>
          <w:rtl/>
        </w:rPr>
        <w:t xml:space="preserve">ژاکلین: میخواهم همراهتون تو مراسم خاکسپاریش شرکت کنم. </w:t>
      </w:r>
      <w:r w:rsidR="006148C5">
        <w:rPr>
          <w:rFonts w:hint="cs"/>
          <w:rtl/>
        </w:rPr>
        <w:t>می‌خوام</w:t>
      </w:r>
      <w:r>
        <w:rPr>
          <w:rFonts w:hint="cs"/>
          <w:rtl/>
        </w:rPr>
        <w:t xml:space="preserve"> کنار قبرش بشینم و ازش بابت حماقتم معذرت بخوام. </w:t>
      </w:r>
      <w:r w:rsidR="006148C5">
        <w:rPr>
          <w:rFonts w:hint="cs"/>
          <w:rtl/>
        </w:rPr>
        <w:t>می‌خوام</w:t>
      </w:r>
      <w:r>
        <w:rPr>
          <w:rFonts w:hint="cs"/>
          <w:rtl/>
        </w:rPr>
        <w:t xml:space="preserve"> بدونم با حماقتم باعث مرگ کی شدم. </w:t>
      </w:r>
    </w:p>
    <w:p w14:paraId="3FE7B14D" w14:textId="09A06E68" w:rsidR="00B079E8" w:rsidRDefault="00B079E8" w:rsidP="000A5953">
      <w:pPr>
        <w:rPr>
          <w:rtl/>
        </w:rPr>
      </w:pPr>
      <w:r>
        <w:rPr>
          <w:rFonts w:hint="cs"/>
          <w:rtl/>
        </w:rPr>
        <w:t>مونیکا: من شبیه غول چراغ جادوم</w:t>
      </w:r>
      <w:r w:rsidR="00B77459">
        <w:rPr>
          <w:rFonts w:hint="cs"/>
          <w:rtl/>
        </w:rPr>
        <w:t>؟</w:t>
      </w:r>
      <w:r>
        <w:rPr>
          <w:rFonts w:hint="cs"/>
          <w:rtl/>
        </w:rPr>
        <w:t xml:space="preserve"> که</w:t>
      </w:r>
      <w:r w:rsidR="00B77459">
        <w:rPr>
          <w:rFonts w:hint="cs"/>
          <w:rtl/>
        </w:rPr>
        <w:t xml:space="preserve"> بخواهم</w:t>
      </w:r>
      <w:r>
        <w:rPr>
          <w:rFonts w:hint="cs"/>
          <w:rtl/>
        </w:rPr>
        <w:t xml:space="preserve"> آرزوهای تو رو براورده کنم</w:t>
      </w:r>
      <w:r w:rsidR="00B77459">
        <w:rPr>
          <w:rFonts w:hint="cs"/>
          <w:rtl/>
        </w:rPr>
        <w:t>؟</w:t>
      </w:r>
      <w:r>
        <w:rPr>
          <w:rFonts w:hint="cs"/>
          <w:rtl/>
        </w:rPr>
        <w:t xml:space="preserve"> برای چی باید کاری که تو میخواهی برای من مهم باشه</w:t>
      </w:r>
      <w:r w:rsidR="00B77459">
        <w:rPr>
          <w:rFonts w:hint="cs"/>
          <w:rtl/>
        </w:rPr>
        <w:t>؟</w:t>
      </w:r>
      <w:r>
        <w:rPr>
          <w:rFonts w:hint="cs"/>
          <w:rtl/>
        </w:rPr>
        <w:t xml:space="preserve"> </w:t>
      </w:r>
    </w:p>
    <w:p w14:paraId="2E04EEC1" w14:textId="46E67FEF" w:rsidR="00B079E8" w:rsidRDefault="00B079E8" w:rsidP="000A5953">
      <w:pPr>
        <w:rPr>
          <w:rtl/>
        </w:rPr>
      </w:pPr>
      <w:r>
        <w:rPr>
          <w:rFonts w:hint="cs"/>
          <w:rtl/>
        </w:rPr>
        <w:lastRenderedPageBreak/>
        <w:t xml:space="preserve">ژاکلین: </w:t>
      </w:r>
      <w:r w:rsidR="00B77459">
        <w:rPr>
          <w:rFonts w:hint="cs"/>
          <w:rtl/>
        </w:rPr>
        <w:t>"</w:t>
      </w:r>
      <w:r>
        <w:rPr>
          <w:rFonts w:hint="cs"/>
          <w:rtl/>
        </w:rPr>
        <w:t xml:space="preserve">من باید این کار رو انجام بدم. باید در روز خاکسپاریش اونجا باشم. باید با شما به اونجا بیام. باید </w:t>
      </w:r>
      <w:r w:rsidR="00D379B3">
        <w:rPr>
          <w:rFonts w:hint="cs"/>
          <w:rtl/>
        </w:rPr>
        <w:t>با کاری که کردم روبرو بشم. این تنها راهیه که باید برم.</w:t>
      </w:r>
      <w:r w:rsidR="00B77459">
        <w:rPr>
          <w:rFonts w:hint="cs"/>
          <w:rtl/>
        </w:rPr>
        <w:t>"</w:t>
      </w:r>
      <w:r w:rsidR="00D379B3">
        <w:rPr>
          <w:rFonts w:hint="cs"/>
          <w:rtl/>
        </w:rPr>
        <w:t xml:space="preserve"> </w:t>
      </w:r>
    </w:p>
    <w:p w14:paraId="5DD8B3A5" w14:textId="1D6F01FF" w:rsidR="00D379B3" w:rsidRDefault="00D379B3" w:rsidP="000A5953">
      <w:pPr>
        <w:rPr>
          <w:rtl/>
        </w:rPr>
      </w:pPr>
      <w:r>
        <w:rPr>
          <w:rFonts w:hint="cs"/>
          <w:rtl/>
        </w:rPr>
        <w:t xml:space="preserve">مونیکا: که؟ </w:t>
      </w:r>
    </w:p>
    <w:p w14:paraId="46AC623D" w14:textId="54F99B97" w:rsidR="00D379B3" w:rsidRDefault="00D379B3" w:rsidP="000A5953">
      <w:pPr>
        <w:rPr>
          <w:rtl/>
        </w:rPr>
      </w:pPr>
      <w:r>
        <w:rPr>
          <w:rFonts w:hint="cs"/>
          <w:rtl/>
        </w:rPr>
        <w:t>ژاکلین: با نگاهش میگوید که نفهمیده منظور چیست؟</w:t>
      </w:r>
    </w:p>
    <w:p w14:paraId="06D2CA5F" w14:textId="6B42FEDE" w:rsidR="00D379B3" w:rsidRDefault="00D379B3" w:rsidP="000A5953">
      <w:pPr>
        <w:rPr>
          <w:rtl/>
        </w:rPr>
      </w:pPr>
      <w:r>
        <w:rPr>
          <w:rFonts w:hint="cs"/>
          <w:rtl/>
        </w:rPr>
        <w:t xml:space="preserve">مونیکا: </w:t>
      </w:r>
      <w:r w:rsidR="00B77459">
        <w:rPr>
          <w:rFonts w:hint="cs"/>
          <w:rtl/>
        </w:rPr>
        <w:t>"</w:t>
      </w:r>
      <w:r>
        <w:rPr>
          <w:rFonts w:hint="cs"/>
          <w:rtl/>
        </w:rPr>
        <w:t xml:space="preserve">همه این کارها رو بکنی که چی بشه. دنبال چی هستی. </w:t>
      </w:r>
      <w:r w:rsidR="00B77459">
        <w:rPr>
          <w:rFonts w:hint="cs"/>
          <w:rtl/>
        </w:rPr>
        <w:t>"</w:t>
      </w:r>
    </w:p>
    <w:p w14:paraId="0CA59264" w14:textId="3A7C78CA" w:rsidR="00D379B3" w:rsidRDefault="00D379B3" w:rsidP="000A5953">
      <w:pPr>
        <w:rPr>
          <w:rtl/>
        </w:rPr>
      </w:pPr>
      <w:r>
        <w:rPr>
          <w:rFonts w:hint="cs"/>
          <w:rtl/>
        </w:rPr>
        <w:t xml:space="preserve">ژاکلین: دنبال راهی برای </w:t>
      </w:r>
      <w:r w:rsidR="00914EF1">
        <w:rPr>
          <w:rFonts w:hint="cs"/>
          <w:rtl/>
        </w:rPr>
        <w:t>این‌که</w:t>
      </w:r>
      <w:r>
        <w:rPr>
          <w:rFonts w:hint="cs"/>
          <w:rtl/>
        </w:rPr>
        <w:t xml:space="preserve"> بتونم دوباره با خودم کنار بیام. دنبال راهی که بتونم دوباره بدون احساس تنفر د</w:t>
      </w:r>
      <w:r w:rsidR="00B77459">
        <w:rPr>
          <w:rFonts w:hint="cs"/>
          <w:rtl/>
        </w:rPr>
        <w:t>ر</w:t>
      </w:r>
      <w:r>
        <w:rPr>
          <w:rFonts w:hint="cs"/>
          <w:rtl/>
        </w:rPr>
        <w:t xml:space="preserve"> آیینه نگاه کنم. </w:t>
      </w:r>
    </w:p>
    <w:p w14:paraId="48105C3F" w14:textId="2AA27B6F" w:rsidR="00D379B3" w:rsidRDefault="00D379B3" w:rsidP="000A5953">
      <w:pPr>
        <w:rPr>
          <w:rtl/>
        </w:rPr>
      </w:pPr>
      <w:r>
        <w:rPr>
          <w:rFonts w:hint="cs"/>
          <w:rtl/>
        </w:rPr>
        <w:t xml:space="preserve">مونیکا: خوب این برخلاف خواسته منه. من </w:t>
      </w:r>
      <w:r w:rsidR="006148C5">
        <w:rPr>
          <w:rFonts w:hint="cs"/>
          <w:rtl/>
        </w:rPr>
        <w:t>می‌خوام</w:t>
      </w:r>
      <w:r>
        <w:rPr>
          <w:rFonts w:hint="cs"/>
          <w:rtl/>
        </w:rPr>
        <w:t xml:space="preserve"> تا آخر عمرت احساس ندامت کنی. </w:t>
      </w:r>
      <w:r w:rsidR="006148C5">
        <w:rPr>
          <w:rFonts w:hint="cs"/>
          <w:rtl/>
        </w:rPr>
        <w:t>می‌خوام</w:t>
      </w:r>
      <w:r>
        <w:rPr>
          <w:rFonts w:hint="cs"/>
          <w:rtl/>
        </w:rPr>
        <w:t xml:space="preserve"> هر بار خودت رو تو آینه نگاه میکنی از خودت بدت میاد. میبینی خواسته های ما یکی نیست. پس من نمیتونم به تو کمک کنم. </w:t>
      </w:r>
    </w:p>
    <w:p w14:paraId="1E77E839" w14:textId="5168D070" w:rsidR="00D379B3" w:rsidRDefault="00D379B3" w:rsidP="000A5953">
      <w:pPr>
        <w:rPr>
          <w:rtl/>
        </w:rPr>
      </w:pPr>
      <w:r>
        <w:rPr>
          <w:rFonts w:hint="cs"/>
          <w:rtl/>
        </w:rPr>
        <w:t xml:space="preserve">ژاکلین: میدونم باورش سخته اما. اینکار برای من خیلی خیلی سخت تره. ولی با این حال باید انجامش بدم. هر آدمی احتیاج داره حس کنه خوبه، حس کنه مفیده. من همه عمر برای این حس ها تلاش کردم. اما حالا با حماقتم </w:t>
      </w:r>
      <w:r w:rsidR="007352DB">
        <w:rPr>
          <w:rFonts w:hint="cs"/>
          <w:rtl/>
        </w:rPr>
        <w:t>همه اون</w:t>
      </w:r>
      <w:r>
        <w:rPr>
          <w:rFonts w:hint="cs"/>
          <w:rtl/>
        </w:rPr>
        <w:t xml:space="preserve"> ها رو از بین بردم. میخواهم دوباره حس کنم که خوبم. حس کنم که مفیدم. </w:t>
      </w:r>
    </w:p>
    <w:p w14:paraId="7476A178" w14:textId="67F10A29" w:rsidR="00D379B3" w:rsidRDefault="00D379B3" w:rsidP="000A5953">
      <w:pPr>
        <w:rPr>
          <w:rtl/>
        </w:rPr>
      </w:pPr>
      <w:r>
        <w:rPr>
          <w:rFonts w:hint="cs"/>
          <w:rtl/>
        </w:rPr>
        <w:t>مونیکا:</w:t>
      </w:r>
      <w:r w:rsidR="007352DB">
        <w:rPr>
          <w:rFonts w:hint="cs"/>
          <w:rtl/>
        </w:rPr>
        <w:t xml:space="preserve"> تو آدم </w:t>
      </w:r>
      <w:r>
        <w:rPr>
          <w:rFonts w:hint="cs"/>
          <w:rtl/>
        </w:rPr>
        <w:t>خوبی</w:t>
      </w:r>
      <w:r w:rsidR="007352DB">
        <w:rPr>
          <w:rFonts w:hint="cs"/>
          <w:rtl/>
        </w:rPr>
        <w:t xml:space="preserve"> هستی تو؟</w:t>
      </w:r>
      <w:r>
        <w:rPr>
          <w:rFonts w:hint="cs"/>
          <w:rtl/>
        </w:rPr>
        <w:t xml:space="preserve">! بدون گواهینامه، مست، رانندگی؟ </w:t>
      </w:r>
      <w:r w:rsidR="007352DB">
        <w:rPr>
          <w:rFonts w:hint="cs"/>
          <w:rtl/>
        </w:rPr>
        <w:t xml:space="preserve">تو آدم </w:t>
      </w:r>
      <w:r>
        <w:rPr>
          <w:rFonts w:hint="cs"/>
          <w:rtl/>
        </w:rPr>
        <w:t>خوبی</w:t>
      </w:r>
      <w:r w:rsidR="007352DB">
        <w:rPr>
          <w:rFonts w:hint="cs"/>
          <w:rtl/>
        </w:rPr>
        <w:t xml:space="preserve"> هستی تو</w:t>
      </w:r>
      <w:r>
        <w:rPr>
          <w:rFonts w:hint="cs"/>
          <w:rtl/>
        </w:rPr>
        <w:t xml:space="preserve">؟ چجوری خوبی؟ بگو منم بدونم. </w:t>
      </w:r>
    </w:p>
    <w:p w14:paraId="1C361D77" w14:textId="39EAE906" w:rsidR="00D379B3" w:rsidRDefault="00D379B3" w:rsidP="000A5953">
      <w:pPr>
        <w:rPr>
          <w:rtl/>
        </w:rPr>
      </w:pPr>
      <w:r>
        <w:rPr>
          <w:rFonts w:hint="cs"/>
          <w:rtl/>
        </w:rPr>
        <w:t xml:space="preserve">ژاکلین: </w:t>
      </w:r>
      <w:r w:rsidR="007352DB">
        <w:rPr>
          <w:rFonts w:hint="cs"/>
          <w:rtl/>
        </w:rPr>
        <w:t>"</w:t>
      </w:r>
      <w:r>
        <w:rPr>
          <w:rFonts w:hint="cs"/>
          <w:rtl/>
        </w:rPr>
        <w:t xml:space="preserve">من حماقت کردم. میدونم. ولی باید راهی باشه که باهاش کنار بیام این حس نمیتونه ادامه پیدا کنه. داره منو میخوره. </w:t>
      </w:r>
      <w:r w:rsidR="00914EF1">
        <w:rPr>
          <w:rFonts w:hint="cs"/>
          <w:rtl/>
        </w:rPr>
        <w:t>این‌که</w:t>
      </w:r>
      <w:r>
        <w:rPr>
          <w:rFonts w:hint="cs"/>
          <w:rtl/>
        </w:rPr>
        <w:t xml:space="preserve"> من آدم کشتم یک جا باید تموم بشه. ولی نمیدونم چجوری میشه تموم بشه</w:t>
      </w:r>
      <w:r w:rsidR="007352DB">
        <w:rPr>
          <w:rFonts w:hint="cs"/>
          <w:rtl/>
        </w:rPr>
        <w:t>."</w:t>
      </w:r>
      <w:r>
        <w:rPr>
          <w:rFonts w:hint="cs"/>
          <w:rtl/>
        </w:rPr>
        <w:t xml:space="preserve"> </w:t>
      </w:r>
    </w:p>
    <w:p w14:paraId="3E3AF77E" w14:textId="05DDB3FB" w:rsidR="00D379B3" w:rsidRDefault="00D379B3" w:rsidP="000A5953">
      <w:pPr>
        <w:rPr>
          <w:rtl/>
        </w:rPr>
      </w:pPr>
      <w:r>
        <w:rPr>
          <w:rFonts w:hint="cs"/>
          <w:rtl/>
        </w:rPr>
        <w:t xml:space="preserve">مونیکا: کمکی از دست من بر نمیاد میتونی بری. </w:t>
      </w:r>
    </w:p>
    <w:p w14:paraId="25FA6087" w14:textId="01EE66E4" w:rsidR="00D379B3" w:rsidRDefault="00D379B3" w:rsidP="000A5953">
      <w:pPr>
        <w:rPr>
          <w:rtl/>
        </w:rPr>
      </w:pPr>
      <w:r>
        <w:rPr>
          <w:rFonts w:hint="cs"/>
          <w:rtl/>
        </w:rPr>
        <w:lastRenderedPageBreak/>
        <w:t xml:space="preserve">ژاکلین: من هیچ کجا نمیرم. تا اجازه ندید تو مراسم حاضر بشم از اینجا نمیرم. </w:t>
      </w:r>
    </w:p>
    <w:p w14:paraId="31EDD8D3" w14:textId="0574F8A2" w:rsidR="00D379B3" w:rsidRDefault="00D379B3" w:rsidP="000A5953">
      <w:pPr>
        <w:rPr>
          <w:rtl/>
        </w:rPr>
      </w:pPr>
      <w:r>
        <w:rPr>
          <w:rFonts w:hint="cs"/>
          <w:rtl/>
        </w:rPr>
        <w:t xml:space="preserve">مونیکا: گوشی اش را برمیدارد و به جیک زندگ میزند. دختره اینجاست. </w:t>
      </w:r>
    </w:p>
    <w:p w14:paraId="73731732" w14:textId="70865B13" w:rsidR="00D379B3" w:rsidRDefault="00D379B3" w:rsidP="000A5953">
      <w:pPr>
        <w:rPr>
          <w:rtl/>
        </w:rPr>
      </w:pPr>
      <w:r>
        <w:rPr>
          <w:rFonts w:hint="cs"/>
          <w:rtl/>
        </w:rPr>
        <w:t xml:space="preserve">جیک: خوب. </w:t>
      </w:r>
    </w:p>
    <w:p w14:paraId="6D60CC27" w14:textId="63795D74" w:rsidR="00D379B3" w:rsidRDefault="00D379B3" w:rsidP="000A5953">
      <w:pPr>
        <w:rPr>
          <w:rtl/>
        </w:rPr>
      </w:pPr>
      <w:r>
        <w:rPr>
          <w:rFonts w:hint="cs"/>
          <w:rtl/>
        </w:rPr>
        <w:t xml:space="preserve">مونیکا: میگه باید تو مراسم تدفین شرکت کنه. </w:t>
      </w:r>
    </w:p>
    <w:p w14:paraId="42031325" w14:textId="587017E1" w:rsidR="00D379B3" w:rsidRDefault="00D379B3" w:rsidP="000A5953">
      <w:pPr>
        <w:rPr>
          <w:rtl/>
        </w:rPr>
      </w:pPr>
      <w:r>
        <w:rPr>
          <w:rFonts w:hint="cs"/>
          <w:rtl/>
        </w:rPr>
        <w:t xml:space="preserve">جیک: بکنه. </w:t>
      </w:r>
    </w:p>
    <w:p w14:paraId="5F50EB01" w14:textId="2067EA87" w:rsidR="00D379B3" w:rsidRDefault="00D379B3" w:rsidP="000A5953">
      <w:pPr>
        <w:rPr>
          <w:rtl/>
        </w:rPr>
      </w:pPr>
      <w:r>
        <w:rPr>
          <w:rFonts w:hint="cs"/>
          <w:rtl/>
        </w:rPr>
        <w:t xml:space="preserve">مونیکا: مشکلی نداری قاتل بچه ات رو جلوی چشمت ببینی. </w:t>
      </w:r>
    </w:p>
    <w:p w14:paraId="4D9CEF19" w14:textId="1FDB42A1" w:rsidR="00D379B3" w:rsidRDefault="00D379B3" w:rsidP="000A5953">
      <w:pPr>
        <w:rPr>
          <w:rtl/>
        </w:rPr>
      </w:pPr>
      <w:r>
        <w:rPr>
          <w:rFonts w:hint="cs"/>
          <w:rtl/>
        </w:rPr>
        <w:t xml:space="preserve">جیک: </w:t>
      </w:r>
      <w:r w:rsidR="007352DB">
        <w:rPr>
          <w:rFonts w:hint="cs"/>
          <w:rtl/>
        </w:rPr>
        <w:t>"</w:t>
      </w:r>
      <w:r>
        <w:rPr>
          <w:rFonts w:hint="cs"/>
          <w:rtl/>
        </w:rPr>
        <w:t>من مشکلی ندارم تا فردا تنها چیزی که برام مهمه دخترمه. بعدش من میدونم و اون خانواده.</w:t>
      </w:r>
      <w:r w:rsidR="007352DB">
        <w:rPr>
          <w:rFonts w:hint="cs"/>
          <w:rtl/>
        </w:rPr>
        <w:t>"</w:t>
      </w:r>
      <w:r>
        <w:rPr>
          <w:rFonts w:hint="cs"/>
          <w:rtl/>
        </w:rPr>
        <w:t xml:space="preserve"> </w:t>
      </w:r>
    </w:p>
    <w:p w14:paraId="65DF2256" w14:textId="0ACD38C6" w:rsidR="00D379B3" w:rsidRDefault="00D379B3" w:rsidP="000A5953">
      <w:pPr>
        <w:rPr>
          <w:rtl/>
        </w:rPr>
      </w:pPr>
      <w:r>
        <w:rPr>
          <w:rFonts w:hint="cs"/>
          <w:rtl/>
        </w:rPr>
        <w:t xml:space="preserve">مونیکا: </w:t>
      </w:r>
      <w:r w:rsidR="007352DB">
        <w:rPr>
          <w:rFonts w:hint="cs"/>
          <w:rtl/>
        </w:rPr>
        <w:t>"</w:t>
      </w:r>
      <w:r>
        <w:rPr>
          <w:rFonts w:hint="cs"/>
          <w:rtl/>
        </w:rPr>
        <w:t xml:space="preserve">تلفن را قطع </w:t>
      </w:r>
      <w:r w:rsidR="006148C5">
        <w:rPr>
          <w:rFonts w:hint="cs"/>
          <w:rtl/>
        </w:rPr>
        <w:t>می‌کند</w:t>
      </w:r>
      <w:r>
        <w:rPr>
          <w:rFonts w:hint="cs"/>
          <w:rtl/>
        </w:rPr>
        <w:t>. فردا میتونی تو مراسم شرکت کنی. همه تو مراسم لباس سفید میپوشند. حتی کفش های سفید. در طول مراسم هیچ کس حرف نمیزنه، آخر مراسم برای مرده دعا خونده میشه و بعد از اون در عبادتگاهی برای ربکا دعا میخونیم.</w:t>
      </w:r>
      <w:r w:rsidR="007352DB">
        <w:rPr>
          <w:rFonts w:hint="cs"/>
          <w:rtl/>
        </w:rPr>
        <w:t>"</w:t>
      </w:r>
      <w:r>
        <w:rPr>
          <w:rFonts w:hint="cs"/>
          <w:rtl/>
        </w:rPr>
        <w:t xml:space="preserve"> </w:t>
      </w:r>
    </w:p>
    <w:p w14:paraId="163BACE4" w14:textId="637B2BD6" w:rsidR="00D379B3" w:rsidRDefault="00F82A4A" w:rsidP="000A5953">
      <w:pPr>
        <w:rPr>
          <w:rtl/>
        </w:rPr>
      </w:pPr>
      <w:r>
        <w:rPr>
          <w:rFonts w:hint="cs"/>
          <w:rtl/>
        </w:rPr>
        <w:t xml:space="preserve">ژاکلین به سختی خود را از مبل بلند </w:t>
      </w:r>
      <w:r w:rsidR="006148C5">
        <w:rPr>
          <w:rFonts w:hint="cs"/>
          <w:rtl/>
        </w:rPr>
        <w:t>می‌کند</w:t>
      </w:r>
      <w:r>
        <w:rPr>
          <w:rFonts w:hint="cs"/>
          <w:rtl/>
        </w:rPr>
        <w:t xml:space="preserve">. به سمت </w:t>
      </w:r>
      <w:r w:rsidR="00650B6D">
        <w:rPr>
          <w:rFonts w:hint="cs"/>
          <w:rtl/>
        </w:rPr>
        <w:t xml:space="preserve">مونیکا </w:t>
      </w:r>
      <w:r>
        <w:rPr>
          <w:rFonts w:hint="cs"/>
          <w:rtl/>
        </w:rPr>
        <w:t xml:space="preserve">دست دراز </w:t>
      </w:r>
      <w:r w:rsidR="006148C5">
        <w:rPr>
          <w:rFonts w:hint="cs"/>
          <w:rtl/>
        </w:rPr>
        <w:t>می‌کند</w:t>
      </w:r>
      <w:r>
        <w:rPr>
          <w:rFonts w:hint="cs"/>
          <w:rtl/>
        </w:rPr>
        <w:t xml:space="preserve"> ممنونم. فردا میبینتون. </w:t>
      </w:r>
    </w:p>
    <w:p w14:paraId="124C277F" w14:textId="2FCC6A31" w:rsidR="00F82A4A" w:rsidRDefault="00F82A4A" w:rsidP="000A5953">
      <w:pPr>
        <w:rPr>
          <w:rtl/>
        </w:rPr>
      </w:pPr>
      <w:r>
        <w:rPr>
          <w:rFonts w:hint="cs"/>
          <w:rtl/>
        </w:rPr>
        <w:t xml:space="preserve">مونیکا: برخلاف </w:t>
      </w:r>
      <w:r w:rsidR="007352DB" w:rsidRPr="007352DB">
        <w:rPr>
          <w:rtl/>
        </w:rPr>
        <w:t xml:space="preserve">انتظار </w:t>
      </w:r>
      <w:r>
        <w:rPr>
          <w:rFonts w:hint="cs"/>
          <w:rtl/>
        </w:rPr>
        <w:t xml:space="preserve">با او دست میدهد. </w:t>
      </w:r>
    </w:p>
    <w:p w14:paraId="05AC4902" w14:textId="074D8BEF" w:rsidR="00F82A4A" w:rsidRDefault="00F82A4A" w:rsidP="000A5953">
      <w:pPr>
        <w:rPr>
          <w:rtl/>
        </w:rPr>
      </w:pPr>
      <w:r>
        <w:rPr>
          <w:rFonts w:hint="cs"/>
          <w:rtl/>
        </w:rPr>
        <w:t xml:space="preserve">ژاکلین به سمت درب </w:t>
      </w:r>
      <w:r w:rsidR="006148C5">
        <w:rPr>
          <w:rFonts w:hint="cs"/>
          <w:rtl/>
        </w:rPr>
        <w:t>می‌رود</w:t>
      </w:r>
      <w:r>
        <w:rPr>
          <w:rFonts w:hint="cs"/>
          <w:rtl/>
        </w:rPr>
        <w:t xml:space="preserve"> و از موسسه شیاطین خارج میشود. وقتی چند قدم از موسسه دور میشود نفس نفس میزند و آهی بلند میکشد. رو به آسمان. منو بکش. چرا منو نمیکشی. دیگه تحمل این رو ندارم. تحمل فردا رو ندارم. دوباره تحمل این همه درد رو ندارم. بسمه. بخدا بسمه. غلط کردم. من هیچ وقت مشروب نمی خوردم. کم میخوردم. شاید فقط چندبار. اون بورس</w:t>
      </w:r>
      <w:r w:rsidR="00650B6D">
        <w:rPr>
          <w:rFonts w:hint="cs"/>
          <w:rtl/>
        </w:rPr>
        <w:t>ی</w:t>
      </w:r>
      <w:r>
        <w:rPr>
          <w:rFonts w:hint="cs"/>
          <w:rtl/>
        </w:rPr>
        <w:t xml:space="preserve">ه لعنتی. </w:t>
      </w:r>
    </w:p>
    <w:p w14:paraId="09CC2143" w14:textId="4B3A00CA" w:rsidR="00F82A4A" w:rsidRDefault="00F82A4A" w:rsidP="000A5953">
      <w:pPr>
        <w:rPr>
          <w:rtl/>
        </w:rPr>
      </w:pPr>
      <w:r>
        <w:rPr>
          <w:rFonts w:hint="cs"/>
          <w:rtl/>
        </w:rPr>
        <w:lastRenderedPageBreak/>
        <w:t xml:space="preserve">ژاکلین یک تاکسی میگیرد و به خانه </w:t>
      </w:r>
      <w:r w:rsidR="006148C5">
        <w:rPr>
          <w:rFonts w:hint="cs"/>
          <w:rtl/>
        </w:rPr>
        <w:t>می‌رود</w:t>
      </w:r>
      <w:r>
        <w:rPr>
          <w:rFonts w:hint="cs"/>
          <w:rtl/>
        </w:rPr>
        <w:t>. در تاکسی به آلیس زنگ میزند میشه خودت و روزالین بیاید خونه ما</w:t>
      </w:r>
      <w:r w:rsidR="007352DB">
        <w:rPr>
          <w:rFonts w:hint="cs"/>
          <w:rtl/>
        </w:rPr>
        <w:t>،</w:t>
      </w:r>
      <w:r>
        <w:rPr>
          <w:rFonts w:hint="cs"/>
          <w:rtl/>
        </w:rPr>
        <w:t xml:space="preserve"> من هم دارم میرم خونه</w:t>
      </w:r>
      <w:r w:rsidR="007352DB">
        <w:rPr>
          <w:rFonts w:hint="cs"/>
          <w:rtl/>
        </w:rPr>
        <w:t>،</w:t>
      </w:r>
      <w:r>
        <w:rPr>
          <w:rFonts w:hint="cs"/>
          <w:rtl/>
        </w:rPr>
        <w:t xml:space="preserve"> </w:t>
      </w:r>
      <w:r w:rsidR="006148C5">
        <w:rPr>
          <w:rFonts w:hint="cs"/>
          <w:rtl/>
        </w:rPr>
        <w:t>می‌خوام</w:t>
      </w:r>
      <w:r>
        <w:rPr>
          <w:rFonts w:hint="cs"/>
          <w:rtl/>
        </w:rPr>
        <w:t xml:space="preserve"> دورم شلوغ باشه ن</w:t>
      </w:r>
      <w:r w:rsidR="006148C5">
        <w:rPr>
          <w:rFonts w:hint="cs"/>
          <w:rtl/>
        </w:rPr>
        <w:t>می‌خوام</w:t>
      </w:r>
      <w:r>
        <w:rPr>
          <w:rFonts w:hint="cs"/>
          <w:rtl/>
        </w:rPr>
        <w:t xml:space="preserve"> به هیچ چی فکر کنم. </w:t>
      </w:r>
    </w:p>
    <w:p w14:paraId="7D22F906" w14:textId="56B4BD27" w:rsidR="00F82A4A" w:rsidRDefault="00F82A4A" w:rsidP="000A5953">
      <w:pPr>
        <w:rPr>
          <w:rtl/>
        </w:rPr>
      </w:pPr>
      <w:r>
        <w:rPr>
          <w:rFonts w:hint="cs"/>
          <w:rtl/>
        </w:rPr>
        <w:t>آلیس: چی شده. کجایی</w:t>
      </w:r>
      <w:r w:rsidR="007352DB">
        <w:rPr>
          <w:rFonts w:hint="cs"/>
          <w:rtl/>
        </w:rPr>
        <w:t>؟</w:t>
      </w:r>
    </w:p>
    <w:p w14:paraId="730D966C" w14:textId="45C1B92D" w:rsidR="00F82A4A" w:rsidRDefault="00F82A4A" w:rsidP="000A5953">
      <w:pPr>
        <w:rPr>
          <w:rtl/>
        </w:rPr>
      </w:pPr>
      <w:r>
        <w:rPr>
          <w:rFonts w:hint="cs"/>
          <w:rtl/>
        </w:rPr>
        <w:t xml:space="preserve">ژاکلین: </w:t>
      </w:r>
      <w:r w:rsidR="007352DB">
        <w:rPr>
          <w:rFonts w:hint="cs"/>
          <w:rtl/>
        </w:rPr>
        <w:t>"</w:t>
      </w:r>
      <w:r>
        <w:rPr>
          <w:rFonts w:hint="cs"/>
          <w:rtl/>
        </w:rPr>
        <w:t xml:space="preserve">رفته بودم موسسه شیاطین، مری و مونیکا رو دیدم مادر ربکا و دوست شون. </w:t>
      </w:r>
      <w:r w:rsidR="007352DB">
        <w:rPr>
          <w:rFonts w:hint="cs"/>
          <w:rtl/>
        </w:rPr>
        <w:t>"</w:t>
      </w:r>
    </w:p>
    <w:p w14:paraId="0A3FE3F4" w14:textId="1771FEF4" w:rsidR="00F82A4A" w:rsidRDefault="00F82A4A" w:rsidP="000A5953">
      <w:pPr>
        <w:rPr>
          <w:rtl/>
        </w:rPr>
      </w:pPr>
      <w:r>
        <w:rPr>
          <w:rFonts w:hint="cs"/>
          <w:rtl/>
        </w:rPr>
        <w:t xml:space="preserve">آلیس: </w:t>
      </w:r>
      <w:r w:rsidR="007352DB">
        <w:rPr>
          <w:rFonts w:hint="cs"/>
          <w:rtl/>
        </w:rPr>
        <w:t>"</w:t>
      </w:r>
      <w:r>
        <w:rPr>
          <w:rFonts w:hint="cs"/>
          <w:rtl/>
        </w:rPr>
        <w:t>زنده ایی</w:t>
      </w:r>
      <w:r w:rsidR="007352DB">
        <w:rPr>
          <w:rFonts w:hint="cs"/>
          <w:rtl/>
        </w:rPr>
        <w:t>؟"</w:t>
      </w:r>
      <w:r>
        <w:rPr>
          <w:rFonts w:hint="cs"/>
          <w:rtl/>
        </w:rPr>
        <w:t xml:space="preserve">. </w:t>
      </w:r>
    </w:p>
    <w:p w14:paraId="4718126E" w14:textId="66548052" w:rsidR="00F82A4A" w:rsidRDefault="00F82A4A" w:rsidP="000A5953">
      <w:pPr>
        <w:rPr>
          <w:rtl/>
        </w:rPr>
      </w:pPr>
      <w:r>
        <w:rPr>
          <w:rFonts w:hint="cs"/>
          <w:rtl/>
        </w:rPr>
        <w:t xml:space="preserve">ژاکلین: </w:t>
      </w:r>
      <w:r w:rsidR="007352DB">
        <w:rPr>
          <w:rFonts w:hint="cs"/>
          <w:rtl/>
        </w:rPr>
        <w:t>"</w:t>
      </w:r>
      <w:r>
        <w:rPr>
          <w:rFonts w:hint="cs"/>
          <w:rtl/>
        </w:rPr>
        <w:t>آره ولی خدا میدونه که اصلا</w:t>
      </w:r>
      <w:r w:rsidR="007352DB">
        <w:rPr>
          <w:rFonts w:hint="cs"/>
          <w:rtl/>
        </w:rPr>
        <w:t>ً</w:t>
      </w:r>
      <w:r>
        <w:rPr>
          <w:rFonts w:hint="cs"/>
          <w:rtl/>
        </w:rPr>
        <w:t xml:space="preserve"> نمیدونم چطوری قلبم هنوز از کار نایستاده.</w:t>
      </w:r>
      <w:r w:rsidR="007352DB">
        <w:rPr>
          <w:rFonts w:hint="cs"/>
          <w:rtl/>
        </w:rPr>
        <w:t>"</w:t>
      </w:r>
      <w:r>
        <w:rPr>
          <w:rFonts w:hint="cs"/>
          <w:rtl/>
        </w:rPr>
        <w:t xml:space="preserve"> </w:t>
      </w:r>
    </w:p>
    <w:p w14:paraId="045B3CD8" w14:textId="6ED1A9CA" w:rsidR="00F82A4A" w:rsidRDefault="00F82A4A" w:rsidP="000A5953">
      <w:pPr>
        <w:rPr>
          <w:rtl/>
        </w:rPr>
      </w:pPr>
      <w:r>
        <w:rPr>
          <w:rFonts w:hint="cs"/>
          <w:rtl/>
        </w:rPr>
        <w:t xml:space="preserve">آلیس: </w:t>
      </w:r>
      <w:r w:rsidR="007352DB">
        <w:rPr>
          <w:rFonts w:hint="cs"/>
          <w:rtl/>
        </w:rPr>
        <w:t>"</w:t>
      </w:r>
      <w:r>
        <w:rPr>
          <w:rFonts w:hint="cs"/>
          <w:rtl/>
        </w:rPr>
        <w:t>تا تو برسی ما هم میاییم.</w:t>
      </w:r>
      <w:r w:rsidR="007352DB">
        <w:rPr>
          <w:rFonts w:hint="cs"/>
          <w:rtl/>
        </w:rPr>
        <w:t>"</w:t>
      </w:r>
      <w:r>
        <w:rPr>
          <w:rFonts w:hint="cs"/>
          <w:rtl/>
        </w:rPr>
        <w:t xml:space="preserve"> </w:t>
      </w:r>
    </w:p>
    <w:p w14:paraId="087E4D78" w14:textId="38264F71" w:rsidR="00F82A4A" w:rsidRDefault="00F82A4A" w:rsidP="000A5953">
      <w:pPr>
        <w:rPr>
          <w:rtl/>
        </w:rPr>
      </w:pPr>
      <w:r>
        <w:rPr>
          <w:rFonts w:hint="cs"/>
          <w:rtl/>
        </w:rPr>
        <w:t xml:space="preserve">در خانه آلیس و روزالین و بلا منتظر ژاکلین هستند با ورودش او را بغل </w:t>
      </w:r>
      <w:r w:rsidR="0034475E">
        <w:rPr>
          <w:rFonts w:hint="cs"/>
          <w:rtl/>
        </w:rPr>
        <w:t>می‌کنند</w:t>
      </w:r>
      <w:r>
        <w:rPr>
          <w:rFonts w:hint="cs"/>
          <w:rtl/>
        </w:rPr>
        <w:t xml:space="preserve"> و به آشپزخانه میبرند</w:t>
      </w:r>
      <w:r w:rsidR="007352DB">
        <w:rPr>
          <w:rFonts w:hint="cs"/>
          <w:rtl/>
        </w:rPr>
        <w:t>.</w:t>
      </w:r>
      <w:r>
        <w:rPr>
          <w:rFonts w:hint="cs"/>
          <w:rtl/>
        </w:rPr>
        <w:t xml:space="preserve"> ژاکلین به زحمت </w:t>
      </w:r>
      <w:r w:rsidR="0034475E">
        <w:rPr>
          <w:rFonts w:hint="cs"/>
          <w:rtl/>
        </w:rPr>
        <w:t>می‌تواند</w:t>
      </w:r>
      <w:r>
        <w:rPr>
          <w:rFonts w:hint="cs"/>
          <w:rtl/>
        </w:rPr>
        <w:t xml:space="preserve"> راه برود و روی یک صندلی مینشیند. </w:t>
      </w:r>
    </w:p>
    <w:p w14:paraId="60E67AA4" w14:textId="77777777" w:rsidR="00F82A4A" w:rsidRDefault="00F82A4A" w:rsidP="000A5953">
      <w:pPr>
        <w:rPr>
          <w:rtl/>
        </w:rPr>
      </w:pPr>
      <w:r>
        <w:rPr>
          <w:rFonts w:hint="cs"/>
          <w:rtl/>
        </w:rPr>
        <w:t xml:space="preserve">بلا یک لیوان آب به او میدهد و بعد هم برایش خوراکی و میوه میآورد. </w:t>
      </w:r>
    </w:p>
    <w:p w14:paraId="475871AB" w14:textId="43D405F3" w:rsidR="00F82A4A" w:rsidRDefault="00F82A4A" w:rsidP="000A5953">
      <w:pPr>
        <w:rPr>
          <w:rtl/>
        </w:rPr>
      </w:pPr>
      <w:r>
        <w:rPr>
          <w:rFonts w:hint="cs"/>
          <w:rtl/>
        </w:rPr>
        <w:t xml:space="preserve">ژاکلین آب را سر میکشد و یک سیب را درسته در دهانش میگذارد و با دو گاز سیب را تمامی </w:t>
      </w:r>
      <w:r w:rsidR="006148C5">
        <w:rPr>
          <w:rFonts w:hint="cs"/>
          <w:rtl/>
        </w:rPr>
        <w:t>می‌کند</w:t>
      </w:r>
      <w:r>
        <w:rPr>
          <w:rFonts w:hint="cs"/>
          <w:rtl/>
        </w:rPr>
        <w:t xml:space="preserve">. به بلا میگوید من گشنمه یک چیزی بده من بخورم. </w:t>
      </w:r>
    </w:p>
    <w:p w14:paraId="1A4228E1" w14:textId="77777777" w:rsidR="00F82A4A" w:rsidRDefault="00F82A4A" w:rsidP="000A5953">
      <w:pPr>
        <w:rPr>
          <w:rtl/>
        </w:rPr>
      </w:pPr>
      <w:r>
        <w:rPr>
          <w:rFonts w:hint="cs"/>
          <w:rtl/>
        </w:rPr>
        <w:t xml:space="preserve">بلا: نون و پنیر گذاشتم جلوته. </w:t>
      </w:r>
    </w:p>
    <w:p w14:paraId="06A5630F" w14:textId="4B916C81" w:rsidR="00F82A4A" w:rsidRDefault="00F82A4A" w:rsidP="000A5953">
      <w:pPr>
        <w:rPr>
          <w:rtl/>
        </w:rPr>
      </w:pPr>
      <w:r>
        <w:rPr>
          <w:rFonts w:hint="cs"/>
          <w:rtl/>
        </w:rPr>
        <w:t>ژاکلین: یه چیز گرم بده</w:t>
      </w:r>
      <w:r w:rsidR="007352DB">
        <w:rPr>
          <w:rFonts w:hint="cs"/>
          <w:rtl/>
        </w:rPr>
        <w:t>.</w:t>
      </w:r>
      <w:r>
        <w:rPr>
          <w:rFonts w:hint="cs"/>
          <w:rtl/>
        </w:rPr>
        <w:t xml:space="preserve"> هرچی</w:t>
      </w:r>
      <w:r w:rsidR="007352DB">
        <w:rPr>
          <w:rFonts w:hint="cs"/>
          <w:rtl/>
        </w:rPr>
        <w:t>.</w:t>
      </w:r>
    </w:p>
    <w:p w14:paraId="70AD189B" w14:textId="508B4DD2" w:rsidR="00F82A4A" w:rsidRDefault="00F82A4A" w:rsidP="000A5953">
      <w:pPr>
        <w:rPr>
          <w:rtl/>
        </w:rPr>
      </w:pPr>
      <w:r>
        <w:rPr>
          <w:rFonts w:hint="cs"/>
          <w:rtl/>
        </w:rPr>
        <w:t xml:space="preserve">بلا: یک ساندویچ را در ساندویچ ساز میگذارد و بعد به او میدهد. چند دقیقه بعد برای روزالین و آلیس هم ساندویچ آماده </w:t>
      </w:r>
      <w:r w:rsidR="006148C5">
        <w:rPr>
          <w:rFonts w:hint="cs"/>
          <w:rtl/>
        </w:rPr>
        <w:t>می‌کند</w:t>
      </w:r>
      <w:r>
        <w:rPr>
          <w:rFonts w:hint="cs"/>
          <w:rtl/>
        </w:rPr>
        <w:t xml:space="preserve">. </w:t>
      </w:r>
    </w:p>
    <w:p w14:paraId="2302B411" w14:textId="77777777" w:rsidR="00D4766B" w:rsidRDefault="00F82A4A" w:rsidP="000A5953">
      <w:pPr>
        <w:rPr>
          <w:rtl/>
        </w:rPr>
      </w:pPr>
      <w:r>
        <w:rPr>
          <w:rFonts w:hint="cs"/>
          <w:rtl/>
        </w:rPr>
        <w:t xml:space="preserve">آلیس: بریم تو هال بشینیم. </w:t>
      </w:r>
    </w:p>
    <w:p w14:paraId="3255218C" w14:textId="7601C2C5" w:rsidR="00D4766B" w:rsidRDefault="00DA0E14" w:rsidP="000A5953">
      <w:pPr>
        <w:rPr>
          <w:rtl/>
        </w:rPr>
      </w:pPr>
      <w:r>
        <w:rPr>
          <w:rFonts w:hint="cs"/>
          <w:rtl/>
        </w:rPr>
        <w:t>آنها</w:t>
      </w:r>
      <w:r w:rsidR="00D4766B">
        <w:rPr>
          <w:rFonts w:hint="cs"/>
          <w:rtl/>
        </w:rPr>
        <w:t xml:space="preserve"> با او به هال میروند و مشغول تماشای تلویزیون میشوند. </w:t>
      </w:r>
    </w:p>
    <w:p w14:paraId="3A7920EA" w14:textId="77777777" w:rsidR="00D4766B" w:rsidRDefault="00D4766B" w:rsidP="000A5953">
      <w:pPr>
        <w:rPr>
          <w:rtl/>
        </w:rPr>
      </w:pPr>
      <w:r>
        <w:rPr>
          <w:rFonts w:hint="cs"/>
          <w:rtl/>
        </w:rPr>
        <w:lastRenderedPageBreak/>
        <w:t>آلیس:</w:t>
      </w:r>
      <w:bookmarkStart w:id="4" w:name="a"/>
      <w:bookmarkEnd w:id="4"/>
      <w:r>
        <w:rPr>
          <w:rFonts w:hint="cs"/>
          <w:rtl/>
        </w:rPr>
        <w:t xml:space="preserve"> واقعاً دیوانه ایی چطور تونستی بری اونجا. </w:t>
      </w:r>
    </w:p>
    <w:p w14:paraId="63FFFF5E" w14:textId="77777777" w:rsidR="00D4766B" w:rsidRDefault="00D4766B" w:rsidP="000A5953">
      <w:pPr>
        <w:rPr>
          <w:rtl/>
        </w:rPr>
      </w:pPr>
      <w:r>
        <w:rPr>
          <w:rFonts w:hint="cs"/>
          <w:rtl/>
        </w:rPr>
        <w:t xml:space="preserve">ژاکلین: به سختی. فردا باید برم برای مراسم تدفین. </w:t>
      </w:r>
    </w:p>
    <w:p w14:paraId="498DC0EB" w14:textId="73855433" w:rsidR="00F82A4A" w:rsidRDefault="00D4766B" w:rsidP="000A5953">
      <w:pPr>
        <w:rPr>
          <w:rtl/>
        </w:rPr>
      </w:pPr>
      <w:r>
        <w:rPr>
          <w:rFonts w:hint="cs"/>
          <w:rtl/>
        </w:rPr>
        <w:t xml:space="preserve">بلا: که با ظرفی از خوراکی به هال آمده و ظرف را روی جلو مبلی میگذارد. همه باهم میریم. مشکلی نیست. </w:t>
      </w:r>
    </w:p>
    <w:p w14:paraId="5CFC0D4E" w14:textId="01959524" w:rsidR="00D4766B" w:rsidRDefault="00D4766B" w:rsidP="000A5953">
      <w:pPr>
        <w:rPr>
          <w:rtl/>
        </w:rPr>
      </w:pPr>
      <w:r>
        <w:rPr>
          <w:rFonts w:hint="cs"/>
          <w:rtl/>
        </w:rPr>
        <w:t xml:space="preserve">ژاکلین: من باید با خانواده اونها تو اون مراسم باشم. باید کنار اونها باشم. باید زجری که میکشن رو حس کنم هر ثانیه اش رو. </w:t>
      </w:r>
    </w:p>
    <w:p w14:paraId="628727B8" w14:textId="067F0B12" w:rsidR="00D4766B" w:rsidRDefault="00D4766B" w:rsidP="000A5953">
      <w:pPr>
        <w:rPr>
          <w:rtl/>
        </w:rPr>
      </w:pPr>
      <w:r>
        <w:rPr>
          <w:rFonts w:hint="cs"/>
          <w:rtl/>
        </w:rPr>
        <w:t xml:space="preserve">بلا: چرا اینقدر خودت رو اذیت میکنی. این فقط یه تصادف بوده. </w:t>
      </w:r>
    </w:p>
    <w:p w14:paraId="52D85EF2" w14:textId="5D68EDDB" w:rsidR="00D4766B" w:rsidRDefault="00D4766B" w:rsidP="000A5953">
      <w:pPr>
        <w:rPr>
          <w:rtl/>
        </w:rPr>
      </w:pPr>
      <w:r>
        <w:rPr>
          <w:rFonts w:hint="cs"/>
          <w:rtl/>
        </w:rPr>
        <w:t>ژاکلین: تصادفی که اگر من بدون گواهینامه و مست رانندگی ن</w:t>
      </w:r>
      <w:r w:rsidR="00914EF1">
        <w:rPr>
          <w:rFonts w:hint="cs"/>
          <w:rtl/>
        </w:rPr>
        <w:t>می‌کرد</w:t>
      </w:r>
      <w:r>
        <w:rPr>
          <w:rFonts w:hint="cs"/>
          <w:rtl/>
        </w:rPr>
        <w:t xml:space="preserve">م اتفاق نمی افتاد. اگر گواهینامه داشتم. اگر مست نبودم. همه چیز خیلی فرق </w:t>
      </w:r>
      <w:r w:rsidR="00914EF1">
        <w:rPr>
          <w:rFonts w:hint="cs"/>
          <w:rtl/>
        </w:rPr>
        <w:t>می‌کرد</w:t>
      </w:r>
      <w:r>
        <w:rPr>
          <w:rFonts w:hint="cs"/>
          <w:rtl/>
        </w:rPr>
        <w:t xml:space="preserve">. الان انگار با دستای خودم یک نفر رو کشتم. نمیتونم ازش خلاص شم. </w:t>
      </w:r>
    </w:p>
    <w:p w14:paraId="270061C0" w14:textId="02560A70" w:rsidR="00D4766B" w:rsidRDefault="00D4766B" w:rsidP="000A5953">
      <w:pPr>
        <w:rPr>
          <w:rtl/>
        </w:rPr>
      </w:pPr>
      <w:r>
        <w:rPr>
          <w:rFonts w:hint="cs"/>
          <w:rtl/>
        </w:rPr>
        <w:t xml:space="preserve">بلا: درست میشه باید بهش زمان بدی. </w:t>
      </w:r>
    </w:p>
    <w:p w14:paraId="39DB279B" w14:textId="4E901C62" w:rsidR="00D4766B" w:rsidRDefault="00D4766B" w:rsidP="000A5953">
      <w:pPr>
        <w:rPr>
          <w:rtl/>
        </w:rPr>
      </w:pPr>
      <w:r>
        <w:rPr>
          <w:rFonts w:hint="cs"/>
          <w:rtl/>
        </w:rPr>
        <w:t xml:space="preserve">ژاکلین من فردا میرم. با خانواده اونها. ولی شما هم لطفا بیاید. واقعا نمیدونم چه اتفاقی ممکنه بیافته اگر باشید خیالم راحتتره. </w:t>
      </w:r>
    </w:p>
    <w:p w14:paraId="3D87DBBE" w14:textId="7D18BE14" w:rsidR="00D4766B" w:rsidRDefault="00D4766B" w:rsidP="000A5953">
      <w:pPr>
        <w:rPr>
          <w:rtl/>
        </w:rPr>
      </w:pPr>
      <w:r>
        <w:rPr>
          <w:rFonts w:hint="cs"/>
          <w:rtl/>
        </w:rPr>
        <w:t xml:space="preserve">بلا: هستیم. تو میری خونه شون. </w:t>
      </w:r>
    </w:p>
    <w:p w14:paraId="3040717D" w14:textId="6B8B1C53" w:rsidR="00D4766B" w:rsidRDefault="00D4766B" w:rsidP="000A5953">
      <w:pPr>
        <w:rPr>
          <w:rtl/>
        </w:rPr>
      </w:pPr>
      <w:r>
        <w:rPr>
          <w:rFonts w:hint="cs"/>
          <w:rtl/>
        </w:rPr>
        <w:t xml:space="preserve">ژاکلین: نه میرم شرکت از اونجا با اونها به سردخانه میریم و بعد </w:t>
      </w:r>
      <w:r w:rsidR="00953C7D">
        <w:rPr>
          <w:rFonts w:hint="cs"/>
          <w:rtl/>
        </w:rPr>
        <w:t>کلیسا و بعد هم قبرستان</w:t>
      </w:r>
      <w:r>
        <w:rPr>
          <w:rFonts w:hint="cs"/>
          <w:rtl/>
        </w:rPr>
        <w:t xml:space="preserve">، </w:t>
      </w:r>
      <w:r w:rsidR="00514567">
        <w:rPr>
          <w:rFonts w:hint="cs"/>
          <w:rtl/>
        </w:rPr>
        <w:t xml:space="preserve">الان اگر میشه راجع به چیزهای دیگه حرف بزنید من واقعا بیشتر از این نمیتونم روی این موضوع تمرکز کنم. </w:t>
      </w:r>
    </w:p>
    <w:p w14:paraId="184A5A66" w14:textId="01E65513" w:rsidR="00514567" w:rsidRDefault="00514567" w:rsidP="000A5953">
      <w:pPr>
        <w:rPr>
          <w:rtl/>
        </w:rPr>
      </w:pPr>
      <w:r>
        <w:rPr>
          <w:rFonts w:hint="cs"/>
          <w:rtl/>
        </w:rPr>
        <w:t xml:space="preserve">همگی سکوت </w:t>
      </w:r>
      <w:r w:rsidR="0034475E">
        <w:rPr>
          <w:rFonts w:hint="cs"/>
          <w:rtl/>
        </w:rPr>
        <w:t>می‌کنند</w:t>
      </w:r>
      <w:r>
        <w:rPr>
          <w:rFonts w:hint="cs"/>
          <w:rtl/>
        </w:rPr>
        <w:t xml:space="preserve"> و به تلویزیون خیره هستند. </w:t>
      </w:r>
      <w:r w:rsidR="00DF3DF0">
        <w:rPr>
          <w:rFonts w:hint="cs"/>
          <w:rtl/>
        </w:rPr>
        <w:t xml:space="preserve">همه سکوت کرده اند. همه میدانند که او بشدت تحت فشار است. </w:t>
      </w:r>
    </w:p>
    <w:p w14:paraId="517E3092" w14:textId="52BC1E10" w:rsidR="00514567" w:rsidRDefault="00514567" w:rsidP="000A5953">
      <w:pPr>
        <w:rPr>
          <w:rtl/>
        </w:rPr>
      </w:pPr>
      <w:r>
        <w:rPr>
          <w:rFonts w:hint="cs"/>
          <w:rtl/>
        </w:rPr>
        <w:lastRenderedPageBreak/>
        <w:t xml:space="preserve">صبح روز بعد ژاکلین خیلی زود بیدار شده است. هوا هنوز تاریک است. به سمت آشپزخانه </w:t>
      </w:r>
      <w:r w:rsidR="006148C5">
        <w:rPr>
          <w:rFonts w:hint="cs"/>
          <w:rtl/>
        </w:rPr>
        <w:t>می‌رود</w:t>
      </w:r>
      <w:r>
        <w:rPr>
          <w:rFonts w:hint="cs"/>
          <w:rtl/>
        </w:rPr>
        <w:t xml:space="preserve">. قهوه آماده </w:t>
      </w:r>
      <w:r w:rsidR="006148C5">
        <w:rPr>
          <w:rFonts w:hint="cs"/>
          <w:rtl/>
        </w:rPr>
        <w:t>می‌کند</w:t>
      </w:r>
      <w:r>
        <w:rPr>
          <w:rFonts w:hint="cs"/>
          <w:rtl/>
        </w:rPr>
        <w:t xml:space="preserve">. کتابی را به دست میگیرد ولی بعد از چند دقیقه آن را میبندد و روی میز میگذارد و شروع به راه رفتن در آشپزخانه </w:t>
      </w:r>
      <w:r w:rsidR="006148C5">
        <w:rPr>
          <w:rFonts w:hint="cs"/>
          <w:rtl/>
        </w:rPr>
        <w:t>می‌کند</w:t>
      </w:r>
      <w:r>
        <w:rPr>
          <w:rFonts w:hint="cs"/>
          <w:rtl/>
        </w:rPr>
        <w:t xml:space="preserve">. چندباری به ساعتی که در آن سو روی دیوار است نگاهی می اندازد. </w:t>
      </w:r>
    </w:p>
    <w:p w14:paraId="0A09CDC9" w14:textId="1F39D08D" w:rsidR="00514567" w:rsidRDefault="00514567" w:rsidP="000A5953">
      <w:pPr>
        <w:rPr>
          <w:rtl/>
        </w:rPr>
      </w:pPr>
      <w:r>
        <w:rPr>
          <w:rFonts w:hint="cs"/>
          <w:rtl/>
        </w:rPr>
        <w:t xml:space="preserve">بالاخره صبح میشود. بلا و پتر در آشپزخانه به ژاکلین ملحق شده اند. ژاکلین صبحانه اش را میخورد و به سرعت حاضر میشود. تمام لباس هایش سفید است. </w:t>
      </w:r>
    </w:p>
    <w:p w14:paraId="080285E5" w14:textId="6A0D40A2" w:rsidR="00514567" w:rsidRDefault="00514567" w:rsidP="000A5953">
      <w:pPr>
        <w:rPr>
          <w:rtl/>
        </w:rPr>
      </w:pPr>
      <w:r>
        <w:rPr>
          <w:rFonts w:hint="cs"/>
          <w:rtl/>
        </w:rPr>
        <w:t xml:space="preserve">بلا: چرا سفید پوشیدی. نباید مشکی بپوشی. </w:t>
      </w:r>
    </w:p>
    <w:p w14:paraId="19757C91" w14:textId="47D098E6" w:rsidR="00514567" w:rsidRDefault="00514567" w:rsidP="000A5953">
      <w:pPr>
        <w:rPr>
          <w:rtl/>
        </w:rPr>
      </w:pPr>
      <w:r>
        <w:rPr>
          <w:rFonts w:hint="cs"/>
          <w:rtl/>
        </w:rPr>
        <w:t xml:space="preserve">ژاکلین: مونیکا گفت با لباس سفید برم اونجا. </w:t>
      </w:r>
    </w:p>
    <w:p w14:paraId="288686EC" w14:textId="175F6657" w:rsidR="00514567" w:rsidRDefault="00514567" w:rsidP="000A5953">
      <w:pPr>
        <w:rPr>
          <w:rtl/>
        </w:rPr>
      </w:pPr>
      <w:r>
        <w:rPr>
          <w:rFonts w:hint="cs"/>
          <w:rtl/>
        </w:rPr>
        <w:t xml:space="preserve">بلا: باشه. </w:t>
      </w:r>
    </w:p>
    <w:p w14:paraId="41E5C503" w14:textId="68B4FEFF" w:rsidR="00514567" w:rsidRDefault="00514567" w:rsidP="000A5953">
      <w:pPr>
        <w:rPr>
          <w:rtl/>
        </w:rPr>
      </w:pPr>
      <w:r>
        <w:rPr>
          <w:rFonts w:hint="cs"/>
          <w:rtl/>
        </w:rPr>
        <w:t xml:space="preserve">پتر: برسونمت. </w:t>
      </w:r>
    </w:p>
    <w:p w14:paraId="5DF6E137" w14:textId="0E32CF9E" w:rsidR="00514567" w:rsidRDefault="00514567" w:rsidP="000A5953">
      <w:pPr>
        <w:rPr>
          <w:rtl/>
        </w:rPr>
      </w:pPr>
      <w:r>
        <w:rPr>
          <w:rFonts w:hint="cs"/>
          <w:rtl/>
        </w:rPr>
        <w:t xml:space="preserve">ژاکلین: من با تاکسی میرم شما با ماشین بیاید </w:t>
      </w:r>
      <w:r w:rsidR="00953C7D">
        <w:rPr>
          <w:rFonts w:hint="cs"/>
          <w:rtl/>
        </w:rPr>
        <w:t>کلیسا</w:t>
      </w:r>
      <w:r>
        <w:rPr>
          <w:rFonts w:hint="cs"/>
          <w:rtl/>
        </w:rPr>
        <w:t xml:space="preserve">. به سمت درب </w:t>
      </w:r>
      <w:r w:rsidR="006148C5">
        <w:rPr>
          <w:rFonts w:hint="cs"/>
          <w:rtl/>
        </w:rPr>
        <w:t>می‌رود</w:t>
      </w:r>
      <w:r>
        <w:rPr>
          <w:rFonts w:hint="cs"/>
          <w:rtl/>
        </w:rPr>
        <w:t xml:space="preserve"> و از خانه خارج میشود. سوار تاکسی میشود و به صندلی تکیه میدهد و چشمانش را میبندد. چند دقیقه بعد جلوی موسسه از تاکسی پیاده میشود. به سمت دفتر مدیریت </w:t>
      </w:r>
      <w:r w:rsidR="006148C5">
        <w:rPr>
          <w:rFonts w:hint="cs"/>
          <w:rtl/>
        </w:rPr>
        <w:t>می‌رود</w:t>
      </w:r>
      <w:r>
        <w:rPr>
          <w:rFonts w:hint="cs"/>
          <w:rtl/>
        </w:rPr>
        <w:t xml:space="preserve">. همه آنجا جمع هستند. مونیکا، جیک، مری و همه کارکنان ، ژاکلین سلام </w:t>
      </w:r>
      <w:r w:rsidR="006148C5">
        <w:rPr>
          <w:rFonts w:hint="cs"/>
          <w:rtl/>
        </w:rPr>
        <w:t>می‌کند</w:t>
      </w:r>
      <w:r>
        <w:rPr>
          <w:rFonts w:hint="cs"/>
          <w:rtl/>
        </w:rPr>
        <w:t xml:space="preserve"> و سرش را پایین میاندازد. مری به سمت ژاکلین </w:t>
      </w:r>
      <w:r w:rsidR="006148C5">
        <w:rPr>
          <w:rFonts w:hint="cs"/>
          <w:rtl/>
        </w:rPr>
        <w:t>می‌رود</w:t>
      </w:r>
      <w:r>
        <w:rPr>
          <w:rFonts w:hint="cs"/>
          <w:rtl/>
        </w:rPr>
        <w:t xml:space="preserve">. با او دست میدهد. با او احوال پرسی </w:t>
      </w:r>
      <w:r w:rsidR="006148C5">
        <w:rPr>
          <w:rFonts w:hint="cs"/>
          <w:rtl/>
        </w:rPr>
        <w:t>می‌کند</w:t>
      </w:r>
      <w:r>
        <w:rPr>
          <w:rFonts w:hint="cs"/>
          <w:rtl/>
        </w:rPr>
        <w:t xml:space="preserve"> و او را با خود به سمت مونیکا و جیک میبرد. ژاکلین حال کسی را دارد که برای قربانی شدن </w:t>
      </w:r>
      <w:r w:rsidR="006148C5">
        <w:rPr>
          <w:rFonts w:hint="cs"/>
          <w:rtl/>
        </w:rPr>
        <w:t>می‌رود</w:t>
      </w:r>
      <w:r>
        <w:rPr>
          <w:rFonts w:hint="cs"/>
          <w:rtl/>
        </w:rPr>
        <w:t xml:space="preserve">. همه لباس سفید به تن دارند. </w:t>
      </w:r>
    </w:p>
    <w:p w14:paraId="5052BC57" w14:textId="581D457F" w:rsidR="00514567" w:rsidRDefault="00514567" w:rsidP="000A5953">
      <w:pPr>
        <w:rPr>
          <w:rtl/>
        </w:rPr>
      </w:pPr>
      <w:r>
        <w:rPr>
          <w:rFonts w:hint="cs"/>
          <w:rtl/>
        </w:rPr>
        <w:t xml:space="preserve">مری به جیک: ژاکلین ، و به ژاکلین جیک شما همدیگر رو دیده بودید. </w:t>
      </w:r>
    </w:p>
    <w:p w14:paraId="76000E06" w14:textId="770059A0" w:rsidR="00514567" w:rsidRDefault="00514567" w:rsidP="000A5953">
      <w:pPr>
        <w:rPr>
          <w:rtl/>
        </w:rPr>
      </w:pPr>
      <w:r>
        <w:rPr>
          <w:rFonts w:hint="cs"/>
          <w:rtl/>
        </w:rPr>
        <w:t xml:space="preserve">جیک: به هم معرفی نشده بودیم. و با ژاکلین دست میدهد. </w:t>
      </w:r>
    </w:p>
    <w:p w14:paraId="637B4A28" w14:textId="77E91067" w:rsidR="00514567" w:rsidRDefault="00514567" w:rsidP="000A5953">
      <w:pPr>
        <w:rPr>
          <w:rtl/>
        </w:rPr>
      </w:pPr>
      <w:r>
        <w:rPr>
          <w:rFonts w:hint="cs"/>
          <w:rtl/>
        </w:rPr>
        <w:t xml:space="preserve">ژاکلین با مونیکا هم دست میدهد. </w:t>
      </w:r>
    </w:p>
    <w:p w14:paraId="432732A8" w14:textId="01EBDAAE" w:rsidR="00514567" w:rsidRDefault="00514567" w:rsidP="000A5953">
      <w:pPr>
        <w:rPr>
          <w:rtl/>
        </w:rPr>
      </w:pPr>
      <w:r>
        <w:rPr>
          <w:rFonts w:hint="cs"/>
          <w:rtl/>
        </w:rPr>
        <w:lastRenderedPageBreak/>
        <w:t xml:space="preserve">همگی مینشینند و منتظر هستند. </w:t>
      </w:r>
    </w:p>
    <w:p w14:paraId="5030E73A" w14:textId="2E3F0F6C" w:rsidR="00514567" w:rsidRDefault="00514567" w:rsidP="000A5953">
      <w:pPr>
        <w:rPr>
          <w:rtl/>
        </w:rPr>
      </w:pPr>
      <w:r>
        <w:rPr>
          <w:rFonts w:hint="cs"/>
          <w:rtl/>
        </w:rPr>
        <w:t xml:space="preserve">ژاکلین نیمداند چه خبر است فکر کرده بود منتظر او هستند ولی حالا چرا منتظر هستند. اما جرات حرف زدن نداشت. جرات نفس کشیدن هم نداشت. انگار برای </w:t>
      </w:r>
      <w:r w:rsidR="00DF3DF0">
        <w:rPr>
          <w:rFonts w:hint="cs"/>
          <w:rtl/>
        </w:rPr>
        <w:t>اینکه هوا را وارد ریه اش کند داشت</w:t>
      </w:r>
      <w:r>
        <w:rPr>
          <w:rFonts w:hint="cs"/>
          <w:rtl/>
        </w:rPr>
        <w:t xml:space="preserve"> تقلا </w:t>
      </w:r>
      <w:r w:rsidR="00914EF1">
        <w:rPr>
          <w:rFonts w:hint="cs"/>
          <w:rtl/>
        </w:rPr>
        <w:t>می‌کرد</w:t>
      </w:r>
      <w:r>
        <w:rPr>
          <w:rFonts w:hint="cs"/>
          <w:rtl/>
        </w:rPr>
        <w:t xml:space="preserve">. </w:t>
      </w:r>
    </w:p>
    <w:p w14:paraId="5F34D03A" w14:textId="4E5394EC" w:rsidR="00514567" w:rsidRDefault="00514567" w:rsidP="000A5953">
      <w:pPr>
        <w:rPr>
          <w:rtl/>
        </w:rPr>
      </w:pPr>
      <w:r>
        <w:rPr>
          <w:rFonts w:hint="cs"/>
          <w:rtl/>
        </w:rPr>
        <w:t>چند دقیقه بعد مری به شوهرش زنگ میزند. کجایی همه منتظر تو هستند جناب سفیر. بعد از قطع شدن تلفن</w:t>
      </w:r>
      <w:r w:rsidR="00953C7D">
        <w:rPr>
          <w:rFonts w:hint="cs"/>
          <w:rtl/>
        </w:rPr>
        <w:t>،</w:t>
      </w:r>
      <w:r>
        <w:rPr>
          <w:rFonts w:hint="cs"/>
          <w:rtl/>
        </w:rPr>
        <w:t xml:space="preserve"> مری از همه بابت تاخیر شوهرش عذرخواهی کرد. </w:t>
      </w:r>
    </w:p>
    <w:p w14:paraId="093B8897" w14:textId="59584C21" w:rsidR="00514567" w:rsidRDefault="00514567" w:rsidP="000A5953">
      <w:pPr>
        <w:rPr>
          <w:rtl/>
        </w:rPr>
      </w:pPr>
      <w:r>
        <w:rPr>
          <w:rFonts w:hint="cs"/>
          <w:rtl/>
        </w:rPr>
        <w:t xml:space="preserve">مری: رو به مونیکا سر کوچه است الان میرسه ببخشید. </w:t>
      </w:r>
    </w:p>
    <w:p w14:paraId="3915A36D" w14:textId="77777777" w:rsidR="00785E47" w:rsidRDefault="00514567" w:rsidP="000A5953">
      <w:pPr>
        <w:rPr>
          <w:rtl/>
        </w:rPr>
      </w:pPr>
      <w:r>
        <w:rPr>
          <w:rFonts w:hint="cs"/>
          <w:rtl/>
        </w:rPr>
        <w:t xml:space="preserve">مونیکا: نگران نباش عزیزم </w:t>
      </w:r>
    </w:p>
    <w:p w14:paraId="2B6D729E" w14:textId="27130263" w:rsidR="00514567" w:rsidRDefault="00514567" w:rsidP="000A5953">
      <w:pPr>
        <w:rPr>
          <w:rtl/>
        </w:rPr>
      </w:pPr>
      <w:r>
        <w:rPr>
          <w:rFonts w:hint="cs"/>
          <w:rtl/>
        </w:rPr>
        <w:t xml:space="preserve">بعد از آمدن سفیر و احوال پرسی با همه به سمت اتوبوسی حرکت </w:t>
      </w:r>
      <w:r w:rsidR="0034475E">
        <w:rPr>
          <w:rFonts w:hint="cs"/>
          <w:rtl/>
        </w:rPr>
        <w:t>می‌کنند</w:t>
      </w:r>
      <w:r>
        <w:rPr>
          <w:rFonts w:hint="cs"/>
          <w:rtl/>
        </w:rPr>
        <w:t xml:space="preserve">. همه در اتوبوس مینشنند. </w:t>
      </w:r>
      <w:r w:rsidR="00785E47">
        <w:rPr>
          <w:rFonts w:hint="cs"/>
          <w:rtl/>
        </w:rPr>
        <w:t xml:space="preserve">مری و ژاکلین کنار هم مینشینند. </w:t>
      </w:r>
    </w:p>
    <w:p w14:paraId="6E1DC8FE" w14:textId="0D784A27" w:rsidR="00785E47" w:rsidRDefault="00785E47" w:rsidP="000A5953">
      <w:pPr>
        <w:rPr>
          <w:rtl/>
        </w:rPr>
      </w:pPr>
      <w:r>
        <w:rPr>
          <w:rFonts w:hint="cs"/>
          <w:rtl/>
        </w:rPr>
        <w:t>مری: خوبی؟</w:t>
      </w:r>
    </w:p>
    <w:p w14:paraId="5AC17E94" w14:textId="4911EB36" w:rsidR="00785E47" w:rsidRDefault="00785E47" w:rsidP="000A5953">
      <w:pPr>
        <w:rPr>
          <w:rtl/>
        </w:rPr>
      </w:pPr>
      <w:r>
        <w:rPr>
          <w:rFonts w:hint="cs"/>
          <w:rtl/>
        </w:rPr>
        <w:t xml:space="preserve">ژاکلین: فقط سر تکان میدهد. زبانش مانند چوب خشک است. به سمت سردخانه میروند. </w:t>
      </w:r>
    </w:p>
    <w:p w14:paraId="4F795660" w14:textId="5DFC3313" w:rsidR="00785E47" w:rsidRDefault="00785E47" w:rsidP="000A5953">
      <w:pPr>
        <w:rPr>
          <w:rtl/>
        </w:rPr>
      </w:pPr>
      <w:r>
        <w:rPr>
          <w:rFonts w:hint="cs"/>
          <w:rtl/>
        </w:rPr>
        <w:t xml:space="preserve">در سردخانه همه در اتوبوس میمانند و فقط مونیکا و جیک پیاده میشوند. مری بلند میشود که همراهشان برود. اما جیک با دست او را روی صندلی اش مینشاند. </w:t>
      </w:r>
    </w:p>
    <w:p w14:paraId="2F4038B2" w14:textId="0F153138" w:rsidR="00785E47" w:rsidRDefault="00785E47" w:rsidP="000A5953">
      <w:pPr>
        <w:rPr>
          <w:rtl/>
        </w:rPr>
      </w:pPr>
      <w:r>
        <w:rPr>
          <w:rFonts w:hint="cs"/>
          <w:rtl/>
        </w:rPr>
        <w:t xml:space="preserve">چند دقیقه بعد جیک و مونیکا از سردخانه همراه با یک آمبولانس خارج میشوند. مونیکا در حال زجه زدن است. منم با دخترم خاک کنین. بعد ربکا برای کی زنده بمونم. </w:t>
      </w:r>
    </w:p>
    <w:p w14:paraId="3B0DE2A6" w14:textId="6128EAE6" w:rsidR="00785E47" w:rsidRDefault="00785E47" w:rsidP="000A5953">
      <w:pPr>
        <w:rPr>
          <w:rtl/>
        </w:rPr>
      </w:pPr>
      <w:r>
        <w:rPr>
          <w:rFonts w:hint="cs"/>
          <w:rtl/>
        </w:rPr>
        <w:t xml:space="preserve">جیک هم صورتش با اشک خیس است. بعد از دقایقی بالاخره جیک و مونیکا به سمت اتوبوس باز میگردند. </w:t>
      </w:r>
    </w:p>
    <w:p w14:paraId="79C86380" w14:textId="1D1BB0E4" w:rsidR="00785E47" w:rsidRDefault="00785E47" w:rsidP="000A5953">
      <w:pPr>
        <w:rPr>
          <w:rtl/>
        </w:rPr>
      </w:pPr>
      <w:r>
        <w:rPr>
          <w:rFonts w:hint="cs"/>
          <w:rtl/>
        </w:rPr>
        <w:t xml:space="preserve">ژاکلین: سرش را تا جایی که </w:t>
      </w:r>
      <w:r w:rsidR="0034475E">
        <w:rPr>
          <w:rFonts w:hint="cs"/>
          <w:rtl/>
        </w:rPr>
        <w:t>می‌تواند</w:t>
      </w:r>
      <w:r>
        <w:rPr>
          <w:rFonts w:hint="cs"/>
          <w:rtl/>
        </w:rPr>
        <w:t xml:space="preserve"> پایین برده است. تمام صورتش با اشک خیس است ن</w:t>
      </w:r>
      <w:r w:rsidR="0034475E">
        <w:rPr>
          <w:rFonts w:hint="cs"/>
          <w:rtl/>
        </w:rPr>
        <w:t>می‌تواند</w:t>
      </w:r>
      <w:r>
        <w:rPr>
          <w:rFonts w:hint="cs"/>
          <w:rtl/>
        </w:rPr>
        <w:t xml:space="preserve"> به صورت جیک و مونیکا نگاه کند. صدای زجه های مونیکا قلبش را از جا کنده </w:t>
      </w:r>
      <w:r>
        <w:rPr>
          <w:rFonts w:hint="cs"/>
          <w:rtl/>
        </w:rPr>
        <w:lastRenderedPageBreak/>
        <w:t xml:space="preserve">است. تا جایی که </w:t>
      </w:r>
      <w:r w:rsidR="0034475E">
        <w:rPr>
          <w:rFonts w:hint="cs"/>
          <w:rtl/>
        </w:rPr>
        <w:t>می‌تواند</w:t>
      </w:r>
      <w:r>
        <w:rPr>
          <w:rFonts w:hint="cs"/>
          <w:rtl/>
        </w:rPr>
        <w:t xml:space="preserve"> بی صدا گریه </w:t>
      </w:r>
      <w:r w:rsidR="006148C5">
        <w:rPr>
          <w:rFonts w:hint="cs"/>
          <w:rtl/>
        </w:rPr>
        <w:t>می‌کند</w:t>
      </w:r>
      <w:r>
        <w:rPr>
          <w:rFonts w:hint="cs"/>
          <w:rtl/>
        </w:rPr>
        <w:t xml:space="preserve"> ولی هر از چندگاهی صدای گریه از لبان بسته اش شنیده میشود. </w:t>
      </w:r>
    </w:p>
    <w:p w14:paraId="79D05481" w14:textId="5DBB6045" w:rsidR="00785E47" w:rsidRDefault="00785E47" w:rsidP="000A5953">
      <w:pPr>
        <w:rPr>
          <w:rtl/>
        </w:rPr>
      </w:pPr>
      <w:r>
        <w:rPr>
          <w:rFonts w:hint="cs"/>
          <w:rtl/>
        </w:rPr>
        <w:t xml:space="preserve">مونیکا و جیک به سر جای خود باز میگردند. مری بلند میشود و پیش مونیکا مینشیند و به او دلداری میدهد. </w:t>
      </w:r>
    </w:p>
    <w:p w14:paraId="71A3797A" w14:textId="77777777" w:rsidR="000C267D" w:rsidRDefault="000C267D" w:rsidP="000A5953">
      <w:pPr>
        <w:rPr>
          <w:rtl/>
        </w:rPr>
      </w:pPr>
      <w:r>
        <w:rPr>
          <w:rFonts w:hint="cs"/>
          <w:rtl/>
        </w:rPr>
        <w:t xml:space="preserve">در عبادتگاه مونیکا و جیک در ردیف اول نشسته اند. ژاکلین بعد از ورود در انتهای سالن روی اولین صندلی خالی مینشیند. اما مری باز به سمت او میآید و او را با خود به جلو سالن در کنار جیک و مونیکا میبرد. </w:t>
      </w:r>
    </w:p>
    <w:p w14:paraId="27782386" w14:textId="77777777" w:rsidR="000C267D" w:rsidRDefault="000C267D" w:rsidP="000A5953">
      <w:pPr>
        <w:rPr>
          <w:rtl/>
        </w:rPr>
      </w:pPr>
      <w:r>
        <w:rPr>
          <w:rFonts w:hint="cs"/>
          <w:rtl/>
        </w:rPr>
        <w:t xml:space="preserve">ژاکلین واقعا می‌خواست زمین دهن بازکند و او را ببلعد. ولی اینطور نشد او زنده به جلوی کلیسا رسید و کنار مری نشست دو صندلی آنطرفتر جیک و مونیکا نشسته بودند و برای مرگ دخترشان گریه می‌کردند. دختری که او کشته بود. دختری که برای جشن ژاکلین برای بردن بورسیه به کام مرگ رفته بود. صورت ژاکلین خیس اشک بود و هر چند دقیقه مجبور میشد صورتش را با دستمالی خشک کند. </w:t>
      </w:r>
    </w:p>
    <w:p w14:paraId="46F79C3A" w14:textId="77777777" w:rsidR="000C267D" w:rsidRDefault="000C267D" w:rsidP="000A5953">
      <w:pPr>
        <w:rPr>
          <w:rtl/>
        </w:rPr>
      </w:pPr>
      <w:r>
        <w:rPr>
          <w:rFonts w:hint="cs"/>
          <w:rtl/>
        </w:rPr>
        <w:t>بعد از مراسم دعا.</w:t>
      </w:r>
    </w:p>
    <w:p w14:paraId="24314107" w14:textId="77777777" w:rsidR="000C267D" w:rsidRDefault="000C267D" w:rsidP="000A5953">
      <w:pPr>
        <w:rPr>
          <w:rtl/>
        </w:rPr>
      </w:pPr>
      <w:r>
        <w:rPr>
          <w:rFonts w:hint="cs"/>
          <w:rtl/>
        </w:rPr>
        <w:t xml:space="preserve">ژاکلین در دل آرزو کرد که تمام شود تا بتواند از آن جو خلاص شود. اما مراسم ادامه داشت. </w:t>
      </w:r>
    </w:p>
    <w:p w14:paraId="109868DC" w14:textId="7785083C" w:rsidR="000C267D" w:rsidRDefault="000C267D" w:rsidP="000A5953">
      <w:pPr>
        <w:rPr>
          <w:rtl/>
        </w:rPr>
      </w:pPr>
      <w:r>
        <w:rPr>
          <w:rFonts w:hint="cs"/>
          <w:rtl/>
        </w:rPr>
        <w:t xml:space="preserve">جیک به محل سخنران رفت: سلام. همه ربکا رو میشناختید. دختری شاد و جنگجو بود. برای زندگی میجنگید. همیشه می‌خواست به مردم کمک کنه. در موسسه خیریه ما یکی از اعضاء اصلی بود. کسی بود که برای ورزشکاران بی بضاعت لباس مبارزه تهیه می‌کرد و امکانات اسکان اونها در شهرهایی که برای مبارزه میرفتند رو آماده می‌کرد. ربکا یک فرشته بود. که امروز دیگه بین ما نیست. </w:t>
      </w:r>
    </w:p>
    <w:p w14:paraId="41FB860E" w14:textId="77777777" w:rsidR="000C267D" w:rsidRDefault="000C267D" w:rsidP="000A5953">
      <w:pPr>
        <w:rPr>
          <w:rtl/>
        </w:rPr>
      </w:pPr>
      <w:r>
        <w:rPr>
          <w:rFonts w:hint="cs"/>
          <w:rtl/>
        </w:rPr>
        <w:t xml:space="preserve">جیک از محل سخنرانی پایین میآید. </w:t>
      </w:r>
    </w:p>
    <w:p w14:paraId="6952A186" w14:textId="392281E4" w:rsidR="000C267D" w:rsidRDefault="000C267D" w:rsidP="000A5953">
      <w:pPr>
        <w:rPr>
          <w:rtl/>
        </w:rPr>
      </w:pPr>
      <w:r>
        <w:rPr>
          <w:rFonts w:hint="cs"/>
          <w:rtl/>
        </w:rPr>
        <w:lastRenderedPageBreak/>
        <w:t xml:space="preserve">مونیکا جای او را میگیرد: سخته درباره ربکا حرف بزنم. قلبم از جا کنده میشه اگر بخوام راجع بهش حرف بزنم. وقتی یادم میافته دیگه هر روز صبح صورت پف کرده خواب آلودش رو نمیبینم، قلبم از جا کنده میشه. ژاکلین رسماً در حال زار زدن است. مونیکا کمی سکوت می‌کند. و بعد با اشاره به ژاکلین وقتی یادم میاد قاتل دخترم رو اشباهاً به اسم دخترم صدا کردم قلبم از جا کنده میشه. من دلم برای دخترم تنگ شده. میفهمین. نمیتونم ببینمش. نه بهش زنگ بزنم نه هیچی، دیگه نیست. انگار که نبوده. انگار که هرگز دنیا نیومده. حالا من با خاطراتش چکار کنم. با این حقیقت که کسی که دخترم رو از من گرفته الان صحیح و سالم تو همین کلیسا نشسته چکار کنم. سپس از محل سخنرانی پایین میاید. </w:t>
      </w:r>
    </w:p>
    <w:p w14:paraId="220B74BD" w14:textId="77777777" w:rsidR="000C267D" w:rsidRDefault="000C267D" w:rsidP="000A5953">
      <w:pPr>
        <w:rPr>
          <w:rtl/>
        </w:rPr>
      </w:pPr>
      <w:r>
        <w:rPr>
          <w:rFonts w:hint="cs"/>
          <w:rtl/>
        </w:rPr>
        <w:t xml:space="preserve">ژاکلین صورتش را پاک می‌کند و سعی می‌کند خودش را جمع و جور کند. </w:t>
      </w:r>
    </w:p>
    <w:p w14:paraId="2C8A2F15" w14:textId="35C80B18" w:rsidR="000C267D" w:rsidRDefault="000C267D" w:rsidP="000A5953">
      <w:pPr>
        <w:rPr>
          <w:rtl/>
        </w:rPr>
      </w:pPr>
      <w:r>
        <w:rPr>
          <w:rFonts w:hint="cs"/>
          <w:rtl/>
        </w:rPr>
        <w:t xml:space="preserve">نفر بعدی مری است. الان ژاکلین در ردیف اول با جیک و مونیکا تنهاست. ژاکلین بشدت احساس می‌کند بیدفاع است. وقتی مری بود. احساس امنیت داشت ولی الان حتی جرات نمی‌کرد به جیک و مونیکا نگاه کند. به مری زل زده بود و چشم از او بر نمیداشت. انگار که نگاه کردن به مری به نحوی او را از هرگونه آسیبی از جانب جیک و مونیکا </w:t>
      </w:r>
      <w:r w:rsidR="00953C7D">
        <w:rPr>
          <w:rFonts w:hint="cs"/>
          <w:rtl/>
        </w:rPr>
        <w:t>محافظت</w:t>
      </w:r>
      <w:r>
        <w:rPr>
          <w:rFonts w:hint="cs"/>
          <w:rtl/>
        </w:rPr>
        <w:t xml:space="preserve"> می‌کند. </w:t>
      </w:r>
    </w:p>
    <w:p w14:paraId="4C3D09DA" w14:textId="64B43CDF" w:rsidR="000C267D" w:rsidRDefault="000C267D" w:rsidP="000A5953">
      <w:pPr>
        <w:rPr>
          <w:rtl/>
        </w:rPr>
      </w:pPr>
      <w:r>
        <w:rPr>
          <w:rFonts w:hint="cs"/>
          <w:rtl/>
        </w:rPr>
        <w:t>مری: سلام. خوب من قراره راجع به ربکا حرف بزنم. همونطور که مونیکا گفت کار آسونی نیست. راجع به دختری که همکلاسی هاش رو با این جمله که پدر و مادرم آدم فضایی هستند میترسوند سخت میشه حرف زد</w:t>
      </w:r>
      <w:r w:rsidR="00953C7D">
        <w:rPr>
          <w:rFonts w:hint="cs"/>
          <w:rtl/>
        </w:rPr>
        <w:t>.</w:t>
      </w:r>
      <w:r>
        <w:rPr>
          <w:rFonts w:hint="cs"/>
          <w:rtl/>
        </w:rPr>
        <w:t xml:space="preserve"> به مونیکا میگفتم ببرتش دکتر اما قبول نمی‌کرد. جیک و مونیکا کمی خندیدند. صدای خنده مانند آب خنکی روی احساسات ژاکلین سرازیر شد. مری ادامه داد: ربکا باهوش ترین دختری نبود که من دیده بودم. ذهنش مثل بقیه ما کار نمی‌کرد. ولی خنگ نبود. این رو تو مبارزه ثابت کرده بود. بیش از بیست مدال طلا در</w:t>
      </w:r>
      <w:r w:rsidR="00953C7D">
        <w:rPr>
          <w:rFonts w:hint="cs"/>
          <w:rtl/>
        </w:rPr>
        <w:t xml:space="preserve"> مبارزات گرفته بود که </w:t>
      </w:r>
      <w:r>
        <w:rPr>
          <w:rFonts w:hint="cs"/>
          <w:rtl/>
        </w:rPr>
        <w:t xml:space="preserve">بدون هوش ممکن نیست. من عاشقش بودم. هر روز که از شرکت میرفت خونه تا </w:t>
      </w:r>
      <w:r w:rsidR="00953C7D">
        <w:rPr>
          <w:rFonts w:hint="cs"/>
          <w:rtl/>
        </w:rPr>
        <w:t xml:space="preserve">دیدار </w:t>
      </w:r>
      <w:r>
        <w:rPr>
          <w:rFonts w:hint="cs"/>
          <w:rtl/>
        </w:rPr>
        <w:t xml:space="preserve">بعد ثانیه شماری می‌کردم تا دوباره ببینمش. تا اون روز شوم که برای همیشه ربکا را از همه ما گرفت. اما من غمگین نیستم. برای این‌که یک ربکای دیگه به جمع ما اضافه شده. دختری که مثل ربکا قلبی از طلا داره دختری که مثل ربکا با وجود سن کم </w:t>
      </w:r>
      <w:r>
        <w:rPr>
          <w:rFonts w:hint="cs"/>
          <w:rtl/>
        </w:rPr>
        <w:lastRenderedPageBreak/>
        <w:t xml:space="preserve">تو کارهای خیره و کمک کردن به اطرافیانش نقش اصلی رو ایفا میکنه. دختری که مثل ربکا یکم خنگ میزنه ولی خنگ نیست این رو از بورسیه شدنش میشه فهمید. ژاکلین دختری که ربکای کوچولوی ما رو نمیشناخت. دختری که قراره راجع به آخرین لحظات زندگی ربکا و اینکه چرا ربکا دیگه بین ما نیست کمی صحبت کنه. ژاکلین. لطفاً بیا بالا. </w:t>
      </w:r>
    </w:p>
    <w:p w14:paraId="5CAFC623" w14:textId="77777777" w:rsidR="000C267D" w:rsidRDefault="000C267D" w:rsidP="000A5953">
      <w:pPr>
        <w:rPr>
          <w:rtl/>
        </w:rPr>
      </w:pPr>
      <w:r>
        <w:rPr>
          <w:rFonts w:hint="cs"/>
          <w:rtl/>
        </w:rPr>
        <w:t xml:space="preserve">ژاکلین از جایش بلند میشود. و از مری تشکر می‌کندو مینشیند. </w:t>
      </w:r>
    </w:p>
    <w:p w14:paraId="5E5113AA" w14:textId="77777777" w:rsidR="000C267D" w:rsidRDefault="000C267D" w:rsidP="000A5953">
      <w:pPr>
        <w:rPr>
          <w:rtl/>
        </w:rPr>
      </w:pPr>
      <w:r>
        <w:rPr>
          <w:rFonts w:hint="cs"/>
          <w:rtl/>
        </w:rPr>
        <w:t xml:space="preserve">مری: بیا اینجا خجالت نکش بیا. همه میخواهیم حرفهای تو رو هم بشنویم. ژاکلین به علامت نفی سر تکان میدهد. </w:t>
      </w:r>
    </w:p>
    <w:p w14:paraId="676C50A0" w14:textId="5FF8BF64" w:rsidR="000C267D" w:rsidRDefault="000C267D" w:rsidP="000A5953">
      <w:pPr>
        <w:rPr>
          <w:rtl/>
        </w:rPr>
      </w:pPr>
      <w:r>
        <w:rPr>
          <w:rFonts w:hint="cs"/>
          <w:rtl/>
        </w:rPr>
        <w:t xml:space="preserve">مری: بیا این کاری که قرار انجام بدی. باید درباره دختری که نمیشناختی حرف بزنی کار سختیه. باور کن برای ما که میشناختیمش کار سخت تریه. </w:t>
      </w:r>
    </w:p>
    <w:p w14:paraId="415DEB3B" w14:textId="77777777" w:rsidR="000C267D" w:rsidRDefault="000C267D" w:rsidP="000A5953">
      <w:pPr>
        <w:rPr>
          <w:rtl/>
        </w:rPr>
      </w:pPr>
      <w:r>
        <w:rPr>
          <w:rFonts w:hint="cs"/>
          <w:rtl/>
        </w:rPr>
        <w:t>ژاکلین باز هم از رفتن امتناع می‌کند و با سر به مری اشاره می‌کند که نمی‌تواند برای صحبت به محل سخنرانی برود. که مونیکا را جلوی خود میبیند. تمام مدت سعی کرده بود که از نگاه کردن به جیک و مونیکا اجتناب کند.</w:t>
      </w:r>
    </w:p>
    <w:p w14:paraId="4B161FDB" w14:textId="77777777" w:rsidR="000C267D" w:rsidRDefault="000C267D" w:rsidP="000A5953">
      <w:pPr>
        <w:rPr>
          <w:rtl/>
        </w:rPr>
      </w:pPr>
      <w:r>
        <w:rPr>
          <w:rFonts w:hint="cs"/>
          <w:rtl/>
        </w:rPr>
        <w:t xml:space="preserve">مونیکا با لحن یخ زده ایی: تنها دلیلی که تو اینجایی همینه. پس انجامش بده یا برو. </w:t>
      </w:r>
    </w:p>
    <w:p w14:paraId="2AD10434" w14:textId="2A538CD4" w:rsidR="000C267D" w:rsidRDefault="000C267D" w:rsidP="000A5953">
      <w:pPr>
        <w:rPr>
          <w:rtl/>
        </w:rPr>
      </w:pPr>
      <w:r>
        <w:rPr>
          <w:rFonts w:hint="cs"/>
          <w:rtl/>
        </w:rPr>
        <w:t>ژاکلین بلند میشود و به سمت محل سخنرانی می‌رود. دستانش را روی میز سخنرانی میگذارد و کمی خم میشود تا صدایش بخوبی به گوش برسد و از طرفی با هیچکدام از حضار چشم در چشم نشود: سلام. شاید اگر بگم سخت ترین کار عمرم را دارم انجام میدم دروغ نگفته باشم. شاید اگر بگم متعجبم از این‌که چطور قلبم میتونه این همه مدت با این شدت بزنه و از جا در نیاد، دروغ نگفته باشم. شاید اگر بگم در این سه روز به اندازه تمام عمرم احساس حماقت کردم، دروغ نگفته باشم. اگر بگم به اندازه تمام عمرم گریه کردم قطعا راست گفتم. شاید فقط تو این مکان زیر این سقف به اندازه تمام عمرم گریه کردم. من ژاکلین هستم یک م</w:t>
      </w:r>
      <w:r w:rsidR="00BC5736">
        <w:rPr>
          <w:rFonts w:hint="cs"/>
          <w:rtl/>
        </w:rPr>
        <w:t>ُ</w:t>
      </w:r>
      <w:r>
        <w:rPr>
          <w:rFonts w:hint="cs"/>
          <w:rtl/>
        </w:rPr>
        <w:t>ح</w:t>
      </w:r>
      <w:r w:rsidR="00BC5736">
        <w:rPr>
          <w:rFonts w:hint="cs"/>
          <w:rtl/>
        </w:rPr>
        <w:t>َ</w:t>
      </w:r>
      <w:r>
        <w:rPr>
          <w:rFonts w:hint="cs"/>
          <w:rtl/>
        </w:rPr>
        <w:t>صل با نمرات خوب</w:t>
      </w:r>
      <w:r w:rsidR="00BC5736">
        <w:rPr>
          <w:rFonts w:hint="cs"/>
          <w:rtl/>
        </w:rPr>
        <w:t>،</w:t>
      </w:r>
      <w:r>
        <w:rPr>
          <w:rFonts w:hint="cs"/>
          <w:rtl/>
        </w:rPr>
        <w:t xml:space="preserve"> یک پذیرفته شده برای بورسیه. که برای جشن پذیرش بورسیه زیر سن قانونی مشروب خورد و مست پشت فرمون ماشینی نشست که </w:t>
      </w:r>
      <w:r>
        <w:rPr>
          <w:rFonts w:hint="cs"/>
          <w:rtl/>
        </w:rPr>
        <w:lastRenderedPageBreak/>
        <w:t xml:space="preserve">اجازه رانندگی باهاش رو نداشت و باعث این مصیبت برای خانواده ربکا شد. و باعث شد خانواده ربکا دیگه نتونن اون رو برای همیشه ببینن. نتونن صداش رو بشنون. نمیدونم قراره چه اتفاقی برای من بیوفته. امیدوارم وکیل راست بگه و قاضی حکمش اعدام باشه. اوجوری همه چی راحتتره. ممنونم. </w:t>
      </w:r>
    </w:p>
    <w:p w14:paraId="2F9B0B18" w14:textId="77777777" w:rsidR="000C267D" w:rsidRDefault="000C267D" w:rsidP="000A5953">
      <w:pPr>
        <w:rPr>
          <w:rtl/>
        </w:rPr>
      </w:pPr>
      <w:r>
        <w:rPr>
          <w:rFonts w:hint="cs"/>
          <w:rtl/>
        </w:rPr>
        <w:t xml:space="preserve">ژاکلین پایین می‌رود. مری به سمتش می‌رود و به او برای پایین آمدن کمک می‌کند. ژاکلین به وضوح میلرزد و تلو تلو میخورد. بالاخره به صندلی میرسد و مینشیند. </w:t>
      </w:r>
    </w:p>
    <w:p w14:paraId="6A056724" w14:textId="77777777" w:rsidR="000C267D" w:rsidRDefault="000C267D" w:rsidP="000A5953">
      <w:pPr>
        <w:rPr>
          <w:rtl/>
        </w:rPr>
      </w:pPr>
      <w:r>
        <w:rPr>
          <w:rFonts w:hint="cs"/>
          <w:rtl/>
        </w:rPr>
        <w:t xml:space="preserve">بعد از تمام شدن مراسم همگی شروع به ترک عبادتگاه می‌کنند. خانواده ژاکلین منتظر هستند. </w:t>
      </w:r>
    </w:p>
    <w:p w14:paraId="6C52BE98" w14:textId="77777777" w:rsidR="000C267D" w:rsidRDefault="000C267D" w:rsidP="000A5953">
      <w:pPr>
        <w:rPr>
          <w:rtl/>
        </w:rPr>
      </w:pPr>
      <w:r>
        <w:rPr>
          <w:rFonts w:hint="cs"/>
          <w:rtl/>
        </w:rPr>
        <w:t xml:space="preserve">ژاکلین منتظر است که جیک و مونیکا اول به سمت درب خروج حرکت کنند. با حرکت آنها همراه با مری به سمت درب خروجی می‌رود. در راه به بلا و پتر میرسند. جیک سلام می‌کند. مونیکا هم سلام می‌کند. بعد نوبت مری میرسد. </w:t>
      </w:r>
    </w:p>
    <w:p w14:paraId="301D5DC7" w14:textId="26E884E2" w:rsidR="000C267D" w:rsidRDefault="000C267D" w:rsidP="000A5953">
      <w:pPr>
        <w:rPr>
          <w:rtl/>
        </w:rPr>
      </w:pPr>
      <w:r>
        <w:rPr>
          <w:rFonts w:hint="cs"/>
          <w:rtl/>
        </w:rPr>
        <w:t>بعد همگی به سمت قبرستان حرکت میکنند.</w:t>
      </w:r>
    </w:p>
    <w:p w14:paraId="7869310C" w14:textId="549F7F94" w:rsidR="00785E47" w:rsidRDefault="00785E47" w:rsidP="000A5953">
      <w:pPr>
        <w:rPr>
          <w:rtl/>
        </w:rPr>
      </w:pPr>
      <w:r>
        <w:rPr>
          <w:rFonts w:hint="cs"/>
          <w:rtl/>
        </w:rPr>
        <w:t xml:space="preserve">به قبرستان میرسند. </w:t>
      </w:r>
    </w:p>
    <w:p w14:paraId="05EE3D44" w14:textId="128D7DBF" w:rsidR="00785E47" w:rsidRDefault="00785E47" w:rsidP="000A5953">
      <w:pPr>
        <w:rPr>
          <w:rtl/>
        </w:rPr>
      </w:pPr>
      <w:r>
        <w:rPr>
          <w:rFonts w:hint="cs"/>
          <w:rtl/>
        </w:rPr>
        <w:t xml:space="preserve">ژاکلین صورتش را با بطری آبی که همراه آورده میشوید و </w:t>
      </w:r>
      <w:r w:rsidR="006148C5">
        <w:rPr>
          <w:rFonts w:hint="cs"/>
          <w:rtl/>
        </w:rPr>
        <w:t>می‌خواهد</w:t>
      </w:r>
      <w:r>
        <w:rPr>
          <w:rFonts w:hint="cs"/>
          <w:rtl/>
        </w:rPr>
        <w:t xml:space="preserve"> منتظر خروج همه شود بعد خارج شود اما بعد از آنکه جیک و مونیکا پیاده شدند. مری دست او را میگیرد و با خود به پایین اتوبوس میآورد. صورت مری خیس اشک است. ژاکلین بطری آب دیگری از کیفش در میآورد و به او میدهد. </w:t>
      </w:r>
    </w:p>
    <w:p w14:paraId="22D77EB6" w14:textId="1E04D9AB" w:rsidR="00785E47" w:rsidRDefault="00785E47" w:rsidP="000A5953">
      <w:pPr>
        <w:rPr>
          <w:rtl/>
        </w:rPr>
      </w:pPr>
      <w:r>
        <w:rPr>
          <w:rFonts w:hint="cs"/>
          <w:rtl/>
        </w:rPr>
        <w:t xml:space="preserve">مری: بعد از تشکر صورتش را با آن میشوید. </w:t>
      </w:r>
    </w:p>
    <w:p w14:paraId="3B1F25FA" w14:textId="624E7DB3" w:rsidR="00785E47" w:rsidRDefault="00785E47" w:rsidP="000A5953">
      <w:pPr>
        <w:rPr>
          <w:rtl/>
        </w:rPr>
      </w:pPr>
      <w:r>
        <w:rPr>
          <w:rFonts w:hint="cs"/>
          <w:rtl/>
        </w:rPr>
        <w:t xml:space="preserve">همه که از اتوبوس پیاده شدند. مراسم خاکسپاری در سکوت عجیبی انجام میشود. </w:t>
      </w:r>
    </w:p>
    <w:p w14:paraId="7AD26960" w14:textId="4706FD62" w:rsidR="00FF6F30" w:rsidRDefault="00FF6F30" w:rsidP="000A5953">
      <w:pPr>
        <w:rPr>
          <w:rtl/>
        </w:rPr>
      </w:pPr>
      <w:r>
        <w:rPr>
          <w:rFonts w:hint="cs"/>
          <w:rtl/>
        </w:rPr>
        <w:t xml:space="preserve">جیک: ما باید بریم خدا نگهدار. </w:t>
      </w:r>
    </w:p>
    <w:p w14:paraId="723372BD" w14:textId="52E7EC9B" w:rsidR="00FF6F30" w:rsidRDefault="00FF6F30" w:rsidP="000A5953">
      <w:pPr>
        <w:rPr>
          <w:rtl/>
        </w:rPr>
      </w:pPr>
      <w:r>
        <w:rPr>
          <w:rFonts w:hint="cs"/>
          <w:rtl/>
        </w:rPr>
        <w:lastRenderedPageBreak/>
        <w:t xml:space="preserve">مری: با خانواده ژاکلین و او خداحافظی </w:t>
      </w:r>
      <w:r w:rsidR="006148C5">
        <w:rPr>
          <w:rFonts w:hint="cs"/>
          <w:rtl/>
        </w:rPr>
        <w:t>می‌کند</w:t>
      </w:r>
      <w:r>
        <w:rPr>
          <w:rFonts w:hint="cs"/>
          <w:rtl/>
        </w:rPr>
        <w:t xml:space="preserve">. </w:t>
      </w:r>
    </w:p>
    <w:p w14:paraId="46CC1864" w14:textId="4DAFA503" w:rsidR="00FF6F30" w:rsidRDefault="00FF6F30" w:rsidP="000A5953">
      <w:pPr>
        <w:rPr>
          <w:rtl/>
        </w:rPr>
      </w:pPr>
      <w:r>
        <w:rPr>
          <w:rFonts w:hint="cs"/>
          <w:rtl/>
        </w:rPr>
        <w:t xml:space="preserve">بلا: مری را در آغوش میکشد. ممنون بابت حرفهایی که زدی. </w:t>
      </w:r>
    </w:p>
    <w:p w14:paraId="665A37B5" w14:textId="63403F94" w:rsidR="00FF6F30" w:rsidRDefault="00FF6F30" w:rsidP="000A5953">
      <w:pPr>
        <w:rPr>
          <w:rtl/>
        </w:rPr>
      </w:pPr>
      <w:r>
        <w:rPr>
          <w:rFonts w:hint="cs"/>
          <w:rtl/>
        </w:rPr>
        <w:t xml:space="preserve">مری: خواهش میکنم. </w:t>
      </w:r>
    </w:p>
    <w:p w14:paraId="32D4002F" w14:textId="19E41A6A" w:rsidR="00FF6F30" w:rsidRDefault="00FF6F30" w:rsidP="000A5953">
      <w:pPr>
        <w:rPr>
          <w:rtl/>
        </w:rPr>
      </w:pPr>
      <w:r>
        <w:rPr>
          <w:rFonts w:hint="cs"/>
          <w:rtl/>
        </w:rPr>
        <w:t xml:space="preserve">جیک و مونیکا به سمت خانه میروند. مری و شوهرش هم در ماشین خودشان دنبال آنها هستند. </w:t>
      </w:r>
    </w:p>
    <w:p w14:paraId="5ED60270" w14:textId="78C90ABD" w:rsidR="00FF6F30" w:rsidRDefault="00FF6F30" w:rsidP="000A5953">
      <w:pPr>
        <w:rPr>
          <w:rtl/>
        </w:rPr>
      </w:pPr>
      <w:r>
        <w:rPr>
          <w:rFonts w:hint="cs"/>
          <w:rtl/>
        </w:rPr>
        <w:t xml:space="preserve">در خانه: </w:t>
      </w:r>
    </w:p>
    <w:p w14:paraId="53ADED4B" w14:textId="49BC1B00" w:rsidR="00FF6F30" w:rsidRDefault="00FF6F30" w:rsidP="000A5953">
      <w:pPr>
        <w:rPr>
          <w:rtl/>
        </w:rPr>
      </w:pPr>
      <w:r>
        <w:rPr>
          <w:rFonts w:hint="cs"/>
          <w:rtl/>
        </w:rPr>
        <w:t xml:space="preserve">مری: خوب مونیکا فردا روزی که تو باید برای ژاکلین تصمیم بگیری. چکار میخواهی بکنی. </w:t>
      </w:r>
    </w:p>
    <w:p w14:paraId="5064AA90" w14:textId="31EFD216" w:rsidR="00FF6F30" w:rsidRDefault="00FF6F30" w:rsidP="000A5953">
      <w:pPr>
        <w:rPr>
          <w:rtl/>
        </w:rPr>
      </w:pPr>
      <w:r>
        <w:rPr>
          <w:rFonts w:hint="cs"/>
          <w:rtl/>
        </w:rPr>
        <w:t xml:space="preserve">مونیکا: خوشحالم که دیدمش. خوشحالم که حرف هاش رو شنیدم. </w:t>
      </w:r>
      <w:r w:rsidR="00293526">
        <w:rPr>
          <w:rFonts w:hint="cs"/>
          <w:rtl/>
        </w:rPr>
        <w:t xml:space="preserve">میدونیم که قاضی بخاطر زیر سن قانونی خیلی جریمه سنگینی براش نمیبره. بنابراین خیلی نگرانش نیستم. ولی خوب نمیتونم بگم از </w:t>
      </w:r>
      <w:r w:rsidR="00914EF1">
        <w:rPr>
          <w:rFonts w:hint="cs"/>
          <w:rtl/>
        </w:rPr>
        <w:t>این‌که</w:t>
      </w:r>
      <w:r w:rsidR="00293526">
        <w:rPr>
          <w:rFonts w:hint="cs"/>
          <w:rtl/>
        </w:rPr>
        <w:t xml:space="preserve"> فکر میکنه ممکنه اعدام بشه ناراحتم. </w:t>
      </w:r>
    </w:p>
    <w:p w14:paraId="0A00E724" w14:textId="6B4C4CD0" w:rsidR="00293526" w:rsidRDefault="00293526" w:rsidP="000A5953">
      <w:pPr>
        <w:rPr>
          <w:rtl/>
        </w:rPr>
      </w:pPr>
      <w:r>
        <w:rPr>
          <w:rFonts w:hint="cs"/>
          <w:rtl/>
        </w:rPr>
        <w:t xml:space="preserve">مری: کار من بود. وکیلش بدون اجازه من آب نمیخوره. </w:t>
      </w:r>
    </w:p>
    <w:p w14:paraId="692BA67F" w14:textId="3990164B" w:rsidR="00293526" w:rsidRDefault="00293526" w:rsidP="000A5953">
      <w:pPr>
        <w:rPr>
          <w:rtl/>
        </w:rPr>
      </w:pPr>
      <w:r>
        <w:rPr>
          <w:rFonts w:hint="cs"/>
          <w:rtl/>
        </w:rPr>
        <w:t xml:space="preserve">مونیکا: ترسوندتش. خوبه. دختر خوبیه. ازش خوشم اومد. </w:t>
      </w:r>
    </w:p>
    <w:p w14:paraId="67B3FE88" w14:textId="35ED6553" w:rsidR="00293526" w:rsidRDefault="00293526" w:rsidP="000A5953">
      <w:pPr>
        <w:rPr>
          <w:rtl/>
        </w:rPr>
      </w:pPr>
      <w:r>
        <w:rPr>
          <w:rFonts w:hint="cs"/>
          <w:rtl/>
        </w:rPr>
        <w:t xml:space="preserve">مری: </w:t>
      </w:r>
      <w:r w:rsidR="00F65676">
        <w:rPr>
          <w:rFonts w:hint="cs"/>
          <w:rtl/>
        </w:rPr>
        <w:t>رو به شوهرش، عزیزم تو</w:t>
      </w:r>
      <w:r>
        <w:rPr>
          <w:rFonts w:hint="cs"/>
          <w:rtl/>
        </w:rPr>
        <w:t xml:space="preserve"> چی فکر </w:t>
      </w:r>
      <w:r w:rsidR="006148C5">
        <w:rPr>
          <w:rFonts w:hint="cs"/>
          <w:rtl/>
        </w:rPr>
        <w:t>می‌کند</w:t>
      </w:r>
      <w:r>
        <w:rPr>
          <w:rFonts w:hint="cs"/>
          <w:rtl/>
        </w:rPr>
        <w:t xml:space="preserve">. </w:t>
      </w:r>
    </w:p>
    <w:p w14:paraId="1720FBC8" w14:textId="0C2259B4" w:rsidR="00293526" w:rsidRDefault="00293526" w:rsidP="000A5953">
      <w:pPr>
        <w:rPr>
          <w:rtl/>
        </w:rPr>
      </w:pPr>
      <w:r>
        <w:rPr>
          <w:rFonts w:hint="cs"/>
          <w:rtl/>
        </w:rPr>
        <w:t xml:space="preserve">شوهر مری: خوب میتونیم مجبورش کنیم تو موسسه کار کنه. قانون این اجازه رو میده. چون زیر سن قانونی بوده میتونه مدتی رو که باید زندان باشه رو در موسسه ما کار کنه. </w:t>
      </w:r>
    </w:p>
    <w:p w14:paraId="1CD80A69" w14:textId="47BE31EB" w:rsidR="00293526" w:rsidRDefault="00293526" w:rsidP="000A5953">
      <w:pPr>
        <w:rPr>
          <w:rtl/>
        </w:rPr>
      </w:pPr>
      <w:r>
        <w:rPr>
          <w:rFonts w:hint="cs"/>
          <w:rtl/>
        </w:rPr>
        <w:t xml:space="preserve">مری: به جیک نگاهی می اندازد ولی جیک در عالم خودش است. </w:t>
      </w:r>
    </w:p>
    <w:p w14:paraId="668DCCC0" w14:textId="32D122C4" w:rsidR="00293526" w:rsidRDefault="00293526" w:rsidP="000A5953">
      <w:pPr>
        <w:rPr>
          <w:rtl/>
        </w:rPr>
      </w:pPr>
      <w:r>
        <w:rPr>
          <w:rFonts w:hint="cs"/>
          <w:rtl/>
        </w:rPr>
        <w:t xml:space="preserve">مونیکا: جیک، نظرت چیه. </w:t>
      </w:r>
    </w:p>
    <w:p w14:paraId="1C2F90A6" w14:textId="480AA576" w:rsidR="00293526" w:rsidRDefault="00293526" w:rsidP="000A5953">
      <w:pPr>
        <w:rPr>
          <w:rtl/>
        </w:rPr>
      </w:pPr>
      <w:r>
        <w:rPr>
          <w:rFonts w:hint="cs"/>
          <w:rtl/>
        </w:rPr>
        <w:t>جیک: راجع به چی؟</w:t>
      </w:r>
    </w:p>
    <w:p w14:paraId="5B7A8731" w14:textId="5829ECBF" w:rsidR="00293526" w:rsidRDefault="00293526" w:rsidP="000A5953">
      <w:pPr>
        <w:rPr>
          <w:rtl/>
        </w:rPr>
      </w:pPr>
      <w:r>
        <w:rPr>
          <w:rFonts w:hint="cs"/>
          <w:rtl/>
        </w:rPr>
        <w:t xml:space="preserve">مونیکا: ژاکلین، بیاد موسسه بجای ربکا اونجا کار کنه. </w:t>
      </w:r>
    </w:p>
    <w:p w14:paraId="5B6C3A18" w14:textId="6403566D" w:rsidR="00293526" w:rsidRDefault="00293526" w:rsidP="000A5953">
      <w:pPr>
        <w:rPr>
          <w:rtl/>
        </w:rPr>
      </w:pPr>
      <w:r>
        <w:rPr>
          <w:rFonts w:hint="cs"/>
          <w:rtl/>
        </w:rPr>
        <w:lastRenderedPageBreak/>
        <w:t>جیک: ژاکلین کیه؟</w:t>
      </w:r>
    </w:p>
    <w:p w14:paraId="6F1776A6" w14:textId="4EB4A495" w:rsidR="00293526" w:rsidRDefault="00293526" w:rsidP="000A5953">
      <w:pPr>
        <w:rPr>
          <w:rtl/>
        </w:rPr>
      </w:pPr>
      <w:r>
        <w:rPr>
          <w:rFonts w:hint="cs"/>
          <w:rtl/>
        </w:rPr>
        <w:t xml:space="preserve">مونیکا: دختره دیگه. همینکه امروز با ما بود. </w:t>
      </w:r>
    </w:p>
    <w:p w14:paraId="031AD694" w14:textId="10F6F573" w:rsidR="00293526" w:rsidRDefault="00293526" w:rsidP="000A5953">
      <w:pPr>
        <w:rPr>
          <w:rtl/>
        </w:rPr>
      </w:pPr>
      <w:r>
        <w:rPr>
          <w:rFonts w:hint="cs"/>
          <w:rtl/>
        </w:rPr>
        <w:t xml:space="preserve">جیک: من الان نمیتونم به کار فکر کنم. من برم تو اتاق باید تنها باشم ببخشید و با شوهر مری دست میدهد. </w:t>
      </w:r>
    </w:p>
    <w:p w14:paraId="6D32ECCE" w14:textId="76FB9071" w:rsidR="00293526" w:rsidRDefault="00293526" w:rsidP="000A5953">
      <w:pPr>
        <w:rPr>
          <w:rtl/>
        </w:rPr>
      </w:pPr>
      <w:r>
        <w:rPr>
          <w:rFonts w:hint="cs"/>
          <w:rtl/>
        </w:rPr>
        <w:t xml:space="preserve">مری: نگاه ترسناکی به مونیکا می اندازد. </w:t>
      </w:r>
    </w:p>
    <w:p w14:paraId="2BE1330B" w14:textId="536B00ED" w:rsidR="00293526" w:rsidRDefault="00293526" w:rsidP="000A5953">
      <w:pPr>
        <w:rPr>
          <w:rtl/>
        </w:rPr>
      </w:pPr>
      <w:r>
        <w:rPr>
          <w:rFonts w:hint="cs"/>
          <w:rtl/>
        </w:rPr>
        <w:t>مونیکا: جیک رو تو بهتر از من میشناسی چند سال با تو حرف نمیزده</w:t>
      </w:r>
      <w:r w:rsidR="00F65676">
        <w:rPr>
          <w:rFonts w:hint="cs"/>
          <w:rtl/>
        </w:rPr>
        <w:t>؟</w:t>
      </w:r>
    </w:p>
    <w:p w14:paraId="20219FF1" w14:textId="12C37363" w:rsidR="00293526" w:rsidRDefault="00293526" w:rsidP="000A5953">
      <w:pPr>
        <w:rPr>
          <w:rtl/>
        </w:rPr>
      </w:pPr>
      <w:r>
        <w:rPr>
          <w:rFonts w:hint="cs"/>
          <w:rtl/>
        </w:rPr>
        <w:t xml:space="preserve">مری: </w:t>
      </w:r>
      <w:r w:rsidR="00BC5736">
        <w:rPr>
          <w:rFonts w:hint="cs"/>
          <w:rtl/>
        </w:rPr>
        <w:t>بیشتر از بیست سال</w:t>
      </w:r>
      <w:r>
        <w:rPr>
          <w:rFonts w:hint="cs"/>
          <w:rtl/>
        </w:rPr>
        <w:t>.</w:t>
      </w:r>
    </w:p>
    <w:p w14:paraId="5C2549FD" w14:textId="10C93C99" w:rsidR="00293526" w:rsidRDefault="00293526" w:rsidP="000A5953">
      <w:pPr>
        <w:rPr>
          <w:rtl/>
        </w:rPr>
      </w:pPr>
      <w:r>
        <w:rPr>
          <w:rFonts w:hint="cs"/>
          <w:rtl/>
        </w:rPr>
        <w:t xml:space="preserve">مونیکا: فکر میکنی </w:t>
      </w:r>
      <w:r w:rsidR="00BC5736">
        <w:rPr>
          <w:rFonts w:hint="cs"/>
          <w:rtl/>
        </w:rPr>
        <w:t>اینهمه</w:t>
      </w:r>
      <w:r>
        <w:rPr>
          <w:rFonts w:hint="cs"/>
          <w:rtl/>
        </w:rPr>
        <w:t xml:space="preserve"> سال کار تو رو فراموش نکرده</w:t>
      </w:r>
      <w:r w:rsidR="00F65676">
        <w:rPr>
          <w:rFonts w:hint="cs"/>
          <w:rtl/>
        </w:rPr>
        <w:t>، حالا</w:t>
      </w:r>
      <w:r>
        <w:rPr>
          <w:rFonts w:hint="cs"/>
          <w:rtl/>
        </w:rPr>
        <w:t xml:space="preserve"> مرگ دخترش رو فراموش میکه</w:t>
      </w:r>
      <w:r w:rsidR="00F65676">
        <w:rPr>
          <w:rFonts w:hint="cs"/>
          <w:rtl/>
        </w:rPr>
        <w:t>؟</w:t>
      </w:r>
      <w:r>
        <w:rPr>
          <w:rFonts w:hint="cs"/>
          <w:rtl/>
        </w:rPr>
        <w:t xml:space="preserve"> </w:t>
      </w:r>
    </w:p>
    <w:p w14:paraId="5F2A7A9B" w14:textId="532E2B96" w:rsidR="00293526" w:rsidRDefault="00293526" w:rsidP="000A5953">
      <w:pPr>
        <w:rPr>
          <w:rtl/>
        </w:rPr>
      </w:pPr>
      <w:r>
        <w:rPr>
          <w:rFonts w:hint="cs"/>
          <w:rtl/>
        </w:rPr>
        <w:t>مری: خدا رو شکر</w:t>
      </w:r>
      <w:r w:rsidR="00F65676">
        <w:rPr>
          <w:rFonts w:hint="cs"/>
          <w:rtl/>
        </w:rPr>
        <w:t xml:space="preserve"> که</w:t>
      </w:r>
      <w:r>
        <w:rPr>
          <w:rFonts w:hint="cs"/>
          <w:rtl/>
        </w:rPr>
        <w:t xml:space="preserve"> </w:t>
      </w:r>
      <w:r w:rsidR="00F65676">
        <w:rPr>
          <w:rFonts w:hint="cs"/>
          <w:rtl/>
        </w:rPr>
        <w:t xml:space="preserve">خودش </w:t>
      </w:r>
      <w:r>
        <w:rPr>
          <w:rFonts w:hint="cs"/>
          <w:rtl/>
        </w:rPr>
        <w:t xml:space="preserve">به حلقه قسم نخورد. </w:t>
      </w:r>
    </w:p>
    <w:p w14:paraId="5BE8079B" w14:textId="1FE05055" w:rsidR="00293526" w:rsidRDefault="00293526" w:rsidP="000A5953">
      <w:pPr>
        <w:rPr>
          <w:rtl/>
        </w:rPr>
      </w:pPr>
      <w:r>
        <w:rPr>
          <w:rFonts w:hint="cs"/>
          <w:rtl/>
        </w:rPr>
        <w:t xml:space="preserve">مونیکا: فکر میکنی فرقی براش </w:t>
      </w:r>
      <w:r w:rsidR="00914EF1">
        <w:rPr>
          <w:rFonts w:hint="cs"/>
          <w:rtl/>
        </w:rPr>
        <w:t>می‌کرد</w:t>
      </w:r>
      <w:r>
        <w:rPr>
          <w:rFonts w:hint="cs"/>
          <w:rtl/>
        </w:rPr>
        <w:t xml:space="preserve">. الان میفهمم چرا اون کار رو کرد. </w:t>
      </w:r>
    </w:p>
    <w:p w14:paraId="3B47E7D4" w14:textId="5C60B31F" w:rsidR="00293526" w:rsidRDefault="00293526" w:rsidP="000A5953">
      <w:pPr>
        <w:rPr>
          <w:rtl/>
        </w:rPr>
      </w:pPr>
      <w:r>
        <w:rPr>
          <w:rFonts w:hint="cs"/>
          <w:rtl/>
        </w:rPr>
        <w:t>مری: چرا؟</w:t>
      </w:r>
    </w:p>
    <w:p w14:paraId="2EE35851" w14:textId="654C3C84" w:rsidR="00293526" w:rsidRDefault="00293526" w:rsidP="000A5953">
      <w:pPr>
        <w:rPr>
          <w:rtl/>
        </w:rPr>
      </w:pPr>
      <w:r>
        <w:rPr>
          <w:rFonts w:hint="cs"/>
          <w:rtl/>
        </w:rPr>
        <w:t xml:space="preserve">مونیکا: میدونست من دختره رو میبخشم. برای همین اون قسم رو خورد. چون میدونست من کوتاه میام. میدونست جا میزنم. </w:t>
      </w:r>
      <w:r w:rsidR="00F65676">
        <w:rPr>
          <w:rFonts w:hint="cs"/>
          <w:rtl/>
        </w:rPr>
        <w:t xml:space="preserve">اون لحظه عصبانی بودم. اون لحظه فکر </w:t>
      </w:r>
      <w:r w:rsidR="00914EF1">
        <w:rPr>
          <w:rFonts w:hint="cs"/>
          <w:rtl/>
        </w:rPr>
        <w:t>می‌کرد</w:t>
      </w:r>
      <w:r w:rsidR="00F65676">
        <w:rPr>
          <w:rFonts w:hint="cs"/>
          <w:rtl/>
        </w:rPr>
        <w:t xml:space="preserve">م </w:t>
      </w:r>
      <w:r w:rsidR="006148C5">
        <w:rPr>
          <w:rFonts w:hint="cs"/>
          <w:rtl/>
        </w:rPr>
        <w:t>می‌خواهد</w:t>
      </w:r>
      <w:r w:rsidR="00F65676">
        <w:rPr>
          <w:rFonts w:hint="cs"/>
          <w:rtl/>
        </w:rPr>
        <w:t xml:space="preserve"> ببخشه دختره رو. اما برعکس بود. مطمئن بود من نمیتونم مرگ دختره رو ببینم. همه او حرف هایی که میزد برای این بود که من امروز احساس عذاب وجدان نکنم. داشت به من کلید میداد. ن</w:t>
      </w:r>
      <w:r w:rsidR="006148C5">
        <w:rPr>
          <w:rFonts w:hint="cs"/>
          <w:rtl/>
        </w:rPr>
        <w:t>می‌خوام</w:t>
      </w:r>
      <w:r w:rsidR="00F65676">
        <w:rPr>
          <w:rFonts w:hint="cs"/>
          <w:rtl/>
        </w:rPr>
        <w:t xml:space="preserve"> یکی مثل ربکای خودم رو بکشم. ن</w:t>
      </w:r>
      <w:r w:rsidR="006148C5">
        <w:rPr>
          <w:rFonts w:hint="cs"/>
          <w:rtl/>
        </w:rPr>
        <w:t>می‌خوام</w:t>
      </w:r>
      <w:r w:rsidR="00F65676">
        <w:rPr>
          <w:rFonts w:hint="cs"/>
          <w:rtl/>
        </w:rPr>
        <w:t xml:space="preserve"> یک پدر دیگه احساسی که الان دارم رو حس کنه. همه اون حرف ها رو زد که من امروز احساس عذاب وجدان نداشته باشم. </w:t>
      </w:r>
    </w:p>
    <w:p w14:paraId="082E45B0" w14:textId="037FB9A6" w:rsidR="00293526" w:rsidRDefault="00293526" w:rsidP="000A5953">
      <w:pPr>
        <w:rPr>
          <w:rtl/>
        </w:rPr>
      </w:pPr>
      <w:r>
        <w:rPr>
          <w:rFonts w:hint="cs"/>
          <w:rtl/>
        </w:rPr>
        <w:lastRenderedPageBreak/>
        <w:t>مری: جا</w:t>
      </w:r>
      <w:r w:rsidR="00F65676">
        <w:rPr>
          <w:rFonts w:hint="cs"/>
          <w:rtl/>
        </w:rPr>
        <w:t xml:space="preserve"> </w:t>
      </w:r>
      <w:r>
        <w:rPr>
          <w:rFonts w:hint="cs"/>
          <w:rtl/>
        </w:rPr>
        <w:t xml:space="preserve">زدن چیه؟ طرف رسماً یه بچه است شبیه ربکا. خیلی به هم شبیه هستند. حتی صورتاشون هم شبیه. انگار خواهر باشن. </w:t>
      </w:r>
    </w:p>
    <w:p w14:paraId="640FD3DB" w14:textId="54FD4C1B" w:rsidR="00293526" w:rsidRDefault="00293526" w:rsidP="000A5953">
      <w:pPr>
        <w:rPr>
          <w:rtl/>
        </w:rPr>
      </w:pPr>
      <w:r>
        <w:rPr>
          <w:rFonts w:hint="cs"/>
          <w:rtl/>
        </w:rPr>
        <w:t xml:space="preserve">مونیکا: جیک میدونست. </w:t>
      </w:r>
      <w:r w:rsidR="0034475E">
        <w:rPr>
          <w:rFonts w:hint="cs"/>
          <w:rtl/>
        </w:rPr>
        <w:t>می‌خواست</w:t>
      </w:r>
      <w:r>
        <w:rPr>
          <w:rFonts w:hint="cs"/>
          <w:rtl/>
        </w:rPr>
        <w:t xml:space="preserve"> وقتی من بیخیال شدم. اتفاقی که برای دختره میافته باعث نشه خودم رو مقصر بدونم. میدنست بعد از خاکسپاریش سرد</w:t>
      </w:r>
      <w:r w:rsidR="00F65676">
        <w:rPr>
          <w:rFonts w:hint="cs"/>
          <w:rtl/>
        </w:rPr>
        <w:t xml:space="preserve"> </w:t>
      </w:r>
      <w:r>
        <w:rPr>
          <w:rFonts w:hint="cs"/>
          <w:rtl/>
        </w:rPr>
        <w:t xml:space="preserve">میشم. دختره رو میکشه. </w:t>
      </w:r>
    </w:p>
    <w:p w14:paraId="2ED581EA" w14:textId="559BE786" w:rsidR="00293526" w:rsidRDefault="00293526" w:rsidP="000A5953">
      <w:pPr>
        <w:rPr>
          <w:rtl/>
        </w:rPr>
      </w:pPr>
      <w:r>
        <w:rPr>
          <w:rFonts w:hint="cs"/>
          <w:rtl/>
        </w:rPr>
        <w:t xml:space="preserve">سفیر: نمیتونه اینکار رو بکنه. </w:t>
      </w:r>
    </w:p>
    <w:p w14:paraId="590DD133" w14:textId="11F26C3B" w:rsidR="00293526" w:rsidRDefault="00293526" w:rsidP="000A5953">
      <w:pPr>
        <w:rPr>
          <w:rtl/>
        </w:rPr>
      </w:pPr>
      <w:r>
        <w:rPr>
          <w:rFonts w:hint="cs"/>
          <w:rtl/>
        </w:rPr>
        <w:t xml:space="preserve">مونیکا: جیک از ربکا کوچکتر بود که اولین نیم میلیون رو ساخت تو میخواهی جلوی چنین اراده ایی بایستی. موفق باشی. </w:t>
      </w:r>
    </w:p>
    <w:p w14:paraId="1C2EDBF7" w14:textId="5C9F7E89" w:rsidR="00293526" w:rsidRDefault="00293526" w:rsidP="000A5953">
      <w:pPr>
        <w:rPr>
          <w:rtl/>
        </w:rPr>
      </w:pPr>
      <w:r>
        <w:rPr>
          <w:rFonts w:hint="cs"/>
          <w:rtl/>
        </w:rPr>
        <w:t xml:space="preserve">مری: امکان نداره. </w:t>
      </w:r>
    </w:p>
    <w:p w14:paraId="6DC642E1" w14:textId="4230B6B6" w:rsidR="00293526" w:rsidRDefault="00293526" w:rsidP="000A5953">
      <w:pPr>
        <w:rPr>
          <w:rtl/>
        </w:rPr>
      </w:pPr>
      <w:r>
        <w:rPr>
          <w:rFonts w:hint="cs"/>
          <w:rtl/>
        </w:rPr>
        <w:t xml:space="preserve">شوهر مری: چی امکان نداره. </w:t>
      </w:r>
    </w:p>
    <w:p w14:paraId="61DE32CA" w14:textId="2B0660E9" w:rsidR="00293526" w:rsidRDefault="00293526" w:rsidP="000A5953">
      <w:pPr>
        <w:rPr>
          <w:rtl/>
        </w:rPr>
      </w:pPr>
      <w:r>
        <w:rPr>
          <w:rFonts w:hint="cs"/>
          <w:rtl/>
        </w:rPr>
        <w:t>مری: که بیخیال دختره بشه. دختره فردا زنده نمیمونه. مونیکا راست میگه. فکر کن من و تو چقدر دور و بر جیک بودیم</w:t>
      </w:r>
      <w:r w:rsidR="00193BFA">
        <w:rPr>
          <w:rFonts w:hint="cs"/>
          <w:rtl/>
        </w:rPr>
        <w:t>.</w:t>
      </w:r>
      <w:r>
        <w:rPr>
          <w:rFonts w:hint="cs"/>
          <w:rtl/>
        </w:rPr>
        <w:t xml:space="preserve"> تو برای جیک همه کار کردی ولی حاضر نشد با من دوباره صحبت کنه. وقتی بهش گفتی با من آشتی کنه چی گفت؟</w:t>
      </w:r>
    </w:p>
    <w:p w14:paraId="7571843F" w14:textId="63F5EC33" w:rsidR="00293526" w:rsidRDefault="000111FA" w:rsidP="000A5953">
      <w:pPr>
        <w:rPr>
          <w:rtl/>
        </w:rPr>
      </w:pPr>
      <w:r>
        <w:rPr>
          <w:rFonts w:hint="cs"/>
          <w:rtl/>
        </w:rPr>
        <w:t>شوهر مری: گفت حساب هاش رو با من صاف میکنه و دیگه ن</w:t>
      </w:r>
      <w:r w:rsidR="006148C5">
        <w:rPr>
          <w:rFonts w:hint="cs"/>
          <w:rtl/>
        </w:rPr>
        <w:t>می‌خواهد</w:t>
      </w:r>
      <w:r>
        <w:rPr>
          <w:rFonts w:hint="cs"/>
          <w:rtl/>
        </w:rPr>
        <w:t xml:space="preserve"> با من همکاری کنه. برای همین تو هیچ کدوم از کارهای جدیدش من همراهیش نکردم. صدبار هم </w:t>
      </w:r>
      <w:r w:rsidR="0034475E">
        <w:rPr>
          <w:rFonts w:hint="cs"/>
          <w:rtl/>
        </w:rPr>
        <w:t>می‌خواست</w:t>
      </w:r>
      <w:r>
        <w:rPr>
          <w:rFonts w:hint="cs"/>
          <w:rtl/>
        </w:rPr>
        <w:t xml:space="preserve"> سهم من رو از کارخونه بخره من نفروختم. </w:t>
      </w:r>
    </w:p>
    <w:p w14:paraId="507AD9B5" w14:textId="6DC32BFF" w:rsidR="000111FA" w:rsidRDefault="000111FA" w:rsidP="000A5953">
      <w:pPr>
        <w:rPr>
          <w:rtl/>
        </w:rPr>
      </w:pPr>
      <w:r>
        <w:rPr>
          <w:rFonts w:hint="cs"/>
          <w:rtl/>
        </w:rPr>
        <w:t xml:space="preserve">مری: فقط بخاطر یک جمله این همه سال این همه محبت، این همه دوستی، جیک یک جمله من رو فراموش نکرد. </w:t>
      </w:r>
    </w:p>
    <w:p w14:paraId="737BB731" w14:textId="29052E6A" w:rsidR="000111FA" w:rsidRDefault="000111FA" w:rsidP="000A5953">
      <w:pPr>
        <w:rPr>
          <w:rtl/>
        </w:rPr>
      </w:pPr>
      <w:r>
        <w:rPr>
          <w:rFonts w:hint="cs"/>
          <w:rtl/>
        </w:rPr>
        <w:t>شوهر مری: جیک نمیتونه آدم بکشه</w:t>
      </w:r>
      <w:r w:rsidR="00193BFA">
        <w:rPr>
          <w:rFonts w:hint="cs"/>
          <w:rtl/>
        </w:rPr>
        <w:t>!</w:t>
      </w:r>
      <w:r>
        <w:rPr>
          <w:rFonts w:hint="cs"/>
          <w:rtl/>
        </w:rPr>
        <w:t xml:space="preserve"> من حرف هاش یادمه.</w:t>
      </w:r>
      <w:r w:rsidR="00193BFA">
        <w:rPr>
          <w:rFonts w:hint="cs"/>
          <w:rtl/>
        </w:rPr>
        <w:t xml:space="preserve"> </w:t>
      </w:r>
      <w:r>
        <w:rPr>
          <w:rFonts w:hint="cs"/>
          <w:rtl/>
        </w:rPr>
        <w:t xml:space="preserve">گفت نمیخواد کسی مثل خودش درد از دست دادن بچه رو تحمل کنه. </w:t>
      </w:r>
    </w:p>
    <w:p w14:paraId="7964FF71" w14:textId="7DFC7F77" w:rsidR="000111FA" w:rsidRDefault="000111FA" w:rsidP="000A5953">
      <w:pPr>
        <w:rPr>
          <w:rtl/>
        </w:rPr>
      </w:pPr>
      <w:r>
        <w:rPr>
          <w:rFonts w:hint="cs"/>
          <w:rtl/>
        </w:rPr>
        <w:lastRenderedPageBreak/>
        <w:t xml:space="preserve">مری: فردا روز های عزاداری تموم میشه. فردا خدا هم جلودارش نیست. </w:t>
      </w:r>
    </w:p>
    <w:p w14:paraId="5AB2FA88" w14:textId="735CA55A" w:rsidR="000111FA" w:rsidRDefault="000111FA" w:rsidP="000A5953">
      <w:pPr>
        <w:rPr>
          <w:rtl/>
        </w:rPr>
      </w:pPr>
      <w:r>
        <w:rPr>
          <w:rFonts w:hint="cs"/>
          <w:rtl/>
        </w:rPr>
        <w:t>مونیکا: نیست</w:t>
      </w:r>
      <w:r w:rsidR="00193BFA">
        <w:rPr>
          <w:rFonts w:hint="cs"/>
          <w:rtl/>
        </w:rPr>
        <w:t>!</w:t>
      </w:r>
      <w:r>
        <w:rPr>
          <w:rFonts w:hint="cs"/>
          <w:rtl/>
        </w:rPr>
        <w:t xml:space="preserve"> ولی شاید بشه کاری کرد. </w:t>
      </w:r>
      <w:r w:rsidR="00193BFA">
        <w:rPr>
          <w:rFonts w:hint="cs"/>
          <w:rtl/>
        </w:rPr>
        <w:t xml:space="preserve">باید </w:t>
      </w:r>
      <w:r>
        <w:rPr>
          <w:rFonts w:hint="cs"/>
          <w:rtl/>
        </w:rPr>
        <w:t xml:space="preserve">خودش جلوی خودش بایسته. جریان او خانمه که باهاش تصادف کرد رو یادته. </w:t>
      </w:r>
    </w:p>
    <w:p w14:paraId="653D537C" w14:textId="5BB5C300" w:rsidR="000111FA" w:rsidRDefault="000111FA" w:rsidP="000A5953">
      <w:pPr>
        <w:rPr>
          <w:rtl/>
        </w:rPr>
      </w:pPr>
      <w:r>
        <w:rPr>
          <w:rFonts w:hint="cs"/>
          <w:rtl/>
        </w:rPr>
        <w:t xml:space="preserve">مری: آره همون روزیکه من و جیک دعوامون شد. یه زنه به جیک میزنه با ماشین. جیک رسماً ماشینش رو خورد کرد با مشت بعد هم جلوی بچه </w:t>
      </w:r>
      <w:r w:rsidR="00193BFA">
        <w:rPr>
          <w:rFonts w:hint="cs"/>
          <w:rtl/>
        </w:rPr>
        <w:t>اش،</w:t>
      </w:r>
      <w:r>
        <w:rPr>
          <w:rFonts w:hint="cs"/>
          <w:rtl/>
        </w:rPr>
        <w:t xml:space="preserve"> </w:t>
      </w:r>
      <w:r w:rsidR="00193BFA">
        <w:rPr>
          <w:rFonts w:hint="cs"/>
          <w:rtl/>
        </w:rPr>
        <w:t>اون زن رو</w:t>
      </w:r>
      <w:r>
        <w:rPr>
          <w:rFonts w:hint="cs"/>
          <w:rtl/>
        </w:rPr>
        <w:t xml:space="preserve"> تهدید کرد</w:t>
      </w:r>
      <w:r w:rsidR="00193BFA">
        <w:rPr>
          <w:rFonts w:hint="cs"/>
          <w:rtl/>
        </w:rPr>
        <w:t xml:space="preserve"> که</w:t>
      </w:r>
      <w:r>
        <w:rPr>
          <w:rFonts w:hint="cs"/>
          <w:rtl/>
        </w:rPr>
        <w:t xml:space="preserve"> میکشتش. ولی اینکار رو نکرد. احتمالا بخاطر بچه اونکار رو نکرد. </w:t>
      </w:r>
    </w:p>
    <w:p w14:paraId="6706CF8F" w14:textId="193981EA" w:rsidR="00193BFA" w:rsidRDefault="00193BFA" w:rsidP="000A5953">
      <w:pPr>
        <w:rPr>
          <w:rtl/>
        </w:rPr>
      </w:pPr>
      <w:r>
        <w:rPr>
          <w:rFonts w:hint="cs"/>
          <w:rtl/>
        </w:rPr>
        <w:t xml:space="preserve">اونها اومدن یتیم خونه با خانم لین صحبت کردن من هم اونجا بودم. جیک باشگاه بود. </w:t>
      </w:r>
      <w:r w:rsidR="0034475E">
        <w:rPr>
          <w:rFonts w:hint="cs"/>
          <w:rtl/>
        </w:rPr>
        <w:t>می‌ترسید</w:t>
      </w:r>
      <w:r>
        <w:rPr>
          <w:rFonts w:hint="cs"/>
          <w:rtl/>
        </w:rPr>
        <w:t>ن جیک دوباره بره سراغشون. خانم لین بهشون قول داد دیگه هیچوقت جیک رو نمیبینن.</w:t>
      </w:r>
    </w:p>
    <w:p w14:paraId="5BC6B7C8" w14:textId="5249538B" w:rsidR="000111FA" w:rsidRDefault="000111FA" w:rsidP="000A5953">
      <w:pPr>
        <w:rPr>
          <w:rtl/>
        </w:rPr>
      </w:pPr>
      <w:r>
        <w:rPr>
          <w:rFonts w:hint="cs"/>
          <w:rtl/>
        </w:rPr>
        <w:t xml:space="preserve">مونیکا: فردا باید لیا رو بیارم اینجا. باید با جیک حرف بزنه. </w:t>
      </w:r>
    </w:p>
    <w:p w14:paraId="6216CA52" w14:textId="41BC8F5B" w:rsidR="000111FA" w:rsidRDefault="000111FA" w:rsidP="000A5953">
      <w:pPr>
        <w:rPr>
          <w:rtl/>
        </w:rPr>
      </w:pPr>
      <w:r>
        <w:rPr>
          <w:rFonts w:hint="cs"/>
          <w:rtl/>
        </w:rPr>
        <w:t>شوهر مری: لیا کیه؟</w:t>
      </w:r>
    </w:p>
    <w:p w14:paraId="79D469E6" w14:textId="6D80EEB4" w:rsidR="000111FA" w:rsidRDefault="000111FA" w:rsidP="000A5953">
      <w:pPr>
        <w:rPr>
          <w:rtl/>
        </w:rPr>
      </w:pPr>
      <w:r>
        <w:rPr>
          <w:rFonts w:hint="cs"/>
          <w:rtl/>
        </w:rPr>
        <w:t xml:space="preserve">مری: ژاکلین براش صندلی چرخدار خریده و فرستادتش مدرسه. </w:t>
      </w:r>
    </w:p>
    <w:p w14:paraId="06526C26" w14:textId="15312C0D" w:rsidR="000111FA" w:rsidRDefault="000111FA" w:rsidP="000A5953">
      <w:pPr>
        <w:rPr>
          <w:rtl/>
        </w:rPr>
      </w:pPr>
      <w:r>
        <w:rPr>
          <w:rFonts w:hint="cs"/>
          <w:rtl/>
        </w:rPr>
        <w:t xml:space="preserve">شوهر مری: خوبه. </w:t>
      </w:r>
    </w:p>
    <w:p w14:paraId="1A73A892" w14:textId="69863672" w:rsidR="000111FA" w:rsidRDefault="000111FA" w:rsidP="000A5953">
      <w:pPr>
        <w:rPr>
          <w:rtl/>
        </w:rPr>
      </w:pPr>
      <w:r>
        <w:rPr>
          <w:rFonts w:hint="cs"/>
          <w:rtl/>
        </w:rPr>
        <w:t>مری: من و تو باهم میریم باهاش صحبت میکنیم</w:t>
      </w:r>
      <w:r w:rsidR="00193BFA">
        <w:rPr>
          <w:rFonts w:hint="cs"/>
          <w:rtl/>
        </w:rPr>
        <w:t>،</w:t>
      </w:r>
      <w:r>
        <w:rPr>
          <w:rFonts w:hint="cs"/>
          <w:rtl/>
        </w:rPr>
        <w:t xml:space="preserve"> فردا صبح زود باید بیاریمش اینجا. </w:t>
      </w:r>
    </w:p>
    <w:p w14:paraId="425ABEB4" w14:textId="42E23780" w:rsidR="000111FA" w:rsidRDefault="000111FA" w:rsidP="000A5953">
      <w:pPr>
        <w:rPr>
          <w:rtl/>
        </w:rPr>
      </w:pPr>
      <w:r>
        <w:rPr>
          <w:rFonts w:hint="cs"/>
          <w:rtl/>
        </w:rPr>
        <w:t xml:space="preserve">شوهر مری: باشه بریم. </w:t>
      </w:r>
    </w:p>
    <w:p w14:paraId="7B77F46D" w14:textId="06A43068" w:rsidR="000111FA" w:rsidRDefault="000111FA" w:rsidP="000A5953">
      <w:pPr>
        <w:rPr>
          <w:rtl/>
        </w:rPr>
      </w:pPr>
      <w:r>
        <w:rPr>
          <w:rFonts w:hint="cs"/>
          <w:rtl/>
        </w:rPr>
        <w:t xml:space="preserve">مری و شوهرش از مونیکا خداحافظی </w:t>
      </w:r>
      <w:r w:rsidR="0034475E">
        <w:rPr>
          <w:rFonts w:hint="cs"/>
          <w:rtl/>
        </w:rPr>
        <w:t>می‌کنند</w:t>
      </w:r>
      <w:r>
        <w:rPr>
          <w:rFonts w:hint="cs"/>
          <w:rtl/>
        </w:rPr>
        <w:t xml:space="preserve"> و به سمت خانه لیا میروند. </w:t>
      </w:r>
    </w:p>
    <w:p w14:paraId="6AD29749" w14:textId="7A638B55" w:rsidR="000111FA" w:rsidRDefault="000111FA" w:rsidP="000A5953">
      <w:pPr>
        <w:rPr>
          <w:rtl/>
        </w:rPr>
      </w:pPr>
      <w:r>
        <w:rPr>
          <w:rFonts w:hint="cs"/>
          <w:rtl/>
        </w:rPr>
        <w:t xml:space="preserve">شوهر مری: تو خونه این دختره لیا رو از کجا بلدی. </w:t>
      </w:r>
    </w:p>
    <w:p w14:paraId="57E52574" w14:textId="2F9D51AF" w:rsidR="000111FA" w:rsidRDefault="000111FA" w:rsidP="000A5953">
      <w:pPr>
        <w:rPr>
          <w:rtl/>
        </w:rPr>
      </w:pPr>
      <w:r>
        <w:rPr>
          <w:rFonts w:hint="cs"/>
          <w:rtl/>
        </w:rPr>
        <w:t xml:space="preserve">مری: بعد از تصادف تمام زندگینامه این دختره رو مو به مو </w:t>
      </w:r>
      <w:r w:rsidR="00FE4908">
        <w:rPr>
          <w:rFonts w:hint="cs"/>
          <w:rtl/>
        </w:rPr>
        <w:t>دنبال کردم!</w:t>
      </w:r>
      <w:r>
        <w:rPr>
          <w:rFonts w:hint="cs"/>
          <w:rtl/>
        </w:rPr>
        <w:t xml:space="preserve"> از اونجا بلدم</w:t>
      </w:r>
      <w:r w:rsidR="00FE4908">
        <w:rPr>
          <w:rFonts w:hint="cs"/>
          <w:rtl/>
        </w:rPr>
        <w:t>؟!.</w:t>
      </w:r>
      <w:r>
        <w:rPr>
          <w:rFonts w:hint="cs"/>
          <w:rtl/>
        </w:rPr>
        <w:t xml:space="preserve"> </w:t>
      </w:r>
    </w:p>
    <w:p w14:paraId="7E3DD16B" w14:textId="5EDD8670" w:rsidR="000111FA" w:rsidRDefault="000111FA" w:rsidP="000A5953">
      <w:pPr>
        <w:rPr>
          <w:rtl/>
        </w:rPr>
      </w:pPr>
      <w:r>
        <w:rPr>
          <w:rFonts w:hint="cs"/>
          <w:rtl/>
        </w:rPr>
        <w:t>شوهر مری: چرا؟</w:t>
      </w:r>
    </w:p>
    <w:p w14:paraId="737B5086" w14:textId="5FBFFA5E" w:rsidR="000111FA" w:rsidRDefault="000111FA" w:rsidP="000A5953">
      <w:pPr>
        <w:rPr>
          <w:rtl/>
        </w:rPr>
      </w:pPr>
      <w:r>
        <w:rPr>
          <w:rFonts w:hint="cs"/>
          <w:rtl/>
        </w:rPr>
        <w:lastRenderedPageBreak/>
        <w:t xml:space="preserve">مری: </w:t>
      </w:r>
      <w:r w:rsidR="0034475E">
        <w:rPr>
          <w:rFonts w:hint="cs"/>
          <w:rtl/>
        </w:rPr>
        <w:t>می‌خواست</w:t>
      </w:r>
      <w:r>
        <w:rPr>
          <w:rFonts w:hint="cs"/>
          <w:rtl/>
        </w:rPr>
        <w:t xml:space="preserve">م ببینم ارزش نجات پیدا کردن از کاری که کرده داره یا نه. </w:t>
      </w:r>
    </w:p>
    <w:p w14:paraId="75C86DF6" w14:textId="15D05624" w:rsidR="000111FA" w:rsidRDefault="000111FA" w:rsidP="000A5953">
      <w:pPr>
        <w:rPr>
          <w:rtl/>
        </w:rPr>
      </w:pPr>
      <w:r>
        <w:rPr>
          <w:rFonts w:hint="cs"/>
          <w:rtl/>
        </w:rPr>
        <w:t>شوهر مری: داره؟</w:t>
      </w:r>
    </w:p>
    <w:p w14:paraId="74854F23" w14:textId="004FB148" w:rsidR="000111FA" w:rsidRDefault="000111FA" w:rsidP="000A5953">
      <w:pPr>
        <w:rPr>
          <w:rtl/>
        </w:rPr>
      </w:pPr>
      <w:r>
        <w:rPr>
          <w:rFonts w:hint="cs"/>
          <w:rtl/>
        </w:rPr>
        <w:t xml:space="preserve">مری: رسماً خود ربکاست تو یه بدن دیگه همون قلب مهربون. </w:t>
      </w:r>
    </w:p>
    <w:p w14:paraId="0C50C28B" w14:textId="2919C05D" w:rsidR="000111FA" w:rsidRDefault="000111FA" w:rsidP="000A5953">
      <w:pPr>
        <w:rPr>
          <w:rtl/>
        </w:rPr>
      </w:pPr>
      <w:r>
        <w:rPr>
          <w:rFonts w:hint="cs"/>
          <w:rtl/>
        </w:rPr>
        <w:t xml:space="preserve">به خانه لیا میرسند درب میزنند و وارد میشوند. مادر لیا از آنها پذیرایی </w:t>
      </w:r>
      <w:r w:rsidR="006148C5">
        <w:rPr>
          <w:rFonts w:hint="cs"/>
          <w:rtl/>
        </w:rPr>
        <w:t>می‌کند</w:t>
      </w:r>
      <w:r>
        <w:rPr>
          <w:rFonts w:hint="cs"/>
          <w:rtl/>
        </w:rPr>
        <w:t xml:space="preserve">. </w:t>
      </w:r>
    </w:p>
    <w:p w14:paraId="02227534" w14:textId="67D7CCF5" w:rsidR="000111FA" w:rsidRDefault="000111FA" w:rsidP="000A5953">
      <w:pPr>
        <w:rPr>
          <w:rtl/>
        </w:rPr>
      </w:pPr>
      <w:r>
        <w:rPr>
          <w:rFonts w:hint="cs"/>
          <w:rtl/>
        </w:rPr>
        <w:t xml:space="preserve">سفیر: مزاحمتون شدیم نمیدونیم از جریان تصادف ژاکلین خبر دارید یا نه. </w:t>
      </w:r>
    </w:p>
    <w:p w14:paraId="5CDEB2E9" w14:textId="5F913AA9" w:rsidR="000111FA" w:rsidRDefault="000111FA" w:rsidP="000A5953">
      <w:pPr>
        <w:rPr>
          <w:rtl/>
        </w:rPr>
      </w:pPr>
      <w:r>
        <w:rPr>
          <w:rFonts w:hint="cs"/>
          <w:rtl/>
        </w:rPr>
        <w:t xml:space="preserve">مادر لیا: خبر داریم ولی تو شک هستیم. آخه دختری به اون مهربونی چطور مست بدون گواهینامه رانندگی کرده. </w:t>
      </w:r>
    </w:p>
    <w:p w14:paraId="61845C3B" w14:textId="305828A2" w:rsidR="000111FA" w:rsidRDefault="000111FA" w:rsidP="000A5953">
      <w:pPr>
        <w:rPr>
          <w:rtl/>
        </w:rPr>
      </w:pPr>
      <w:r>
        <w:rPr>
          <w:rFonts w:hint="cs"/>
          <w:rtl/>
        </w:rPr>
        <w:t xml:space="preserve">سفیر: یادمون نره که ژاکلین با همه کارهای بزرگسالانش هنوز بچه است و ممکنه حماقت کنه. </w:t>
      </w:r>
    </w:p>
    <w:p w14:paraId="411BA28C" w14:textId="1F74860F" w:rsidR="000111FA" w:rsidRDefault="000111FA" w:rsidP="000A5953">
      <w:pPr>
        <w:rPr>
          <w:rtl/>
        </w:rPr>
      </w:pPr>
      <w:r>
        <w:rPr>
          <w:rFonts w:hint="cs"/>
          <w:rtl/>
        </w:rPr>
        <w:t xml:space="preserve">مادر لیا : بله. </w:t>
      </w:r>
      <w:r w:rsidR="00585CE3">
        <w:rPr>
          <w:rFonts w:hint="cs"/>
          <w:rtl/>
        </w:rPr>
        <w:t>من چه کمکی به حل مشکل اون بچه میتونم بکنم.</w:t>
      </w:r>
    </w:p>
    <w:p w14:paraId="5447A5F2" w14:textId="0E406B69" w:rsidR="00585CE3" w:rsidRDefault="00585CE3" w:rsidP="000A5953">
      <w:pPr>
        <w:rPr>
          <w:rtl/>
        </w:rPr>
      </w:pPr>
      <w:r>
        <w:rPr>
          <w:rFonts w:hint="cs"/>
          <w:rtl/>
        </w:rPr>
        <w:t xml:space="preserve">سفیر: من </w:t>
      </w:r>
      <w:r w:rsidR="006148C5">
        <w:rPr>
          <w:rFonts w:hint="cs"/>
          <w:rtl/>
        </w:rPr>
        <w:t>می‌خوام</w:t>
      </w:r>
      <w:r>
        <w:rPr>
          <w:rFonts w:hint="cs"/>
          <w:rtl/>
        </w:rPr>
        <w:t xml:space="preserve"> لیا رو فردا به دیدن جیک ببرم. تا با اون حرف بزنه. شاید کمک کنه که اون کمی آروم بشه. </w:t>
      </w:r>
    </w:p>
    <w:p w14:paraId="5DFF44BA" w14:textId="4197F576" w:rsidR="00585CE3" w:rsidRDefault="00585CE3" w:rsidP="000A5953">
      <w:pPr>
        <w:rPr>
          <w:rtl/>
        </w:rPr>
      </w:pPr>
      <w:r>
        <w:rPr>
          <w:rFonts w:hint="cs"/>
          <w:rtl/>
        </w:rPr>
        <w:t xml:space="preserve">مادر لیا: باشه میتونید صبح با خودتون ببریدش و برش گردونید. ولی اونجا تنهاشون نمیگذارید. شما و همسرتون تمام مدت باید پیششون باشید. این رو باید قول بدید. دختر من بشدت حساسه. </w:t>
      </w:r>
    </w:p>
    <w:p w14:paraId="7DB0788B" w14:textId="563FF039" w:rsidR="00585CE3" w:rsidRDefault="00585CE3" w:rsidP="000A5953">
      <w:pPr>
        <w:rPr>
          <w:rtl/>
        </w:rPr>
      </w:pPr>
      <w:r>
        <w:rPr>
          <w:rFonts w:hint="cs"/>
          <w:rtl/>
        </w:rPr>
        <w:t xml:space="preserve">سفیر: مشکلی نیست. </w:t>
      </w:r>
    </w:p>
    <w:p w14:paraId="6DEF9764" w14:textId="21974B60" w:rsidR="00585CE3" w:rsidRDefault="00585CE3" w:rsidP="000A5953">
      <w:pPr>
        <w:rPr>
          <w:rtl/>
        </w:rPr>
      </w:pPr>
      <w:r>
        <w:rPr>
          <w:rFonts w:hint="cs"/>
          <w:rtl/>
        </w:rPr>
        <w:t xml:space="preserve">مادر لیا به سمت اتاق لیا </w:t>
      </w:r>
      <w:r w:rsidR="006148C5">
        <w:rPr>
          <w:rFonts w:hint="cs"/>
          <w:rtl/>
        </w:rPr>
        <w:t>می‌رود</w:t>
      </w:r>
      <w:r>
        <w:rPr>
          <w:rFonts w:hint="cs"/>
          <w:rtl/>
        </w:rPr>
        <w:t xml:space="preserve"> تا به او بگوید پیش مهمان ها بیاید. چند دقیقه بعد مادر و لیا با صندلی چرخدار به هال میرسند. </w:t>
      </w:r>
    </w:p>
    <w:p w14:paraId="6F9BB728" w14:textId="6F2E3110" w:rsidR="00585CE3" w:rsidRDefault="00585CE3" w:rsidP="000A5953">
      <w:pPr>
        <w:rPr>
          <w:rtl/>
        </w:rPr>
      </w:pPr>
      <w:r>
        <w:rPr>
          <w:rFonts w:hint="cs"/>
          <w:rtl/>
        </w:rPr>
        <w:t xml:space="preserve">لیا به مهمان ها خوشآمد میگوید: من باید چه کار کنم. </w:t>
      </w:r>
    </w:p>
    <w:p w14:paraId="5A1D1D82" w14:textId="2E347422" w:rsidR="00585CE3" w:rsidRDefault="00585CE3" w:rsidP="000A5953">
      <w:pPr>
        <w:rPr>
          <w:rtl/>
        </w:rPr>
      </w:pPr>
      <w:r>
        <w:rPr>
          <w:rFonts w:hint="cs"/>
          <w:rtl/>
        </w:rPr>
        <w:lastRenderedPageBreak/>
        <w:t xml:space="preserve">مری: عزیزم ما فردا تو رو با خودمون میبریم خونه جیک و همسرش مونیکا. میخواهم که راجع به کارهای ربکا بهشون بگی. شاید بخشیدن ربکا براشون آسون باشه. </w:t>
      </w:r>
    </w:p>
    <w:p w14:paraId="2D58167E" w14:textId="71AE3ED6" w:rsidR="00585CE3" w:rsidRDefault="00585CE3" w:rsidP="000A5953">
      <w:pPr>
        <w:rPr>
          <w:rtl/>
        </w:rPr>
      </w:pPr>
      <w:r>
        <w:rPr>
          <w:rFonts w:hint="cs"/>
          <w:rtl/>
        </w:rPr>
        <w:t xml:space="preserve">لیا: به آقای سفیر نگاهی متعجبی </w:t>
      </w:r>
      <w:r w:rsidR="006148C5">
        <w:rPr>
          <w:rFonts w:hint="cs"/>
          <w:rtl/>
        </w:rPr>
        <w:t>می‌کند</w:t>
      </w:r>
      <w:r>
        <w:rPr>
          <w:rFonts w:hint="cs"/>
          <w:rtl/>
        </w:rPr>
        <w:t>.</w:t>
      </w:r>
    </w:p>
    <w:p w14:paraId="7816587E" w14:textId="7C2D33C0" w:rsidR="00585CE3" w:rsidRDefault="00585CE3" w:rsidP="000A5953">
      <w:pPr>
        <w:rPr>
          <w:rtl/>
        </w:rPr>
      </w:pPr>
      <w:r>
        <w:rPr>
          <w:rFonts w:hint="cs"/>
          <w:rtl/>
        </w:rPr>
        <w:t>سفیر: منظورش ژاکلینه. ربکا اسم دختریه که کشته شده. اون و مری باهم خیلی نزدیک بودن.</w:t>
      </w:r>
    </w:p>
    <w:p w14:paraId="6D27386B" w14:textId="05EB8933" w:rsidR="00585CE3" w:rsidRDefault="00585CE3" w:rsidP="000A5953">
      <w:pPr>
        <w:rPr>
          <w:rtl/>
        </w:rPr>
      </w:pPr>
      <w:r>
        <w:rPr>
          <w:rFonts w:hint="cs"/>
          <w:rtl/>
        </w:rPr>
        <w:t xml:space="preserve">لیا: برای اتفاقی که برای دوستتون افتاده متاسفم. </w:t>
      </w:r>
    </w:p>
    <w:p w14:paraId="37FB26F8" w14:textId="4F34BAF6" w:rsidR="00585CE3" w:rsidRDefault="00585CE3" w:rsidP="000A5953">
      <w:pPr>
        <w:rPr>
          <w:rtl/>
        </w:rPr>
      </w:pPr>
      <w:r>
        <w:rPr>
          <w:rFonts w:hint="cs"/>
          <w:rtl/>
        </w:rPr>
        <w:t xml:space="preserve">مری: به زحمت جلوی گریه خودش را میگیرید. مرسی عزیزم. لازم نیست نگران باشی. تمام مدت من و شوهرم کنارتون هستیم و هر وقت خواستی میتونیم تو رو برگردونیم خونه. </w:t>
      </w:r>
    </w:p>
    <w:p w14:paraId="1E6E1067" w14:textId="43876425" w:rsidR="00585CE3" w:rsidRDefault="00585CE3" w:rsidP="000A5953">
      <w:pPr>
        <w:rPr>
          <w:rtl/>
        </w:rPr>
      </w:pPr>
      <w:r>
        <w:rPr>
          <w:rFonts w:hint="cs"/>
          <w:rtl/>
        </w:rPr>
        <w:t xml:space="preserve">لیا: من مشکلی ندارم با شما میام. </w:t>
      </w:r>
    </w:p>
    <w:p w14:paraId="3C19BA2E" w14:textId="64F49180" w:rsidR="00585CE3" w:rsidRDefault="00585CE3" w:rsidP="000A5953">
      <w:pPr>
        <w:rPr>
          <w:rtl/>
        </w:rPr>
      </w:pPr>
      <w:r>
        <w:rPr>
          <w:rFonts w:hint="cs"/>
          <w:rtl/>
        </w:rPr>
        <w:t xml:space="preserve">روز بعد وقتی مری و شوهرش برای بردن لیا آمده اند. ژاکلین را در حال رفتن به سمت خانه لیا ملاقات </w:t>
      </w:r>
      <w:r w:rsidR="0034475E">
        <w:rPr>
          <w:rFonts w:hint="cs"/>
          <w:rtl/>
        </w:rPr>
        <w:t>می‌کنند</w:t>
      </w:r>
      <w:r>
        <w:rPr>
          <w:rFonts w:hint="cs"/>
          <w:rtl/>
        </w:rPr>
        <w:t xml:space="preserve">. </w:t>
      </w:r>
    </w:p>
    <w:p w14:paraId="2E77B5FC" w14:textId="4E3E639D" w:rsidR="00585CE3" w:rsidRDefault="00585CE3" w:rsidP="000A5953">
      <w:pPr>
        <w:rPr>
          <w:rtl/>
        </w:rPr>
      </w:pPr>
      <w:r>
        <w:rPr>
          <w:rFonts w:hint="cs"/>
          <w:rtl/>
        </w:rPr>
        <w:t xml:space="preserve">ژاکلین: شما اینجا چکار میکنید. و با آنها دست میدهد و سلام </w:t>
      </w:r>
      <w:r w:rsidR="006148C5">
        <w:rPr>
          <w:rFonts w:hint="cs"/>
          <w:rtl/>
        </w:rPr>
        <w:t>می‌کند</w:t>
      </w:r>
      <w:r>
        <w:rPr>
          <w:rFonts w:hint="cs"/>
          <w:rtl/>
        </w:rPr>
        <w:t xml:space="preserve">. </w:t>
      </w:r>
    </w:p>
    <w:p w14:paraId="132878D4" w14:textId="7FC5CCF7" w:rsidR="00585CE3" w:rsidRDefault="00585CE3" w:rsidP="000A5953">
      <w:pPr>
        <w:rPr>
          <w:rtl/>
        </w:rPr>
      </w:pPr>
      <w:r>
        <w:rPr>
          <w:rFonts w:hint="cs"/>
          <w:rtl/>
        </w:rPr>
        <w:t xml:space="preserve">مری: لیا امروز نمیتونه بیاد مدرسه من قبلا با معلم ها و مدیر هماهنگ کرده ام لیا با ما پیش جیک میاد. </w:t>
      </w:r>
    </w:p>
    <w:p w14:paraId="62552002" w14:textId="77697ABE" w:rsidR="00585CE3" w:rsidRDefault="00585CE3" w:rsidP="000A5953">
      <w:pPr>
        <w:rPr>
          <w:rtl/>
        </w:rPr>
      </w:pPr>
      <w:r>
        <w:rPr>
          <w:rFonts w:hint="cs"/>
          <w:rtl/>
        </w:rPr>
        <w:t xml:space="preserve">ژاکلین: من اهمیتی نمیدم اگر بخواهد منو بکشه. راستش ترجیح میدم اینکار رو بکنه. </w:t>
      </w:r>
    </w:p>
    <w:p w14:paraId="2496B2F3" w14:textId="7BBD09F3" w:rsidR="00585CE3" w:rsidRDefault="00585CE3" w:rsidP="000A5953">
      <w:pPr>
        <w:rPr>
          <w:rtl/>
        </w:rPr>
      </w:pPr>
      <w:r>
        <w:rPr>
          <w:rFonts w:hint="cs"/>
          <w:rtl/>
        </w:rPr>
        <w:t xml:space="preserve">مری: اون یک حماقت محض بود. یک روزی با خودت کنار میای. ولی آدمهای مثل تو نباید به این راحتی از این دنیا حذف بشن. باید به ازای جونی که گرفتی به هزاران آدم کمک کنی که زندگیشون رو حفظ کنند. </w:t>
      </w:r>
      <w:r w:rsidR="00193BFA">
        <w:rPr>
          <w:rFonts w:hint="cs"/>
          <w:rtl/>
        </w:rPr>
        <w:t>ولی جون خودت رو از دست نمیدی نه با مرگ نه با زندان.</w:t>
      </w:r>
    </w:p>
    <w:p w14:paraId="5EAD9668" w14:textId="3B8F3D54" w:rsidR="00585CE3" w:rsidRDefault="00585CE3" w:rsidP="000A5953">
      <w:pPr>
        <w:rPr>
          <w:rtl/>
        </w:rPr>
      </w:pPr>
      <w:r>
        <w:rPr>
          <w:rFonts w:hint="cs"/>
          <w:rtl/>
        </w:rPr>
        <w:t xml:space="preserve">ژاکلین: من باید برم و به سمت خیابان حرکت </w:t>
      </w:r>
      <w:r w:rsidR="006148C5">
        <w:rPr>
          <w:rFonts w:hint="cs"/>
          <w:rtl/>
        </w:rPr>
        <w:t>می‌کند</w:t>
      </w:r>
      <w:r>
        <w:rPr>
          <w:rFonts w:hint="cs"/>
          <w:rtl/>
        </w:rPr>
        <w:t xml:space="preserve">. </w:t>
      </w:r>
    </w:p>
    <w:p w14:paraId="233BEFCF" w14:textId="3F613647" w:rsidR="00585CE3" w:rsidRDefault="00AC18F6" w:rsidP="000A5953">
      <w:pPr>
        <w:rPr>
          <w:rtl/>
        </w:rPr>
      </w:pPr>
      <w:r>
        <w:rPr>
          <w:rFonts w:hint="cs"/>
          <w:rtl/>
        </w:rPr>
        <w:lastRenderedPageBreak/>
        <w:t xml:space="preserve">لیا با کمک مری سوار خودرو میشود و به سمت خانه جیک راه میافتند. به خانه میرسند وقتی درب میزنند.جیک درب را باز </w:t>
      </w:r>
      <w:r w:rsidR="006148C5">
        <w:rPr>
          <w:rFonts w:hint="cs"/>
          <w:rtl/>
        </w:rPr>
        <w:t>می‌کند</w:t>
      </w:r>
      <w:r>
        <w:rPr>
          <w:rFonts w:hint="cs"/>
          <w:rtl/>
        </w:rPr>
        <w:t xml:space="preserve">. کت و شلوار پوشیده است و آماده خروج از خانه است. </w:t>
      </w:r>
    </w:p>
    <w:p w14:paraId="7DEBD457" w14:textId="62FC5C24" w:rsidR="00AC18F6" w:rsidRDefault="00AC18F6" w:rsidP="000A5953">
      <w:pPr>
        <w:rPr>
          <w:rtl/>
        </w:rPr>
      </w:pPr>
      <w:r>
        <w:rPr>
          <w:rFonts w:hint="cs"/>
          <w:rtl/>
        </w:rPr>
        <w:t xml:space="preserve">مری: مهمون داری امروز از کار خبری نیست. هر جا میخواهی بری زنگ بزن کنسلش کن. </w:t>
      </w:r>
    </w:p>
    <w:p w14:paraId="0667B9AF" w14:textId="70A13269" w:rsidR="00AC18F6" w:rsidRDefault="00AC18F6" w:rsidP="000A5953">
      <w:pPr>
        <w:rPr>
          <w:rtl/>
        </w:rPr>
      </w:pPr>
      <w:r>
        <w:rPr>
          <w:rFonts w:hint="cs"/>
          <w:rtl/>
        </w:rPr>
        <w:t xml:space="preserve">جیک: من خیلی کارم مهمه. نمیشه کنسلش کرد. مهمونی رو بگذارید برای بعد از ظهر. </w:t>
      </w:r>
    </w:p>
    <w:p w14:paraId="7317E1D9" w14:textId="2CDC02E7" w:rsidR="00AC18F6" w:rsidRDefault="00AC18F6" w:rsidP="000A5953">
      <w:pPr>
        <w:rPr>
          <w:rtl/>
        </w:rPr>
      </w:pPr>
      <w:r>
        <w:rPr>
          <w:rFonts w:hint="cs"/>
          <w:rtl/>
        </w:rPr>
        <w:t xml:space="preserve">مری: راستش من مطمئن نیستم تو تا بعد از ظهر کاری نکنی که اونقدر احمقانه باشه که همه بخاطرش پشمون بشیم. پس کارهات رو عقب میاندازی. تا این مهمونی تموم بشه. </w:t>
      </w:r>
    </w:p>
    <w:p w14:paraId="0F682147" w14:textId="4D681F98" w:rsidR="00AC18F6" w:rsidRDefault="00AC18F6" w:rsidP="000A5953">
      <w:pPr>
        <w:rPr>
          <w:rtl/>
        </w:rPr>
      </w:pPr>
      <w:r>
        <w:rPr>
          <w:rFonts w:hint="cs"/>
          <w:rtl/>
        </w:rPr>
        <w:t xml:space="preserve">جیک: اونوقت کی به تو گفته میتونی تو خونه من دستور بدی. </w:t>
      </w:r>
    </w:p>
    <w:p w14:paraId="2E90E808" w14:textId="24D2DBA3" w:rsidR="00AC18F6" w:rsidRDefault="00AC18F6" w:rsidP="000A5953">
      <w:pPr>
        <w:rPr>
          <w:rtl/>
        </w:rPr>
      </w:pPr>
      <w:r>
        <w:rPr>
          <w:rFonts w:hint="cs"/>
          <w:rtl/>
        </w:rPr>
        <w:t xml:space="preserve">مری: بخدا اگر کاری که میگم نکنی. نه من نه تو. </w:t>
      </w:r>
    </w:p>
    <w:p w14:paraId="4840B6BC" w14:textId="3562FB1E" w:rsidR="00AC18F6" w:rsidRDefault="00AC18F6" w:rsidP="000A5953">
      <w:pPr>
        <w:rPr>
          <w:rtl/>
        </w:rPr>
      </w:pPr>
      <w:r>
        <w:rPr>
          <w:rFonts w:hint="cs"/>
          <w:rtl/>
        </w:rPr>
        <w:t xml:space="preserve">جیک: نه من نه تو! من باید برم. من خیلی وقته دور تو رو خط کشیدم رفته. </w:t>
      </w:r>
    </w:p>
    <w:p w14:paraId="31487B60" w14:textId="1E339E79" w:rsidR="00AC18F6" w:rsidRDefault="00AC18F6" w:rsidP="000A5953">
      <w:pPr>
        <w:rPr>
          <w:rtl/>
        </w:rPr>
      </w:pPr>
      <w:r>
        <w:rPr>
          <w:rFonts w:hint="cs"/>
          <w:rtl/>
        </w:rPr>
        <w:t xml:space="preserve">شوهر مری: دست جیک را میگیرد. تو میمونی. لطفاً اگر هنوز برای من احترامی قائلی بمون. </w:t>
      </w:r>
    </w:p>
    <w:p w14:paraId="3D5350B7" w14:textId="1E3AF682" w:rsidR="00193BFA" w:rsidRDefault="00193BFA" w:rsidP="000A5953">
      <w:pPr>
        <w:rPr>
          <w:rtl/>
        </w:rPr>
      </w:pPr>
      <w:r>
        <w:rPr>
          <w:rFonts w:hint="cs"/>
          <w:rtl/>
        </w:rPr>
        <w:t>جیک: احترام. برای تو</w:t>
      </w:r>
    </w:p>
    <w:p w14:paraId="570F8C8D" w14:textId="415372A0" w:rsidR="00193BFA" w:rsidRDefault="00193BFA" w:rsidP="000A5953">
      <w:pPr>
        <w:rPr>
          <w:rtl/>
        </w:rPr>
      </w:pPr>
      <w:r>
        <w:rPr>
          <w:rFonts w:hint="cs"/>
          <w:rtl/>
        </w:rPr>
        <w:t xml:space="preserve">مری: برای ربکا. برای اون هم احترام قائل نیستی. </w:t>
      </w:r>
    </w:p>
    <w:p w14:paraId="1415FDCC" w14:textId="3E05FA2C" w:rsidR="00AC18F6" w:rsidRDefault="00AC18F6" w:rsidP="000A5953">
      <w:pPr>
        <w:rPr>
          <w:rtl/>
        </w:rPr>
      </w:pPr>
      <w:r>
        <w:rPr>
          <w:rFonts w:hint="cs"/>
          <w:rtl/>
        </w:rPr>
        <w:t xml:space="preserve">جیک کتش را در میآورد و آویزان </w:t>
      </w:r>
      <w:r w:rsidR="006148C5">
        <w:rPr>
          <w:rFonts w:hint="cs"/>
          <w:rtl/>
        </w:rPr>
        <w:t>می‌کند</w:t>
      </w:r>
      <w:r>
        <w:rPr>
          <w:rFonts w:hint="cs"/>
          <w:rtl/>
        </w:rPr>
        <w:t xml:space="preserve">. و مهمان ها را به سمت پذیرایی میبرد. </w:t>
      </w:r>
    </w:p>
    <w:p w14:paraId="50720105" w14:textId="1BBC18AA" w:rsidR="00AC18F6" w:rsidRDefault="00AC18F6" w:rsidP="000A5953">
      <w:pPr>
        <w:rPr>
          <w:rtl/>
        </w:rPr>
      </w:pPr>
      <w:r>
        <w:rPr>
          <w:rFonts w:hint="cs"/>
          <w:rtl/>
        </w:rPr>
        <w:t>برای مهمان ها ق</w:t>
      </w:r>
      <w:r w:rsidR="00BF2B89">
        <w:rPr>
          <w:rFonts w:hint="cs"/>
          <w:rtl/>
        </w:rPr>
        <w:t>ه</w:t>
      </w:r>
      <w:r>
        <w:rPr>
          <w:rFonts w:hint="cs"/>
          <w:rtl/>
        </w:rPr>
        <w:t xml:space="preserve">وه میریزد و به آنها ملحق میشود. </w:t>
      </w:r>
    </w:p>
    <w:p w14:paraId="36570BD5" w14:textId="4F2C9D93" w:rsidR="00AC18F6" w:rsidRDefault="00AC18F6" w:rsidP="000A5953">
      <w:pPr>
        <w:rPr>
          <w:rtl/>
        </w:rPr>
      </w:pPr>
      <w:r>
        <w:rPr>
          <w:rFonts w:hint="cs"/>
          <w:rtl/>
        </w:rPr>
        <w:t>مری: مونیکا خوابه؟</w:t>
      </w:r>
    </w:p>
    <w:p w14:paraId="7DA5EC90" w14:textId="7EFDF11A" w:rsidR="00AC18F6" w:rsidRDefault="00AC18F6" w:rsidP="000A5953">
      <w:pPr>
        <w:rPr>
          <w:rtl/>
        </w:rPr>
      </w:pPr>
      <w:r>
        <w:rPr>
          <w:rFonts w:hint="cs"/>
          <w:rtl/>
        </w:rPr>
        <w:t xml:space="preserve">جیک: رفت موسسه. </w:t>
      </w:r>
    </w:p>
    <w:p w14:paraId="58255773" w14:textId="5AC5FE31" w:rsidR="00AC18F6" w:rsidRDefault="00AC18F6" w:rsidP="000A5953">
      <w:pPr>
        <w:rPr>
          <w:rtl/>
        </w:rPr>
      </w:pPr>
      <w:r>
        <w:rPr>
          <w:rFonts w:hint="cs"/>
          <w:rtl/>
        </w:rPr>
        <w:lastRenderedPageBreak/>
        <w:t xml:space="preserve">مری: اوکی، گوشی را برمیدارد و به مونیکا زنگ میزند. عزیزم میشه برگردی خونه کارمون خیلی مهمه. مرسی قربانت میبینمت. </w:t>
      </w:r>
    </w:p>
    <w:p w14:paraId="78B574F0" w14:textId="76C07BDE" w:rsidR="00AC18F6" w:rsidRDefault="00AC18F6" w:rsidP="000A5953">
      <w:pPr>
        <w:rPr>
          <w:rtl/>
        </w:rPr>
      </w:pPr>
      <w:r>
        <w:rPr>
          <w:rFonts w:hint="cs"/>
          <w:rtl/>
        </w:rPr>
        <w:t>جیک: قراره منتظر مونیکا باشیم. تا بگید چه خبره</w:t>
      </w:r>
      <w:r w:rsidR="00193BFA">
        <w:rPr>
          <w:rFonts w:hint="cs"/>
          <w:rtl/>
        </w:rPr>
        <w:t>؟</w:t>
      </w:r>
    </w:p>
    <w:p w14:paraId="08CE13D7" w14:textId="63DC8BE8" w:rsidR="00AC18F6" w:rsidRDefault="00AC18F6" w:rsidP="000A5953">
      <w:pPr>
        <w:rPr>
          <w:rtl/>
        </w:rPr>
      </w:pPr>
      <w:r>
        <w:rPr>
          <w:rFonts w:hint="cs"/>
          <w:rtl/>
        </w:rPr>
        <w:t xml:space="preserve">شوهر مری: خبری نیست فقط </w:t>
      </w:r>
      <w:r w:rsidR="0034475E">
        <w:rPr>
          <w:rFonts w:hint="cs"/>
          <w:rtl/>
        </w:rPr>
        <w:t>می‌خواست</w:t>
      </w:r>
      <w:r>
        <w:rPr>
          <w:rFonts w:hint="cs"/>
          <w:rtl/>
        </w:rPr>
        <w:t xml:space="preserve">یم با لیا آشنا بشید. مهاجر هستند. </w:t>
      </w:r>
    </w:p>
    <w:p w14:paraId="18F791D0" w14:textId="02A7484D" w:rsidR="00AC18F6" w:rsidRDefault="00AC18F6" w:rsidP="000A5953">
      <w:pPr>
        <w:rPr>
          <w:rtl/>
        </w:rPr>
      </w:pPr>
      <w:r>
        <w:rPr>
          <w:rFonts w:hint="cs"/>
          <w:rtl/>
        </w:rPr>
        <w:t xml:space="preserve">جیک: تقاضای پناهندگی، کردن. صندلی چرخدار لیا هدیه ژاکلینه. میدونم این دختر کیه. </w:t>
      </w:r>
    </w:p>
    <w:p w14:paraId="668D5F01" w14:textId="4587FF71" w:rsidR="00AC18F6" w:rsidRDefault="00AC18F6" w:rsidP="000A5953">
      <w:pPr>
        <w:rPr>
          <w:rtl/>
        </w:rPr>
      </w:pPr>
      <w:r>
        <w:rPr>
          <w:rFonts w:hint="cs"/>
          <w:rtl/>
        </w:rPr>
        <w:t xml:space="preserve">شوهر مری: از </w:t>
      </w:r>
      <w:r w:rsidR="00914EF1">
        <w:rPr>
          <w:rFonts w:hint="cs"/>
          <w:rtl/>
        </w:rPr>
        <w:t>این‌که</w:t>
      </w:r>
      <w:r>
        <w:rPr>
          <w:rFonts w:hint="cs"/>
          <w:rtl/>
        </w:rPr>
        <w:t xml:space="preserve"> جیک این اطلاعات را دارد تعجب کرده است. اما او قبلا هم این نوع توجه به مسائل را در همسر خودش هم دیده بود. جزئیات برای آنها بسیار مهم است. شباهت جیک و مری گاهی سفیر را میترساند. </w:t>
      </w:r>
    </w:p>
    <w:p w14:paraId="2EE833D2" w14:textId="003E3F75" w:rsidR="00AC18F6" w:rsidRDefault="00AC18F6" w:rsidP="000A5953">
      <w:pPr>
        <w:rPr>
          <w:rtl/>
        </w:rPr>
      </w:pPr>
      <w:r>
        <w:rPr>
          <w:rFonts w:hint="cs"/>
          <w:rtl/>
        </w:rPr>
        <w:t xml:space="preserve">جیک برای همه از یخچال کیک می آورد. کیک صبحانه است بدون تزئین. </w:t>
      </w:r>
    </w:p>
    <w:p w14:paraId="6F151084" w14:textId="2B24C7A5" w:rsidR="00AC18F6" w:rsidRDefault="00AC18F6" w:rsidP="000A5953">
      <w:pPr>
        <w:rPr>
          <w:rtl/>
        </w:rPr>
      </w:pPr>
      <w:r>
        <w:rPr>
          <w:rFonts w:hint="cs"/>
          <w:rtl/>
        </w:rPr>
        <w:t xml:space="preserve">همه مشغول خوردن هستند. </w:t>
      </w:r>
    </w:p>
    <w:p w14:paraId="3D0BC3A8" w14:textId="7828B198" w:rsidR="00AC18F6" w:rsidRDefault="00AC18F6" w:rsidP="000A5953">
      <w:pPr>
        <w:rPr>
          <w:rtl/>
        </w:rPr>
      </w:pPr>
      <w:r>
        <w:rPr>
          <w:rFonts w:hint="cs"/>
          <w:rtl/>
        </w:rPr>
        <w:t xml:space="preserve">چند دقیقه بعد مونیکا بالاخره سکوت وحشتناک آنجا را با ورودش میشکند و با همه سلام و احوال پرسی </w:t>
      </w:r>
      <w:r w:rsidR="006148C5">
        <w:rPr>
          <w:rFonts w:hint="cs"/>
          <w:rtl/>
        </w:rPr>
        <w:t>می‌کند</w:t>
      </w:r>
      <w:r>
        <w:rPr>
          <w:rFonts w:hint="cs"/>
          <w:rtl/>
        </w:rPr>
        <w:t xml:space="preserve">. </w:t>
      </w:r>
    </w:p>
    <w:p w14:paraId="325EDBD8" w14:textId="1F6A8AA2" w:rsidR="00AC18F6" w:rsidRDefault="00AC18F6" w:rsidP="000A5953">
      <w:pPr>
        <w:rPr>
          <w:rtl/>
        </w:rPr>
      </w:pPr>
      <w:r>
        <w:rPr>
          <w:rFonts w:hint="cs"/>
          <w:rtl/>
        </w:rPr>
        <w:t xml:space="preserve">بعد از </w:t>
      </w:r>
      <w:r w:rsidR="00914EF1">
        <w:rPr>
          <w:rFonts w:hint="cs"/>
          <w:rtl/>
        </w:rPr>
        <w:t>این‌که</w:t>
      </w:r>
      <w:r>
        <w:rPr>
          <w:rFonts w:hint="cs"/>
          <w:rtl/>
        </w:rPr>
        <w:t xml:space="preserve"> مونیکا به جمع پیوست و روی مبل نشست و اندکی از قهوه اش را خورد. </w:t>
      </w:r>
    </w:p>
    <w:p w14:paraId="1B02DF6E" w14:textId="569E7FA8" w:rsidR="00AC18F6" w:rsidRDefault="00AC18F6" w:rsidP="000A5953">
      <w:pPr>
        <w:rPr>
          <w:rtl/>
        </w:rPr>
      </w:pPr>
      <w:r>
        <w:rPr>
          <w:rFonts w:hint="cs"/>
          <w:rtl/>
        </w:rPr>
        <w:t xml:space="preserve">مری: خوب همه میدونیم امروز چه روزیه. همه ما </w:t>
      </w:r>
      <w:r w:rsidR="008F6FFC">
        <w:rPr>
          <w:rFonts w:hint="cs"/>
          <w:rtl/>
        </w:rPr>
        <w:t xml:space="preserve">بجز لیا میدنیم جیک چه سوگندی خورده. خوب الان نوبت توست مونیکا که بگی برای ژاکلین چه مجازاتی میخواهی. </w:t>
      </w:r>
    </w:p>
    <w:p w14:paraId="199431E4" w14:textId="72D92869" w:rsidR="008F6FFC" w:rsidRDefault="008F6FFC" w:rsidP="000A5953">
      <w:pPr>
        <w:rPr>
          <w:rtl/>
        </w:rPr>
      </w:pPr>
      <w:r>
        <w:rPr>
          <w:rFonts w:hint="cs"/>
          <w:rtl/>
        </w:rPr>
        <w:t>مونیکا: تمام مدتی که قرار حب</w:t>
      </w:r>
      <w:r w:rsidR="00193BFA">
        <w:rPr>
          <w:rFonts w:hint="cs"/>
          <w:rtl/>
        </w:rPr>
        <w:t>س</w:t>
      </w:r>
      <w:r>
        <w:rPr>
          <w:rFonts w:hint="cs"/>
          <w:rtl/>
        </w:rPr>
        <w:t xml:space="preserve"> بشه در یکی از موسسات خیریه ما کار کنه البته بعد از ساعت دانشگاهش و اگر درسهاش زیاد باشن و یا امتحان داشته باشد میتونه مرخصی بگیره. </w:t>
      </w:r>
    </w:p>
    <w:p w14:paraId="642138F5" w14:textId="2204AC28" w:rsidR="008F6FFC" w:rsidRDefault="008F6FFC" w:rsidP="000A5953">
      <w:pPr>
        <w:rPr>
          <w:rtl/>
        </w:rPr>
      </w:pPr>
      <w:r>
        <w:rPr>
          <w:rFonts w:hint="cs"/>
          <w:rtl/>
        </w:rPr>
        <w:t xml:space="preserve">مری: نظر من هم همینه. به شوهرش نگاهی می اندازد. </w:t>
      </w:r>
    </w:p>
    <w:p w14:paraId="284D4204" w14:textId="14161A06" w:rsidR="008F6FFC" w:rsidRDefault="008F6FFC" w:rsidP="000A5953">
      <w:pPr>
        <w:rPr>
          <w:rtl/>
        </w:rPr>
      </w:pPr>
      <w:r>
        <w:rPr>
          <w:rFonts w:hint="cs"/>
          <w:rtl/>
        </w:rPr>
        <w:lastRenderedPageBreak/>
        <w:t xml:space="preserve">شوهر مری: من هم موافقم. </w:t>
      </w:r>
    </w:p>
    <w:p w14:paraId="64C5FC3F" w14:textId="15AF9230" w:rsidR="008F6FFC" w:rsidRDefault="008F6FFC" w:rsidP="000A5953">
      <w:pPr>
        <w:rPr>
          <w:rtl/>
        </w:rPr>
      </w:pPr>
      <w:r>
        <w:rPr>
          <w:rFonts w:hint="cs"/>
          <w:rtl/>
        </w:rPr>
        <w:t xml:space="preserve">خوب حالا ما کسی رو داریم که میخواد با شما دو نفر حرف بزنه بخصوص با تو جیک، لیا نوبت توست. </w:t>
      </w:r>
    </w:p>
    <w:p w14:paraId="0B87F117" w14:textId="65B1CA7C" w:rsidR="008F6FFC" w:rsidRDefault="008F6FFC" w:rsidP="000A5953">
      <w:pPr>
        <w:rPr>
          <w:rtl/>
        </w:rPr>
      </w:pPr>
      <w:r>
        <w:rPr>
          <w:rFonts w:hint="cs"/>
          <w:rtl/>
        </w:rPr>
        <w:t xml:space="preserve">لیا: من خیلی بچه بودم که خدا پاهای منو گرفت ولی ژاکلین به من پاهام رو برگردون برام این صندلی رو خرید. ژاکلین دختر شما رو از شما گرفته من نمیدونم چی میتونه یک روز دخترتون رو بهتون پس بده. حتی مطمئن نیستم که یک روز دخترتون رو پس میگیرد یا نه. اما مطمئنم همون طور که گرفتن پاهای کسی که پاهای من رو گرفت باعث نشد من راه برم. بلکه همدردی یک انسان دیگه پاهام رو به من پس داد. گرفتن جان ژاکلین دختر شما رو به شما پس نمیده شاید یک روزی یک کسی بچه اش رو به شما بده شاید بخاطر فقر نمیدونم ولی این تنها راهیه که میتونید بچه تون رو پس بگیرید. شاید هم خودتون صاحب یک بچه دیگه بشید. </w:t>
      </w:r>
    </w:p>
    <w:p w14:paraId="70B1D6E1" w14:textId="091CE7A0" w:rsidR="008F6FFC" w:rsidRDefault="008F6FFC" w:rsidP="000A5953">
      <w:pPr>
        <w:rPr>
          <w:rtl/>
        </w:rPr>
      </w:pPr>
      <w:r>
        <w:rPr>
          <w:rFonts w:hint="cs"/>
          <w:rtl/>
        </w:rPr>
        <w:t xml:space="preserve">جیک اگر این مهمانی تمام شده من باید به کارهام برسم. </w:t>
      </w:r>
    </w:p>
    <w:p w14:paraId="13D97B65" w14:textId="0FC345D1" w:rsidR="008F6FFC" w:rsidRDefault="008F6FFC" w:rsidP="000A5953">
      <w:pPr>
        <w:rPr>
          <w:rtl/>
        </w:rPr>
      </w:pPr>
      <w:r>
        <w:rPr>
          <w:rFonts w:hint="cs"/>
          <w:rtl/>
        </w:rPr>
        <w:t xml:space="preserve">مری: من این نگاه رو میشناسم. تو دقیقا میخواهی بری سراغ ژاکلین. </w:t>
      </w:r>
    </w:p>
    <w:p w14:paraId="515A1B59" w14:textId="041A0DF5" w:rsidR="008F6FFC" w:rsidRDefault="008F6FFC" w:rsidP="000A5953">
      <w:pPr>
        <w:rPr>
          <w:rtl/>
        </w:rPr>
      </w:pPr>
      <w:r>
        <w:rPr>
          <w:rFonts w:hint="cs"/>
          <w:rtl/>
        </w:rPr>
        <w:t xml:space="preserve">جیک: کارهای من به هر کی مربوط باشه به تو مربوط نیست. </w:t>
      </w:r>
    </w:p>
    <w:p w14:paraId="76961CF5" w14:textId="2608767F" w:rsidR="008F6FFC" w:rsidRDefault="008F6FFC" w:rsidP="000A5953">
      <w:pPr>
        <w:rPr>
          <w:rtl/>
        </w:rPr>
      </w:pPr>
      <w:r>
        <w:rPr>
          <w:rFonts w:hint="cs"/>
          <w:rtl/>
        </w:rPr>
        <w:t xml:space="preserve">مری: عوضی خودخواه با صدمه زدن به یک بچه چی رو میخواهی ثابت کنی ها! آشغال. </w:t>
      </w:r>
    </w:p>
    <w:p w14:paraId="2DB6A561" w14:textId="6AD24166" w:rsidR="008F6FFC" w:rsidRDefault="008F6FFC" w:rsidP="000A5953">
      <w:pPr>
        <w:rPr>
          <w:rtl/>
        </w:rPr>
      </w:pPr>
      <w:r>
        <w:rPr>
          <w:rFonts w:hint="cs"/>
          <w:rtl/>
        </w:rPr>
        <w:t xml:space="preserve">جیک: مهمونی تمومه میتونید. برید. </w:t>
      </w:r>
    </w:p>
    <w:p w14:paraId="1F23E104" w14:textId="56CEA15D" w:rsidR="008F6FFC" w:rsidRDefault="008F6FFC" w:rsidP="000A5953">
      <w:pPr>
        <w:rPr>
          <w:rtl/>
        </w:rPr>
      </w:pPr>
      <w:r>
        <w:rPr>
          <w:rFonts w:hint="cs"/>
          <w:rtl/>
        </w:rPr>
        <w:t xml:space="preserve">لیا: به سمت جیک </w:t>
      </w:r>
      <w:r w:rsidR="006148C5">
        <w:rPr>
          <w:rFonts w:hint="cs"/>
          <w:rtl/>
        </w:rPr>
        <w:t>می‌رود</w:t>
      </w:r>
      <w:r>
        <w:rPr>
          <w:rFonts w:hint="cs"/>
          <w:rtl/>
        </w:rPr>
        <w:t xml:space="preserve">. و با دو دست پاهای جیک را میگیرد. ژاکلین دختر خوبیه برای من صندلی خرید برای آدم های </w:t>
      </w:r>
      <w:r w:rsidR="00FE4908">
        <w:rPr>
          <w:rFonts w:hint="cs"/>
          <w:rtl/>
        </w:rPr>
        <w:t>فقیر</w:t>
      </w:r>
      <w:r>
        <w:rPr>
          <w:rFonts w:hint="cs"/>
          <w:rtl/>
        </w:rPr>
        <w:t xml:space="preserve"> مثل م</w:t>
      </w:r>
      <w:r w:rsidR="00FE4908">
        <w:rPr>
          <w:rFonts w:hint="cs"/>
          <w:rtl/>
        </w:rPr>
        <w:t>ا</w:t>
      </w:r>
      <w:r>
        <w:rPr>
          <w:rFonts w:hint="cs"/>
          <w:rtl/>
        </w:rPr>
        <w:t xml:space="preserve"> غذا تهیه میکنه. </w:t>
      </w:r>
    </w:p>
    <w:p w14:paraId="4AE126CA" w14:textId="38D2A11A" w:rsidR="008F6FFC" w:rsidRDefault="008F6FFC" w:rsidP="000A5953">
      <w:pPr>
        <w:rPr>
          <w:rtl/>
        </w:rPr>
      </w:pPr>
      <w:r>
        <w:rPr>
          <w:rFonts w:hint="cs"/>
          <w:rtl/>
        </w:rPr>
        <w:t xml:space="preserve">جیک: ربکا هم دختر مهربونی بود. برای آدمهایی مثل تو لباس تهیه </w:t>
      </w:r>
      <w:r w:rsidR="00914EF1">
        <w:rPr>
          <w:rFonts w:hint="cs"/>
          <w:rtl/>
        </w:rPr>
        <w:t>می‌کرد</w:t>
      </w:r>
      <w:r>
        <w:rPr>
          <w:rFonts w:hint="cs"/>
          <w:rtl/>
        </w:rPr>
        <w:t xml:space="preserve">. برای بیش از صدتا دختر تو شهر امکان اقامت تهیه کرد که برای مسابقات ورزشی به مشکل بر نخورن. </w:t>
      </w:r>
    </w:p>
    <w:p w14:paraId="08BDA3A8" w14:textId="3C36076B" w:rsidR="008F6FFC" w:rsidRDefault="008F6FFC" w:rsidP="000A5953">
      <w:pPr>
        <w:rPr>
          <w:rtl/>
        </w:rPr>
      </w:pPr>
      <w:r>
        <w:rPr>
          <w:rFonts w:hint="cs"/>
          <w:rtl/>
        </w:rPr>
        <w:lastRenderedPageBreak/>
        <w:t xml:space="preserve">لیا: خوشبحالش. خوشبحال شما. ولی صدمه زدن به ژاکلین چطور میتونه باعث آرامش شما بشه. صدمه زدن به یکی که اینقدر شبیه دختر خودتونه. </w:t>
      </w:r>
    </w:p>
    <w:p w14:paraId="7FC75CD9" w14:textId="5B9BF1C4" w:rsidR="008F6FFC" w:rsidRDefault="00AD1062" w:rsidP="000A5953">
      <w:pPr>
        <w:rPr>
          <w:rtl/>
        </w:rPr>
      </w:pPr>
      <w:r>
        <w:rPr>
          <w:rFonts w:hint="cs"/>
          <w:rtl/>
        </w:rPr>
        <w:t xml:space="preserve">مری: راست میگه واقعاً خیلی به هم شبیه هستند. حتی صورتشون هم شبیه به همه. </w:t>
      </w:r>
    </w:p>
    <w:p w14:paraId="0896E511" w14:textId="2A468BAB" w:rsidR="00AD1062" w:rsidRDefault="00AD1062" w:rsidP="000A5953">
      <w:pPr>
        <w:rPr>
          <w:rtl/>
        </w:rPr>
      </w:pPr>
      <w:r>
        <w:rPr>
          <w:rFonts w:hint="cs"/>
          <w:rtl/>
        </w:rPr>
        <w:t xml:space="preserve">جیک: منظورت چیه! قبلا هم این اراجیف رو از تو شنیدم. دیگه نشنوم. این اراجیف رو. </w:t>
      </w:r>
    </w:p>
    <w:p w14:paraId="6F68F583" w14:textId="13938306" w:rsidR="00AD1062" w:rsidRDefault="00AD1062" w:rsidP="000A5953">
      <w:pPr>
        <w:rPr>
          <w:rtl/>
        </w:rPr>
      </w:pPr>
      <w:r>
        <w:rPr>
          <w:rFonts w:hint="cs"/>
          <w:rtl/>
        </w:rPr>
        <w:t xml:space="preserve">مری: درست حرف بزن. درست حرف بزن. تو تنها آدم عذادار تو این جمع نیستی. تو تنها کسی نیستی که از رفتن ربکا ناراحته. تو </w:t>
      </w:r>
      <w:r w:rsidR="003F5C59">
        <w:rPr>
          <w:rFonts w:hint="cs"/>
          <w:rtl/>
        </w:rPr>
        <w:t xml:space="preserve">فقط </w:t>
      </w:r>
      <w:r>
        <w:rPr>
          <w:rFonts w:hint="cs"/>
          <w:rtl/>
        </w:rPr>
        <w:t>تنها کسی هستی که اونقدر احمقی که با عذادارکردن بقیه احساس آرامش میکنی. اصلا</w:t>
      </w:r>
      <w:r w:rsidR="003F5C59">
        <w:rPr>
          <w:rFonts w:hint="cs"/>
          <w:rtl/>
        </w:rPr>
        <w:t>ً</w:t>
      </w:r>
      <w:r>
        <w:rPr>
          <w:rFonts w:hint="cs"/>
          <w:rtl/>
        </w:rPr>
        <w:t xml:space="preserve"> میدونی بخشیدن یعنی چی؟ یا این هم مثل صدقه است؟ اصلا میدونی محبت چیه؟</w:t>
      </w:r>
      <w:r w:rsidR="00D458A0">
        <w:rPr>
          <w:rFonts w:hint="cs"/>
          <w:rtl/>
        </w:rPr>
        <w:t xml:space="preserve"> </w:t>
      </w:r>
    </w:p>
    <w:p w14:paraId="246FD0AE" w14:textId="2BD4C253" w:rsidR="00AD1062" w:rsidRDefault="00AD1062" w:rsidP="000A5953">
      <w:pPr>
        <w:rPr>
          <w:rtl/>
        </w:rPr>
      </w:pPr>
      <w:r>
        <w:rPr>
          <w:rFonts w:hint="cs"/>
          <w:rtl/>
        </w:rPr>
        <w:t xml:space="preserve">جیک: بهتره از اینجا برید. </w:t>
      </w:r>
      <w:r w:rsidR="008A5F95">
        <w:rPr>
          <w:rFonts w:hint="cs"/>
          <w:rtl/>
        </w:rPr>
        <w:t xml:space="preserve">دیگه نبینمت مری. برای همیشه نبینمت. </w:t>
      </w:r>
    </w:p>
    <w:p w14:paraId="5BFEA4DA" w14:textId="52E4DDB6" w:rsidR="00AD1062" w:rsidRDefault="00AD1062" w:rsidP="000A5953">
      <w:pPr>
        <w:rPr>
          <w:rtl/>
        </w:rPr>
      </w:pPr>
      <w:r>
        <w:rPr>
          <w:rFonts w:hint="cs"/>
          <w:rtl/>
        </w:rPr>
        <w:t xml:space="preserve">مری: نه بابا. یادت نره این خونه رو شوهر من برات خریده مثل اون شرکتت مثل همه دار و ندارت. </w:t>
      </w:r>
    </w:p>
    <w:p w14:paraId="311A7027" w14:textId="55A95238" w:rsidR="00AD1062" w:rsidRDefault="00AD1062" w:rsidP="000A5953">
      <w:pPr>
        <w:rPr>
          <w:rtl/>
        </w:rPr>
      </w:pPr>
      <w:r>
        <w:rPr>
          <w:rFonts w:hint="cs"/>
          <w:rtl/>
        </w:rPr>
        <w:t>جیک: خونه رو میخواهی برش دار. کارخونه رو هم میخواهی اونم بردار. دیگه دنبال چی هستی</w:t>
      </w:r>
      <w:r w:rsidR="00D458A0">
        <w:rPr>
          <w:rFonts w:hint="cs"/>
          <w:rtl/>
        </w:rPr>
        <w:t>؟</w:t>
      </w:r>
      <w:r>
        <w:rPr>
          <w:rFonts w:hint="cs"/>
          <w:rtl/>
        </w:rPr>
        <w:t xml:space="preserve"> دیگه چی میخواهی</w:t>
      </w:r>
      <w:r w:rsidR="00D458A0">
        <w:rPr>
          <w:rFonts w:hint="cs"/>
          <w:rtl/>
        </w:rPr>
        <w:t>؟</w:t>
      </w:r>
      <w:r>
        <w:rPr>
          <w:rFonts w:hint="cs"/>
          <w:rtl/>
        </w:rPr>
        <w:t xml:space="preserve"> دیگه چشمت دنبال چیه بگو</w:t>
      </w:r>
      <w:r w:rsidR="00D458A0">
        <w:rPr>
          <w:rFonts w:hint="cs"/>
          <w:rtl/>
        </w:rPr>
        <w:t>؟</w:t>
      </w:r>
      <w:r>
        <w:rPr>
          <w:rFonts w:hint="cs"/>
          <w:rtl/>
        </w:rPr>
        <w:t xml:space="preserve"> با کمال میل پرت میکنم جلوی صورتت. تا از شر تو راحت بشم. </w:t>
      </w:r>
    </w:p>
    <w:p w14:paraId="45FFCAE7" w14:textId="59E75F77" w:rsidR="00AD1062" w:rsidRDefault="00AD1062" w:rsidP="000A5953">
      <w:pPr>
        <w:rPr>
          <w:rtl/>
        </w:rPr>
      </w:pPr>
      <w:r>
        <w:rPr>
          <w:rFonts w:hint="cs"/>
          <w:rtl/>
        </w:rPr>
        <w:t xml:space="preserve">شوهر مری: میشه بس کنید. الان این چه بحثیه شما میکنید. </w:t>
      </w:r>
    </w:p>
    <w:p w14:paraId="1C46410F" w14:textId="405FCF54" w:rsidR="00AD1062" w:rsidRDefault="00AD1062" w:rsidP="000A5953">
      <w:pPr>
        <w:rPr>
          <w:rtl/>
        </w:rPr>
      </w:pPr>
      <w:r>
        <w:rPr>
          <w:rFonts w:hint="cs"/>
          <w:rtl/>
        </w:rPr>
        <w:t xml:space="preserve">جیک: بحث، بحث نکردیم. مری خونه ایی که تو خریدی رو حق خودش میدونه. کارخونه ایی که خریدی رو هم حق خودش میدونه. جفتش رو بردارید. من هم به محض </w:t>
      </w:r>
      <w:r w:rsidR="00914EF1">
        <w:rPr>
          <w:rFonts w:hint="cs"/>
          <w:rtl/>
        </w:rPr>
        <w:t>این‌که</w:t>
      </w:r>
      <w:r>
        <w:rPr>
          <w:rFonts w:hint="cs"/>
          <w:rtl/>
        </w:rPr>
        <w:t xml:space="preserve"> امروز از این خونه پام رو بگذارم بیرون دیگه تو این خونه برنمیگردم. وسایلش رو هم میتونید بریزد دور میتونید استفاده کنید. من فقط مدارک شناساییم رو برمیدارم. من ده سالم بود بدون کمک احدی سرپای خودم ایستادم. الان که ده تا کارخونه و ده تا خونه از این بهتر دارم. </w:t>
      </w:r>
    </w:p>
    <w:p w14:paraId="26E99392" w14:textId="065DD497" w:rsidR="00AD1062" w:rsidRDefault="00AD1062" w:rsidP="000A5953">
      <w:pPr>
        <w:rPr>
          <w:rtl/>
        </w:rPr>
      </w:pPr>
      <w:r>
        <w:rPr>
          <w:rFonts w:hint="cs"/>
          <w:rtl/>
        </w:rPr>
        <w:lastRenderedPageBreak/>
        <w:t xml:space="preserve">سفیر: بس میکنید. یا نه. </w:t>
      </w:r>
    </w:p>
    <w:p w14:paraId="58B162D2" w14:textId="1E66EA88" w:rsidR="00AD1062" w:rsidRDefault="00AD1062" w:rsidP="000A5953">
      <w:pPr>
        <w:rPr>
          <w:rtl/>
        </w:rPr>
      </w:pPr>
      <w:r>
        <w:rPr>
          <w:rFonts w:hint="cs"/>
          <w:rtl/>
        </w:rPr>
        <w:t xml:space="preserve">جیک: من باید برم. </w:t>
      </w:r>
    </w:p>
    <w:p w14:paraId="6D402976" w14:textId="3CF22BCA" w:rsidR="00AD1062" w:rsidRDefault="00AD1062" w:rsidP="000A5953">
      <w:pPr>
        <w:rPr>
          <w:rtl/>
        </w:rPr>
      </w:pPr>
      <w:r>
        <w:rPr>
          <w:rFonts w:hint="cs"/>
          <w:rtl/>
        </w:rPr>
        <w:t xml:space="preserve">لیا: دوباره پاهای جیک را با دو دست گرفته. التماس میکنم به ژاکلین صدمه نزنید. </w:t>
      </w:r>
    </w:p>
    <w:p w14:paraId="3186BDA0" w14:textId="65630AEF" w:rsidR="00AD1062" w:rsidRDefault="00AD1062" w:rsidP="000A5953">
      <w:pPr>
        <w:rPr>
          <w:rtl/>
        </w:rPr>
      </w:pPr>
      <w:r>
        <w:rPr>
          <w:rFonts w:hint="cs"/>
          <w:rtl/>
        </w:rPr>
        <w:t xml:space="preserve">جیک: من باید برم. به مونیکا وسایلی که میخواهی برداری بردار من بعد از کار میرم خونه ویلایی تو غرب. کلید های اینجا رو هم بده به مری. کارخونه رو هم میتونید بردارید. کارهای اداریش رو هم شوهرت هماهنگ میکنه. </w:t>
      </w:r>
    </w:p>
    <w:p w14:paraId="23A760F9" w14:textId="30951A2D" w:rsidR="00AD1062" w:rsidRDefault="00AD1062" w:rsidP="000A5953">
      <w:pPr>
        <w:rPr>
          <w:rtl/>
        </w:rPr>
      </w:pPr>
      <w:r>
        <w:rPr>
          <w:rFonts w:hint="cs"/>
          <w:rtl/>
        </w:rPr>
        <w:t xml:space="preserve">مری: به سمت جیک </w:t>
      </w:r>
      <w:r w:rsidR="006148C5">
        <w:rPr>
          <w:rFonts w:hint="cs"/>
          <w:rtl/>
        </w:rPr>
        <w:t>می‌رود</w:t>
      </w:r>
      <w:r>
        <w:rPr>
          <w:rFonts w:hint="cs"/>
          <w:rtl/>
        </w:rPr>
        <w:t>. به صورتش سیلی میزند. تمومش کن. الان</w:t>
      </w:r>
      <w:r w:rsidR="008A5F95">
        <w:rPr>
          <w:rFonts w:hint="cs"/>
          <w:rtl/>
        </w:rPr>
        <w:t>!</w:t>
      </w:r>
      <w:r>
        <w:rPr>
          <w:rFonts w:hint="cs"/>
          <w:rtl/>
        </w:rPr>
        <w:t xml:space="preserve"> فهمیدی یا جور دیگری بهت بفهمانم. </w:t>
      </w:r>
    </w:p>
    <w:p w14:paraId="58929605" w14:textId="4D5D9C22" w:rsidR="00AD1062" w:rsidRDefault="00AD1062" w:rsidP="000A5953">
      <w:pPr>
        <w:rPr>
          <w:rtl/>
        </w:rPr>
      </w:pPr>
      <w:r>
        <w:rPr>
          <w:rFonts w:hint="cs"/>
          <w:rtl/>
        </w:rPr>
        <w:t xml:space="preserve">جیک: خداحافظ و به سمت درب </w:t>
      </w:r>
      <w:r w:rsidR="006148C5">
        <w:rPr>
          <w:rFonts w:hint="cs"/>
          <w:rtl/>
        </w:rPr>
        <w:t>می‌رود</w:t>
      </w:r>
      <w:r>
        <w:rPr>
          <w:rFonts w:hint="cs"/>
          <w:rtl/>
        </w:rPr>
        <w:t xml:space="preserve">. </w:t>
      </w:r>
    </w:p>
    <w:p w14:paraId="5190F6EC" w14:textId="2523091E" w:rsidR="00AD1062" w:rsidRDefault="00AD1062" w:rsidP="000A5953">
      <w:pPr>
        <w:rPr>
          <w:rtl/>
        </w:rPr>
      </w:pPr>
      <w:r>
        <w:rPr>
          <w:rFonts w:hint="cs"/>
          <w:rtl/>
        </w:rPr>
        <w:t xml:space="preserve">مونیکا و </w:t>
      </w:r>
      <w:r w:rsidR="001C27DF">
        <w:rPr>
          <w:rFonts w:hint="cs"/>
          <w:rtl/>
        </w:rPr>
        <w:t xml:space="preserve">مری به هم نگاهی نگران میاندازد. بجنبید باید بریم. </w:t>
      </w:r>
    </w:p>
    <w:p w14:paraId="4C21974B" w14:textId="7A41C39F" w:rsidR="001C27DF" w:rsidRDefault="001C27DF" w:rsidP="000A5953">
      <w:pPr>
        <w:rPr>
          <w:rtl/>
        </w:rPr>
      </w:pPr>
      <w:r>
        <w:rPr>
          <w:rFonts w:hint="cs"/>
          <w:rtl/>
        </w:rPr>
        <w:t xml:space="preserve">شوهر مری: چی شده. </w:t>
      </w:r>
    </w:p>
    <w:p w14:paraId="47FAA365" w14:textId="26010465" w:rsidR="001C27DF" w:rsidRDefault="001C27DF" w:rsidP="000A5953">
      <w:pPr>
        <w:rPr>
          <w:rtl/>
        </w:rPr>
      </w:pPr>
      <w:r>
        <w:rPr>
          <w:rFonts w:hint="cs"/>
          <w:rtl/>
        </w:rPr>
        <w:t xml:space="preserve">مونیکا: داره میره سراغ ژاکلین. باید بریم </w:t>
      </w:r>
    </w:p>
    <w:p w14:paraId="4BA1B62D" w14:textId="602F4FBB" w:rsidR="001C27DF" w:rsidRDefault="001C27DF" w:rsidP="000A5953">
      <w:pPr>
        <w:rPr>
          <w:rtl/>
        </w:rPr>
      </w:pPr>
      <w:r>
        <w:rPr>
          <w:rFonts w:hint="cs"/>
          <w:rtl/>
        </w:rPr>
        <w:t xml:space="preserve">شوهر مری: واقعاً فکر میکنید جیک ممکنه به ژاکلین صدمه بزنه. </w:t>
      </w:r>
    </w:p>
    <w:p w14:paraId="121292C7" w14:textId="7E8E6801" w:rsidR="001C27DF" w:rsidRDefault="001C27DF" w:rsidP="000A5953">
      <w:pPr>
        <w:rPr>
          <w:rtl/>
        </w:rPr>
      </w:pPr>
      <w:r>
        <w:rPr>
          <w:rFonts w:hint="cs"/>
          <w:rtl/>
        </w:rPr>
        <w:t xml:space="preserve">مری: ببین جیک میتونه بده ژاکلین رو سگا بخورند و تمام مدت بشینه و از تماشا کردنش لذت ببره. </w:t>
      </w:r>
    </w:p>
    <w:p w14:paraId="3838E9FF" w14:textId="5BC40D94" w:rsidR="001C27DF" w:rsidRDefault="001C27DF" w:rsidP="000A5953">
      <w:pPr>
        <w:rPr>
          <w:rtl/>
        </w:rPr>
      </w:pPr>
      <w:r>
        <w:rPr>
          <w:rFonts w:hint="cs"/>
          <w:rtl/>
        </w:rPr>
        <w:t>شوهر مری: اشتباه میکنید. هردوی شما</w:t>
      </w:r>
      <w:r w:rsidR="00D458A0">
        <w:rPr>
          <w:rFonts w:hint="cs"/>
          <w:rtl/>
        </w:rPr>
        <w:t>!</w:t>
      </w:r>
      <w:r>
        <w:rPr>
          <w:rFonts w:hint="cs"/>
          <w:rtl/>
        </w:rPr>
        <w:t xml:space="preserve"> جیک نمیتونه به کسی صدمه بزنه. </w:t>
      </w:r>
    </w:p>
    <w:p w14:paraId="58792D5F" w14:textId="785EEC9B" w:rsidR="001C27DF" w:rsidRDefault="001C27DF" w:rsidP="000A5953">
      <w:pPr>
        <w:rPr>
          <w:rtl/>
        </w:rPr>
      </w:pPr>
      <w:r>
        <w:rPr>
          <w:rFonts w:hint="cs"/>
          <w:rtl/>
        </w:rPr>
        <w:t>مونیکا: آره نمیتونه. اما الان باید وجدانش رو بیدار کنیم. باید کاری کنیم که قبل از کاری که میخواد بکنه فکر کنه. درست فکر کنه.</w:t>
      </w:r>
      <w:r w:rsidR="00D458A0">
        <w:rPr>
          <w:rFonts w:hint="cs"/>
          <w:rtl/>
        </w:rPr>
        <w:t xml:space="preserve"> الان فقط به انتقام فکر میک</w:t>
      </w:r>
      <w:r w:rsidR="008A5F95">
        <w:rPr>
          <w:rFonts w:hint="cs"/>
          <w:rtl/>
        </w:rPr>
        <w:t>ن</w:t>
      </w:r>
      <w:r w:rsidR="00D458A0">
        <w:rPr>
          <w:rFonts w:hint="cs"/>
          <w:rtl/>
        </w:rPr>
        <w:t>ه</w:t>
      </w:r>
      <w:r w:rsidR="008A5F95">
        <w:rPr>
          <w:rFonts w:hint="cs"/>
          <w:rtl/>
        </w:rPr>
        <w:t>!</w:t>
      </w:r>
      <w:r w:rsidR="00D458A0">
        <w:rPr>
          <w:rFonts w:hint="cs"/>
          <w:rtl/>
        </w:rPr>
        <w:t xml:space="preserve"> باید مجبورش کنیم به لحظه بعد از انتقام فکر کنه. </w:t>
      </w:r>
    </w:p>
    <w:p w14:paraId="4ECEBA08" w14:textId="4D7667D2" w:rsidR="001C27DF" w:rsidRDefault="001C27DF" w:rsidP="000A5953">
      <w:pPr>
        <w:rPr>
          <w:rtl/>
        </w:rPr>
      </w:pPr>
      <w:r>
        <w:rPr>
          <w:rFonts w:hint="cs"/>
          <w:rtl/>
        </w:rPr>
        <w:lastRenderedPageBreak/>
        <w:t xml:space="preserve">مری: عجله کنید. خیلی وقت نداریم. حلقه باهاشه. </w:t>
      </w:r>
    </w:p>
    <w:p w14:paraId="393C5292" w14:textId="621BA5F3" w:rsidR="001C27DF" w:rsidRDefault="001C27DF" w:rsidP="000A5953">
      <w:pPr>
        <w:rPr>
          <w:rtl/>
        </w:rPr>
      </w:pPr>
      <w:r>
        <w:rPr>
          <w:rFonts w:hint="cs"/>
          <w:rtl/>
        </w:rPr>
        <w:t xml:space="preserve">مونیکا به سمت درب </w:t>
      </w:r>
      <w:r w:rsidR="006148C5">
        <w:rPr>
          <w:rFonts w:hint="cs"/>
          <w:rtl/>
        </w:rPr>
        <w:t>می‌رود</w:t>
      </w:r>
      <w:r>
        <w:rPr>
          <w:rFonts w:hint="cs"/>
          <w:rtl/>
        </w:rPr>
        <w:t xml:space="preserve"> و بقیه هم به دنبالش </w:t>
      </w:r>
      <w:r w:rsidR="006148C5">
        <w:rPr>
          <w:rFonts w:hint="cs"/>
          <w:rtl/>
        </w:rPr>
        <w:t>می‌رود</w:t>
      </w:r>
      <w:r>
        <w:rPr>
          <w:rFonts w:hint="cs"/>
          <w:rtl/>
        </w:rPr>
        <w:t xml:space="preserve"> به ماشین که میرسند. مونیکا به لیا، عزیزم مجبوری با ما بیایی متاسفم ولی وقت نداریم بفرستیمت خونه. </w:t>
      </w:r>
    </w:p>
    <w:p w14:paraId="4CBED408" w14:textId="73D6881D" w:rsidR="001C27DF" w:rsidRDefault="001C27DF" w:rsidP="000A5953">
      <w:pPr>
        <w:rPr>
          <w:rtl/>
        </w:rPr>
      </w:pPr>
      <w:r>
        <w:rPr>
          <w:rFonts w:hint="cs"/>
          <w:rtl/>
        </w:rPr>
        <w:t xml:space="preserve">لیا: مشکلی نیست اگر بتونم کمک کنم خوشحال میشم. مونیکا و لیا باهم و مری و شوهرش هم باهم به سمت خانه ژاکلین میروند. </w:t>
      </w:r>
    </w:p>
    <w:p w14:paraId="0830BDBE" w14:textId="1E75B896" w:rsidR="001C27DF" w:rsidRDefault="001C27DF" w:rsidP="000A5953">
      <w:pPr>
        <w:rPr>
          <w:rtl/>
        </w:rPr>
      </w:pPr>
      <w:r>
        <w:rPr>
          <w:rFonts w:hint="cs"/>
          <w:rtl/>
        </w:rPr>
        <w:t xml:space="preserve">شوهر مری: در راه به پلیس اطلاع میدهد و </w:t>
      </w:r>
      <w:r w:rsidR="006148C5">
        <w:rPr>
          <w:rFonts w:hint="cs"/>
          <w:rtl/>
        </w:rPr>
        <w:t>می‌خواهد</w:t>
      </w:r>
      <w:r>
        <w:rPr>
          <w:rFonts w:hint="cs"/>
          <w:rtl/>
        </w:rPr>
        <w:t xml:space="preserve"> که برای خانه ژاکلین مراقب بگذارند بعد از تمام شدن تماسش. </w:t>
      </w:r>
    </w:p>
    <w:p w14:paraId="0E7E0C9B" w14:textId="78EBEC27" w:rsidR="001C27DF" w:rsidRDefault="001C27DF" w:rsidP="000A5953">
      <w:pPr>
        <w:rPr>
          <w:rtl/>
        </w:rPr>
      </w:pPr>
      <w:r>
        <w:rPr>
          <w:rFonts w:hint="cs"/>
          <w:rtl/>
        </w:rPr>
        <w:t xml:space="preserve">مری: موبایلش را به او میدهد و میگوید. شماره ژاکلین رو پیدا کن زنگ بزن بگو اگر خارج از خونه است سریع بره خونه. </w:t>
      </w:r>
    </w:p>
    <w:p w14:paraId="5A4B7493" w14:textId="37F008DD" w:rsidR="001C27DF" w:rsidRDefault="001C27DF" w:rsidP="000A5953">
      <w:pPr>
        <w:rPr>
          <w:rtl/>
        </w:rPr>
      </w:pPr>
      <w:r>
        <w:rPr>
          <w:rFonts w:hint="cs"/>
          <w:rtl/>
        </w:rPr>
        <w:t xml:space="preserve">شوهر مری به ژاکلین زنگ میزند و میپرسد که آیا خانه است و یا خیر و بعد به او میگوید که در خانه بماند و تلفن را قطع </w:t>
      </w:r>
      <w:r w:rsidR="006148C5">
        <w:rPr>
          <w:rFonts w:hint="cs"/>
          <w:rtl/>
        </w:rPr>
        <w:t>می‌کند</w:t>
      </w:r>
      <w:r>
        <w:rPr>
          <w:rFonts w:hint="cs"/>
          <w:rtl/>
        </w:rPr>
        <w:t xml:space="preserve">. سپس جریان حلقه چیه: من فکر </w:t>
      </w:r>
      <w:r w:rsidR="00914EF1">
        <w:rPr>
          <w:rFonts w:hint="cs"/>
          <w:rtl/>
        </w:rPr>
        <w:t>می‌کرد</w:t>
      </w:r>
      <w:r>
        <w:rPr>
          <w:rFonts w:hint="cs"/>
          <w:rtl/>
        </w:rPr>
        <w:t xml:space="preserve">م بخاطر مرگ ربکا دارن اراجیف میگن. ولی الان تو هم داری میگی. </w:t>
      </w:r>
    </w:p>
    <w:p w14:paraId="41B3AB3E" w14:textId="6A9E1F17" w:rsidR="001C27DF" w:rsidRDefault="001C27DF" w:rsidP="000A5953">
      <w:pPr>
        <w:rPr>
          <w:rtl/>
        </w:rPr>
      </w:pPr>
      <w:r>
        <w:rPr>
          <w:rFonts w:hint="cs"/>
          <w:rtl/>
        </w:rPr>
        <w:t xml:space="preserve">مری: خوب حلقه دست مونیکا و جیک کاملاً عادیه ولی بخاطر رابطه ایی که بین این دو تا هست حلقه براشون خیلی ارزش داره. اونقدر بهش باور دارند که واقعاً کار میکنه. </w:t>
      </w:r>
      <w:r w:rsidR="00D458A0">
        <w:rPr>
          <w:rFonts w:hint="cs"/>
          <w:rtl/>
        </w:rPr>
        <w:t xml:space="preserve">وقتی هر کدوم از اونها بخواهد از حال دیگری باخبر بشه حلقه رو بین دو تا شصتش میگیره و به اون یکی فکر میکنه. </w:t>
      </w:r>
    </w:p>
    <w:p w14:paraId="7E711C7A" w14:textId="36A9502C" w:rsidR="001C27DF" w:rsidRDefault="001C27DF" w:rsidP="000A5953">
      <w:pPr>
        <w:rPr>
          <w:rtl/>
        </w:rPr>
      </w:pPr>
      <w:r>
        <w:rPr>
          <w:rFonts w:hint="cs"/>
          <w:rtl/>
        </w:rPr>
        <w:t>شوهر مری: میدونستم خیلی عاشق هم</w:t>
      </w:r>
      <w:r w:rsidR="00B55F84">
        <w:rPr>
          <w:rFonts w:hint="cs"/>
          <w:rtl/>
        </w:rPr>
        <w:t xml:space="preserve"> هستند ولی دیگه نه اینقدر.</w:t>
      </w:r>
    </w:p>
    <w:p w14:paraId="1875851F" w14:textId="108CB121" w:rsidR="00B55F84" w:rsidRDefault="00B55F84" w:rsidP="000A5953">
      <w:pPr>
        <w:rPr>
          <w:rtl/>
        </w:rPr>
      </w:pPr>
      <w:r>
        <w:rPr>
          <w:rFonts w:hint="cs"/>
          <w:rtl/>
        </w:rPr>
        <w:t xml:space="preserve">مری: دوتاشون به اندازه هم دیوانه هستند. </w:t>
      </w:r>
    </w:p>
    <w:p w14:paraId="0073F8C3" w14:textId="724E4802" w:rsidR="00B55F84" w:rsidRDefault="00B55F84" w:rsidP="000A5953">
      <w:pPr>
        <w:rPr>
          <w:rtl/>
        </w:rPr>
      </w:pPr>
      <w:r>
        <w:rPr>
          <w:rFonts w:hint="cs"/>
          <w:rtl/>
        </w:rPr>
        <w:t xml:space="preserve">چند دقیقه بعد به خانه ژاکلین میرسند. درب میزنند و داخل میشوند. </w:t>
      </w:r>
    </w:p>
    <w:p w14:paraId="402D5A41" w14:textId="2222120F" w:rsidR="00B55F84" w:rsidRDefault="00B55F84" w:rsidP="000A5953">
      <w:pPr>
        <w:rPr>
          <w:rtl/>
        </w:rPr>
      </w:pPr>
      <w:r>
        <w:rPr>
          <w:rFonts w:hint="cs"/>
          <w:rtl/>
        </w:rPr>
        <w:lastRenderedPageBreak/>
        <w:t xml:space="preserve">همگی در هال نشسته اند. مری و مونیکا به ژاکلین هشدار </w:t>
      </w:r>
      <w:r w:rsidR="006148C5">
        <w:rPr>
          <w:rFonts w:hint="cs"/>
          <w:rtl/>
        </w:rPr>
        <w:t>می‌دهند</w:t>
      </w:r>
      <w:r>
        <w:rPr>
          <w:rFonts w:hint="cs"/>
          <w:rtl/>
        </w:rPr>
        <w:t xml:space="preserve"> که جیک ممکن است برای آسیب زدن به او اقدامی انجام دهد. </w:t>
      </w:r>
    </w:p>
    <w:p w14:paraId="0DB66135" w14:textId="0779A24C" w:rsidR="00B55F84" w:rsidRDefault="00B55F84" w:rsidP="000A5953">
      <w:pPr>
        <w:rPr>
          <w:rtl/>
        </w:rPr>
      </w:pPr>
      <w:r>
        <w:rPr>
          <w:rFonts w:hint="cs"/>
          <w:rtl/>
        </w:rPr>
        <w:t xml:space="preserve">ژاکلین: میشه شماره جیک رو داشته باشم. </w:t>
      </w:r>
    </w:p>
    <w:p w14:paraId="6053F188" w14:textId="0601771A" w:rsidR="00B55F84" w:rsidRDefault="00B55F84" w:rsidP="000A5953">
      <w:pPr>
        <w:rPr>
          <w:rtl/>
        </w:rPr>
      </w:pPr>
      <w:r>
        <w:rPr>
          <w:rFonts w:hint="cs"/>
          <w:rtl/>
        </w:rPr>
        <w:t xml:space="preserve">مونیکا: شماره را به ژاکلین میدهد. </w:t>
      </w:r>
    </w:p>
    <w:p w14:paraId="0142D6C6" w14:textId="7AA8985C" w:rsidR="00B55F84" w:rsidRDefault="00B55F84" w:rsidP="000A5953">
      <w:pPr>
        <w:rPr>
          <w:rtl/>
        </w:rPr>
      </w:pPr>
      <w:r>
        <w:rPr>
          <w:rFonts w:hint="cs"/>
          <w:rtl/>
        </w:rPr>
        <w:t>ژاکلین تماس میگیرد: سلام من ژاکلین هستم.</w:t>
      </w:r>
    </w:p>
    <w:p w14:paraId="30E9F9FC" w14:textId="28E06837" w:rsidR="00B55F84" w:rsidRDefault="00B55F84" w:rsidP="000A5953">
      <w:pPr>
        <w:rPr>
          <w:rtl/>
        </w:rPr>
      </w:pPr>
      <w:r>
        <w:rPr>
          <w:rFonts w:hint="cs"/>
          <w:rtl/>
        </w:rPr>
        <w:t xml:space="preserve">جیک: میدونم کی هستی. </w:t>
      </w:r>
    </w:p>
    <w:p w14:paraId="440ADB53" w14:textId="4F1BA83D" w:rsidR="00B55F84" w:rsidRDefault="00B55F84" w:rsidP="000A5953">
      <w:pPr>
        <w:rPr>
          <w:rtl/>
        </w:rPr>
      </w:pPr>
      <w:r>
        <w:rPr>
          <w:rFonts w:hint="cs"/>
          <w:rtl/>
        </w:rPr>
        <w:t>ژاکلین: همسرتون</w:t>
      </w:r>
      <w:r w:rsidR="00D458A0">
        <w:rPr>
          <w:rFonts w:hint="cs"/>
          <w:rtl/>
        </w:rPr>
        <w:t xml:space="preserve"> </w:t>
      </w:r>
      <w:r>
        <w:rPr>
          <w:rFonts w:hint="cs"/>
          <w:rtl/>
        </w:rPr>
        <w:t xml:space="preserve">و مری و سفیر اینجا در خانه ما هستند. </w:t>
      </w:r>
    </w:p>
    <w:p w14:paraId="43FD21D7" w14:textId="550B93DB" w:rsidR="00B55F84" w:rsidRDefault="00B55F84" w:rsidP="000A5953">
      <w:pPr>
        <w:rPr>
          <w:rtl/>
        </w:rPr>
      </w:pPr>
      <w:r>
        <w:rPr>
          <w:rFonts w:hint="cs"/>
          <w:rtl/>
        </w:rPr>
        <w:t xml:space="preserve">جیک: مهمانی خوش بگذره. </w:t>
      </w:r>
    </w:p>
    <w:p w14:paraId="6F9B4C82" w14:textId="383345F6" w:rsidR="00B55F84" w:rsidRDefault="00B55F84" w:rsidP="000A5953">
      <w:pPr>
        <w:rPr>
          <w:rtl/>
        </w:rPr>
      </w:pPr>
      <w:r>
        <w:rPr>
          <w:rFonts w:hint="cs"/>
          <w:rtl/>
        </w:rPr>
        <w:t>ژاکلین: میگن شما ممکنه بخواهید به من آسیب بزنید. آیا این حرف راسته؟</w:t>
      </w:r>
    </w:p>
    <w:p w14:paraId="220FC86F" w14:textId="0D5C1363" w:rsidR="00B55F84" w:rsidRDefault="00B55F84" w:rsidP="000A5953">
      <w:pPr>
        <w:rPr>
          <w:rtl/>
        </w:rPr>
      </w:pPr>
      <w:r>
        <w:rPr>
          <w:rFonts w:hint="cs"/>
          <w:rtl/>
        </w:rPr>
        <w:t>جیک: ترسیدی؟</w:t>
      </w:r>
    </w:p>
    <w:p w14:paraId="20607F94" w14:textId="742DE275" w:rsidR="00B55F84" w:rsidRDefault="00B55F84" w:rsidP="000A5953">
      <w:pPr>
        <w:rPr>
          <w:rtl/>
        </w:rPr>
      </w:pPr>
      <w:r>
        <w:rPr>
          <w:rFonts w:hint="cs"/>
          <w:rtl/>
        </w:rPr>
        <w:t xml:space="preserve">ژاکلین: </w:t>
      </w:r>
      <w:r w:rsidR="00A10F7F">
        <w:rPr>
          <w:rFonts w:hint="cs"/>
          <w:rtl/>
        </w:rPr>
        <w:t>"</w:t>
      </w:r>
      <w:r>
        <w:rPr>
          <w:rFonts w:hint="cs"/>
          <w:rtl/>
        </w:rPr>
        <w:t xml:space="preserve">میخواهم باهم حرف بزنیم من و شما تنها. من میام پیش شما. کجا میتونم شما رو ببینم. </w:t>
      </w:r>
      <w:r w:rsidR="00A10F7F">
        <w:rPr>
          <w:rFonts w:hint="cs"/>
          <w:rtl/>
        </w:rPr>
        <w:t>"</w:t>
      </w:r>
    </w:p>
    <w:p w14:paraId="24742E07" w14:textId="322A98B1" w:rsidR="00B55F84" w:rsidRDefault="00B55F84" w:rsidP="000A5953">
      <w:pPr>
        <w:rPr>
          <w:rtl/>
        </w:rPr>
      </w:pPr>
      <w:r>
        <w:rPr>
          <w:rFonts w:hint="cs"/>
          <w:rtl/>
        </w:rPr>
        <w:t xml:space="preserve">جیک: </w:t>
      </w:r>
      <w:r w:rsidR="00A10F7F">
        <w:rPr>
          <w:rFonts w:hint="cs"/>
          <w:rtl/>
        </w:rPr>
        <w:t>"</w:t>
      </w:r>
      <w:r>
        <w:rPr>
          <w:rFonts w:hint="cs"/>
          <w:rtl/>
        </w:rPr>
        <w:t>من خیلی شلوغم اصلا میدونی من کی هستم.</w:t>
      </w:r>
      <w:r w:rsidR="00A10F7F">
        <w:rPr>
          <w:rFonts w:hint="cs"/>
          <w:rtl/>
        </w:rPr>
        <w:t>"</w:t>
      </w:r>
    </w:p>
    <w:p w14:paraId="01864E43" w14:textId="451DD20D" w:rsidR="00B55F84" w:rsidRDefault="00B55F84" w:rsidP="000A5953">
      <w:pPr>
        <w:rPr>
          <w:rtl/>
        </w:rPr>
      </w:pPr>
      <w:r>
        <w:rPr>
          <w:rFonts w:hint="cs"/>
          <w:rtl/>
        </w:rPr>
        <w:t xml:space="preserve">ژاکلین: </w:t>
      </w:r>
      <w:r w:rsidR="008D4381">
        <w:rPr>
          <w:rFonts w:hint="cs"/>
          <w:rtl/>
        </w:rPr>
        <w:t>"</w:t>
      </w:r>
      <w:r w:rsidR="006148C5">
        <w:rPr>
          <w:rFonts w:hint="cs"/>
          <w:rtl/>
        </w:rPr>
        <w:t>می‌خوام</w:t>
      </w:r>
      <w:r>
        <w:rPr>
          <w:rFonts w:hint="cs"/>
          <w:rtl/>
        </w:rPr>
        <w:t xml:space="preserve"> قبل از هر کاری حرفهای من رو بشنوید. اگر واقعا تصمیم دارید به من صدمه بزنید</w:t>
      </w:r>
      <w:r w:rsidR="008D4381">
        <w:rPr>
          <w:rFonts w:hint="cs"/>
          <w:rtl/>
        </w:rPr>
        <w:t>،</w:t>
      </w:r>
      <w:r>
        <w:rPr>
          <w:rFonts w:hint="cs"/>
          <w:rtl/>
        </w:rPr>
        <w:t xml:space="preserve"> بعد از </w:t>
      </w:r>
      <w:r w:rsidR="00914EF1">
        <w:rPr>
          <w:rFonts w:hint="cs"/>
          <w:rtl/>
        </w:rPr>
        <w:t>این‌که</w:t>
      </w:r>
      <w:r>
        <w:rPr>
          <w:rFonts w:hint="cs"/>
          <w:rtl/>
        </w:rPr>
        <w:t xml:space="preserve"> حرف هام رو شنیدید میتونید اون کار رو بکنید. </w:t>
      </w:r>
      <w:r w:rsidR="008D4381">
        <w:rPr>
          <w:rFonts w:hint="cs"/>
          <w:rtl/>
        </w:rPr>
        <w:t>"</w:t>
      </w:r>
    </w:p>
    <w:p w14:paraId="0935A439" w14:textId="411462F4" w:rsidR="00B55F84" w:rsidRDefault="00B55F84" w:rsidP="000A5953">
      <w:pPr>
        <w:rPr>
          <w:rtl/>
        </w:rPr>
      </w:pPr>
      <w:r>
        <w:rPr>
          <w:rFonts w:hint="cs"/>
          <w:rtl/>
        </w:rPr>
        <w:t xml:space="preserve">جیک: </w:t>
      </w:r>
      <w:r w:rsidR="008D4381">
        <w:rPr>
          <w:rFonts w:hint="cs"/>
          <w:rtl/>
        </w:rPr>
        <w:t>"</w:t>
      </w:r>
      <w:r>
        <w:rPr>
          <w:rFonts w:hint="cs"/>
          <w:rtl/>
        </w:rPr>
        <w:t xml:space="preserve">من واقعاً وقت ندارم. </w:t>
      </w:r>
      <w:r w:rsidR="008D4381">
        <w:rPr>
          <w:rFonts w:hint="cs"/>
          <w:rtl/>
        </w:rPr>
        <w:t>"</w:t>
      </w:r>
    </w:p>
    <w:p w14:paraId="3375A33D" w14:textId="602EF91C" w:rsidR="00B55F84" w:rsidRDefault="00B55F84" w:rsidP="000A5953">
      <w:pPr>
        <w:rPr>
          <w:rtl/>
        </w:rPr>
      </w:pPr>
      <w:r>
        <w:rPr>
          <w:rFonts w:hint="cs"/>
          <w:rtl/>
        </w:rPr>
        <w:t xml:space="preserve">ژاکلین: </w:t>
      </w:r>
      <w:r w:rsidR="008D4381">
        <w:rPr>
          <w:rFonts w:hint="cs"/>
          <w:rtl/>
        </w:rPr>
        <w:t>"</w:t>
      </w:r>
      <w:r>
        <w:rPr>
          <w:rFonts w:hint="cs"/>
          <w:rtl/>
        </w:rPr>
        <w:t xml:space="preserve">چه ساعتی برای نهار میروید. </w:t>
      </w:r>
      <w:r w:rsidR="008D4381">
        <w:rPr>
          <w:rFonts w:hint="cs"/>
          <w:rtl/>
        </w:rPr>
        <w:t>"</w:t>
      </w:r>
    </w:p>
    <w:p w14:paraId="4B3109A7" w14:textId="71DFA035" w:rsidR="00B55F84" w:rsidRDefault="00B55F84" w:rsidP="000A5953">
      <w:pPr>
        <w:rPr>
          <w:rtl/>
        </w:rPr>
      </w:pPr>
      <w:r>
        <w:rPr>
          <w:rFonts w:hint="cs"/>
          <w:rtl/>
        </w:rPr>
        <w:t xml:space="preserve">جیک: </w:t>
      </w:r>
      <w:r w:rsidR="008D4381">
        <w:rPr>
          <w:rFonts w:hint="cs"/>
          <w:rtl/>
        </w:rPr>
        <w:t>"</w:t>
      </w:r>
      <w:r>
        <w:rPr>
          <w:rFonts w:hint="cs"/>
          <w:rtl/>
        </w:rPr>
        <w:t xml:space="preserve">ساعت چهارده. </w:t>
      </w:r>
      <w:r w:rsidR="008D4381">
        <w:rPr>
          <w:rFonts w:hint="cs"/>
          <w:rtl/>
        </w:rPr>
        <w:t>"</w:t>
      </w:r>
    </w:p>
    <w:p w14:paraId="0458AB53" w14:textId="6D79DB2A" w:rsidR="00B55F84" w:rsidRDefault="00B55F84" w:rsidP="000A5953">
      <w:pPr>
        <w:rPr>
          <w:rtl/>
        </w:rPr>
      </w:pPr>
      <w:r>
        <w:rPr>
          <w:rFonts w:hint="cs"/>
          <w:rtl/>
        </w:rPr>
        <w:lastRenderedPageBreak/>
        <w:t xml:space="preserve">ژاکلین: </w:t>
      </w:r>
      <w:r w:rsidR="008D4381">
        <w:rPr>
          <w:rFonts w:hint="cs"/>
          <w:rtl/>
        </w:rPr>
        <w:t>"</w:t>
      </w:r>
      <w:r>
        <w:rPr>
          <w:rFonts w:hint="cs"/>
          <w:rtl/>
        </w:rPr>
        <w:t xml:space="preserve">خوبه منم ساعت دو بیکارم تو رستوران بزرگ شهر میبینمتون. راستی پول نهار رو شما باید حساب کنید. من از پس هزینه نهار اونجا بر نمیام. </w:t>
      </w:r>
      <w:r w:rsidR="008D4381">
        <w:rPr>
          <w:rFonts w:hint="cs"/>
          <w:rtl/>
        </w:rPr>
        <w:t>"</w:t>
      </w:r>
    </w:p>
    <w:p w14:paraId="25CA9D55" w14:textId="1CF8258D" w:rsidR="00B55F84" w:rsidRDefault="00B55F84" w:rsidP="000A5953">
      <w:pPr>
        <w:rPr>
          <w:rtl/>
        </w:rPr>
      </w:pPr>
      <w:r>
        <w:rPr>
          <w:rFonts w:hint="cs"/>
          <w:rtl/>
        </w:rPr>
        <w:t>جیک:</w:t>
      </w:r>
      <w:r w:rsidR="008D4381">
        <w:rPr>
          <w:rFonts w:hint="cs"/>
          <w:rtl/>
        </w:rPr>
        <w:t>"</w:t>
      </w:r>
      <w:r>
        <w:rPr>
          <w:rFonts w:hint="cs"/>
          <w:rtl/>
        </w:rPr>
        <w:t xml:space="preserve"> من ترجیح میدم در آرامش و تنهایی نهار بخورم. </w:t>
      </w:r>
      <w:r w:rsidR="008D4381">
        <w:rPr>
          <w:rFonts w:hint="cs"/>
          <w:rtl/>
        </w:rPr>
        <w:t>"</w:t>
      </w:r>
    </w:p>
    <w:p w14:paraId="37FE1E94" w14:textId="0D8D81F9" w:rsidR="00B55F84" w:rsidRDefault="00B55F84" w:rsidP="000A5953">
      <w:pPr>
        <w:rPr>
          <w:rtl/>
        </w:rPr>
      </w:pPr>
      <w:r>
        <w:rPr>
          <w:rFonts w:hint="cs"/>
          <w:rtl/>
        </w:rPr>
        <w:t xml:space="preserve">ژاکلین: </w:t>
      </w:r>
      <w:r w:rsidR="008D4381">
        <w:rPr>
          <w:rFonts w:hint="cs"/>
          <w:rtl/>
        </w:rPr>
        <w:t>"</w:t>
      </w:r>
      <w:r>
        <w:rPr>
          <w:rFonts w:hint="cs"/>
          <w:rtl/>
        </w:rPr>
        <w:t xml:space="preserve">این یک نهار رو با من بد بگذرونید. میبینتون. خداحافظ. </w:t>
      </w:r>
      <w:r w:rsidR="008D4381">
        <w:rPr>
          <w:rFonts w:hint="cs"/>
          <w:rtl/>
        </w:rPr>
        <w:t>"</w:t>
      </w:r>
    </w:p>
    <w:p w14:paraId="3613ABE3" w14:textId="444780F2" w:rsidR="00B55F84" w:rsidRDefault="00B55F84" w:rsidP="000A5953">
      <w:pPr>
        <w:rPr>
          <w:rtl/>
        </w:rPr>
      </w:pPr>
      <w:r>
        <w:rPr>
          <w:rFonts w:hint="cs"/>
          <w:rtl/>
        </w:rPr>
        <w:t xml:space="preserve">مونیکا: </w:t>
      </w:r>
      <w:r w:rsidR="008D4381">
        <w:rPr>
          <w:rFonts w:hint="cs"/>
          <w:rtl/>
        </w:rPr>
        <w:t>"</w:t>
      </w:r>
      <w:r>
        <w:rPr>
          <w:rFonts w:hint="cs"/>
          <w:rtl/>
        </w:rPr>
        <w:t xml:space="preserve">تو که واقعاً نمی خواهی بری پیش جیک. </w:t>
      </w:r>
      <w:r w:rsidR="008D4381">
        <w:rPr>
          <w:rFonts w:hint="cs"/>
          <w:rtl/>
        </w:rPr>
        <w:t>"</w:t>
      </w:r>
    </w:p>
    <w:p w14:paraId="401FC507" w14:textId="4565333F" w:rsidR="00B55F84" w:rsidRDefault="00B55F84" w:rsidP="000A5953">
      <w:pPr>
        <w:rPr>
          <w:rtl/>
        </w:rPr>
      </w:pPr>
      <w:r>
        <w:rPr>
          <w:rFonts w:hint="cs"/>
          <w:rtl/>
        </w:rPr>
        <w:t xml:space="preserve">ژاکلین: </w:t>
      </w:r>
      <w:r w:rsidR="008D4381">
        <w:rPr>
          <w:rFonts w:hint="cs"/>
          <w:rtl/>
        </w:rPr>
        <w:t>"</w:t>
      </w:r>
      <w:r>
        <w:rPr>
          <w:rFonts w:hint="cs"/>
          <w:rtl/>
        </w:rPr>
        <w:t>من دخترش رو کشتم. درحال مستی بدون گواهینامه. اگر من مستحق بلایی که میخواد سرم بیاره نباشم</w:t>
      </w:r>
      <w:r w:rsidR="008D4381">
        <w:rPr>
          <w:rFonts w:hint="cs"/>
          <w:rtl/>
        </w:rPr>
        <w:t>،</w:t>
      </w:r>
      <w:r>
        <w:rPr>
          <w:rFonts w:hint="cs"/>
          <w:rtl/>
        </w:rPr>
        <w:t xml:space="preserve"> واقعا باعث خوشحالیمه.</w:t>
      </w:r>
      <w:r w:rsidR="008D4381">
        <w:rPr>
          <w:rFonts w:hint="cs"/>
          <w:rtl/>
        </w:rPr>
        <w:t>"</w:t>
      </w:r>
      <w:r>
        <w:rPr>
          <w:rFonts w:hint="cs"/>
          <w:rtl/>
        </w:rPr>
        <w:t xml:space="preserve"> </w:t>
      </w:r>
    </w:p>
    <w:p w14:paraId="78281EFA" w14:textId="2E127DE2" w:rsidR="00B55F84" w:rsidRDefault="00B55F84" w:rsidP="000A5953">
      <w:pPr>
        <w:rPr>
          <w:rtl/>
        </w:rPr>
      </w:pPr>
      <w:r>
        <w:rPr>
          <w:rFonts w:hint="cs"/>
          <w:rtl/>
        </w:rPr>
        <w:t xml:space="preserve">مونیکا: </w:t>
      </w:r>
      <w:r w:rsidR="008D4381">
        <w:rPr>
          <w:rFonts w:hint="cs"/>
          <w:rtl/>
        </w:rPr>
        <w:t>"</w:t>
      </w:r>
      <w:r>
        <w:rPr>
          <w:rFonts w:hint="cs"/>
          <w:rtl/>
        </w:rPr>
        <w:t>تو متوجه نیستی</w:t>
      </w:r>
      <w:r w:rsidR="008D4381">
        <w:rPr>
          <w:rFonts w:hint="cs"/>
          <w:rtl/>
        </w:rPr>
        <w:t xml:space="preserve">، </w:t>
      </w:r>
      <w:r>
        <w:rPr>
          <w:rFonts w:hint="cs"/>
          <w:rtl/>
        </w:rPr>
        <w:t xml:space="preserve">ممکنه بتونه تو رو بکشه. </w:t>
      </w:r>
      <w:r w:rsidR="008D4381">
        <w:rPr>
          <w:rFonts w:hint="cs"/>
          <w:rtl/>
        </w:rPr>
        <w:t>"</w:t>
      </w:r>
    </w:p>
    <w:p w14:paraId="5161984A" w14:textId="7E21C164" w:rsidR="00947E2D" w:rsidRDefault="00B55F84" w:rsidP="000A5953">
      <w:pPr>
        <w:rPr>
          <w:rtl/>
        </w:rPr>
      </w:pPr>
      <w:r>
        <w:rPr>
          <w:rFonts w:hint="cs"/>
          <w:rtl/>
        </w:rPr>
        <w:t xml:space="preserve">ژاکلین: </w:t>
      </w:r>
      <w:r w:rsidR="008D4381">
        <w:rPr>
          <w:rFonts w:hint="cs"/>
          <w:rtl/>
        </w:rPr>
        <w:t>"</w:t>
      </w:r>
      <w:r>
        <w:rPr>
          <w:rFonts w:hint="cs"/>
          <w:rtl/>
        </w:rPr>
        <w:t>اگر بگ</w:t>
      </w:r>
      <w:r w:rsidR="00947E2D">
        <w:rPr>
          <w:rFonts w:hint="cs"/>
          <w:rtl/>
        </w:rPr>
        <w:t xml:space="preserve">م خوشحال میشم با مرگم باری از غم خانواده کسی که به دستم کشته شده بردارم. دروغ نگفتم. من میرم. </w:t>
      </w:r>
      <w:r w:rsidR="008D4381">
        <w:rPr>
          <w:rFonts w:hint="cs"/>
          <w:rtl/>
        </w:rPr>
        <w:t>"</w:t>
      </w:r>
    </w:p>
    <w:p w14:paraId="16ECEF1F" w14:textId="0EB9E7D8" w:rsidR="00D458A0" w:rsidRDefault="00D458A0" w:rsidP="000A5953">
      <w:pPr>
        <w:rPr>
          <w:rtl/>
        </w:rPr>
      </w:pPr>
      <w:r>
        <w:rPr>
          <w:rFonts w:hint="cs"/>
          <w:rtl/>
        </w:rPr>
        <w:t xml:space="preserve">مری: </w:t>
      </w:r>
      <w:r w:rsidR="008D4381">
        <w:rPr>
          <w:rFonts w:hint="cs"/>
          <w:rtl/>
        </w:rPr>
        <w:t>"</w:t>
      </w:r>
      <w:r>
        <w:rPr>
          <w:rFonts w:hint="cs"/>
          <w:rtl/>
        </w:rPr>
        <w:t>واقعاً جرأت میکنی تنها باهاش روبرو بشی.</w:t>
      </w:r>
      <w:r w:rsidR="008D4381">
        <w:rPr>
          <w:rFonts w:hint="cs"/>
          <w:rtl/>
        </w:rPr>
        <w:t>"</w:t>
      </w:r>
    </w:p>
    <w:p w14:paraId="21691C83" w14:textId="48FB078C" w:rsidR="00D458A0" w:rsidRDefault="00D458A0" w:rsidP="000A5953">
      <w:pPr>
        <w:rPr>
          <w:rtl/>
        </w:rPr>
      </w:pPr>
      <w:r>
        <w:rPr>
          <w:rFonts w:hint="cs"/>
          <w:rtl/>
        </w:rPr>
        <w:t xml:space="preserve">ژاکلین: </w:t>
      </w:r>
      <w:r w:rsidR="008D4381">
        <w:rPr>
          <w:rFonts w:hint="cs"/>
          <w:rtl/>
        </w:rPr>
        <w:t xml:space="preserve">"نه! </w:t>
      </w:r>
      <w:r>
        <w:rPr>
          <w:rFonts w:hint="cs"/>
          <w:rtl/>
        </w:rPr>
        <w:t xml:space="preserve">میشه تو هم با من بیایی لطفاً. </w:t>
      </w:r>
      <w:r w:rsidR="008D4381">
        <w:rPr>
          <w:rFonts w:hint="cs"/>
          <w:rtl/>
        </w:rPr>
        <w:t>"</w:t>
      </w:r>
    </w:p>
    <w:p w14:paraId="6182D993" w14:textId="5A6B824C" w:rsidR="00D458A0" w:rsidRDefault="00D458A0" w:rsidP="000A5953">
      <w:pPr>
        <w:rPr>
          <w:rtl/>
        </w:rPr>
      </w:pPr>
      <w:r>
        <w:rPr>
          <w:rFonts w:hint="cs"/>
          <w:rtl/>
        </w:rPr>
        <w:t xml:space="preserve">مری: حتماً میدونی من و جیک از بچگی باهم بزرگ شدیم. تو یتیم خونه. خانم لین میگفت من یک بار تب کردم. جیک هفت سال داشت تمام شب رو تا صبح کنار تخت من بیدار نشست و با دستمال خیس من رو خنک نگه داشت. خانم لین میگفت خودش </w:t>
      </w:r>
      <w:r w:rsidR="00086DDF">
        <w:rPr>
          <w:rFonts w:hint="cs"/>
          <w:rtl/>
        </w:rPr>
        <w:t>نتونست تمام شب بیدار بمونه و ساعت سه خوابش میبره اما صبح که از خواب بیدار میشه میبینه جیک هنوز بیداره.</w:t>
      </w:r>
    </w:p>
    <w:p w14:paraId="10A5D9E4" w14:textId="4E02A5F5" w:rsidR="00947E2D" w:rsidRDefault="00947E2D" w:rsidP="000A5953">
      <w:pPr>
        <w:rPr>
          <w:rtl/>
        </w:rPr>
      </w:pPr>
      <w:r>
        <w:rPr>
          <w:rFonts w:hint="cs"/>
          <w:rtl/>
        </w:rPr>
        <w:t>ظهر ژاکلین</w:t>
      </w:r>
      <w:r w:rsidR="00086DDF">
        <w:rPr>
          <w:rFonts w:hint="cs"/>
          <w:rtl/>
        </w:rPr>
        <w:t xml:space="preserve"> و مری</w:t>
      </w:r>
      <w:r>
        <w:rPr>
          <w:rFonts w:hint="cs"/>
          <w:rtl/>
        </w:rPr>
        <w:t xml:space="preserve"> برای نهار خوردن با جیک خارج میشود. به رستوران میرسد و جیک را در رستوران میبیند به او ملحق میشود. </w:t>
      </w:r>
    </w:p>
    <w:p w14:paraId="548A15B2" w14:textId="55FF29C4" w:rsidR="00947E2D" w:rsidRDefault="00947E2D" w:rsidP="000A5953">
      <w:pPr>
        <w:rPr>
          <w:rtl/>
        </w:rPr>
      </w:pPr>
      <w:r>
        <w:rPr>
          <w:rFonts w:hint="cs"/>
          <w:rtl/>
        </w:rPr>
        <w:t xml:space="preserve">ژاکلین: </w:t>
      </w:r>
      <w:r w:rsidR="008D4381">
        <w:rPr>
          <w:rFonts w:hint="cs"/>
          <w:rtl/>
        </w:rPr>
        <w:t>"</w:t>
      </w:r>
      <w:r>
        <w:rPr>
          <w:rFonts w:hint="cs"/>
          <w:rtl/>
        </w:rPr>
        <w:t xml:space="preserve">سلام. ممنون که قبول کردین. </w:t>
      </w:r>
      <w:r w:rsidR="008D4381">
        <w:rPr>
          <w:rFonts w:hint="cs"/>
          <w:rtl/>
        </w:rPr>
        <w:t>|</w:t>
      </w:r>
    </w:p>
    <w:p w14:paraId="28AC3389" w14:textId="361550E7" w:rsidR="00086DDF" w:rsidRDefault="00086DDF" w:rsidP="000A5953">
      <w:pPr>
        <w:rPr>
          <w:rtl/>
        </w:rPr>
      </w:pPr>
      <w:r>
        <w:rPr>
          <w:rFonts w:hint="cs"/>
          <w:rtl/>
        </w:rPr>
        <w:lastRenderedPageBreak/>
        <w:t xml:space="preserve">مری: با جیک دست میدهد. </w:t>
      </w:r>
    </w:p>
    <w:p w14:paraId="6ACD8CC6" w14:textId="63750584" w:rsidR="00086DDF" w:rsidRDefault="00086DDF" w:rsidP="000A5953">
      <w:pPr>
        <w:rPr>
          <w:rtl/>
        </w:rPr>
      </w:pPr>
      <w:r>
        <w:rPr>
          <w:rFonts w:hint="cs"/>
          <w:rtl/>
        </w:rPr>
        <w:t xml:space="preserve">جیک هم با مری دست میدهد و به ژاکلین سلام </w:t>
      </w:r>
      <w:r w:rsidR="006148C5">
        <w:rPr>
          <w:rFonts w:hint="cs"/>
          <w:rtl/>
        </w:rPr>
        <w:t>می‌کند</w:t>
      </w:r>
      <w:r>
        <w:rPr>
          <w:rFonts w:hint="cs"/>
          <w:rtl/>
        </w:rPr>
        <w:t>.</w:t>
      </w:r>
    </w:p>
    <w:p w14:paraId="60C3E807" w14:textId="0A084F20" w:rsidR="00947E2D" w:rsidRDefault="00947E2D" w:rsidP="000A5953">
      <w:pPr>
        <w:rPr>
          <w:rtl/>
        </w:rPr>
      </w:pPr>
      <w:r>
        <w:rPr>
          <w:rFonts w:hint="cs"/>
          <w:rtl/>
        </w:rPr>
        <w:t>جیک: من خیلی حوصله ندارم. زود حرفت</w:t>
      </w:r>
      <w:r w:rsidR="00086DDF">
        <w:rPr>
          <w:rFonts w:hint="cs"/>
          <w:rtl/>
        </w:rPr>
        <w:t>ون</w:t>
      </w:r>
      <w:r>
        <w:rPr>
          <w:rFonts w:hint="cs"/>
          <w:rtl/>
        </w:rPr>
        <w:t xml:space="preserve"> رو بزن</w:t>
      </w:r>
      <w:r w:rsidR="00086DDF">
        <w:rPr>
          <w:rFonts w:hint="cs"/>
          <w:rtl/>
        </w:rPr>
        <w:t>ید.</w:t>
      </w:r>
      <w:r>
        <w:rPr>
          <w:rFonts w:hint="cs"/>
          <w:rtl/>
        </w:rPr>
        <w:t xml:space="preserve"> </w:t>
      </w:r>
    </w:p>
    <w:p w14:paraId="0CC26BDB" w14:textId="5CE2FEEE" w:rsidR="00947E2D" w:rsidRDefault="00947E2D" w:rsidP="000A5953">
      <w:pPr>
        <w:rPr>
          <w:rtl/>
        </w:rPr>
      </w:pPr>
      <w:r>
        <w:rPr>
          <w:rFonts w:hint="cs"/>
          <w:rtl/>
        </w:rPr>
        <w:t xml:space="preserve">ژاکلین: </w:t>
      </w:r>
      <w:r w:rsidR="008D4381">
        <w:rPr>
          <w:rFonts w:hint="cs"/>
          <w:rtl/>
        </w:rPr>
        <w:t>"</w:t>
      </w:r>
      <w:r>
        <w:rPr>
          <w:rFonts w:hint="cs"/>
          <w:rtl/>
        </w:rPr>
        <w:t>نهار بخوریم بعد</w:t>
      </w:r>
      <w:r w:rsidR="008D4381">
        <w:rPr>
          <w:rFonts w:hint="cs"/>
          <w:rtl/>
        </w:rPr>
        <w:t>،</w:t>
      </w:r>
      <w:r>
        <w:rPr>
          <w:rFonts w:hint="cs"/>
          <w:rtl/>
        </w:rPr>
        <w:t xml:space="preserve"> من همه اینکارها رو کردم که یک نهار تو این رستوران بخورم.</w:t>
      </w:r>
      <w:r w:rsidR="008D4381">
        <w:rPr>
          <w:rFonts w:hint="cs"/>
          <w:rtl/>
        </w:rPr>
        <w:t>"</w:t>
      </w:r>
      <w:r>
        <w:rPr>
          <w:rFonts w:hint="cs"/>
          <w:rtl/>
        </w:rPr>
        <w:t xml:space="preserve"> </w:t>
      </w:r>
    </w:p>
    <w:p w14:paraId="77B91C62" w14:textId="21D5F93F" w:rsidR="00947E2D" w:rsidRDefault="00947E2D" w:rsidP="000A5953">
      <w:pPr>
        <w:rPr>
          <w:rtl/>
        </w:rPr>
      </w:pPr>
      <w:r>
        <w:rPr>
          <w:rFonts w:hint="cs"/>
          <w:rtl/>
        </w:rPr>
        <w:t xml:space="preserve">جیک نهار سفارش میدهد. هر </w:t>
      </w:r>
      <w:r w:rsidR="00086DDF">
        <w:rPr>
          <w:rFonts w:hint="cs"/>
          <w:rtl/>
        </w:rPr>
        <w:t>سه</w:t>
      </w:r>
      <w:r>
        <w:rPr>
          <w:rFonts w:hint="cs"/>
          <w:rtl/>
        </w:rPr>
        <w:t xml:space="preserve"> غذا را میخورند. </w:t>
      </w:r>
    </w:p>
    <w:p w14:paraId="62E30EB3" w14:textId="3665CE41" w:rsidR="00947E2D" w:rsidRDefault="00947E2D" w:rsidP="000A5953">
      <w:pPr>
        <w:rPr>
          <w:rtl/>
        </w:rPr>
      </w:pPr>
      <w:r>
        <w:rPr>
          <w:rFonts w:hint="cs"/>
          <w:rtl/>
        </w:rPr>
        <w:t xml:space="preserve">جیک: </w:t>
      </w:r>
      <w:r w:rsidR="008D4381">
        <w:rPr>
          <w:rFonts w:hint="cs"/>
          <w:rtl/>
        </w:rPr>
        <w:t>"</w:t>
      </w:r>
      <w:r>
        <w:rPr>
          <w:rFonts w:hint="cs"/>
          <w:rtl/>
        </w:rPr>
        <w:t xml:space="preserve">خوب میشنوم. </w:t>
      </w:r>
      <w:r w:rsidR="008D4381">
        <w:rPr>
          <w:rFonts w:hint="cs"/>
          <w:rtl/>
        </w:rPr>
        <w:t>"</w:t>
      </w:r>
    </w:p>
    <w:p w14:paraId="7CA1DA45" w14:textId="5EEF9F3B" w:rsidR="00947E2D" w:rsidRDefault="00947E2D" w:rsidP="000A5953">
      <w:pPr>
        <w:rPr>
          <w:rtl/>
        </w:rPr>
      </w:pPr>
      <w:r>
        <w:rPr>
          <w:rFonts w:hint="cs"/>
          <w:rtl/>
        </w:rPr>
        <w:t xml:space="preserve">ژاکلین: </w:t>
      </w:r>
      <w:r w:rsidR="008D4381">
        <w:rPr>
          <w:rFonts w:hint="cs"/>
          <w:rtl/>
        </w:rPr>
        <w:t>"</w:t>
      </w:r>
      <w:r>
        <w:rPr>
          <w:rFonts w:hint="cs"/>
          <w:rtl/>
        </w:rPr>
        <w:t>شما قصد صدمه زدن به من رو دارید</w:t>
      </w:r>
      <w:r w:rsidR="00086DDF">
        <w:rPr>
          <w:rFonts w:hint="cs"/>
          <w:rtl/>
        </w:rPr>
        <w:t>؟</w:t>
      </w:r>
      <w:r w:rsidR="008D4381">
        <w:rPr>
          <w:rFonts w:hint="cs"/>
          <w:rtl/>
        </w:rPr>
        <w:t>"</w:t>
      </w:r>
    </w:p>
    <w:p w14:paraId="316BF2F4" w14:textId="41DBC407" w:rsidR="00947E2D" w:rsidRDefault="00947E2D" w:rsidP="000A5953">
      <w:pPr>
        <w:rPr>
          <w:rtl/>
        </w:rPr>
      </w:pPr>
      <w:r>
        <w:rPr>
          <w:rFonts w:hint="cs"/>
          <w:rtl/>
        </w:rPr>
        <w:t xml:space="preserve">جیک: </w:t>
      </w:r>
      <w:r w:rsidR="008D4381">
        <w:rPr>
          <w:rFonts w:hint="cs"/>
          <w:rtl/>
        </w:rPr>
        <w:t>"</w:t>
      </w:r>
      <w:r>
        <w:rPr>
          <w:rFonts w:hint="cs"/>
          <w:rtl/>
        </w:rPr>
        <w:t xml:space="preserve">اگر بگم صدمه زدن به تو به ذهنم خطور نکرده دروغ گفتم. </w:t>
      </w:r>
      <w:r w:rsidR="008D4381">
        <w:rPr>
          <w:rFonts w:hint="cs"/>
          <w:rtl/>
        </w:rPr>
        <w:t>"</w:t>
      </w:r>
    </w:p>
    <w:p w14:paraId="3F99906D" w14:textId="2FEE1269" w:rsidR="00947E2D" w:rsidRDefault="00947E2D" w:rsidP="000A5953">
      <w:pPr>
        <w:rPr>
          <w:rtl/>
        </w:rPr>
      </w:pPr>
      <w:r>
        <w:rPr>
          <w:rFonts w:hint="cs"/>
          <w:rtl/>
        </w:rPr>
        <w:t>ژاکلین</w:t>
      </w:r>
      <w:r w:rsidR="00086DDF">
        <w:rPr>
          <w:rFonts w:hint="cs"/>
          <w:rtl/>
        </w:rPr>
        <w:t xml:space="preserve"> میتونم بپرسم</w:t>
      </w:r>
      <w:r>
        <w:rPr>
          <w:rFonts w:hint="cs"/>
          <w:rtl/>
        </w:rPr>
        <w:t xml:space="preserve"> جریان دعوای شما و مری چیه؟ </w:t>
      </w:r>
    </w:p>
    <w:p w14:paraId="5B4522D4" w14:textId="5550E093" w:rsidR="00086DDF" w:rsidRDefault="00086DDF" w:rsidP="000A5953">
      <w:pPr>
        <w:rPr>
          <w:rtl/>
        </w:rPr>
      </w:pPr>
      <w:r>
        <w:rPr>
          <w:rFonts w:hint="cs"/>
          <w:rtl/>
        </w:rPr>
        <w:t xml:space="preserve">مری: من تو سایتی که محصولات تولیدشده یتیم خونه رو میفروخت به یتیم بودن خودمون اشاره کردم و این باعث شد جیک </w:t>
      </w:r>
      <w:r w:rsidR="004F4C3B">
        <w:rPr>
          <w:rFonts w:hint="cs"/>
          <w:rtl/>
        </w:rPr>
        <w:t>دیگه با</w:t>
      </w:r>
      <w:r>
        <w:rPr>
          <w:rFonts w:hint="cs"/>
          <w:rtl/>
        </w:rPr>
        <w:t xml:space="preserve"> من حرف نزنه درسته جیک؟</w:t>
      </w:r>
    </w:p>
    <w:p w14:paraId="7A3E587E" w14:textId="3E238C14" w:rsidR="00086DDF" w:rsidRDefault="00086DDF" w:rsidP="000A5953">
      <w:pPr>
        <w:rPr>
          <w:rtl/>
        </w:rPr>
      </w:pPr>
      <w:r>
        <w:rPr>
          <w:rFonts w:hint="cs"/>
          <w:rtl/>
        </w:rPr>
        <w:t>جیک: اشاره؟ نه. یه نوشته بزرگ از ما بخرید تا به یتیم ها کمک کنید.</w:t>
      </w:r>
    </w:p>
    <w:p w14:paraId="6A24D3E5" w14:textId="416FD4AA" w:rsidR="00947E2D" w:rsidRDefault="00947E2D" w:rsidP="000A5953">
      <w:pPr>
        <w:rPr>
          <w:rtl/>
        </w:rPr>
      </w:pPr>
      <w:r>
        <w:rPr>
          <w:rFonts w:hint="cs"/>
          <w:rtl/>
        </w:rPr>
        <w:t xml:space="preserve">ژاکلین: و برای اینکار نتونستید تا امروز ببخشیدش. </w:t>
      </w:r>
    </w:p>
    <w:p w14:paraId="6D08FD89" w14:textId="0A79B8E1" w:rsidR="00947E2D" w:rsidRDefault="00947E2D" w:rsidP="000A5953">
      <w:pPr>
        <w:rPr>
          <w:rtl/>
        </w:rPr>
      </w:pPr>
      <w:r>
        <w:rPr>
          <w:rFonts w:hint="cs"/>
          <w:rtl/>
        </w:rPr>
        <w:t xml:space="preserve">جیک: نه نتونستم. </w:t>
      </w:r>
    </w:p>
    <w:p w14:paraId="7AB64888" w14:textId="7F406169" w:rsidR="00947E2D" w:rsidRDefault="00947E2D" w:rsidP="000A5953">
      <w:pPr>
        <w:rPr>
          <w:rtl/>
        </w:rPr>
      </w:pPr>
      <w:r>
        <w:rPr>
          <w:rFonts w:hint="cs"/>
          <w:rtl/>
        </w:rPr>
        <w:t xml:space="preserve">ژاکلین: این همه موسسه خیریه راه انداختین که به مردم کمک کنین؟ یا خودتون کمک </w:t>
      </w:r>
      <w:r w:rsidR="0034475E">
        <w:rPr>
          <w:rFonts w:hint="cs"/>
          <w:rtl/>
        </w:rPr>
        <w:t>می‌خواست</w:t>
      </w:r>
      <w:r>
        <w:rPr>
          <w:rFonts w:hint="cs"/>
          <w:rtl/>
        </w:rPr>
        <w:t>ین</w:t>
      </w:r>
      <w:r w:rsidR="00086DDF">
        <w:rPr>
          <w:rFonts w:hint="cs"/>
          <w:rtl/>
        </w:rPr>
        <w:t>؟</w:t>
      </w:r>
      <w:r>
        <w:rPr>
          <w:rFonts w:hint="cs"/>
          <w:rtl/>
        </w:rPr>
        <w:t xml:space="preserve"> و با راه انداختن این موسسه ها امیدوار بودنید یکی به خودتون کمک کنه</w:t>
      </w:r>
      <w:r w:rsidR="00086DDF">
        <w:rPr>
          <w:rFonts w:hint="cs"/>
          <w:rtl/>
        </w:rPr>
        <w:t>؟</w:t>
      </w:r>
    </w:p>
    <w:p w14:paraId="4AFA01E3" w14:textId="114F74D3" w:rsidR="00086DDF" w:rsidRDefault="00086DDF" w:rsidP="000A5953">
      <w:pPr>
        <w:rPr>
          <w:rtl/>
        </w:rPr>
      </w:pPr>
      <w:r>
        <w:rPr>
          <w:rFonts w:hint="cs"/>
          <w:rtl/>
        </w:rPr>
        <w:t>جیک: منظورت چیه؟</w:t>
      </w:r>
    </w:p>
    <w:p w14:paraId="30416B0A" w14:textId="4C1FCF40" w:rsidR="00086DDF" w:rsidRDefault="00086DDF" w:rsidP="000A5953">
      <w:pPr>
        <w:rPr>
          <w:rtl/>
        </w:rPr>
      </w:pPr>
      <w:r>
        <w:rPr>
          <w:rFonts w:hint="cs"/>
          <w:rtl/>
        </w:rPr>
        <w:lastRenderedPageBreak/>
        <w:t xml:space="preserve">ژاکلین: واقعاً هیچ وقت به </w:t>
      </w:r>
      <w:r w:rsidR="00914EF1">
        <w:rPr>
          <w:rFonts w:hint="cs"/>
          <w:rtl/>
        </w:rPr>
        <w:t>این‌که</w:t>
      </w:r>
      <w:r>
        <w:rPr>
          <w:rFonts w:hint="cs"/>
          <w:rtl/>
        </w:rPr>
        <w:t xml:space="preserve"> دوباره با مری آشتی کنی، فکر نکردی، به </w:t>
      </w:r>
      <w:r w:rsidR="00914EF1">
        <w:rPr>
          <w:rFonts w:hint="cs"/>
          <w:rtl/>
        </w:rPr>
        <w:t>این‌که</w:t>
      </w:r>
      <w:r>
        <w:rPr>
          <w:rFonts w:hint="cs"/>
          <w:rtl/>
        </w:rPr>
        <w:t xml:space="preserve"> کنار دختری باشی که یکبار تمام شب کنار تختش بیدار نشستی تا تب نتونه بدنش رو بسوزونه. </w:t>
      </w:r>
    </w:p>
    <w:p w14:paraId="2131B2E8" w14:textId="146E5839" w:rsidR="00086DDF" w:rsidRDefault="00086DDF" w:rsidP="000A5953">
      <w:pPr>
        <w:rPr>
          <w:rtl/>
        </w:rPr>
      </w:pPr>
      <w:r>
        <w:rPr>
          <w:rFonts w:hint="cs"/>
          <w:rtl/>
        </w:rPr>
        <w:t>جیک: پس اون رو برات تعریف کرده. میدونی خیلی کوچیک بود. صداش رو شنیدم. گریه ن</w:t>
      </w:r>
      <w:r w:rsidR="00914EF1">
        <w:rPr>
          <w:rFonts w:hint="cs"/>
          <w:rtl/>
        </w:rPr>
        <w:t>می‌کرد</w:t>
      </w:r>
      <w:r>
        <w:rPr>
          <w:rFonts w:hint="cs"/>
          <w:rtl/>
        </w:rPr>
        <w:t xml:space="preserve">. ناله </w:t>
      </w:r>
      <w:r w:rsidR="00914EF1">
        <w:rPr>
          <w:rFonts w:hint="cs"/>
          <w:rtl/>
        </w:rPr>
        <w:t>می‌کرد</w:t>
      </w:r>
      <w:r>
        <w:rPr>
          <w:rFonts w:hint="cs"/>
          <w:rtl/>
        </w:rPr>
        <w:t xml:space="preserve">. رفتم کنار تختش. دستم رو گذاشتم روی پیشونیش. اونقدر ظریف و کوچیک بود که </w:t>
      </w:r>
      <w:r w:rsidR="0034475E">
        <w:rPr>
          <w:rFonts w:hint="cs"/>
          <w:rtl/>
        </w:rPr>
        <w:t>می‌ترسید</w:t>
      </w:r>
      <w:r>
        <w:rPr>
          <w:rFonts w:hint="cs"/>
          <w:rtl/>
        </w:rPr>
        <w:t xml:space="preserve">م با همون تماس کوچیک هم بهش صدمه بزنم. کاسه آب و حوله اونجا بود. تا صبح پیشونی و </w:t>
      </w:r>
      <w:r w:rsidR="004F4C3B">
        <w:rPr>
          <w:rFonts w:hint="cs"/>
          <w:rtl/>
        </w:rPr>
        <w:t>گردنش</w:t>
      </w:r>
      <w:r>
        <w:rPr>
          <w:rFonts w:hint="cs"/>
          <w:rtl/>
        </w:rPr>
        <w:t xml:space="preserve"> رو با حوله خیس خیس کردم. خانم لین خواب بود تا صبح بیدار نشد. حتی وقتی میرفتم که کاسه رو با آب سرد پر کنم بیدار نشد. </w:t>
      </w:r>
    </w:p>
    <w:p w14:paraId="4A29B64F" w14:textId="133D9BB2" w:rsidR="00086DDF" w:rsidRDefault="00086DDF" w:rsidP="000A5953">
      <w:pPr>
        <w:rPr>
          <w:rtl/>
        </w:rPr>
      </w:pPr>
      <w:r>
        <w:rPr>
          <w:rFonts w:hint="cs"/>
          <w:rtl/>
        </w:rPr>
        <w:t xml:space="preserve">مری: واقعاً اینقدر دوستم داشتی. </w:t>
      </w:r>
    </w:p>
    <w:p w14:paraId="3D8AC1CC" w14:textId="3A3A017E" w:rsidR="00086DDF" w:rsidRDefault="00086DDF" w:rsidP="000A5953">
      <w:pPr>
        <w:rPr>
          <w:rtl/>
        </w:rPr>
      </w:pPr>
      <w:r>
        <w:rPr>
          <w:rFonts w:hint="cs"/>
          <w:rtl/>
        </w:rPr>
        <w:t xml:space="preserve">جیک: دارم. دوستت دارم. ولی نمیتونم کاری که کردی ببخشم. </w:t>
      </w:r>
    </w:p>
    <w:p w14:paraId="5E581145" w14:textId="6444DE1E" w:rsidR="00086DDF" w:rsidRDefault="00086DDF" w:rsidP="000A5953">
      <w:pPr>
        <w:rPr>
          <w:rtl/>
        </w:rPr>
      </w:pPr>
      <w:r>
        <w:rPr>
          <w:rFonts w:hint="cs"/>
          <w:rtl/>
        </w:rPr>
        <w:t>مری: چون اونروز به اون زن حمله کردی؟</w:t>
      </w:r>
    </w:p>
    <w:p w14:paraId="410A0242" w14:textId="7255875B" w:rsidR="00086DDF" w:rsidRDefault="00086DDF" w:rsidP="000A5953">
      <w:pPr>
        <w:rPr>
          <w:rtl/>
        </w:rPr>
      </w:pPr>
      <w:r>
        <w:rPr>
          <w:rFonts w:hint="cs"/>
          <w:rtl/>
        </w:rPr>
        <w:t>جیک: تو از کجا میدونی؟</w:t>
      </w:r>
    </w:p>
    <w:p w14:paraId="5636A8F1" w14:textId="7AD41350" w:rsidR="00086DDF" w:rsidRDefault="00086DDF" w:rsidP="000A5953">
      <w:pPr>
        <w:rPr>
          <w:rtl/>
        </w:rPr>
      </w:pPr>
      <w:r>
        <w:rPr>
          <w:rFonts w:hint="cs"/>
          <w:rtl/>
        </w:rPr>
        <w:t>مری: با شوهر و بچه اش اومده بود یتیم خونه. باشگاه بودی خانم لین مجبور شد بهشون قول بده</w:t>
      </w:r>
      <w:r w:rsidR="008D4381">
        <w:rPr>
          <w:rFonts w:hint="cs"/>
          <w:rtl/>
        </w:rPr>
        <w:t xml:space="preserve"> که</w:t>
      </w:r>
      <w:r>
        <w:rPr>
          <w:rFonts w:hint="cs"/>
          <w:rtl/>
        </w:rPr>
        <w:t xml:space="preserve"> دیگه نزدیکشون نمیشی. </w:t>
      </w:r>
      <w:r w:rsidR="008D4381">
        <w:rPr>
          <w:rFonts w:hint="cs"/>
          <w:rtl/>
        </w:rPr>
        <w:t xml:space="preserve">اون زن و بچه اش </w:t>
      </w:r>
      <w:r>
        <w:rPr>
          <w:rFonts w:hint="cs"/>
          <w:rtl/>
        </w:rPr>
        <w:t xml:space="preserve">خیلی ترسیده بودند. </w:t>
      </w:r>
    </w:p>
    <w:p w14:paraId="7B35B55C" w14:textId="104D28F1" w:rsidR="00086DDF" w:rsidRDefault="00086DDF" w:rsidP="000A5953">
      <w:pPr>
        <w:rPr>
          <w:rtl/>
        </w:rPr>
      </w:pPr>
      <w:r>
        <w:rPr>
          <w:rFonts w:hint="cs"/>
          <w:rtl/>
        </w:rPr>
        <w:t>جیک: پس دیدیش</w:t>
      </w:r>
      <w:r w:rsidR="008D4381">
        <w:rPr>
          <w:rFonts w:hint="cs"/>
          <w:rtl/>
        </w:rPr>
        <w:t>ون</w:t>
      </w:r>
      <w:r>
        <w:rPr>
          <w:rFonts w:hint="cs"/>
          <w:rtl/>
        </w:rPr>
        <w:t xml:space="preserve">. خیلی شبیه بود. مگر نه. </w:t>
      </w:r>
    </w:p>
    <w:p w14:paraId="57CFA841" w14:textId="1CAEBAB4" w:rsidR="00086DDF" w:rsidRDefault="00086DDF" w:rsidP="000A5953">
      <w:pPr>
        <w:rPr>
          <w:rtl/>
        </w:rPr>
      </w:pPr>
      <w:r>
        <w:rPr>
          <w:rFonts w:hint="cs"/>
          <w:rtl/>
        </w:rPr>
        <w:t xml:space="preserve">مری: آره خیلی. </w:t>
      </w:r>
    </w:p>
    <w:p w14:paraId="763D4A05" w14:textId="5A6582ED" w:rsidR="00086DDF" w:rsidRDefault="00086DDF" w:rsidP="000A5953">
      <w:pPr>
        <w:rPr>
          <w:rtl/>
        </w:rPr>
      </w:pPr>
      <w:r>
        <w:rPr>
          <w:rFonts w:hint="cs"/>
          <w:rtl/>
        </w:rPr>
        <w:t xml:space="preserve">جیک: نمیدونم شاید هم واقعاً از دست خودم عصبانیم. از دست کاری که با اون ها کردم. برای همین نمیتونم تو رو ببخشم. چون اگر تو رو ببخشم. اونوقت باید خودم رو بابت کاری که کردم شماتت کنم. </w:t>
      </w:r>
    </w:p>
    <w:p w14:paraId="035CB709" w14:textId="5615E301" w:rsidR="00FE6200" w:rsidRDefault="00FE6200" w:rsidP="000A5953">
      <w:pPr>
        <w:rPr>
          <w:rtl/>
        </w:rPr>
      </w:pPr>
      <w:r>
        <w:rPr>
          <w:rFonts w:hint="cs"/>
          <w:rtl/>
        </w:rPr>
        <w:t xml:space="preserve">مری: اگر به ژاکلین صدمه بزنی هم همون حس رو خواهی داشت. وقتی سر مزارش زاری و شیون خانوادش رو ببینی. درست همون احساسی رو خواهی داشت که وقتی اون دختر </w:t>
      </w:r>
      <w:r>
        <w:rPr>
          <w:rFonts w:hint="cs"/>
          <w:rtl/>
        </w:rPr>
        <w:lastRenderedPageBreak/>
        <w:t>بچه به پات مشت زد</w:t>
      </w:r>
      <w:r w:rsidR="008D4381">
        <w:rPr>
          <w:rFonts w:hint="cs"/>
          <w:rtl/>
        </w:rPr>
        <w:t>،</w:t>
      </w:r>
      <w:r>
        <w:rPr>
          <w:rFonts w:hint="cs"/>
          <w:rtl/>
        </w:rPr>
        <w:t xml:space="preserve"> </w:t>
      </w:r>
      <w:r w:rsidR="008D4381">
        <w:rPr>
          <w:rFonts w:hint="cs"/>
          <w:rtl/>
        </w:rPr>
        <w:t>تا</w:t>
      </w:r>
      <w:r>
        <w:rPr>
          <w:rFonts w:hint="cs"/>
          <w:rtl/>
        </w:rPr>
        <w:t xml:space="preserve"> از مادرش دورت کنه. وقتی من و مونیکا رو ببینی که براش زجه میزنیم. همون احساس رو خواهی داشت. خوشبختانه بخاطر قسمی که خوردی دیگه کسی نیست که بشه بجای خودت شماتتش کنی. </w:t>
      </w:r>
    </w:p>
    <w:p w14:paraId="32341A40" w14:textId="78EFFEEE" w:rsidR="00FE6200" w:rsidRDefault="00FE6200" w:rsidP="000A5953">
      <w:pPr>
        <w:rPr>
          <w:rtl/>
        </w:rPr>
      </w:pPr>
      <w:r>
        <w:rPr>
          <w:rFonts w:hint="cs"/>
          <w:rtl/>
        </w:rPr>
        <w:t xml:space="preserve">جیک: </w:t>
      </w:r>
      <w:r w:rsidR="008D4381">
        <w:rPr>
          <w:rFonts w:hint="cs"/>
          <w:rtl/>
        </w:rPr>
        <w:t>"</w:t>
      </w:r>
      <w:r>
        <w:rPr>
          <w:rFonts w:hint="cs"/>
          <w:rtl/>
        </w:rPr>
        <w:t xml:space="preserve">من عاشقش بودم. </w:t>
      </w:r>
      <w:r w:rsidR="008D4381">
        <w:rPr>
          <w:rFonts w:hint="cs"/>
          <w:rtl/>
        </w:rPr>
        <w:t>"</w:t>
      </w:r>
    </w:p>
    <w:p w14:paraId="029336AE" w14:textId="54802385" w:rsidR="00FE6200" w:rsidRDefault="00FE6200" w:rsidP="000A5953">
      <w:pPr>
        <w:rPr>
          <w:rtl/>
        </w:rPr>
      </w:pPr>
      <w:r>
        <w:rPr>
          <w:rFonts w:hint="cs"/>
          <w:rtl/>
        </w:rPr>
        <w:t xml:space="preserve">مری: </w:t>
      </w:r>
      <w:r w:rsidR="008D4381">
        <w:rPr>
          <w:rFonts w:hint="cs"/>
          <w:rtl/>
        </w:rPr>
        <w:t>"</w:t>
      </w:r>
      <w:r>
        <w:rPr>
          <w:rFonts w:hint="cs"/>
          <w:rtl/>
        </w:rPr>
        <w:t>منم بودم. مونیکا هم بود. کشتن ژاکلین غم ما رو کم نمیکنه. شاید اگر ببخشیمش</w:t>
      </w:r>
      <w:r w:rsidR="008D4381">
        <w:rPr>
          <w:rFonts w:hint="cs"/>
          <w:rtl/>
        </w:rPr>
        <w:t>،</w:t>
      </w:r>
      <w:r>
        <w:rPr>
          <w:rFonts w:hint="cs"/>
          <w:rtl/>
        </w:rPr>
        <w:t xml:space="preserve"> شاید اگر بیاد موسسه</w:t>
      </w:r>
      <w:r w:rsidR="008D4381">
        <w:rPr>
          <w:rFonts w:hint="cs"/>
          <w:rtl/>
        </w:rPr>
        <w:t>،</w:t>
      </w:r>
      <w:r>
        <w:rPr>
          <w:rFonts w:hint="cs"/>
          <w:rtl/>
        </w:rPr>
        <w:t xml:space="preserve"> شاید اگر هر روز ببینیمش. شاید حس کنیم که ربکا دوباره کنارمونه.</w:t>
      </w:r>
      <w:r w:rsidR="008D4381">
        <w:rPr>
          <w:rFonts w:hint="cs"/>
          <w:rtl/>
        </w:rPr>
        <w:t>"</w:t>
      </w:r>
      <w:r>
        <w:rPr>
          <w:rFonts w:hint="cs"/>
          <w:rtl/>
        </w:rPr>
        <w:t xml:space="preserve"> </w:t>
      </w:r>
    </w:p>
    <w:p w14:paraId="51F51ED4" w14:textId="494A6425" w:rsidR="00FE6200" w:rsidRDefault="00FE6200" w:rsidP="000A5953">
      <w:pPr>
        <w:rPr>
          <w:rtl/>
        </w:rPr>
      </w:pPr>
      <w:r>
        <w:rPr>
          <w:rFonts w:hint="cs"/>
          <w:rtl/>
        </w:rPr>
        <w:t xml:space="preserve">جیک: نمیتونم تو چشماهش نگاه کنم و بیاد نیارم که عزیزترین کسم رو گرفت. </w:t>
      </w:r>
    </w:p>
    <w:p w14:paraId="38460598" w14:textId="7B19FD62" w:rsidR="00FE6200" w:rsidRDefault="00FE6200" w:rsidP="000A5953">
      <w:pPr>
        <w:rPr>
          <w:rtl/>
        </w:rPr>
      </w:pPr>
      <w:r>
        <w:rPr>
          <w:rFonts w:hint="cs"/>
          <w:rtl/>
        </w:rPr>
        <w:t xml:space="preserve">مری: ژاکلین هم نمیتونه به چشمهات نگاه کنه بدون </w:t>
      </w:r>
      <w:r w:rsidR="00914EF1">
        <w:rPr>
          <w:rFonts w:hint="cs"/>
          <w:rtl/>
        </w:rPr>
        <w:t>این‌که</w:t>
      </w:r>
      <w:r>
        <w:rPr>
          <w:rFonts w:hint="cs"/>
          <w:rtl/>
        </w:rPr>
        <w:t xml:space="preserve"> به یاد بیاره عزیزترین کس تو رو کشته. برای همین بودن در موسسه بهترین مجازات براشه</w:t>
      </w:r>
      <w:r w:rsidR="008D4381">
        <w:rPr>
          <w:rFonts w:hint="cs"/>
          <w:rtl/>
        </w:rPr>
        <w:t>،</w:t>
      </w:r>
      <w:r>
        <w:rPr>
          <w:rFonts w:hint="cs"/>
          <w:rtl/>
        </w:rPr>
        <w:t xml:space="preserve"> باور کن. </w:t>
      </w:r>
    </w:p>
    <w:p w14:paraId="23AC0F7E" w14:textId="656DB9D0" w:rsidR="00FE6200" w:rsidRDefault="00FE6200" w:rsidP="000A5953">
      <w:pPr>
        <w:rPr>
          <w:rtl/>
        </w:rPr>
      </w:pPr>
      <w:r>
        <w:rPr>
          <w:rFonts w:hint="cs"/>
          <w:rtl/>
        </w:rPr>
        <w:t>جیک : برای ما هم عذابه. نیست</w:t>
      </w:r>
      <w:r w:rsidR="008D4381">
        <w:rPr>
          <w:rFonts w:hint="cs"/>
          <w:rtl/>
        </w:rPr>
        <w:t xml:space="preserve">؟ </w:t>
      </w:r>
      <w:r>
        <w:rPr>
          <w:rFonts w:hint="cs"/>
          <w:rtl/>
        </w:rPr>
        <w:t xml:space="preserve">دیدن صورت قاتل بچمون. </w:t>
      </w:r>
    </w:p>
    <w:p w14:paraId="645030FB" w14:textId="4DD7CECB" w:rsidR="00FE6200" w:rsidRDefault="00FE6200" w:rsidP="000A5953">
      <w:pPr>
        <w:rPr>
          <w:rtl/>
        </w:rPr>
      </w:pPr>
      <w:r>
        <w:rPr>
          <w:rFonts w:hint="cs"/>
          <w:rtl/>
        </w:rPr>
        <w:t xml:space="preserve">مری: سخته. برای همه، ولی شاید این بهترین راه برای مواجه با چیزی باشه که پیش اومده. </w:t>
      </w:r>
    </w:p>
    <w:p w14:paraId="6B250EFF" w14:textId="25A0973A" w:rsidR="00FE6200" w:rsidRDefault="00FE6200" w:rsidP="000A5953">
      <w:pPr>
        <w:rPr>
          <w:rtl/>
        </w:rPr>
      </w:pPr>
      <w:r>
        <w:rPr>
          <w:rFonts w:hint="cs"/>
          <w:rtl/>
        </w:rPr>
        <w:t xml:space="preserve">جیک: شاید هم کشتنش بهترین راه باشه. من ده سالم بود میتونستم با دست خالی یکی هم جثه ژاکلین رو بکشم. </w:t>
      </w:r>
    </w:p>
    <w:p w14:paraId="1CD64611" w14:textId="309F9E23" w:rsidR="00FE6200" w:rsidRDefault="00FE6200" w:rsidP="000A5953">
      <w:pPr>
        <w:rPr>
          <w:rtl/>
        </w:rPr>
      </w:pPr>
      <w:r>
        <w:rPr>
          <w:rFonts w:hint="cs"/>
          <w:rtl/>
        </w:rPr>
        <w:t>مری: آره. میتونی بکشیش ولی با عذاب وجدان بعدش چه کار میکنی. تو سر یه زن داد زدی</w:t>
      </w:r>
      <w:r w:rsidR="008D4381">
        <w:rPr>
          <w:rFonts w:hint="cs"/>
          <w:rtl/>
        </w:rPr>
        <w:t>،</w:t>
      </w:r>
      <w:r>
        <w:rPr>
          <w:rFonts w:hint="cs"/>
          <w:rtl/>
        </w:rPr>
        <w:t xml:space="preserve"> تهدیدش کردی و بخاطرش </w:t>
      </w:r>
      <w:r w:rsidR="004F4C3B">
        <w:rPr>
          <w:rFonts w:hint="cs"/>
          <w:rtl/>
        </w:rPr>
        <w:t xml:space="preserve">تا الان </w:t>
      </w:r>
      <w:r>
        <w:rPr>
          <w:rFonts w:hint="cs"/>
          <w:rtl/>
        </w:rPr>
        <w:t>نتونستی خودت رو ببخشی. فکر میکنی کشتن یک بچه هم سن و سال ربکا آسونه</w:t>
      </w:r>
      <w:r w:rsidR="008D4381">
        <w:rPr>
          <w:rFonts w:hint="cs"/>
          <w:rtl/>
        </w:rPr>
        <w:t>؟</w:t>
      </w:r>
      <w:r>
        <w:rPr>
          <w:rFonts w:hint="cs"/>
          <w:rtl/>
        </w:rPr>
        <w:t xml:space="preserve"> فکر میکنی بعدش میتونی بخوابی؟ فکر نکنم.</w:t>
      </w:r>
    </w:p>
    <w:p w14:paraId="1E026ED9" w14:textId="18B53494" w:rsidR="00FE6200" w:rsidRDefault="00FE6200" w:rsidP="000A5953">
      <w:pPr>
        <w:rPr>
          <w:rtl/>
        </w:rPr>
      </w:pPr>
      <w:r>
        <w:rPr>
          <w:rFonts w:hint="cs"/>
          <w:rtl/>
        </w:rPr>
        <w:t xml:space="preserve">بگذار این دختر جای ربکا رو پر کنه. تا وقتی تو و مونیکا دوباره بچه دار بشین. </w:t>
      </w:r>
    </w:p>
    <w:p w14:paraId="67A531C7" w14:textId="7FF5215B" w:rsidR="00F33E79" w:rsidRDefault="00F33E79" w:rsidP="000A5953">
      <w:pPr>
        <w:rPr>
          <w:rtl/>
        </w:rPr>
      </w:pPr>
      <w:r>
        <w:rPr>
          <w:rFonts w:hint="cs"/>
          <w:rtl/>
        </w:rPr>
        <w:t>جیک: پس میخواهی از قاضی بخواهی که دختره در موسسه ما کار کنه، بجای ربکا؟</w:t>
      </w:r>
    </w:p>
    <w:p w14:paraId="7A0D959E" w14:textId="19A529AF" w:rsidR="00F33E79" w:rsidRDefault="00F33E79" w:rsidP="000A5953">
      <w:pPr>
        <w:rPr>
          <w:rtl/>
        </w:rPr>
      </w:pPr>
      <w:r>
        <w:rPr>
          <w:rFonts w:hint="cs"/>
          <w:rtl/>
        </w:rPr>
        <w:t xml:space="preserve">مری: همه این رو میخواهیم. </w:t>
      </w:r>
    </w:p>
    <w:p w14:paraId="703CDD10" w14:textId="13676CAB" w:rsidR="00F33E79" w:rsidRDefault="00F33E79" w:rsidP="000A5953">
      <w:pPr>
        <w:rPr>
          <w:rtl/>
        </w:rPr>
      </w:pPr>
      <w:r>
        <w:rPr>
          <w:rFonts w:hint="cs"/>
          <w:rtl/>
        </w:rPr>
        <w:lastRenderedPageBreak/>
        <w:t>جیک: به ژاکلین نگاهی می اندازد.</w:t>
      </w:r>
    </w:p>
    <w:p w14:paraId="6A78C4E7" w14:textId="4A4F7E88" w:rsidR="00BD221E" w:rsidRDefault="00BD221E" w:rsidP="000A5953">
      <w:pPr>
        <w:rPr>
          <w:rtl/>
        </w:rPr>
      </w:pPr>
      <w:r>
        <w:rPr>
          <w:rFonts w:hint="cs"/>
          <w:rtl/>
        </w:rPr>
        <w:t xml:space="preserve">ژاکلین: </w:t>
      </w:r>
      <w:r w:rsidR="00F33E79">
        <w:rPr>
          <w:rFonts w:hint="cs"/>
          <w:rtl/>
        </w:rPr>
        <w:t>کار</w:t>
      </w:r>
      <w:r>
        <w:rPr>
          <w:rFonts w:hint="cs"/>
          <w:rtl/>
        </w:rPr>
        <w:t xml:space="preserve"> تو موسسه نسبت به زندان. جبری در کار نیست. هر عقل سالمی قبول میکنه. تو چی میخواهی</w:t>
      </w:r>
      <w:r w:rsidR="00F33E79">
        <w:rPr>
          <w:rFonts w:hint="cs"/>
          <w:rtl/>
        </w:rPr>
        <w:t>؟ میخواهی</w:t>
      </w:r>
      <w:r>
        <w:rPr>
          <w:rFonts w:hint="cs"/>
          <w:rtl/>
        </w:rPr>
        <w:t xml:space="preserve"> چه بلایی سر من بیاد</w:t>
      </w:r>
      <w:r w:rsidR="00F33E79">
        <w:rPr>
          <w:rFonts w:hint="cs"/>
          <w:rtl/>
        </w:rPr>
        <w:t>؟</w:t>
      </w:r>
      <w:r>
        <w:rPr>
          <w:rFonts w:hint="cs"/>
          <w:rtl/>
        </w:rPr>
        <w:t xml:space="preserve"> میخواهی من بمیرم</w:t>
      </w:r>
      <w:r w:rsidR="00F33E79">
        <w:rPr>
          <w:rFonts w:hint="cs"/>
          <w:rtl/>
        </w:rPr>
        <w:t>؟</w:t>
      </w:r>
      <w:r>
        <w:rPr>
          <w:rFonts w:hint="cs"/>
          <w:rtl/>
        </w:rPr>
        <w:t xml:space="preserve"> میخواهی بیست سال برم زندان و پوسیدنم رو جلوی چشمم ببینم</w:t>
      </w:r>
      <w:r w:rsidR="00F33E79">
        <w:rPr>
          <w:rFonts w:hint="cs"/>
          <w:rtl/>
        </w:rPr>
        <w:t>؟</w:t>
      </w:r>
      <w:r>
        <w:rPr>
          <w:rFonts w:hint="cs"/>
          <w:rtl/>
        </w:rPr>
        <w:t xml:space="preserve"> میخواهی چه بلایی سرم بیاد</w:t>
      </w:r>
      <w:r w:rsidR="00F33E79">
        <w:rPr>
          <w:rFonts w:hint="cs"/>
          <w:rtl/>
        </w:rPr>
        <w:t>؟</w:t>
      </w:r>
    </w:p>
    <w:p w14:paraId="28CAF3A9" w14:textId="242CB859" w:rsidR="00BD221E" w:rsidRDefault="00BD221E" w:rsidP="000A5953">
      <w:pPr>
        <w:rPr>
          <w:rtl/>
        </w:rPr>
      </w:pPr>
      <w:r>
        <w:rPr>
          <w:rFonts w:hint="cs"/>
          <w:rtl/>
        </w:rPr>
        <w:t xml:space="preserve">جیک: نمیدونم. یک لحظه میخواهم له شی. مثل دخترم که با ماشینت لهش کردی. یک لحظه میخواهم که تکه تکه بشی تا تمام مدت درد بکشی. یک لحظه </w:t>
      </w:r>
      <w:r w:rsidR="006148C5">
        <w:rPr>
          <w:rFonts w:hint="cs"/>
          <w:rtl/>
        </w:rPr>
        <w:t>می‌خوام</w:t>
      </w:r>
      <w:r>
        <w:rPr>
          <w:rFonts w:hint="cs"/>
          <w:rtl/>
        </w:rPr>
        <w:t xml:space="preserve"> زنده بگور شی چون میگن بدترین مرگ برای آدم هاست. </w:t>
      </w:r>
      <w:r w:rsidR="00937742">
        <w:tab/>
      </w:r>
    </w:p>
    <w:p w14:paraId="2816F2DD" w14:textId="78A1AB87" w:rsidR="00BD221E" w:rsidRDefault="00BD221E" w:rsidP="000A5953">
      <w:pPr>
        <w:rPr>
          <w:rtl/>
        </w:rPr>
      </w:pPr>
      <w:r>
        <w:rPr>
          <w:rFonts w:hint="cs"/>
          <w:rtl/>
        </w:rPr>
        <w:t xml:space="preserve">ژاکلین: بعدش چی؟ بعد از مرگ من. وقتی شیون و زاری مادرم و پدرم را تماشا میکنی لذت میبری؟ من شاهد عزای مونیکا و تو برای ربکا بودم، اینو بهت قول میدهم که یک تکه از وجودت رو میکنه. یک تکه ایی که هیچوقت جایگزین نمیشه. </w:t>
      </w:r>
    </w:p>
    <w:p w14:paraId="6D3E50E0" w14:textId="5D8461B9" w:rsidR="00C60564" w:rsidRDefault="00C60564" w:rsidP="000A5953">
      <w:pPr>
        <w:rPr>
          <w:rtl/>
        </w:rPr>
      </w:pPr>
      <w:r>
        <w:rPr>
          <w:rFonts w:hint="cs"/>
          <w:rtl/>
        </w:rPr>
        <w:t xml:space="preserve">جیک: بعد از رفتن ربکا هیچ چیز مهم نیست. </w:t>
      </w:r>
    </w:p>
    <w:p w14:paraId="3AA5D00C" w14:textId="583C15F8" w:rsidR="00C60564" w:rsidRDefault="00C60564" w:rsidP="000A5953">
      <w:pPr>
        <w:rPr>
          <w:rtl/>
        </w:rPr>
      </w:pPr>
      <w:r>
        <w:rPr>
          <w:rFonts w:hint="cs"/>
          <w:rtl/>
        </w:rPr>
        <w:t xml:space="preserve">ژاکلین: بعد از رفتن ربکا همه چیز مهمه. ربکا تو این دنیا یک اثر ایجاد کرد. حالا تو و مونیکا باید جاودانش کنید. یادش رو خاطرش رو. کشتن من رو به قاضی بسپار. دستت رو به خونم آلوده نکن. عذاب وجدانش خوردت میکنه. من کشیدم که میگم. </w:t>
      </w:r>
    </w:p>
    <w:p w14:paraId="1423C00F" w14:textId="04137D2C" w:rsidR="00C60564" w:rsidRDefault="00C60564" w:rsidP="000A5953">
      <w:pPr>
        <w:rPr>
          <w:rtl/>
        </w:rPr>
      </w:pPr>
      <w:r>
        <w:rPr>
          <w:rFonts w:hint="cs"/>
          <w:rtl/>
        </w:rPr>
        <w:t xml:space="preserve">هر دو </w:t>
      </w:r>
      <w:r w:rsidR="008D4381">
        <w:rPr>
          <w:rFonts w:hint="cs"/>
          <w:rtl/>
        </w:rPr>
        <w:t xml:space="preserve">با بغض کمی </w:t>
      </w:r>
      <w:r>
        <w:rPr>
          <w:rFonts w:hint="cs"/>
          <w:rtl/>
        </w:rPr>
        <w:t xml:space="preserve">میخندند. </w:t>
      </w:r>
    </w:p>
    <w:p w14:paraId="4C5E7E7F" w14:textId="66B60E81" w:rsidR="00C60564" w:rsidRDefault="00C60564" w:rsidP="000A5953">
      <w:pPr>
        <w:rPr>
          <w:rtl/>
        </w:rPr>
      </w:pPr>
      <w:r>
        <w:rPr>
          <w:rFonts w:hint="cs"/>
          <w:rtl/>
        </w:rPr>
        <w:t xml:space="preserve">جیک: تو زیر سن قانونی هستی. بدترین رای دادگاه دوسال دار و التادیب خواهد بود که میتونی بجاش در موسسات خیریه کار کنی. وکیلت از مری پول گرفته که بترسونتت. </w:t>
      </w:r>
    </w:p>
    <w:p w14:paraId="715768AA" w14:textId="06C52D2B" w:rsidR="00F33E79" w:rsidRDefault="00F33E79" w:rsidP="000A5953">
      <w:pPr>
        <w:rPr>
          <w:rtl/>
        </w:rPr>
      </w:pPr>
      <w:r>
        <w:rPr>
          <w:rFonts w:hint="cs"/>
          <w:rtl/>
        </w:rPr>
        <w:t xml:space="preserve">مری: به ژاکلین نگاهی می اندازد و با سر تائید </w:t>
      </w:r>
      <w:r w:rsidR="006148C5">
        <w:rPr>
          <w:rFonts w:hint="cs"/>
          <w:rtl/>
        </w:rPr>
        <w:t>می‌کند</w:t>
      </w:r>
      <w:r>
        <w:rPr>
          <w:rFonts w:hint="cs"/>
          <w:rtl/>
        </w:rPr>
        <w:t xml:space="preserve"> که حرف جیک درست است.</w:t>
      </w:r>
    </w:p>
    <w:p w14:paraId="5F909CAC" w14:textId="79886397" w:rsidR="00C60564" w:rsidRDefault="00C60564" w:rsidP="000A5953">
      <w:pPr>
        <w:rPr>
          <w:rtl/>
        </w:rPr>
      </w:pPr>
      <w:r>
        <w:rPr>
          <w:rFonts w:hint="cs"/>
          <w:rtl/>
        </w:rPr>
        <w:t xml:space="preserve">ژاکلین: میزند زیر خنده، راست میگی؟ تو رو خدا راست میگی؟ زندگی من نابود نشده؟ </w:t>
      </w:r>
    </w:p>
    <w:p w14:paraId="00619B6F" w14:textId="2B17361B" w:rsidR="00C60564" w:rsidRDefault="00C60564" w:rsidP="000A5953">
      <w:pPr>
        <w:rPr>
          <w:rtl/>
        </w:rPr>
      </w:pPr>
      <w:r>
        <w:rPr>
          <w:rFonts w:hint="cs"/>
          <w:rtl/>
        </w:rPr>
        <w:t xml:space="preserve">جیک: قاضی قرار نیست نابودش کنه. </w:t>
      </w:r>
    </w:p>
    <w:p w14:paraId="376E569D" w14:textId="1018B886" w:rsidR="00C60564" w:rsidRDefault="00C60564" w:rsidP="000A5953">
      <w:pPr>
        <w:rPr>
          <w:rtl/>
        </w:rPr>
      </w:pPr>
      <w:r>
        <w:rPr>
          <w:rFonts w:hint="cs"/>
          <w:rtl/>
        </w:rPr>
        <w:lastRenderedPageBreak/>
        <w:t xml:space="preserve">ژاکلین: سرش را روی میز میگذارد. مری از تو متنفرم. آخ. سرش را از میز بر میدارد. </w:t>
      </w:r>
      <w:r w:rsidR="006148C5">
        <w:rPr>
          <w:rFonts w:hint="cs"/>
          <w:rtl/>
        </w:rPr>
        <w:t>می‌خوام</w:t>
      </w:r>
      <w:r>
        <w:rPr>
          <w:rFonts w:hint="cs"/>
          <w:rtl/>
        </w:rPr>
        <w:t xml:space="preserve"> زندگی کنم. </w:t>
      </w:r>
      <w:r w:rsidR="006148C5">
        <w:rPr>
          <w:rFonts w:hint="cs"/>
          <w:rtl/>
        </w:rPr>
        <w:t>می‌خوام</w:t>
      </w:r>
      <w:r>
        <w:rPr>
          <w:rFonts w:hint="cs"/>
          <w:rtl/>
        </w:rPr>
        <w:t xml:space="preserve"> مثل دخترت تمام تلاشم رو برای کمک به آدم ها بکنم. </w:t>
      </w:r>
      <w:r w:rsidR="006148C5">
        <w:rPr>
          <w:rFonts w:hint="cs"/>
          <w:rtl/>
        </w:rPr>
        <w:t>می‌خوام</w:t>
      </w:r>
      <w:r>
        <w:rPr>
          <w:rFonts w:hint="cs"/>
          <w:rtl/>
        </w:rPr>
        <w:t xml:space="preserve"> دوباره احساس کنم آدم خوبیم. این رو از من نگیر. به تو التماس میکنم. </w:t>
      </w:r>
    </w:p>
    <w:p w14:paraId="4E153755" w14:textId="28588A99" w:rsidR="00C60564" w:rsidRDefault="00C60564" w:rsidP="000A5953">
      <w:pPr>
        <w:rPr>
          <w:rtl/>
        </w:rPr>
      </w:pPr>
      <w:r>
        <w:rPr>
          <w:rFonts w:hint="cs"/>
          <w:rtl/>
        </w:rPr>
        <w:t>جیک: من هیچ قولی بتو نمیدم. ولی فعلا باتو کاری ندارم. و فعلا</w:t>
      </w:r>
      <w:r w:rsidR="00BE6C79">
        <w:rPr>
          <w:rFonts w:hint="cs"/>
          <w:rtl/>
        </w:rPr>
        <w:t>ً</w:t>
      </w:r>
      <w:r>
        <w:rPr>
          <w:rFonts w:hint="cs"/>
          <w:rtl/>
        </w:rPr>
        <w:t xml:space="preserve"> یعنی تو همین دقیقه و لحظه نه حتی یک لحظه بعد. </w:t>
      </w:r>
    </w:p>
    <w:p w14:paraId="1709C1B5" w14:textId="3F97AABA" w:rsidR="003C5F49" w:rsidRDefault="00C60564" w:rsidP="000A5953">
      <w:pPr>
        <w:rPr>
          <w:rtl/>
        </w:rPr>
      </w:pPr>
      <w:r>
        <w:rPr>
          <w:rFonts w:hint="cs"/>
          <w:rtl/>
        </w:rPr>
        <w:t xml:space="preserve">جیک بلند میشود. و با ژاکلین </w:t>
      </w:r>
      <w:r w:rsidR="00F33E79">
        <w:rPr>
          <w:rFonts w:hint="cs"/>
          <w:rtl/>
        </w:rPr>
        <w:t xml:space="preserve">و مری </w:t>
      </w:r>
      <w:r>
        <w:rPr>
          <w:rFonts w:hint="cs"/>
          <w:rtl/>
        </w:rPr>
        <w:t xml:space="preserve">خداحافظی </w:t>
      </w:r>
      <w:r w:rsidR="006148C5">
        <w:rPr>
          <w:rFonts w:hint="cs"/>
          <w:rtl/>
        </w:rPr>
        <w:t>می‌کند</w:t>
      </w:r>
      <w:r>
        <w:rPr>
          <w:rFonts w:hint="cs"/>
          <w:rtl/>
        </w:rPr>
        <w:t xml:space="preserve">. </w:t>
      </w:r>
    </w:p>
    <w:p w14:paraId="413DF2AF" w14:textId="08CF8CC4" w:rsidR="00F33E79" w:rsidRDefault="00F33E79" w:rsidP="000A5953">
      <w:pPr>
        <w:rPr>
          <w:rtl/>
        </w:rPr>
      </w:pPr>
      <w:r>
        <w:rPr>
          <w:rFonts w:hint="cs"/>
          <w:rtl/>
        </w:rPr>
        <w:t>مری و ژاکلین به خانه ژاکلین بر میگردند.</w:t>
      </w:r>
    </w:p>
    <w:p w14:paraId="79524426" w14:textId="757AD16C" w:rsidR="003C5F49" w:rsidRDefault="003C5F49" w:rsidP="000A5953">
      <w:pPr>
        <w:rPr>
          <w:rtl/>
        </w:rPr>
      </w:pPr>
      <w:r>
        <w:rPr>
          <w:rFonts w:hint="cs"/>
          <w:rtl/>
        </w:rPr>
        <w:t xml:space="preserve">چند روز بعد در دادگاه خانواده ها حاظر هستن. مونیکا به وعده خود عمل کرده و شخصی که در مهمانی برای ژاکلین و دوستانش مشروب سرو کرده را به دادگاه کشانده است. </w:t>
      </w:r>
    </w:p>
    <w:p w14:paraId="03C102E4" w14:textId="5F91EA0F" w:rsidR="003C5F49" w:rsidRDefault="003C5F49" w:rsidP="000A5953">
      <w:pPr>
        <w:rPr>
          <w:rtl/>
        </w:rPr>
      </w:pPr>
      <w:r>
        <w:rPr>
          <w:rFonts w:hint="cs"/>
          <w:rtl/>
        </w:rPr>
        <w:t xml:space="preserve">قاضی او را به سه سال زندان محکوم کرد. </w:t>
      </w:r>
    </w:p>
    <w:p w14:paraId="7BD9693E" w14:textId="0B0F1526" w:rsidR="003C5F49" w:rsidRDefault="003C5F49" w:rsidP="000A5953">
      <w:pPr>
        <w:rPr>
          <w:rtl/>
        </w:rPr>
      </w:pPr>
      <w:r>
        <w:rPr>
          <w:rFonts w:hint="cs"/>
          <w:rtl/>
        </w:rPr>
        <w:t xml:space="preserve">شکایت بعد از والدین ژاکلین است بخاطر اجازه دادن به ژاکلین برای رانندگی بدون گواهینامه. اما این شکایت به جایی نمیرسد و کلیه تقصیر این رانندگی را قاضی متوجه ژاکلین میداند. </w:t>
      </w:r>
    </w:p>
    <w:p w14:paraId="5CAB1BEF" w14:textId="2995F1E5" w:rsidR="003C5F49" w:rsidRDefault="003C5F49" w:rsidP="000A5953">
      <w:pPr>
        <w:rPr>
          <w:rtl/>
        </w:rPr>
      </w:pPr>
      <w:r>
        <w:rPr>
          <w:rFonts w:hint="cs"/>
          <w:rtl/>
        </w:rPr>
        <w:t xml:space="preserve">اما شکایت از ژاکلین. دادگاه بخاطر </w:t>
      </w:r>
      <w:r w:rsidR="00914EF1">
        <w:rPr>
          <w:rFonts w:hint="cs"/>
          <w:rtl/>
        </w:rPr>
        <w:t>این‌که</w:t>
      </w:r>
      <w:r>
        <w:rPr>
          <w:rFonts w:hint="cs"/>
          <w:rtl/>
        </w:rPr>
        <w:t xml:space="preserve"> او زیر سن قانونی است این اجازه را میدهد که مدت محکومیت را بجای دار</w:t>
      </w:r>
      <w:r w:rsidR="00F33E79">
        <w:rPr>
          <w:rFonts w:hint="cs"/>
          <w:rtl/>
        </w:rPr>
        <w:t xml:space="preserve"> </w:t>
      </w:r>
      <w:r>
        <w:rPr>
          <w:rFonts w:hint="cs"/>
          <w:rtl/>
        </w:rPr>
        <w:t xml:space="preserve">و التادیب با کار در یک موسسه خیریه طی کند. موسسه شیاطین روی زمین موسسه ای است که خانواده جیک میخواهند ژاکلین در آن دوران محکومیت خود را بگذراند. </w:t>
      </w:r>
    </w:p>
    <w:p w14:paraId="2E76BF43" w14:textId="78CFE902" w:rsidR="003C5F49" w:rsidRDefault="003C5F49" w:rsidP="000A5953">
      <w:pPr>
        <w:rPr>
          <w:rtl/>
        </w:rPr>
      </w:pPr>
      <w:r>
        <w:rPr>
          <w:rFonts w:hint="cs"/>
          <w:rtl/>
        </w:rPr>
        <w:t xml:space="preserve">به این ترتیب یک شیطان دیگر به شیاطین روی زمین اضافه میشود یک شیطان کوچک که مست و بدون گواهینامه یک دختر بچه را زیر گرفته بود. </w:t>
      </w:r>
    </w:p>
    <w:p w14:paraId="5B2AF839" w14:textId="57835258" w:rsidR="003D3C10" w:rsidRDefault="003D3C10" w:rsidP="000A5953">
      <w:pPr>
        <w:rPr>
          <w:rtl/>
        </w:rPr>
      </w:pPr>
      <w:r>
        <w:rPr>
          <w:rFonts w:hint="cs"/>
          <w:rtl/>
        </w:rPr>
        <w:t xml:space="preserve">روز بعد جیک به موسسه وارد میشود و به دفتر مری </w:t>
      </w:r>
      <w:r w:rsidR="006148C5">
        <w:rPr>
          <w:rFonts w:hint="cs"/>
          <w:rtl/>
        </w:rPr>
        <w:t>می‌رود</w:t>
      </w:r>
      <w:r>
        <w:rPr>
          <w:rFonts w:hint="cs"/>
          <w:rtl/>
        </w:rPr>
        <w:t xml:space="preserve">. ژاکلین و مری مشغول خواندن پرونده ایی هستند که روی میز مری است. </w:t>
      </w:r>
    </w:p>
    <w:p w14:paraId="7BA3F3D8" w14:textId="19495C73" w:rsidR="003D3C10" w:rsidRDefault="003D3C10" w:rsidP="000A5953">
      <w:pPr>
        <w:rPr>
          <w:rtl/>
        </w:rPr>
      </w:pPr>
      <w:r>
        <w:rPr>
          <w:rFonts w:hint="cs"/>
          <w:rtl/>
        </w:rPr>
        <w:lastRenderedPageBreak/>
        <w:t>جیک در میزند و وارد میشود</w:t>
      </w:r>
      <w:r w:rsidR="00BE6C79">
        <w:rPr>
          <w:rFonts w:hint="cs"/>
          <w:rtl/>
        </w:rPr>
        <w:t xml:space="preserve"> </w:t>
      </w:r>
      <w:r>
        <w:rPr>
          <w:rFonts w:hint="cs"/>
          <w:rtl/>
        </w:rPr>
        <w:t xml:space="preserve">و سلام </w:t>
      </w:r>
      <w:r w:rsidR="006148C5">
        <w:rPr>
          <w:rFonts w:hint="cs"/>
          <w:rtl/>
        </w:rPr>
        <w:t>می‌کند</w:t>
      </w:r>
      <w:r>
        <w:rPr>
          <w:rFonts w:hint="cs"/>
          <w:rtl/>
        </w:rPr>
        <w:t xml:space="preserve">. هر دو سلام </w:t>
      </w:r>
      <w:r w:rsidR="006148C5">
        <w:rPr>
          <w:rFonts w:hint="cs"/>
          <w:rtl/>
        </w:rPr>
        <w:t>می‌کند</w:t>
      </w:r>
      <w:r>
        <w:rPr>
          <w:rFonts w:hint="cs"/>
          <w:rtl/>
        </w:rPr>
        <w:t xml:space="preserve">. جیک رو به ژاکلین. </w:t>
      </w:r>
      <w:r w:rsidR="00BE6C79">
        <w:rPr>
          <w:rFonts w:hint="cs"/>
          <w:rtl/>
        </w:rPr>
        <w:t>"</w:t>
      </w:r>
      <w:r>
        <w:rPr>
          <w:rFonts w:hint="cs"/>
          <w:rtl/>
        </w:rPr>
        <w:t xml:space="preserve">خوبی اینجا جا افتادی. </w:t>
      </w:r>
      <w:r w:rsidR="00BE6C79">
        <w:rPr>
          <w:rFonts w:hint="cs"/>
          <w:rtl/>
        </w:rPr>
        <w:t>"</w:t>
      </w:r>
    </w:p>
    <w:p w14:paraId="4E1A6DD1" w14:textId="3D81F5DB" w:rsidR="003D3C10" w:rsidRDefault="003D3C10" w:rsidP="000A5953">
      <w:pPr>
        <w:rPr>
          <w:rtl/>
        </w:rPr>
      </w:pPr>
      <w:r>
        <w:rPr>
          <w:rFonts w:hint="cs"/>
          <w:rtl/>
        </w:rPr>
        <w:t xml:space="preserve">ژاکلین </w:t>
      </w:r>
      <w:r w:rsidR="00BE6C79">
        <w:rPr>
          <w:rFonts w:hint="cs"/>
          <w:rtl/>
        </w:rPr>
        <w:t>"</w:t>
      </w:r>
      <w:r>
        <w:rPr>
          <w:rFonts w:hint="cs"/>
          <w:rtl/>
        </w:rPr>
        <w:t xml:space="preserve">خوبه. </w:t>
      </w:r>
      <w:r w:rsidR="00BE6C79">
        <w:rPr>
          <w:rFonts w:hint="cs"/>
          <w:rtl/>
        </w:rPr>
        <w:t>"</w:t>
      </w:r>
    </w:p>
    <w:p w14:paraId="1A540B41" w14:textId="79EC65A5" w:rsidR="003D3C10" w:rsidRDefault="003D3C10" w:rsidP="000A5953">
      <w:pPr>
        <w:rPr>
          <w:rtl/>
        </w:rPr>
      </w:pPr>
      <w:r>
        <w:rPr>
          <w:rFonts w:hint="cs"/>
          <w:rtl/>
        </w:rPr>
        <w:t xml:space="preserve">جیک: </w:t>
      </w:r>
      <w:r w:rsidR="00BE6C79">
        <w:rPr>
          <w:rFonts w:hint="cs"/>
          <w:rtl/>
        </w:rPr>
        <w:t>"</w:t>
      </w:r>
      <w:r>
        <w:rPr>
          <w:rFonts w:hint="cs"/>
          <w:rtl/>
        </w:rPr>
        <w:t xml:space="preserve">میشه ما رو تنها بگذاری. </w:t>
      </w:r>
      <w:r w:rsidR="00BE6C79">
        <w:rPr>
          <w:rFonts w:hint="cs"/>
          <w:rtl/>
        </w:rPr>
        <w:t>"</w:t>
      </w:r>
    </w:p>
    <w:p w14:paraId="602F65DB" w14:textId="5CBF627A" w:rsidR="003D3C10" w:rsidRDefault="003D3C10" w:rsidP="000A5953">
      <w:pPr>
        <w:rPr>
          <w:rtl/>
        </w:rPr>
      </w:pPr>
      <w:r>
        <w:rPr>
          <w:rFonts w:hint="cs"/>
          <w:rtl/>
        </w:rPr>
        <w:t xml:space="preserve">ژاکلین خارج میشود. </w:t>
      </w:r>
    </w:p>
    <w:p w14:paraId="3531CC32" w14:textId="7DD51CBF" w:rsidR="003D3C10" w:rsidRDefault="003D3C10" w:rsidP="000A5953">
      <w:pPr>
        <w:rPr>
          <w:rtl/>
        </w:rPr>
      </w:pPr>
      <w:r>
        <w:rPr>
          <w:rFonts w:hint="cs"/>
          <w:rtl/>
        </w:rPr>
        <w:t xml:space="preserve">جیک: رو به رو مری میایستد. </w:t>
      </w:r>
      <w:r w:rsidR="006148C5">
        <w:rPr>
          <w:rFonts w:hint="cs"/>
          <w:rtl/>
        </w:rPr>
        <w:t>می‌خوام</w:t>
      </w:r>
      <w:r>
        <w:rPr>
          <w:rFonts w:hint="cs"/>
          <w:rtl/>
        </w:rPr>
        <w:t xml:space="preserve"> برای همه این سالها معذرت بخوام. میخواهم دوباره باهم دوست باشیم. </w:t>
      </w:r>
    </w:p>
    <w:p w14:paraId="2A33E969" w14:textId="12101FFC" w:rsidR="003D3C10" w:rsidRDefault="003D3C10" w:rsidP="000A5953">
      <w:pPr>
        <w:rPr>
          <w:rtl/>
        </w:rPr>
      </w:pPr>
      <w:r>
        <w:rPr>
          <w:rFonts w:hint="cs"/>
          <w:rtl/>
        </w:rPr>
        <w:t xml:space="preserve">مری: من هم </w:t>
      </w:r>
      <w:r w:rsidR="006148C5">
        <w:rPr>
          <w:rFonts w:hint="cs"/>
          <w:rtl/>
        </w:rPr>
        <w:t>می‌خوام</w:t>
      </w:r>
      <w:r>
        <w:rPr>
          <w:rFonts w:hint="cs"/>
          <w:rtl/>
        </w:rPr>
        <w:t xml:space="preserve"> که باهم دوست باشیم ولی بخاطر چیزی ازت معذرت ن</w:t>
      </w:r>
      <w:r w:rsidR="006148C5">
        <w:rPr>
          <w:rFonts w:hint="cs"/>
          <w:rtl/>
        </w:rPr>
        <w:t>می‌خوام</w:t>
      </w:r>
      <w:r>
        <w:rPr>
          <w:rFonts w:hint="cs"/>
          <w:rtl/>
        </w:rPr>
        <w:t xml:space="preserve">. راستش از تمامش لذت بردم. </w:t>
      </w:r>
    </w:p>
    <w:p w14:paraId="440095B3" w14:textId="328C735A" w:rsidR="003D3C10" w:rsidRDefault="003D3C10" w:rsidP="000A5953">
      <w:pPr>
        <w:rPr>
          <w:rtl/>
        </w:rPr>
      </w:pPr>
      <w:r>
        <w:rPr>
          <w:rFonts w:hint="cs"/>
          <w:rtl/>
        </w:rPr>
        <w:t xml:space="preserve">جیک: منم لذت بردم ولی الان </w:t>
      </w:r>
      <w:r w:rsidR="006148C5">
        <w:rPr>
          <w:rFonts w:hint="cs"/>
          <w:rtl/>
        </w:rPr>
        <w:t>می‌خوام</w:t>
      </w:r>
      <w:r>
        <w:rPr>
          <w:rFonts w:hint="cs"/>
          <w:rtl/>
        </w:rPr>
        <w:t xml:space="preserve"> باهم دوست باشیم و دوباره از دوستیمون لذت ببریم. </w:t>
      </w:r>
    </w:p>
    <w:p w14:paraId="209FE495" w14:textId="4BDBEC98" w:rsidR="003D3C10" w:rsidRDefault="003D3C10" w:rsidP="000A5953">
      <w:pPr>
        <w:rPr>
          <w:rtl/>
        </w:rPr>
      </w:pPr>
      <w:r>
        <w:rPr>
          <w:rFonts w:hint="cs"/>
          <w:rtl/>
        </w:rPr>
        <w:t xml:space="preserve">مری خوبه. </w:t>
      </w:r>
    </w:p>
    <w:p w14:paraId="0CA787D7" w14:textId="12200E4F" w:rsidR="003D3C10" w:rsidRDefault="003D3C10" w:rsidP="000A5953">
      <w:pPr>
        <w:rPr>
          <w:rtl/>
        </w:rPr>
      </w:pPr>
      <w:r>
        <w:rPr>
          <w:rFonts w:hint="cs"/>
          <w:rtl/>
        </w:rPr>
        <w:t xml:space="preserve">جیک: مری را بغل </w:t>
      </w:r>
      <w:r w:rsidR="006148C5">
        <w:rPr>
          <w:rFonts w:hint="cs"/>
          <w:rtl/>
        </w:rPr>
        <w:t>می‌کند</w:t>
      </w:r>
      <w:r>
        <w:rPr>
          <w:rFonts w:hint="cs"/>
          <w:rtl/>
        </w:rPr>
        <w:t xml:space="preserve"> و پیشانی اش را میبوسد. و روی مبل مینشیند. خوب با این دختره قراره چه کار کنیم. </w:t>
      </w:r>
    </w:p>
    <w:p w14:paraId="0395F4CA" w14:textId="29BDE829" w:rsidR="003D3C10" w:rsidRDefault="003D3C10" w:rsidP="000A5953">
      <w:pPr>
        <w:rPr>
          <w:rtl/>
        </w:rPr>
      </w:pPr>
      <w:r>
        <w:rPr>
          <w:rFonts w:hint="cs"/>
          <w:rtl/>
        </w:rPr>
        <w:t>مری:</w:t>
      </w:r>
      <w:r w:rsidR="00BE6C79">
        <w:rPr>
          <w:rFonts w:hint="cs"/>
          <w:rtl/>
        </w:rPr>
        <w:t>"</w:t>
      </w:r>
      <w:r>
        <w:rPr>
          <w:rFonts w:hint="cs"/>
          <w:rtl/>
        </w:rPr>
        <w:t xml:space="preserve"> چه کار کنیم.</w:t>
      </w:r>
      <w:r w:rsidR="00BE6C79">
        <w:rPr>
          <w:rFonts w:hint="cs"/>
          <w:rtl/>
        </w:rPr>
        <w:t>"</w:t>
      </w:r>
    </w:p>
    <w:p w14:paraId="10615564" w14:textId="41E997AE" w:rsidR="003D3C10" w:rsidRDefault="003D3C10" w:rsidP="000A5953">
      <w:pPr>
        <w:rPr>
          <w:rtl/>
        </w:rPr>
      </w:pPr>
      <w:r>
        <w:rPr>
          <w:rFonts w:hint="cs"/>
          <w:rtl/>
        </w:rPr>
        <w:t>جیک: قول دادی به ازای زندگی ایی که گرفته زندگی نجات بده. منم قبول کردم. من یک موسسه خیریه جدید دارم افتتاح میکنم که کارش نجات آدم هایی که زندگیشون در خطره.</w:t>
      </w:r>
    </w:p>
    <w:p w14:paraId="396CB398" w14:textId="2F05BE4C" w:rsidR="003D3C10" w:rsidRDefault="003D3C10" w:rsidP="000A5953">
      <w:pPr>
        <w:rPr>
          <w:rtl/>
        </w:rPr>
      </w:pPr>
      <w:r>
        <w:rPr>
          <w:rFonts w:hint="cs"/>
          <w:rtl/>
        </w:rPr>
        <w:t xml:space="preserve">مری: خوب خوشبختانه ایجا مثل کشور خودمون قانون اعدام نداره. اعدام در شرایط خیلی خاصی اجرا میشه. من چک کردم در پانزده سال گذشته یک مورد هم اعدام نداشته اند. </w:t>
      </w:r>
      <w:r w:rsidR="00BE6C79">
        <w:rPr>
          <w:rFonts w:hint="cs"/>
          <w:rtl/>
        </w:rPr>
        <w:t>موسسه جدید هم افتتاح نمیکنیم همیجا رو گسترش میدیم.</w:t>
      </w:r>
    </w:p>
    <w:p w14:paraId="7FA13567" w14:textId="30D8803B" w:rsidR="003D3C10" w:rsidRDefault="003D3C10" w:rsidP="000A5953">
      <w:pPr>
        <w:rPr>
          <w:rtl/>
        </w:rPr>
      </w:pPr>
      <w:r>
        <w:rPr>
          <w:rFonts w:hint="cs"/>
          <w:rtl/>
        </w:rPr>
        <w:lastRenderedPageBreak/>
        <w:t>جیک: کسانی که زندگی دیگران را گرفته اند.</w:t>
      </w:r>
    </w:p>
    <w:p w14:paraId="7CBC1F83" w14:textId="15A6D03F" w:rsidR="003D3C10" w:rsidRDefault="003D3C10" w:rsidP="000A5953">
      <w:pPr>
        <w:rPr>
          <w:rtl/>
        </w:rPr>
      </w:pPr>
      <w:r>
        <w:rPr>
          <w:rFonts w:hint="cs"/>
          <w:rtl/>
        </w:rPr>
        <w:t xml:space="preserve">مری: اگر میخواهی دختره واقعاً زندگی نجات بده مجبورش کن به سرطانی ها کمک کنه. اونها آدم هایی هستند که زندگیشون به معنای واقعی در خطره. تو همین موسسه هم انجامش بده. </w:t>
      </w:r>
    </w:p>
    <w:p w14:paraId="3B8FCB24" w14:textId="4468309E" w:rsidR="003D3C10" w:rsidRDefault="003D3C10" w:rsidP="000A5953">
      <w:pPr>
        <w:rPr>
          <w:rtl/>
        </w:rPr>
      </w:pPr>
      <w:r>
        <w:rPr>
          <w:rFonts w:hint="cs"/>
          <w:rtl/>
        </w:rPr>
        <w:t xml:space="preserve">جیک: اونوقت دیگه همه میگن یک کپی از موسسه هیولاها هستیم. </w:t>
      </w:r>
    </w:p>
    <w:p w14:paraId="6C1E0386" w14:textId="654E1DD1" w:rsidR="003D3C10" w:rsidRDefault="003D3C10" w:rsidP="000A5953">
      <w:pPr>
        <w:rPr>
          <w:rtl/>
        </w:rPr>
      </w:pPr>
      <w:r>
        <w:rPr>
          <w:rFonts w:hint="cs"/>
          <w:rtl/>
        </w:rPr>
        <w:t xml:space="preserve">مری: بگن.اصلا هستیم. برات مهمه. </w:t>
      </w:r>
    </w:p>
    <w:p w14:paraId="00DAD1C4" w14:textId="69F54487" w:rsidR="003D3C10" w:rsidRDefault="003D3C10" w:rsidP="000A5953">
      <w:pPr>
        <w:rPr>
          <w:rtl/>
        </w:rPr>
      </w:pPr>
      <w:r>
        <w:rPr>
          <w:rFonts w:hint="cs"/>
          <w:rtl/>
        </w:rPr>
        <w:t xml:space="preserve">جیک : نه. </w:t>
      </w:r>
    </w:p>
    <w:p w14:paraId="6BA7AF6F" w14:textId="4D20336B" w:rsidR="003D3C10" w:rsidRDefault="003D3C10" w:rsidP="000A5953">
      <w:pPr>
        <w:rPr>
          <w:rtl/>
        </w:rPr>
      </w:pPr>
      <w:r>
        <w:rPr>
          <w:rFonts w:hint="cs"/>
          <w:rtl/>
        </w:rPr>
        <w:t xml:space="preserve">مری: </w:t>
      </w:r>
      <w:r w:rsidR="00A10F7F">
        <w:rPr>
          <w:rFonts w:hint="cs"/>
          <w:rtl/>
        </w:rPr>
        <w:t>"</w:t>
      </w:r>
      <w:r>
        <w:rPr>
          <w:rFonts w:hint="cs"/>
          <w:rtl/>
        </w:rPr>
        <w:t xml:space="preserve">تلفن را برمیدارد و واز منشی </w:t>
      </w:r>
      <w:r w:rsidR="006148C5">
        <w:rPr>
          <w:rFonts w:hint="cs"/>
          <w:rtl/>
        </w:rPr>
        <w:t>می‌خواهد</w:t>
      </w:r>
      <w:r>
        <w:rPr>
          <w:rFonts w:hint="cs"/>
          <w:rtl/>
        </w:rPr>
        <w:t xml:space="preserve"> که ژاکلین را به دفترش بفرستد. </w:t>
      </w:r>
      <w:r w:rsidR="00BE6C79">
        <w:rPr>
          <w:rFonts w:hint="cs"/>
          <w:rtl/>
        </w:rPr>
        <w:t>"</w:t>
      </w:r>
    </w:p>
    <w:p w14:paraId="0152DD91" w14:textId="5E14026A" w:rsidR="003D3C10" w:rsidRDefault="003D3C10" w:rsidP="000A5953">
      <w:pPr>
        <w:rPr>
          <w:rtl/>
        </w:rPr>
      </w:pPr>
      <w:r>
        <w:rPr>
          <w:rFonts w:hint="cs"/>
          <w:rtl/>
        </w:rPr>
        <w:t xml:space="preserve">ژاکلین با یک جعبه شیرینی وارد میشود و درب ان را باز </w:t>
      </w:r>
      <w:r w:rsidR="006148C5">
        <w:rPr>
          <w:rFonts w:hint="cs"/>
          <w:rtl/>
        </w:rPr>
        <w:t>می‌کند</w:t>
      </w:r>
      <w:r>
        <w:rPr>
          <w:rFonts w:hint="cs"/>
          <w:rtl/>
        </w:rPr>
        <w:t xml:space="preserve"> و به آنها تعارف </w:t>
      </w:r>
      <w:r w:rsidR="006148C5">
        <w:rPr>
          <w:rFonts w:hint="cs"/>
          <w:rtl/>
        </w:rPr>
        <w:t>می‌کند</w:t>
      </w:r>
      <w:r>
        <w:rPr>
          <w:rFonts w:hint="cs"/>
          <w:rtl/>
        </w:rPr>
        <w:t xml:space="preserve"> </w:t>
      </w:r>
      <w:r w:rsidR="00A10F7F">
        <w:rPr>
          <w:rFonts w:hint="cs"/>
          <w:rtl/>
        </w:rPr>
        <w:t>"</w:t>
      </w:r>
      <w:r>
        <w:rPr>
          <w:rFonts w:hint="cs"/>
          <w:rtl/>
        </w:rPr>
        <w:t xml:space="preserve">برای آشتی شما دو تا. </w:t>
      </w:r>
      <w:r w:rsidR="00A10F7F">
        <w:rPr>
          <w:rFonts w:hint="cs"/>
          <w:rtl/>
        </w:rPr>
        <w:t>"</w:t>
      </w:r>
    </w:p>
    <w:p w14:paraId="17832DFF" w14:textId="4AB04517" w:rsidR="003D3C10" w:rsidRDefault="003D3C10" w:rsidP="000A5953">
      <w:pPr>
        <w:rPr>
          <w:rtl/>
        </w:rPr>
      </w:pPr>
      <w:r>
        <w:rPr>
          <w:rFonts w:hint="cs"/>
          <w:rtl/>
        </w:rPr>
        <w:t xml:space="preserve">جیک: </w:t>
      </w:r>
      <w:r w:rsidR="00A10F7F">
        <w:rPr>
          <w:rFonts w:hint="cs"/>
          <w:rtl/>
        </w:rPr>
        <w:t>"</w:t>
      </w:r>
      <w:r>
        <w:rPr>
          <w:rFonts w:hint="cs"/>
          <w:rtl/>
        </w:rPr>
        <w:t xml:space="preserve">جریان کمک به سرطانی ها را به ژاکلین میگوید. </w:t>
      </w:r>
      <w:r w:rsidR="00A10F7F">
        <w:rPr>
          <w:rFonts w:hint="cs"/>
          <w:rtl/>
        </w:rPr>
        <w:t>"</w:t>
      </w:r>
    </w:p>
    <w:p w14:paraId="22D3E91D" w14:textId="06991101" w:rsidR="003D3C10" w:rsidRDefault="003D3C10" w:rsidP="000A5953">
      <w:pPr>
        <w:rPr>
          <w:rtl/>
        </w:rPr>
      </w:pPr>
      <w:r>
        <w:rPr>
          <w:rFonts w:hint="cs"/>
          <w:rtl/>
        </w:rPr>
        <w:t xml:space="preserve">مری: </w:t>
      </w:r>
      <w:r w:rsidR="00A10F7F">
        <w:rPr>
          <w:rFonts w:hint="cs"/>
          <w:rtl/>
        </w:rPr>
        <w:t>"</w:t>
      </w:r>
      <w:r>
        <w:rPr>
          <w:rFonts w:hint="cs"/>
          <w:rtl/>
        </w:rPr>
        <w:t xml:space="preserve">فقط </w:t>
      </w:r>
      <w:r w:rsidR="00914EF1">
        <w:rPr>
          <w:rFonts w:hint="cs"/>
          <w:rtl/>
        </w:rPr>
        <w:t>بچه‌ها</w:t>
      </w:r>
      <w:r>
        <w:rPr>
          <w:rFonts w:hint="cs"/>
          <w:rtl/>
        </w:rPr>
        <w:t xml:space="preserve">ی سرطانی </w:t>
      </w:r>
      <w:r w:rsidR="006148C5">
        <w:rPr>
          <w:rFonts w:hint="cs"/>
          <w:rtl/>
        </w:rPr>
        <w:t>می‌خوام</w:t>
      </w:r>
      <w:r>
        <w:rPr>
          <w:rFonts w:hint="cs"/>
          <w:rtl/>
        </w:rPr>
        <w:t xml:space="preserve"> کاملاً از هیولاها کپی کنم. </w:t>
      </w:r>
      <w:r w:rsidR="00A10F7F">
        <w:rPr>
          <w:rFonts w:hint="cs"/>
          <w:rtl/>
        </w:rPr>
        <w:t>"</w:t>
      </w:r>
    </w:p>
    <w:p w14:paraId="2ED77706" w14:textId="5A0BA3A0" w:rsidR="003D3C10" w:rsidRDefault="003D3C10" w:rsidP="000A5953">
      <w:pPr>
        <w:rPr>
          <w:rtl/>
        </w:rPr>
      </w:pPr>
      <w:r>
        <w:rPr>
          <w:rFonts w:hint="cs"/>
          <w:rtl/>
        </w:rPr>
        <w:t xml:space="preserve">ژاکلین: من مشکلی ندارم. ولی با شروع دانشگاه فقط میتونم بعد از ظهر ها اینجا باشم. </w:t>
      </w:r>
    </w:p>
    <w:p w14:paraId="0B911010" w14:textId="7759A67E" w:rsidR="003D3C10" w:rsidRDefault="003D3C10" w:rsidP="000A5953">
      <w:pPr>
        <w:rPr>
          <w:rtl/>
        </w:rPr>
      </w:pPr>
      <w:r>
        <w:rPr>
          <w:rFonts w:hint="cs"/>
          <w:rtl/>
        </w:rPr>
        <w:t xml:space="preserve">مری: خوبه. بعد از ظهر هم خوبه. </w:t>
      </w:r>
    </w:p>
    <w:p w14:paraId="4555293B" w14:textId="5BC70D4D" w:rsidR="003D3C10" w:rsidRDefault="003D3C10" w:rsidP="000A5953">
      <w:pPr>
        <w:rPr>
          <w:rtl/>
        </w:rPr>
      </w:pPr>
      <w:r>
        <w:rPr>
          <w:rFonts w:hint="cs"/>
          <w:rtl/>
        </w:rPr>
        <w:t xml:space="preserve">جیک بعد از آن به شرکت هایش سر میزند و بالاخره عصر به خانه میرسد. وقتی وارد میشود. </w:t>
      </w:r>
      <w:r w:rsidR="00E6730B">
        <w:rPr>
          <w:rFonts w:hint="cs"/>
          <w:rtl/>
        </w:rPr>
        <w:t xml:space="preserve">مونیکا را در هال و آشپزخانه نمی بیند. به اتاق خواب </w:t>
      </w:r>
      <w:r w:rsidR="006148C5">
        <w:rPr>
          <w:rFonts w:hint="cs"/>
          <w:rtl/>
        </w:rPr>
        <w:t>می‌رود</w:t>
      </w:r>
      <w:r w:rsidR="00E6730B">
        <w:rPr>
          <w:rFonts w:hint="cs"/>
          <w:rtl/>
        </w:rPr>
        <w:t xml:space="preserve">. مونیکا در حال گریه است. جیک او را بغل </w:t>
      </w:r>
      <w:r w:rsidR="006148C5">
        <w:rPr>
          <w:rFonts w:hint="cs"/>
          <w:rtl/>
        </w:rPr>
        <w:t>می‌کند</w:t>
      </w:r>
      <w:r w:rsidR="00E6730B">
        <w:rPr>
          <w:rFonts w:hint="cs"/>
          <w:rtl/>
        </w:rPr>
        <w:t xml:space="preserve">. </w:t>
      </w:r>
    </w:p>
    <w:p w14:paraId="4D0F3EBA" w14:textId="33D50E48" w:rsidR="00E6730B" w:rsidRDefault="00E6730B" w:rsidP="000A5953">
      <w:pPr>
        <w:rPr>
          <w:rtl/>
        </w:rPr>
      </w:pPr>
      <w:r>
        <w:rPr>
          <w:rFonts w:hint="cs"/>
          <w:rtl/>
        </w:rPr>
        <w:t xml:space="preserve">مونیکا: </w:t>
      </w:r>
      <w:r w:rsidR="00A10F7F">
        <w:rPr>
          <w:rFonts w:hint="cs"/>
          <w:rtl/>
        </w:rPr>
        <w:t>"</w:t>
      </w:r>
      <w:r>
        <w:rPr>
          <w:rFonts w:hint="cs"/>
          <w:rtl/>
        </w:rPr>
        <w:t xml:space="preserve">دلم براش تنگ شده. من ربکام را </w:t>
      </w:r>
      <w:r w:rsidR="006148C5">
        <w:rPr>
          <w:rFonts w:hint="cs"/>
          <w:rtl/>
        </w:rPr>
        <w:t>می‌خوام</w:t>
      </w:r>
      <w:r>
        <w:rPr>
          <w:rFonts w:hint="cs"/>
          <w:rtl/>
        </w:rPr>
        <w:t xml:space="preserve">. فقط یک نگاه، فقط یکبار دیگه بوسش کنم. </w:t>
      </w:r>
      <w:r w:rsidR="00A10F7F">
        <w:rPr>
          <w:rFonts w:hint="cs"/>
          <w:rtl/>
        </w:rPr>
        <w:t>"</w:t>
      </w:r>
    </w:p>
    <w:p w14:paraId="31997E6A" w14:textId="43DB5EAF" w:rsidR="00E6730B" w:rsidRDefault="00E6730B" w:rsidP="000A5953">
      <w:pPr>
        <w:rPr>
          <w:rtl/>
        </w:rPr>
      </w:pPr>
      <w:r>
        <w:rPr>
          <w:rFonts w:hint="cs"/>
          <w:rtl/>
        </w:rPr>
        <w:lastRenderedPageBreak/>
        <w:t xml:space="preserve">جیک: </w:t>
      </w:r>
      <w:r w:rsidR="00A10F7F">
        <w:rPr>
          <w:rFonts w:hint="cs"/>
          <w:rtl/>
        </w:rPr>
        <w:t>"</w:t>
      </w:r>
      <w:r>
        <w:rPr>
          <w:rFonts w:hint="cs"/>
          <w:rtl/>
        </w:rPr>
        <w:t xml:space="preserve">میدونم. منم دلم براش تنگ شده. </w:t>
      </w:r>
      <w:r w:rsidR="00A10F7F">
        <w:rPr>
          <w:rFonts w:hint="cs"/>
          <w:rtl/>
        </w:rPr>
        <w:t>"</w:t>
      </w:r>
    </w:p>
    <w:p w14:paraId="5DA7A6F2" w14:textId="67AC1DA9" w:rsidR="00BC4219" w:rsidRPr="00673D59" w:rsidRDefault="00BE6C79" w:rsidP="000A5953">
      <w:pPr>
        <w:rPr>
          <w:rtl/>
        </w:rPr>
      </w:pPr>
      <w:r>
        <w:rPr>
          <w:rFonts w:hint="cs"/>
          <w:rtl/>
        </w:rPr>
        <w:t xml:space="preserve">بعد از راه افتادن بخش کمک به بیماران سرطانی مری و ژاکلین به یاد ربکا بخش به اسم ربکا را در موسسه ایجاد </w:t>
      </w:r>
      <w:r w:rsidR="0034475E">
        <w:rPr>
          <w:rFonts w:hint="cs"/>
          <w:rtl/>
        </w:rPr>
        <w:t>می‌کنند</w:t>
      </w:r>
      <w:r>
        <w:rPr>
          <w:rFonts w:hint="cs"/>
          <w:rtl/>
        </w:rPr>
        <w:t xml:space="preserve"> کار آن بخش کمک به </w:t>
      </w:r>
      <w:r w:rsidR="00914EF1">
        <w:rPr>
          <w:rFonts w:hint="cs"/>
          <w:rtl/>
        </w:rPr>
        <w:t>بچه‌ها</w:t>
      </w:r>
      <w:r>
        <w:rPr>
          <w:rFonts w:hint="cs"/>
          <w:rtl/>
        </w:rPr>
        <w:t xml:space="preserve">ی مریض وخانواده آنهاست. ژاکلین و مری بیش از صد خانواده از خانواده </w:t>
      </w:r>
      <w:r w:rsidR="00914EF1">
        <w:rPr>
          <w:rFonts w:hint="cs"/>
          <w:rtl/>
        </w:rPr>
        <w:t>بچه‌ها</w:t>
      </w:r>
      <w:r>
        <w:rPr>
          <w:rFonts w:hint="cs"/>
          <w:rtl/>
        </w:rPr>
        <w:t xml:space="preserve">ی بیمار را اسکان موقت </w:t>
      </w:r>
      <w:r w:rsidR="006148C5">
        <w:rPr>
          <w:rFonts w:hint="cs"/>
          <w:rtl/>
        </w:rPr>
        <w:t>می‌دهند</w:t>
      </w:r>
      <w:r>
        <w:rPr>
          <w:rFonts w:hint="cs"/>
          <w:rtl/>
        </w:rPr>
        <w:t xml:space="preserve">. برای بیش از ده بیمارستان تجهیزات پزشکی تهیه </w:t>
      </w:r>
      <w:r w:rsidR="0034475E">
        <w:rPr>
          <w:rFonts w:hint="cs"/>
          <w:rtl/>
        </w:rPr>
        <w:t>می‌کنند</w:t>
      </w:r>
      <w:r>
        <w:rPr>
          <w:rFonts w:hint="cs"/>
          <w:rtl/>
        </w:rPr>
        <w:t xml:space="preserve"> و صدها کار دیگر. امروز کسی نیست که نام ربکا را نشنیده باشد. امروز همه آن فرشته کوچک را که بدست یک شیطان کشته شد به یاد دارند. </w:t>
      </w:r>
    </w:p>
    <w:sectPr w:rsidR="00BC4219" w:rsidRPr="00673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23023" w14:textId="77777777" w:rsidR="00BD72A1" w:rsidRDefault="00BD72A1" w:rsidP="000A5953">
      <w:r>
        <w:separator/>
      </w:r>
    </w:p>
  </w:endnote>
  <w:endnote w:type="continuationSeparator" w:id="0">
    <w:p w14:paraId="3451A9AA" w14:textId="77777777" w:rsidR="00BD72A1" w:rsidRDefault="00BD72A1" w:rsidP="000A5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B3C95" w14:textId="77777777" w:rsidR="00BD72A1" w:rsidRDefault="00BD72A1" w:rsidP="000A5953">
      <w:r>
        <w:separator/>
      </w:r>
    </w:p>
  </w:footnote>
  <w:footnote w:type="continuationSeparator" w:id="0">
    <w:p w14:paraId="6F57B94C" w14:textId="77777777" w:rsidR="00BD72A1" w:rsidRDefault="00BD72A1" w:rsidP="000A5953">
      <w:r>
        <w:continuationSeparator/>
      </w:r>
    </w:p>
  </w:footnote>
  <w:footnote w:id="1">
    <w:p w14:paraId="6CC94AE5" w14:textId="70B86EEF" w:rsidR="00404B1F" w:rsidRDefault="00404B1F" w:rsidP="000A5953">
      <w:pPr>
        <w:pStyle w:val="FootnoteText"/>
        <w:rPr>
          <w:rtl/>
        </w:rPr>
      </w:pPr>
      <w:r>
        <w:rPr>
          <w:rStyle w:val="FootnoteReference"/>
        </w:rPr>
        <w:footnoteRef/>
      </w:r>
      <w:r>
        <w:t xml:space="preserve"> </w:t>
      </w:r>
      <w:r>
        <w:rPr>
          <w:rFonts w:hint="cs"/>
          <w:rtl/>
        </w:rPr>
        <w:t xml:space="preserve">- </w:t>
      </w:r>
      <w:r>
        <w:t>Mortal Kombat</w:t>
      </w:r>
      <w:r>
        <w:rPr>
          <w:rFonts w:hint="cs"/>
          <w:rtl/>
        </w:rPr>
        <w:t xml:space="preserve"> بازی معروف اکشن کنسول پلی استیشن</w:t>
      </w:r>
    </w:p>
  </w:footnote>
  <w:footnote w:id="2">
    <w:p w14:paraId="72BBA6E1" w14:textId="23FDF2FC" w:rsidR="00A84AA6" w:rsidRDefault="00A84AA6" w:rsidP="000A5953">
      <w:pPr>
        <w:pStyle w:val="FootnoteText"/>
        <w:rPr>
          <w:rtl/>
        </w:rPr>
      </w:pPr>
      <w:r>
        <w:rPr>
          <w:rStyle w:val="FootnoteReference"/>
        </w:rPr>
        <w:footnoteRef/>
      </w:r>
      <w:r>
        <w:t xml:space="preserve"> - </w:t>
      </w:r>
      <w:r>
        <w:rPr>
          <w:rFonts w:hint="cs"/>
          <w:rtl/>
        </w:rPr>
        <w:t xml:space="preserve"> </w:t>
      </w:r>
      <w:r w:rsidRPr="00A84AA6">
        <w:t>Dota 2</w:t>
      </w:r>
      <w:r>
        <w:rPr>
          <w:rFonts w:hint="cs"/>
          <w:rtl/>
        </w:rPr>
        <w:t xml:space="preserve"> دوتا2 بازی معروف چند نفره اکشن</w:t>
      </w:r>
    </w:p>
  </w:footnote>
  <w:footnote w:id="3">
    <w:p w14:paraId="4AE83D80" w14:textId="75543350" w:rsidR="00A84AA6" w:rsidRDefault="00A84AA6" w:rsidP="000A5953">
      <w:pPr>
        <w:pStyle w:val="FootnoteText"/>
      </w:pPr>
      <w:r>
        <w:rPr>
          <w:rStyle w:val="FootnoteReference"/>
        </w:rPr>
        <w:footnoteRef/>
      </w:r>
      <w:r>
        <w:t xml:space="preserve"> </w:t>
      </w:r>
      <w:r>
        <w:rPr>
          <w:rFonts w:hint="cs"/>
          <w:rtl/>
        </w:rPr>
        <w:t xml:space="preserve"> - </w:t>
      </w:r>
      <w:r w:rsidRPr="00A84AA6">
        <w:t>Call of Duty: Modern Warfare III</w:t>
      </w:r>
      <w:r>
        <w:rPr>
          <w:rFonts w:hint="cs"/>
          <w:rtl/>
        </w:rPr>
        <w:t xml:space="preserve"> جدیدترین نسخه این بازی که اکشن و شبیه ساز محیط جنگ واقعی است و شبیه سازی جنگ جهانی سوم است. </w:t>
      </w:r>
    </w:p>
  </w:footnote>
  <w:footnote w:id="4">
    <w:p w14:paraId="2A56F147" w14:textId="35E63D8E" w:rsidR="00BF4504" w:rsidRDefault="00BF4504" w:rsidP="000A5953">
      <w:pPr>
        <w:pStyle w:val="FootnoteText"/>
        <w:rPr>
          <w:rtl/>
        </w:rPr>
      </w:pPr>
      <w:r>
        <w:rPr>
          <w:rStyle w:val="FootnoteReference"/>
        </w:rPr>
        <w:footnoteRef/>
      </w:r>
      <w:r>
        <w:t xml:space="preserve"> </w:t>
      </w:r>
      <w:r>
        <w:rPr>
          <w:rFonts w:hint="cs"/>
          <w:rtl/>
        </w:rPr>
        <w:t xml:space="preserve">- یک نرم افزار حرفه ایی محاسبات سازه ایی توسط شرکت </w:t>
      </w:r>
      <w:r w:rsidRPr="00BF4504">
        <w:t>Bentley</w:t>
      </w:r>
      <w:r>
        <w:rPr>
          <w:rFonts w:hint="cs"/>
          <w:rtl/>
        </w:rPr>
        <w:t xml:space="preserve"> ارائه شده است.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A7FEB"/>
    <w:multiLevelType w:val="hybridMultilevel"/>
    <w:tmpl w:val="1F58DE50"/>
    <w:lvl w:ilvl="0" w:tplc="2E92228E">
      <w:numFmt w:val="bullet"/>
      <w:lvlText w:val="-"/>
      <w:lvlJc w:val="left"/>
      <w:pPr>
        <w:ind w:left="720" w:hanging="360"/>
      </w:pPr>
      <w:rPr>
        <w:rFonts w:ascii="IRANSansWeb(FaNum) Light" w:eastAsiaTheme="minorEastAsia"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D6B93"/>
    <w:multiLevelType w:val="hybridMultilevel"/>
    <w:tmpl w:val="35846438"/>
    <w:lvl w:ilvl="0" w:tplc="5650D536">
      <w:numFmt w:val="bullet"/>
      <w:lvlText w:val="-"/>
      <w:lvlJc w:val="left"/>
      <w:pPr>
        <w:ind w:left="540" w:hanging="360"/>
      </w:pPr>
      <w:rPr>
        <w:rFonts w:ascii="IRANSansWeb(FaNum) Light" w:eastAsiaTheme="minorEastAsia" w:hAnsi="IRANSansWeb(FaNum) Light" w:cs="IRANSansWeb(FaNum) Light"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284850408">
    <w:abstractNumId w:val="0"/>
  </w:num>
  <w:num w:numId="2" w16cid:durableId="124433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59"/>
    <w:rsid w:val="000106AF"/>
    <w:rsid w:val="000111FA"/>
    <w:rsid w:val="00013CEA"/>
    <w:rsid w:val="00014003"/>
    <w:rsid w:val="00024C65"/>
    <w:rsid w:val="00025BAF"/>
    <w:rsid w:val="00026D52"/>
    <w:rsid w:val="000309C1"/>
    <w:rsid w:val="00047C5F"/>
    <w:rsid w:val="0005537D"/>
    <w:rsid w:val="00062152"/>
    <w:rsid w:val="0006313C"/>
    <w:rsid w:val="00086DDF"/>
    <w:rsid w:val="000A31E5"/>
    <w:rsid w:val="000A5953"/>
    <w:rsid w:val="000B3EB6"/>
    <w:rsid w:val="000B694F"/>
    <w:rsid w:val="000C267D"/>
    <w:rsid w:val="000D2C16"/>
    <w:rsid w:val="000E3244"/>
    <w:rsid w:val="000F4D6A"/>
    <w:rsid w:val="000F4DD9"/>
    <w:rsid w:val="001063BA"/>
    <w:rsid w:val="00126978"/>
    <w:rsid w:val="001424D1"/>
    <w:rsid w:val="00144498"/>
    <w:rsid w:val="001449D1"/>
    <w:rsid w:val="001620EF"/>
    <w:rsid w:val="00171EF7"/>
    <w:rsid w:val="001721E2"/>
    <w:rsid w:val="001779DF"/>
    <w:rsid w:val="001811F9"/>
    <w:rsid w:val="0019127B"/>
    <w:rsid w:val="00191F20"/>
    <w:rsid w:val="00193BFA"/>
    <w:rsid w:val="0019409E"/>
    <w:rsid w:val="00194693"/>
    <w:rsid w:val="00196E11"/>
    <w:rsid w:val="001A3F8F"/>
    <w:rsid w:val="001B09B8"/>
    <w:rsid w:val="001C0803"/>
    <w:rsid w:val="001C15A4"/>
    <w:rsid w:val="001C27DF"/>
    <w:rsid w:val="001C3F07"/>
    <w:rsid w:val="001C75D5"/>
    <w:rsid w:val="001D26A6"/>
    <w:rsid w:val="001E2A14"/>
    <w:rsid w:val="001F66B1"/>
    <w:rsid w:val="00215A8A"/>
    <w:rsid w:val="00236EC7"/>
    <w:rsid w:val="00242768"/>
    <w:rsid w:val="00245034"/>
    <w:rsid w:val="002625BA"/>
    <w:rsid w:val="002776C1"/>
    <w:rsid w:val="00283E4D"/>
    <w:rsid w:val="00293526"/>
    <w:rsid w:val="002A0B0D"/>
    <w:rsid w:val="002B0CDC"/>
    <w:rsid w:val="002B4CC8"/>
    <w:rsid w:val="003012CF"/>
    <w:rsid w:val="00303F7F"/>
    <w:rsid w:val="00307D5E"/>
    <w:rsid w:val="00325456"/>
    <w:rsid w:val="0034475E"/>
    <w:rsid w:val="00363FCF"/>
    <w:rsid w:val="00367215"/>
    <w:rsid w:val="00377C2D"/>
    <w:rsid w:val="003858BC"/>
    <w:rsid w:val="00387874"/>
    <w:rsid w:val="00392AA9"/>
    <w:rsid w:val="003A35CB"/>
    <w:rsid w:val="003A5308"/>
    <w:rsid w:val="003B23EF"/>
    <w:rsid w:val="003C28CF"/>
    <w:rsid w:val="003C5431"/>
    <w:rsid w:val="003C5F49"/>
    <w:rsid w:val="003D3C10"/>
    <w:rsid w:val="003D754B"/>
    <w:rsid w:val="003E0B2E"/>
    <w:rsid w:val="003E11E4"/>
    <w:rsid w:val="003F5C59"/>
    <w:rsid w:val="003F606C"/>
    <w:rsid w:val="00402C47"/>
    <w:rsid w:val="00402FB2"/>
    <w:rsid w:val="00404B1F"/>
    <w:rsid w:val="00425025"/>
    <w:rsid w:val="00432658"/>
    <w:rsid w:val="0043588E"/>
    <w:rsid w:val="00444BEE"/>
    <w:rsid w:val="00451637"/>
    <w:rsid w:val="0047297C"/>
    <w:rsid w:val="00480F1B"/>
    <w:rsid w:val="004A1CCC"/>
    <w:rsid w:val="004A5D40"/>
    <w:rsid w:val="004B0A5C"/>
    <w:rsid w:val="004C7505"/>
    <w:rsid w:val="004D61AE"/>
    <w:rsid w:val="004E01FE"/>
    <w:rsid w:val="004F05D0"/>
    <w:rsid w:val="004F4C3B"/>
    <w:rsid w:val="005055D5"/>
    <w:rsid w:val="00512A3B"/>
    <w:rsid w:val="00514567"/>
    <w:rsid w:val="00515FC2"/>
    <w:rsid w:val="00517671"/>
    <w:rsid w:val="00532848"/>
    <w:rsid w:val="00544B53"/>
    <w:rsid w:val="005454F8"/>
    <w:rsid w:val="00566678"/>
    <w:rsid w:val="0057193A"/>
    <w:rsid w:val="00576702"/>
    <w:rsid w:val="00577472"/>
    <w:rsid w:val="00585CE3"/>
    <w:rsid w:val="0059385A"/>
    <w:rsid w:val="005A6237"/>
    <w:rsid w:val="005B24DE"/>
    <w:rsid w:val="005D039F"/>
    <w:rsid w:val="005D3280"/>
    <w:rsid w:val="005E19B5"/>
    <w:rsid w:val="005E77A8"/>
    <w:rsid w:val="005E7813"/>
    <w:rsid w:val="005F24C0"/>
    <w:rsid w:val="005F27E3"/>
    <w:rsid w:val="006069BC"/>
    <w:rsid w:val="00607774"/>
    <w:rsid w:val="006148C5"/>
    <w:rsid w:val="00616CFD"/>
    <w:rsid w:val="006238A9"/>
    <w:rsid w:val="0063054F"/>
    <w:rsid w:val="00631577"/>
    <w:rsid w:val="0063396E"/>
    <w:rsid w:val="00633CDA"/>
    <w:rsid w:val="0063709D"/>
    <w:rsid w:val="00650B6D"/>
    <w:rsid w:val="00655613"/>
    <w:rsid w:val="00661686"/>
    <w:rsid w:val="00672967"/>
    <w:rsid w:val="00673D59"/>
    <w:rsid w:val="006743B1"/>
    <w:rsid w:val="00691630"/>
    <w:rsid w:val="006A1BDA"/>
    <w:rsid w:val="006A416A"/>
    <w:rsid w:val="006C2DFE"/>
    <w:rsid w:val="006D4D72"/>
    <w:rsid w:val="006E687B"/>
    <w:rsid w:val="006F48D3"/>
    <w:rsid w:val="006F65CD"/>
    <w:rsid w:val="006F690E"/>
    <w:rsid w:val="0070520E"/>
    <w:rsid w:val="00707192"/>
    <w:rsid w:val="00707DAA"/>
    <w:rsid w:val="00715310"/>
    <w:rsid w:val="00716895"/>
    <w:rsid w:val="00731079"/>
    <w:rsid w:val="007344B3"/>
    <w:rsid w:val="007352DB"/>
    <w:rsid w:val="0074334F"/>
    <w:rsid w:val="00750B0A"/>
    <w:rsid w:val="0075790F"/>
    <w:rsid w:val="007622A9"/>
    <w:rsid w:val="00775804"/>
    <w:rsid w:val="007760CD"/>
    <w:rsid w:val="00785E47"/>
    <w:rsid w:val="00786082"/>
    <w:rsid w:val="00786408"/>
    <w:rsid w:val="007A2BEF"/>
    <w:rsid w:val="007A3D59"/>
    <w:rsid w:val="007A4C66"/>
    <w:rsid w:val="007A73A4"/>
    <w:rsid w:val="007B2526"/>
    <w:rsid w:val="007B2AC5"/>
    <w:rsid w:val="007B7522"/>
    <w:rsid w:val="007C4BFC"/>
    <w:rsid w:val="007E2BD3"/>
    <w:rsid w:val="007E2C23"/>
    <w:rsid w:val="007E310A"/>
    <w:rsid w:val="007E79DD"/>
    <w:rsid w:val="007F060F"/>
    <w:rsid w:val="007F0DFA"/>
    <w:rsid w:val="00805947"/>
    <w:rsid w:val="008177CF"/>
    <w:rsid w:val="00822CD1"/>
    <w:rsid w:val="00824EF0"/>
    <w:rsid w:val="00835FA4"/>
    <w:rsid w:val="0083652C"/>
    <w:rsid w:val="0084648C"/>
    <w:rsid w:val="00847CA8"/>
    <w:rsid w:val="00857375"/>
    <w:rsid w:val="0086770C"/>
    <w:rsid w:val="00867E25"/>
    <w:rsid w:val="00875411"/>
    <w:rsid w:val="008775B1"/>
    <w:rsid w:val="00896EFC"/>
    <w:rsid w:val="008A1527"/>
    <w:rsid w:val="008A180A"/>
    <w:rsid w:val="008A5F95"/>
    <w:rsid w:val="008A649F"/>
    <w:rsid w:val="008A6C9D"/>
    <w:rsid w:val="008B4669"/>
    <w:rsid w:val="008B7D3B"/>
    <w:rsid w:val="008C1298"/>
    <w:rsid w:val="008D0E0D"/>
    <w:rsid w:val="008D27AC"/>
    <w:rsid w:val="008D4381"/>
    <w:rsid w:val="008D7D0F"/>
    <w:rsid w:val="008E2E97"/>
    <w:rsid w:val="008E64AF"/>
    <w:rsid w:val="008F6FFC"/>
    <w:rsid w:val="00914EF1"/>
    <w:rsid w:val="009258ED"/>
    <w:rsid w:val="00926BCB"/>
    <w:rsid w:val="00931C9A"/>
    <w:rsid w:val="00937742"/>
    <w:rsid w:val="00947E2D"/>
    <w:rsid w:val="00953C7D"/>
    <w:rsid w:val="00960399"/>
    <w:rsid w:val="00963CFE"/>
    <w:rsid w:val="00967875"/>
    <w:rsid w:val="00972ACA"/>
    <w:rsid w:val="00975EAD"/>
    <w:rsid w:val="00976C17"/>
    <w:rsid w:val="00987E01"/>
    <w:rsid w:val="00992408"/>
    <w:rsid w:val="00994FE4"/>
    <w:rsid w:val="009977EA"/>
    <w:rsid w:val="009A1A34"/>
    <w:rsid w:val="009A3FB5"/>
    <w:rsid w:val="009B71D9"/>
    <w:rsid w:val="009C204C"/>
    <w:rsid w:val="009D11CD"/>
    <w:rsid w:val="009D40D0"/>
    <w:rsid w:val="009E11D5"/>
    <w:rsid w:val="009F070B"/>
    <w:rsid w:val="00A00A41"/>
    <w:rsid w:val="00A10F7F"/>
    <w:rsid w:val="00A167D8"/>
    <w:rsid w:val="00A20AA5"/>
    <w:rsid w:val="00A30D56"/>
    <w:rsid w:val="00A42E8B"/>
    <w:rsid w:val="00A546F5"/>
    <w:rsid w:val="00A7706A"/>
    <w:rsid w:val="00A84AA6"/>
    <w:rsid w:val="00A86022"/>
    <w:rsid w:val="00A971E3"/>
    <w:rsid w:val="00AA0049"/>
    <w:rsid w:val="00AA083E"/>
    <w:rsid w:val="00AB1BD0"/>
    <w:rsid w:val="00AB3C75"/>
    <w:rsid w:val="00AB7652"/>
    <w:rsid w:val="00AC18F6"/>
    <w:rsid w:val="00AC297E"/>
    <w:rsid w:val="00AD0FF5"/>
    <w:rsid w:val="00AD1062"/>
    <w:rsid w:val="00AD1246"/>
    <w:rsid w:val="00AD7C4D"/>
    <w:rsid w:val="00AF2C31"/>
    <w:rsid w:val="00B079E8"/>
    <w:rsid w:val="00B112B4"/>
    <w:rsid w:val="00B11A25"/>
    <w:rsid w:val="00B17A60"/>
    <w:rsid w:val="00B34075"/>
    <w:rsid w:val="00B42332"/>
    <w:rsid w:val="00B45424"/>
    <w:rsid w:val="00B55F84"/>
    <w:rsid w:val="00B6082E"/>
    <w:rsid w:val="00B63426"/>
    <w:rsid w:val="00B77459"/>
    <w:rsid w:val="00B81F4B"/>
    <w:rsid w:val="00B83D6D"/>
    <w:rsid w:val="00B84213"/>
    <w:rsid w:val="00B87C2F"/>
    <w:rsid w:val="00BA5D83"/>
    <w:rsid w:val="00BA6F27"/>
    <w:rsid w:val="00BA79F1"/>
    <w:rsid w:val="00BB23AE"/>
    <w:rsid w:val="00BB70B7"/>
    <w:rsid w:val="00BC3A0D"/>
    <w:rsid w:val="00BC4219"/>
    <w:rsid w:val="00BC4C8E"/>
    <w:rsid w:val="00BC5736"/>
    <w:rsid w:val="00BC590A"/>
    <w:rsid w:val="00BD221E"/>
    <w:rsid w:val="00BD72A1"/>
    <w:rsid w:val="00BE031D"/>
    <w:rsid w:val="00BE6C79"/>
    <w:rsid w:val="00BF2B89"/>
    <w:rsid w:val="00BF37F1"/>
    <w:rsid w:val="00BF4504"/>
    <w:rsid w:val="00C10668"/>
    <w:rsid w:val="00C108E9"/>
    <w:rsid w:val="00C11D24"/>
    <w:rsid w:val="00C16276"/>
    <w:rsid w:val="00C2311B"/>
    <w:rsid w:val="00C27E6E"/>
    <w:rsid w:val="00C36E92"/>
    <w:rsid w:val="00C37FEE"/>
    <w:rsid w:val="00C55855"/>
    <w:rsid w:val="00C57346"/>
    <w:rsid w:val="00C60564"/>
    <w:rsid w:val="00C61B05"/>
    <w:rsid w:val="00C74087"/>
    <w:rsid w:val="00C76BA2"/>
    <w:rsid w:val="00C85049"/>
    <w:rsid w:val="00C858C4"/>
    <w:rsid w:val="00C93F52"/>
    <w:rsid w:val="00C94332"/>
    <w:rsid w:val="00CE2CBA"/>
    <w:rsid w:val="00CF31A6"/>
    <w:rsid w:val="00D058A1"/>
    <w:rsid w:val="00D1701F"/>
    <w:rsid w:val="00D379B3"/>
    <w:rsid w:val="00D40BCA"/>
    <w:rsid w:val="00D4514C"/>
    <w:rsid w:val="00D458A0"/>
    <w:rsid w:val="00D47492"/>
    <w:rsid w:val="00D4766B"/>
    <w:rsid w:val="00D5075A"/>
    <w:rsid w:val="00D53E2E"/>
    <w:rsid w:val="00D651BA"/>
    <w:rsid w:val="00D73DDC"/>
    <w:rsid w:val="00D73F9B"/>
    <w:rsid w:val="00D771B4"/>
    <w:rsid w:val="00D911CD"/>
    <w:rsid w:val="00D9291E"/>
    <w:rsid w:val="00D9460C"/>
    <w:rsid w:val="00D964DC"/>
    <w:rsid w:val="00D976D4"/>
    <w:rsid w:val="00DA0E14"/>
    <w:rsid w:val="00DB046E"/>
    <w:rsid w:val="00DB2850"/>
    <w:rsid w:val="00DB4712"/>
    <w:rsid w:val="00DD5FD9"/>
    <w:rsid w:val="00DE7D92"/>
    <w:rsid w:val="00DF3DF0"/>
    <w:rsid w:val="00E10AE1"/>
    <w:rsid w:val="00E13C71"/>
    <w:rsid w:val="00E2598D"/>
    <w:rsid w:val="00E27B31"/>
    <w:rsid w:val="00E30CD7"/>
    <w:rsid w:val="00E36E5D"/>
    <w:rsid w:val="00E41CFA"/>
    <w:rsid w:val="00E4518F"/>
    <w:rsid w:val="00E51FB9"/>
    <w:rsid w:val="00E559AA"/>
    <w:rsid w:val="00E66234"/>
    <w:rsid w:val="00E6730B"/>
    <w:rsid w:val="00E716B8"/>
    <w:rsid w:val="00E77675"/>
    <w:rsid w:val="00E77A8E"/>
    <w:rsid w:val="00E94F1E"/>
    <w:rsid w:val="00EE3F91"/>
    <w:rsid w:val="00EE62AB"/>
    <w:rsid w:val="00EE73B3"/>
    <w:rsid w:val="00EE7F96"/>
    <w:rsid w:val="00F04ADE"/>
    <w:rsid w:val="00F067ED"/>
    <w:rsid w:val="00F144E2"/>
    <w:rsid w:val="00F14D53"/>
    <w:rsid w:val="00F15D76"/>
    <w:rsid w:val="00F33E79"/>
    <w:rsid w:val="00F42E78"/>
    <w:rsid w:val="00F50B56"/>
    <w:rsid w:val="00F65676"/>
    <w:rsid w:val="00F662BA"/>
    <w:rsid w:val="00F82A4A"/>
    <w:rsid w:val="00F90CC9"/>
    <w:rsid w:val="00FA0C4D"/>
    <w:rsid w:val="00FA181D"/>
    <w:rsid w:val="00FA4803"/>
    <w:rsid w:val="00FA6F7C"/>
    <w:rsid w:val="00FB0927"/>
    <w:rsid w:val="00FC1EF8"/>
    <w:rsid w:val="00FC5C58"/>
    <w:rsid w:val="00FE4908"/>
    <w:rsid w:val="00FE6200"/>
    <w:rsid w:val="00FF310B"/>
    <w:rsid w:val="00FF5379"/>
    <w:rsid w:val="00FF6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F4F3"/>
  <w15:docId w15:val="{941A0CC8-020A-40EA-A84D-97ADBF5F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IRANSansWeb(FaNum) Light"/>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953"/>
    <w:pPr>
      <w:bidi/>
      <w:jc w:val="both"/>
    </w:pPr>
    <w:rPr>
      <w:lang w:bidi="fa-IR"/>
    </w:rPr>
  </w:style>
  <w:style w:type="paragraph" w:styleId="Heading1">
    <w:name w:val="heading 1"/>
    <w:basedOn w:val="Normal"/>
    <w:next w:val="Normal"/>
    <w:link w:val="Heading1Char"/>
    <w:uiPriority w:val="9"/>
    <w:qFormat/>
    <w:rsid w:val="00566678"/>
    <w:pPr>
      <w:jc w:val="center"/>
      <w:outlineLvl w:val="0"/>
    </w:pPr>
    <w:rPr>
      <w:rFonts w:ascii="IRANSansWeb(FaNum) Light" w:hAnsi="IRANSansWeb(FaNum) Light"/>
      <w:sz w:val="36"/>
      <w:szCs w:val="36"/>
    </w:rPr>
  </w:style>
  <w:style w:type="paragraph" w:styleId="Heading2">
    <w:name w:val="heading 2"/>
    <w:basedOn w:val="Heading1"/>
    <w:next w:val="Normal"/>
    <w:link w:val="Heading2Char"/>
    <w:uiPriority w:val="9"/>
    <w:unhideWhenUsed/>
    <w:qFormat/>
    <w:rsid w:val="00F42E78"/>
    <w:pPr>
      <w:outlineLvl w:val="1"/>
    </w:pPr>
    <w:rPr>
      <w:sz w:val="32"/>
      <w:szCs w:val="32"/>
    </w:rPr>
  </w:style>
  <w:style w:type="paragraph" w:styleId="Heading3">
    <w:name w:val="heading 3"/>
    <w:basedOn w:val="Heading2"/>
    <w:next w:val="Normal"/>
    <w:link w:val="Heading3Char"/>
    <w:uiPriority w:val="9"/>
    <w:unhideWhenUsed/>
    <w:qFormat/>
    <w:rsid w:val="00E716B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78"/>
    <w:rPr>
      <w:rFonts w:ascii="IRANSansWeb(FaNum) Light" w:hAnsi="IRANSansWeb(FaNum) Light"/>
      <w:sz w:val="36"/>
      <w:szCs w:val="36"/>
      <w:lang w:bidi="fa-IR"/>
    </w:rPr>
  </w:style>
  <w:style w:type="character" w:customStyle="1" w:styleId="Heading2Char">
    <w:name w:val="Heading 2 Char"/>
    <w:basedOn w:val="DefaultParagraphFont"/>
    <w:link w:val="Heading2"/>
    <w:uiPriority w:val="9"/>
    <w:rsid w:val="00F42E78"/>
    <w:rPr>
      <w:rFonts w:ascii="IRANSansWeb(FaNum) Light" w:hAnsi="IRANSansWeb(FaNum) Light"/>
      <w:sz w:val="32"/>
      <w:szCs w:val="32"/>
      <w:lang w:bidi="fa-IR"/>
    </w:rPr>
  </w:style>
  <w:style w:type="character" w:customStyle="1" w:styleId="Heading3Char">
    <w:name w:val="Heading 3 Char"/>
    <w:basedOn w:val="DefaultParagraphFont"/>
    <w:link w:val="Heading3"/>
    <w:uiPriority w:val="9"/>
    <w:rsid w:val="00E716B8"/>
    <w:rPr>
      <w:rFonts w:ascii="IRANSansWeb(FaNum) Light" w:hAnsi="IRANSansWeb(FaNum) Light" w:cs="IRANSansWeb(FaNum) Light"/>
      <w:sz w:val="28"/>
      <w:szCs w:val="28"/>
      <w:lang w:bidi="fa-IR"/>
    </w:rPr>
  </w:style>
  <w:style w:type="paragraph" w:styleId="ListParagraph">
    <w:name w:val="List Paragraph"/>
    <w:basedOn w:val="Normal"/>
    <w:uiPriority w:val="34"/>
    <w:qFormat/>
    <w:rsid w:val="006A1BDA"/>
    <w:pPr>
      <w:ind w:left="720"/>
      <w:contextualSpacing/>
    </w:pPr>
  </w:style>
  <w:style w:type="paragraph" w:styleId="FootnoteText">
    <w:name w:val="footnote text"/>
    <w:basedOn w:val="Normal"/>
    <w:link w:val="FootnoteTextChar"/>
    <w:uiPriority w:val="99"/>
    <w:unhideWhenUsed/>
    <w:rsid w:val="00404B1F"/>
    <w:pPr>
      <w:spacing w:after="0" w:line="240" w:lineRule="auto"/>
    </w:pPr>
    <w:rPr>
      <w:sz w:val="20"/>
      <w:szCs w:val="20"/>
    </w:rPr>
  </w:style>
  <w:style w:type="character" w:customStyle="1" w:styleId="FootnoteTextChar">
    <w:name w:val="Footnote Text Char"/>
    <w:basedOn w:val="DefaultParagraphFont"/>
    <w:link w:val="FootnoteText"/>
    <w:uiPriority w:val="99"/>
    <w:rsid w:val="00404B1F"/>
    <w:rPr>
      <w:sz w:val="20"/>
      <w:szCs w:val="20"/>
    </w:rPr>
  </w:style>
  <w:style w:type="character" w:styleId="FootnoteReference">
    <w:name w:val="footnote reference"/>
    <w:basedOn w:val="DefaultParagraphFont"/>
    <w:uiPriority w:val="99"/>
    <w:semiHidden/>
    <w:unhideWhenUsed/>
    <w:rsid w:val="00404B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AppData\Roaming\Microsoft\Templates\m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C0666-6A8F-4A32-8FE6-A40E98F3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mine.dotx</Template>
  <TotalTime>3447</TotalTime>
  <Pages>160</Pages>
  <Words>26577</Words>
  <Characters>151494</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sambal</dc:creator>
  <cp:lastModifiedBy>sam bal</cp:lastModifiedBy>
  <cp:revision>92</cp:revision>
  <dcterms:created xsi:type="dcterms:W3CDTF">2023-02-04T22:14:00Z</dcterms:created>
  <dcterms:modified xsi:type="dcterms:W3CDTF">2024-10-13T12:25:00Z</dcterms:modified>
</cp:coreProperties>
</file>