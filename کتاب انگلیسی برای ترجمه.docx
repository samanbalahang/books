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026D" w:rsidRPr="00FA026D" w:rsidRDefault="00DF5B79" w:rsidP="00DF5B79">
      <w:pPr>
        <w:pStyle w:val="Heading3"/>
        <w:bidi w:val="0"/>
        <w:rPr>
          <w:rtl/>
        </w:rPr>
      </w:pPr>
      <w:r w:rsidRPr="00DF5B79">
        <w:t>https://www.epub.pub</w:t>
      </w:r>
      <w:r w:rsidRPr="00DF5B79">
        <w:rPr>
          <w:rtl/>
        </w:rPr>
        <w:t>/</w:t>
      </w:r>
    </w:p>
    <w:sectPr w:rsidR="00FA026D" w:rsidRPr="00F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9"/>
    <w:rsid w:val="0048455D"/>
    <w:rsid w:val="00621A45"/>
    <w:rsid w:val="00AD0822"/>
    <w:rsid w:val="00B02BEA"/>
    <w:rsid w:val="00DF5B79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FA51E98-6DDD-43A9-A700-FE94E3D0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</cp:revision>
  <dcterms:created xsi:type="dcterms:W3CDTF">2025-03-14T08:20:00Z</dcterms:created>
  <dcterms:modified xsi:type="dcterms:W3CDTF">2025-03-14T08:21:00Z</dcterms:modified>
</cp:coreProperties>
</file>