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630C3" w14:textId="77777777" w:rsidR="00374D17" w:rsidRDefault="00374D17" w:rsidP="00374D17">
      <w:pPr>
        <w:pStyle w:val="Heading1"/>
      </w:pPr>
      <w:r w:rsidRPr="00374D17">
        <w:rPr>
          <w:rtl/>
        </w:rPr>
        <w:t>يَا حُزْن</w:t>
      </w:r>
    </w:p>
    <w:p w14:paraId="4F0EFA05" w14:textId="2A85BC51" w:rsidR="00374D17" w:rsidRPr="00374D17" w:rsidRDefault="00374D17" w:rsidP="00374D17">
      <w:r w:rsidRPr="00374D17">
        <w:br/>
      </w:r>
      <w:r w:rsidRPr="00374D17">
        <w:rPr>
          <w:rtl/>
        </w:rPr>
        <w:t>يَا حُزْن فِي الرُّوحِ حَزَنْتُ لَكْ</w:t>
      </w:r>
      <w:r w:rsidRPr="00374D17">
        <w:br/>
      </w:r>
      <w:r w:rsidRPr="00374D17">
        <w:rPr>
          <w:rtl/>
        </w:rPr>
        <w:t>مَا عِرْفَتْ صَوْتْ خَطَايَاكْ</w:t>
      </w:r>
    </w:p>
    <w:p w14:paraId="0C9A6EBB" w14:textId="77777777" w:rsidR="00374D17" w:rsidRPr="00374D17" w:rsidRDefault="00374D17" w:rsidP="00374D17">
      <w:r w:rsidRPr="00374D17">
        <w:rPr>
          <w:rtl/>
        </w:rPr>
        <w:t>وِيَّاكْ.. لَمَّا تَغَيَّرْتْ مَشْيَتْكْ</w:t>
      </w:r>
      <w:r w:rsidRPr="00374D17">
        <w:br/>
      </w:r>
      <w:r w:rsidRPr="00374D17">
        <w:rPr>
          <w:rtl/>
        </w:rPr>
        <w:t>وَالنَّظَرْ طَالْ وَالْفُرَقَا زَادَتْ عَلَيَّا</w:t>
      </w:r>
    </w:p>
    <w:p w14:paraId="1B96B867" w14:textId="77777777" w:rsidR="00374D17" w:rsidRPr="00374D17" w:rsidRDefault="00374D17" w:rsidP="00374D17">
      <w:r w:rsidRPr="00374D17">
        <w:rPr>
          <w:rtl/>
        </w:rPr>
        <w:t>لِيشْ هَالزَّحْمَةْ فِيْ صَدْرِي دَاخِلْ</w:t>
      </w:r>
      <w:r w:rsidRPr="00374D17">
        <w:br/>
      </w:r>
      <w:r w:rsidRPr="00374D17">
        <w:rPr>
          <w:rtl/>
        </w:rPr>
        <w:t>لَوْ قُلْتَ لِي كُنْتْ أَجِي لَكْ مِنْ سَاعَتْكْ</w:t>
      </w:r>
    </w:p>
    <w:p w14:paraId="002D114D" w14:textId="77777777" w:rsidR="00374D17" w:rsidRPr="00374D17" w:rsidRDefault="00374D17" w:rsidP="00374D17">
      <w:r w:rsidRPr="00374D17">
        <w:rPr>
          <w:rtl/>
        </w:rPr>
        <w:t>عِشْنَا بِجَنَّةْ الْحَدِيقَةْ عِنْدْ بَابْكْ</w:t>
      </w:r>
      <w:r w:rsidRPr="00374D17">
        <w:br/>
      </w:r>
      <w:r w:rsidRPr="00374D17">
        <w:rPr>
          <w:rtl/>
        </w:rPr>
        <w:t>وَفُضْنَا سِحْرْ الْمَاضِي بِحِبَابْكْ</w:t>
      </w:r>
    </w:p>
    <w:p w14:paraId="5BFD6E32" w14:textId="77777777" w:rsidR="00374D17" w:rsidRPr="00374D17" w:rsidRDefault="00374D17" w:rsidP="00374D17">
      <w:r w:rsidRPr="00374D17">
        <w:rPr>
          <w:rtl/>
        </w:rPr>
        <w:t>مُنْذُ الطُّفُولَةْ وَاحْتِكَانَا</w:t>
      </w:r>
      <w:r w:rsidRPr="00374D17">
        <w:br/>
      </w:r>
      <w:r w:rsidRPr="00374D17">
        <w:rPr>
          <w:rtl/>
        </w:rPr>
        <w:t>بَعْضَنَا.. يَا حَلِيلْ كُلْ أَمَانِيَّا وَهَوَانَا</w:t>
      </w:r>
    </w:p>
    <w:p w14:paraId="247948FD" w14:textId="77777777" w:rsidR="00374D17" w:rsidRPr="00374D17" w:rsidRDefault="00374D17" w:rsidP="00374D17">
      <w:r w:rsidRPr="00374D17">
        <w:rPr>
          <w:rtl/>
        </w:rPr>
        <w:t>وَبَعْدَمَا أُمِّي رَجَعَتْ لَدَى الرَّبْ</w:t>
      </w:r>
      <w:r w:rsidRPr="00374D17">
        <w:br/>
      </w:r>
      <w:r w:rsidRPr="00374D17">
        <w:rPr>
          <w:rtl/>
        </w:rPr>
        <w:t>ضَاعَفْتْ أَلْطَافَكْ.. صَدَاقَتْنَا الْعَجَبْ</w:t>
      </w:r>
    </w:p>
    <w:p w14:paraId="38C98C99" w14:textId="77777777" w:rsidR="00FA026D" w:rsidRPr="00FA026D" w:rsidRDefault="00FA026D" w:rsidP="00FA026D">
      <w:pPr>
        <w:pStyle w:val="Heading3"/>
        <w:rPr>
          <w:rtl/>
        </w:rPr>
      </w:pPr>
    </w:p>
    <w:sectPr w:rsidR="00FA026D" w:rsidRPr="00FA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17"/>
    <w:rsid w:val="00374D17"/>
    <w:rsid w:val="0048455D"/>
    <w:rsid w:val="00621A45"/>
    <w:rsid w:val="00AD0822"/>
    <w:rsid w:val="00F875F6"/>
    <w:rsid w:val="00F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0845180"/>
  <w15:chartTrackingRefBased/>
  <w15:docId w15:val="{B0207530-C66D-4A9B-9981-B71130E8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1</cp:revision>
  <dcterms:created xsi:type="dcterms:W3CDTF">2025-10-04T14:13:00Z</dcterms:created>
  <dcterms:modified xsi:type="dcterms:W3CDTF">2025-10-04T14:14:00Z</dcterms:modified>
</cp:coreProperties>
</file>