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976A3" w14:textId="07DCEF6D" w:rsidR="00FA026D" w:rsidRDefault="004062B6" w:rsidP="00534E6B">
      <w:pPr>
        <w:pStyle w:val="Heading1"/>
        <w:jc w:val="both"/>
        <w:rPr>
          <w:rtl/>
        </w:rPr>
      </w:pPr>
      <w:r>
        <w:rPr>
          <w:rFonts w:hint="cs"/>
          <w:rtl/>
        </w:rPr>
        <w:t>مکانیک</w:t>
      </w:r>
    </w:p>
    <w:p w14:paraId="4D84B3B8" w14:textId="77777777" w:rsidR="00E36825" w:rsidRDefault="00E36825" w:rsidP="00534E6B">
      <w:pPr>
        <w:jc w:val="both"/>
        <w:rPr>
          <w:rtl/>
        </w:rPr>
      </w:pPr>
    </w:p>
    <w:p w14:paraId="59B4A393" w14:textId="77777777" w:rsidR="00E36825" w:rsidRDefault="00E36825" w:rsidP="00534E6B">
      <w:pPr>
        <w:jc w:val="both"/>
        <w:rPr>
          <w:rtl/>
        </w:rPr>
      </w:pPr>
    </w:p>
    <w:p w14:paraId="0E863ADA" w14:textId="77777777" w:rsidR="00E36825" w:rsidRDefault="00E36825" w:rsidP="00534E6B">
      <w:pPr>
        <w:jc w:val="both"/>
        <w:rPr>
          <w:rtl/>
        </w:rPr>
      </w:pPr>
    </w:p>
    <w:p w14:paraId="7C981827" w14:textId="77777777" w:rsidR="00457299" w:rsidRDefault="00457299" w:rsidP="00534E6B">
      <w:pPr>
        <w:jc w:val="both"/>
        <w:rPr>
          <w:rtl/>
        </w:rPr>
      </w:pPr>
    </w:p>
    <w:p w14:paraId="4009F692" w14:textId="77777777" w:rsidR="00457299" w:rsidRDefault="00457299" w:rsidP="00534E6B">
      <w:pPr>
        <w:jc w:val="both"/>
        <w:rPr>
          <w:rtl/>
        </w:rPr>
      </w:pPr>
    </w:p>
    <w:p w14:paraId="4CF4A919" w14:textId="77777777" w:rsidR="00457299" w:rsidRDefault="00457299" w:rsidP="00534E6B">
      <w:pPr>
        <w:jc w:val="both"/>
        <w:rPr>
          <w:rtl/>
        </w:rPr>
      </w:pPr>
    </w:p>
    <w:p w14:paraId="0974661E" w14:textId="77777777" w:rsidR="00457299" w:rsidRDefault="00457299" w:rsidP="00534E6B">
      <w:pPr>
        <w:jc w:val="both"/>
        <w:rPr>
          <w:rtl/>
        </w:rPr>
      </w:pPr>
    </w:p>
    <w:p w14:paraId="75A05BB7" w14:textId="77777777" w:rsidR="00457299" w:rsidRDefault="00457299" w:rsidP="00534E6B">
      <w:pPr>
        <w:jc w:val="both"/>
        <w:rPr>
          <w:rtl/>
        </w:rPr>
      </w:pPr>
    </w:p>
    <w:p w14:paraId="184BA47C" w14:textId="77777777" w:rsidR="00457299" w:rsidRDefault="00457299" w:rsidP="00534E6B">
      <w:pPr>
        <w:jc w:val="both"/>
        <w:rPr>
          <w:rtl/>
        </w:rPr>
      </w:pPr>
    </w:p>
    <w:p w14:paraId="62BCA5CE" w14:textId="77777777" w:rsidR="00457299" w:rsidRDefault="00457299" w:rsidP="00534E6B">
      <w:pPr>
        <w:jc w:val="both"/>
        <w:rPr>
          <w:rtl/>
        </w:rPr>
      </w:pPr>
    </w:p>
    <w:p w14:paraId="618B9DE2" w14:textId="77777777" w:rsidR="00457299" w:rsidRDefault="00457299" w:rsidP="00534E6B">
      <w:pPr>
        <w:jc w:val="both"/>
        <w:rPr>
          <w:rtl/>
        </w:rPr>
      </w:pPr>
    </w:p>
    <w:p w14:paraId="3B0DBEDB" w14:textId="77777777" w:rsidR="00457299" w:rsidRDefault="00457299" w:rsidP="00534E6B">
      <w:pPr>
        <w:jc w:val="both"/>
      </w:pPr>
    </w:p>
    <w:p w14:paraId="3CA05D80" w14:textId="77777777" w:rsidR="004D4721" w:rsidRDefault="004D4721" w:rsidP="00534E6B">
      <w:pPr>
        <w:jc w:val="both"/>
      </w:pPr>
    </w:p>
    <w:p w14:paraId="187BE869" w14:textId="77777777" w:rsidR="004D4721" w:rsidRDefault="004D4721" w:rsidP="00534E6B">
      <w:pPr>
        <w:jc w:val="both"/>
      </w:pPr>
    </w:p>
    <w:p w14:paraId="7913D9F7" w14:textId="77777777" w:rsidR="004D4721" w:rsidRDefault="004D4721" w:rsidP="00534E6B">
      <w:pPr>
        <w:jc w:val="both"/>
      </w:pPr>
    </w:p>
    <w:p w14:paraId="0564B3EC" w14:textId="77777777" w:rsidR="004D4721" w:rsidRDefault="004D4721" w:rsidP="00534E6B">
      <w:pPr>
        <w:jc w:val="both"/>
      </w:pPr>
    </w:p>
    <w:p w14:paraId="4093326B" w14:textId="77777777" w:rsidR="004D4721" w:rsidRDefault="004D4721" w:rsidP="00534E6B">
      <w:pPr>
        <w:jc w:val="both"/>
      </w:pPr>
    </w:p>
    <w:p w14:paraId="6994EBF9" w14:textId="77777777" w:rsidR="004D4721" w:rsidRDefault="004D4721" w:rsidP="00534E6B">
      <w:pPr>
        <w:jc w:val="both"/>
      </w:pPr>
    </w:p>
    <w:p w14:paraId="1B69153D" w14:textId="77777777" w:rsidR="004D4721" w:rsidRDefault="004D4721" w:rsidP="00534E6B">
      <w:pPr>
        <w:jc w:val="both"/>
      </w:pPr>
    </w:p>
    <w:p w14:paraId="799881FD" w14:textId="77777777" w:rsidR="004D4721" w:rsidRDefault="004D4721" w:rsidP="00534E6B">
      <w:pPr>
        <w:jc w:val="both"/>
        <w:rPr>
          <w:rtl/>
        </w:rPr>
      </w:pPr>
    </w:p>
    <w:p w14:paraId="06117425" w14:textId="5A51498F" w:rsidR="00457299" w:rsidRDefault="00457299" w:rsidP="00534E6B">
      <w:pPr>
        <w:jc w:val="both"/>
        <w:rPr>
          <w:rtl/>
        </w:rPr>
      </w:pPr>
      <w:r>
        <w:rPr>
          <w:rFonts w:hint="cs"/>
          <w:rtl/>
        </w:rPr>
        <w:lastRenderedPageBreak/>
        <w:t xml:space="preserve">خشونت و عشق دو رویه یک سکه اند. </w:t>
      </w:r>
    </w:p>
    <w:p w14:paraId="74278D4A" w14:textId="2F539A1B" w:rsidR="00457299" w:rsidRDefault="00457299" w:rsidP="00534E6B">
      <w:pPr>
        <w:jc w:val="both"/>
        <w:rPr>
          <w:rtl/>
        </w:rPr>
      </w:pPr>
      <w:r>
        <w:rPr>
          <w:rFonts w:hint="cs"/>
          <w:rtl/>
        </w:rPr>
        <w:t>تقدیم به همه آنهایی که تلاش میکنند تا کمی مهربانتر باشند</w:t>
      </w:r>
      <w:r w:rsidR="004D4721">
        <w:rPr>
          <w:rFonts w:hint="cs"/>
          <w:rtl/>
        </w:rPr>
        <w:t xml:space="preserve"> ولی هرگز نمیتوانند جلوی خشمشان را بگیرند.</w:t>
      </w:r>
      <w:r>
        <w:rPr>
          <w:rFonts w:hint="cs"/>
          <w:rtl/>
        </w:rPr>
        <w:t xml:space="preserve"> </w:t>
      </w:r>
    </w:p>
    <w:p w14:paraId="5A174F20" w14:textId="77777777" w:rsidR="00457299" w:rsidRDefault="00457299" w:rsidP="00534E6B">
      <w:pPr>
        <w:jc w:val="both"/>
        <w:rPr>
          <w:rtl/>
        </w:rPr>
      </w:pPr>
    </w:p>
    <w:p w14:paraId="7C69A38E" w14:textId="77777777" w:rsidR="00E36825" w:rsidRDefault="00E36825" w:rsidP="00534E6B">
      <w:pPr>
        <w:jc w:val="both"/>
        <w:rPr>
          <w:rtl/>
        </w:rPr>
      </w:pPr>
    </w:p>
    <w:p w14:paraId="530424A6" w14:textId="77777777" w:rsidR="00E36825" w:rsidRDefault="00E36825" w:rsidP="00534E6B">
      <w:pPr>
        <w:jc w:val="both"/>
        <w:rPr>
          <w:rtl/>
        </w:rPr>
      </w:pPr>
    </w:p>
    <w:p w14:paraId="2AE3AB5B" w14:textId="77777777" w:rsidR="00E36825" w:rsidRDefault="00E36825" w:rsidP="00534E6B">
      <w:pPr>
        <w:jc w:val="both"/>
        <w:rPr>
          <w:rtl/>
        </w:rPr>
      </w:pPr>
    </w:p>
    <w:p w14:paraId="3695F67D" w14:textId="77777777" w:rsidR="00E36825" w:rsidRDefault="00E36825" w:rsidP="00534E6B">
      <w:pPr>
        <w:jc w:val="both"/>
        <w:rPr>
          <w:rtl/>
        </w:rPr>
      </w:pPr>
    </w:p>
    <w:p w14:paraId="42C1A7A5" w14:textId="77777777" w:rsidR="00E36825" w:rsidRDefault="00E36825" w:rsidP="00534E6B">
      <w:pPr>
        <w:jc w:val="both"/>
        <w:rPr>
          <w:rtl/>
        </w:rPr>
      </w:pPr>
    </w:p>
    <w:p w14:paraId="07A108D5" w14:textId="77777777" w:rsidR="00E36825" w:rsidRDefault="00E36825" w:rsidP="00534E6B">
      <w:pPr>
        <w:jc w:val="both"/>
      </w:pPr>
    </w:p>
    <w:p w14:paraId="5A9411DD" w14:textId="77777777" w:rsidR="004D4721" w:rsidRDefault="004D4721" w:rsidP="00534E6B">
      <w:pPr>
        <w:jc w:val="both"/>
      </w:pPr>
    </w:p>
    <w:p w14:paraId="6DFB106C" w14:textId="77777777" w:rsidR="004D4721" w:rsidRDefault="004D4721" w:rsidP="00534E6B">
      <w:pPr>
        <w:jc w:val="both"/>
      </w:pPr>
    </w:p>
    <w:p w14:paraId="69E43402" w14:textId="77777777" w:rsidR="004D4721" w:rsidRDefault="004D4721" w:rsidP="00534E6B">
      <w:pPr>
        <w:jc w:val="both"/>
      </w:pPr>
    </w:p>
    <w:p w14:paraId="5000ED1C" w14:textId="77777777" w:rsidR="004D4721" w:rsidRDefault="004D4721" w:rsidP="00534E6B">
      <w:pPr>
        <w:jc w:val="both"/>
      </w:pPr>
    </w:p>
    <w:p w14:paraId="4CED1C6A" w14:textId="77777777" w:rsidR="004D4721" w:rsidRDefault="004D4721" w:rsidP="00534E6B">
      <w:pPr>
        <w:jc w:val="both"/>
      </w:pPr>
    </w:p>
    <w:p w14:paraId="0FE7B467" w14:textId="77777777" w:rsidR="004D4721" w:rsidRDefault="004D4721" w:rsidP="00534E6B">
      <w:pPr>
        <w:jc w:val="both"/>
      </w:pPr>
    </w:p>
    <w:p w14:paraId="7DF2A671" w14:textId="77777777" w:rsidR="004D4721" w:rsidRDefault="004D4721" w:rsidP="00534E6B">
      <w:pPr>
        <w:jc w:val="both"/>
      </w:pPr>
    </w:p>
    <w:p w14:paraId="471888A8" w14:textId="77777777" w:rsidR="004D4721" w:rsidRDefault="004D4721" w:rsidP="00534E6B">
      <w:pPr>
        <w:jc w:val="both"/>
        <w:rPr>
          <w:rtl/>
        </w:rPr>
      </w:pPr>
    </w:p>
    <w:p w14:paraId="70C9E144" w14:textId="77777777" w:rsidR="00E36825" w:rsidRDefault="00E36825" w:rsidP="00534E6B">
      <w:pPr>
        <w:jc w:val="both"/>
        <w:rPr>
          <w:rtl/>
        </w:rPr>
      </w:pPr>
    </w:p>
    <w:p w14:paraId="58611CCF" w14:textId="77777777" w:rsidR="00E36825" w:rsidRDefault="00E36825" w:rsidP="00534E6B">
      <w:pPr>
        <w:jc w:val="both"/>
        <w:rPr>
          <w:rtl/>
        </w:rPr>
      </w:pPr>
    </w:p>
    <w:p w14:paraId="7825A33D" w14:textId="77777777" w:rsidR="00E36825" w:rsidRDefault="00E36825" w:rsidP="00534E6B">
      <w:pPr>
        <w:jc w:val="both"/>
        <w:rPr>
          <w:rtl/>
        </w:rPr>
      </w:pPr>
    </w:p>
    <w:p w14:paraId="66D25D3B" w14:textId="72AE7214" w:rsidR="00FC60BB" w:rsidRDefault="00FC60BB" w:rsidP="00534E6B">
      <w:pPr>
        <w:pStyle w:val="Heading2"/>
        <w:jc w:val="both"/>
      </w:pPr>
      <w:r>
        <w:rPr>
          <w:rFonts w:hint="cs"/>
          <w:rtl/>
        </w:rPr>
        <w:lastRenderedPageBreak/>
        <w:t>فصل اول : فرشته</w:t>
      </w:r>
    </w:p>
    <w:p w14:paraId="007C57A9" w14:textId="06A290AB" w:rsidR="00B72F85" w:rsidRDefault="00B72F85" w:rsidP="00534E6B">
      <w:pPr>
        <w:jc w:val="both"/>
        <w:rPr>
          <w:rtl/>
        </w:rPr>
      </w:pPr>
      <w:r>
        <w:rPr>
          <w:rFonts w:hint="cs"/>
          <w:rtl/>
        </w:rPr>
        <w:t xml:space="preserve">مریم خواهر فرشته داشت رانندگی </w:t>
      </w:r>
      <w:r w:rsidR="00860C89">
        <w:rPr>
          <w:rFonts w:hint="cs"/>
          <w:rtl/>
        </w:rPr>
        <w:t>می‌کرد</w:t>
      </w:r>
      <w:r>
        <w:rPr>
          <w:rFonts w:hint="cs"/>
          <w:rtl/>
        </w:rPr>
        <w:t xml:space="preserve">. فرشته مالک سه یتیم خانه در شهر بود. یکی برای </w:t>
      </w:r>
      <w:r w:rsidR="00FD0A6E">
        <w:rPr>
          <w:rFonts w:hint="cs"/>
          <w:rtl/>
        </w:rPr>
        <w:t xml:space="preserve">دختر‌ها </w:t>
      </w:r>
      <w:r>
        <w:rPr>
          <w:rFonts w:hint="cs"/>
          <w:rtl/>
        </w:rPr>
        <w:t>یکی برای پسرها و یکی هم برای معلولان، فرشته بیست و دو سال بیشتر نداشت با اینحال یکی از بزرگترین خیرین تهران محسوب می</w:t>
      </w:r>
      <w:r w:rsidR="00FD0A6E">
        <w:rPr>
          <w:rFonts w:hint="cs"/>
          <w:rtl/>
        </w:rPr>
        <w:t>‌</w:t>
      </w:r>
      <w:r>
        <w:rPr>
          <w:rFonts w:hint="cs"/>
          <w:rtl/>
        </w:rPr>
        <w:t xml:space="preserve">شد. مادربزرگش در جوانی صادرات زعفران را راه انداخته بود و ثروت زیادی را برای او و خانواده اش به ارث گذاشته بود. به لطف پدر فرشته این ثروت صد برابر هم شده بود. فرشته به توسعه اقتصادی خودش و خانواده اش اهمیت زیادی </w:t>
      </w:r>
      <w:r w:rsidR="00860C89">
        <w:rPr>
          <w:rFonts w:hint="cs"/>
          <w:rtl/>
        </w:rPr>
        <w:t>می‌داد</w:t>
      </w:r>
      <w:r>
        <w:rPr>
          <w:rFonts w:hint="cs"/>
          <w:rtl/>
        </w:rPr>
        <w:t xml:space="preserve">، </w:t>
      </w:r>
      <w:r w:rsidR="00655B35">
        <w:rPr>
          <w:rFonts w:hint="cs"/>
          <w:rtl/>
        </w:rPr>
        <w:t>با این حال</w:t>
      </w:r>
      <w:r>
        <w:rPr>
          <w:rFonts w:hint="cs"/>
          <w:rtl/>
        </w:rPr>
        <w:t xml:space="preserve"> ه</w:t>
      </w:r>
      <w:r w:rsidR="00C33612">
        <w:rPr>
          <w:rFonts w:hint="cs"/>
          <w:rtl/>
        </w:rPr>
        <w:t>میشه</w:t>
      </w:r>
      <w:r>
        <w:rPr>
          <w:rFonts w:hint="cs"/>
          <w:rtl/>
        </w:rPr>
        <w:t xml:space="preserve"> در کارهای خیر </w:t>
      </w:r>
      <w:r w:rsidR="00655B35">
        <w:rPr>
          <w:rFonts w:hint="cs"/>
          <w:rtl/>
        </w:rPr>
        <w:t xml:space="preserve">هم </w:t>
      </w:r>
      <w:r>
        <w:rPr>
          <w:rFonts w:hint="cs"/>
          <w:rtl/>
        </w:rPr>
        <w:t xml:space="preserve">مشارکت </w:t>
      </w:r>
      <w:r w:rsidR="00860C89">
        <w:rPr>
          <w:rFonts w:hint="cs"/>
          <w:rtl/>
        </w:rPr>
        <w:t>می‌کرد</w:t>
      </w:r>
      <w:r>
        <w:rPr>
          <w:rFonts w:hint="cs"/>
          <w:rtl/>
        </w:rPr>
        <w:t xml:space="preserve">. </w:t>
      </w:r>
    </w:p>
    <w:p w14:paraId="3797CF5D" w14:textId="56DB2CA4" w:rsidR="00B72F85" w:rsidRDefault="00B72F85" w:rsidP="00534E6B">
      <w:pPr>
        <w:jc w:val="both"/>
        <w:rPr>
          <w:rtl/>
        </w:rPr>
      </w:pPr>
      <w:r>
        <w:rPr>
          <w:rFonts w:hint="cs"/>
          <w:rtl/>
        </w:rPr>
        <w:t>آنروز با مدیر یکی از یتیم خانه</w:t>
      </w:r>
      <w:r w:rsidR="00FD0A6E">
        <w:rPr>
          <w:rFonts w:hint="cs"/>
          <w:rtl/>
        </w:rPr>
        <w:t xml:space="preserve">‌ها </w:t>
      </w:r>
      <w:r>
        <w:rPr>
          <w:rFonts w:hint="cs"/>
          <w:rtl/>
        </w:rPr>
        <w:t xml:space="preserve">قرار ملاقات داشت. </w:t>
      </w:r>
      <w:r w:rsidR="00860C89">
        <w:rPr>
          <w:rFonts w:hint="cs"/>
          <w:rtl/>
        </w:rPr>
        <w:t>می‌دانست</w:t>
      </w:r>
      <w:r>
        <w:rPr>
          <w:rFonts w:hint="cs"/>
          <w:rtl/>
        </w:rPr>
        <w:t xml:space="preserve"> فقط قرار است یک چک به او بدهد ولی استرس داشت. بیشتر نگران فردا بود. نوبت ماما داشت. قرار بود جنسیت بچه را به او بگوید. این چیزی بود که نگرانش کرده بود. احساسش به او </w:t>
      </w:r>
      <w:r w:rsidR="00860C89">
        <w:rPr>
          <w:rFonts w:hint="cs"/>
          <w:rtl/>
        </w:rPr>
        <w:t>می‌گفت</w:t>
      </w:r>
      <w:r>
        <w:rPr>
          <w:rFonts w:hint="cs"/>
          <w:rtl/>
        </w:rPr>
        <w:t xml:space="preserve"> بچه اش دختر است. اما فرهاد همسرش پسر </w:t>
      </w:r>
      <w:r w:rsidR="00FD0A6E">
        <w:rPr>
          <w:rFonts w:hint="cs"/>
          <w:rtl/>
        </w:rPr>
        <w:t>می‌خواست</w:t>
      </w:r>
      <w:r>
        <w:rPr>
          <w:rFonts w:hint="cs"/>
          <w:rtl/>
        </w:rPr>
        <w:t xml:space="preserve">. ترس از اینکه فرهاد این بچه رو نپذیره و باهاش مثل یک پدر برخورد نکنه تمام وجودش رو پر کرده بود. </w:t>
      </w:r>
    </w:p>
    <w:p w14:paraId="7B16460F" w14:textId="3A8F3930" w:rsidR="00020CCB" w:rsidRDefault="004D4721" w:rsidP="00534E6B">
      <w:pPr>
        <w:jc w:val="both"/>
        <w:rPr>
          <w:rtl/>
        </w:rPr>
      </w:pPr>
      <w:r>
        <w:rPr>
          <w:rFonts w:hint="cs"/>
          <w:rtl/>
        </w:rPr>
        <w:t>صبح زود از خواب بیدار شده بود</w:t>
      </w:r>
      <w:r w:rsidR="00917245">
        <w:rPr>
          <w:rFonts w:hint="cs"/>
          <w:rtl/>
        </w:rPr>
        <w:t>،</w:t>
      </w:r>
      <w:r>
        <w:rPr>
          <w:rFonts w:hint="cs"/>
          <w:rtl/>
        </w:rPr>
        <w:t xml:space="preserve"> دوش گرفته بود و لباسهایش را پوشیده بود جلوی آیینه داشت موهای مشکیش را شانه میکشید. قد بلندی داشت. جز شکمش که کمی جلو آمده بود</w:t>
      </w:r>
      <w:r w:rsidR="00917245">
        <w:rPr>
          <w:rFonts w:hint="cs"/>
          <w:rtl/>
        </w:rPr>
        <w:t>،</w:t>
      </w:r>
      <w:r>
        <w:rPr>
          <w:rFonts w:hint="cs"/>
          <w:rtl/>
        </w:rPr>
        <w:t xml:space="preserve"> لاغر به نظر میرسید. صورتش کمی پف کرده بود.</w:t>
      </w:r>
      <w:r w:rsidR="00020CCB">
        <w:t xml:space="preserve"> </w:t>
      </w:r>
      <w:r w:rsidR="00020CCB">
        <w:rPr>
          <w:rFonts w:hint="cs"/>
          <w:rtl/>
        </w:rPr>
        <w:t xml:space="preserve"> صورت یک زن باردار را داشت. شانه کردن موهایش که تمام شد، دستی روی شکم جلو آمده اش کشید، خوابیدی عشقم. </w:t>
      </w:r>
    </w:p>
    <w:p w14:paraId="23BEDC20" w14:textId="2765F25C" w:rsidR="00020CCB" w:rsidRDefault="00020CCB" w:rsidP="00534E6B">
      <w:pPr>
        <w:jc w:val="both"/>
        <w:rPr>
          <w:rtl/>
        </w:rPr>
      </w:pPr>
      <w:r>
        <w:rPr>
          <w:rFonts w:hint="cs"/>
          <w:rtl/>
        </w:rPr>
        <w:t xml:space="preserve">از درب خانه خارج شد و با آسانسور به طبقه پایین رفت و سوار ماشین شد و به سمت یتیم خانه دخترانه راه افتاد. </w:t>
      </w:r>
    </w:p>
    <w:p w14:paraId="28073C63" w14:textId="7E83B490" w:rsidR="00020CCB" w:rsidRDefault="00020CCB" w:rsidP="00534E6B">
      <w:pPr>
        <w:jc w:val="both"/>
        <w:rPr>
          <w:rtl/>
        </w:rPr>
      </w:pPr>
      <w:r>
        <w:rPr>
          <w:rFonts w:hint="cs"/>
          <w:rtl/>
        </w:rPr>
        <w:t>در یتیم خانه اول مرضیه را دید</w:t>
      </w:r>
      <w:r w:rsidR="00990872">
        <w:rPr>
          <w:rFonts w:hint="cs"/>
          <w:rtl/>
        </w:rPr>
        <w:t>،</w:t>
      </w:r>
      <w:r>
        <w:rPr>
          <w:rFonts w:hint="cs"/>
          <w:rtl/>
        </w:rPr>
        <w:t xml:space="preserve"> کارهای نظافت یتیم خانه را انجام میداد. جلو آمد و به فرشته درود گفت و به او کمک کرد که از ماشین پیاده شود. </w:t>
      </w:r>
    </w:p>
    <w:p w14:paraId="47006019" w14:textId="1DB2E76F" w:rsidR="00020CCB" w:rsidRDefault="00020CCB" w:rsidP="00534E6B">
      <w:pPr>
        <w:jc w:val="both"/>
        <w:rPr>
          <w:rtl/>
        </w:rPr>
      </w:pPr>
      <w:r>
        <w:rPr>
          <w:rFonts w:hint="cs"/>
          <w:rtl/>
        </w:rPr>
        <w:t>مرضیه</w:t>
      </w:r>
      <w:r w:rsidR="00990872">
        <w:rPr>
          <w:rFonts w:hint="cs"/>
          <w:rtl/>
        </w:rPr>
        <w:t>:</w:t>
      </w:r>
      <w:r>
        <w:rPr>
          <w:rFonts w:hint="cs"/>
          <w:rtl/>
        </w:rPr>
        <w:t xml:space="preserve"> کیفتون رو بیارم. </w:t>
      </w:r>
    </w:p>
    <w:p w14:paraId="64066B94" w14:textId="73654F2F" w:rsidR="00020CCB" w:rsidRDefault="00020CCB" w:rsidP="00534E6B">
      <w:pPr>
        <w:jc w:val="both"/>
        <w:rPr>
          <w:rtl/>
        </w:rPr>
      </w:pPr>
      <w:r>
        <w:rPr>
          <w:rFonts w:hint="cs"/>
          <w:rtl/>
        </w:rPr>
        <w:t>فرشته</w:t>
      </w:r>
      <w:r w:rsidR="00990872">
        <w:rPr>
          <w:rFonts w:hint="cs"/>
          <w:rtl/>
        </w:rPr>
        <w:t>:</w:t>
      </w:r>
      <w:r>
        <w:rPr>
          <w:rFonts w:hint="cs"/>
          <w:rtl/>
        </w:rPr>
        <w:t xml:space="preserve"> خودم میارم چیزی توش نیست. سبکه. </w:t>
      </w:r>
    </w:p>
    <w:p w14:paraId="50C956F4" w14:textId="5439FDBF" w:rsidR="00020CCB" w:rsidRDefault="00020CCB" w:rsidP="00534E6B">
      <w:pPr>
        <w:jc w:val="both"/>
        <w:rPr>
          <w:rtl/>
        </w:rPr>
      </w:pPr>
      <w:r>
        <w:rPr>
          <w:rFonts w:hint="cs"/>
          <w:rtl/>
        </w:rPr>
        <w:lastRenderedPageBreak/>
        <w:t xml:space="preserve">به سمت دفتر مدیر رفت و با او دست داد. خانم کرمانی زنی </w:t>
      </w:r>
      <w:r w:rsidR="00965D84">
        <w:rPr>
          <w:rFonts w:hint="cs"/>
          <w:rtl/>
        </w:rPr>
        <w:t xml:space="preserve">میانسال و جا افتاده با موهایی که خاکستری با رگه های سفید </w:t>
      </w:r>
      <w:r w:rsidR="00917245">
        <w:rPr>
          <w:rFonts w:hint="cs"/>
          <w:rtl/>
        </w:rPr>
        <w:t xml:space="preserve">که </w:t>
      </w:r>
      <w:r w:rsidR="00965D84">
        <w:rPr>
          <w:rFonts w:hint="cs"/>
          <w:rtl/>
        </w:rPr>
        <w:t xml:space="preserve">او را بسیار مصمم جلوه </w:t>
      </w:r>
      <w:r w:rsidR="00917245">
        <w:rPr>
          <w:rFonts w:hint="cs"/>
          <w:rtl/>
        </w:rPr>
        <w:t>میداد</w:t>
      </w:r>
      <w:r w:rsidR="00965D84">
        <w:rPr>
          <w:rFonts w:hint="cs"/>
          <w:rtl/>
        </w:rPr>
        <w:t xml:space="preserve">. </w:t>
      </w:r>
    </w:p>
    <w:p w14:paraId="3805B3DE" w14:textId="7EDC5B14" w:rsidR="00965D84" w:rsidRDefault="00965D84" w:rsidP="00534E6B">
      <w:pPr>
        <w:jc w:val="both"/>
        <w:rPr>
          <w:rtl/>
        </w:rPr>
      </w:pPr>
      <w:r>
        <w:rPr>
          <w:rFonts w:hint="cs"/>
          <w:rtl/>
        </w:rPr>
        <w:t>خانم کرمانی: چطوری عزیزم بچت چطوره</w:t>
      </w:r>
    </w:p>
    <w:p w14:paraId="7CD5DBF7" w14:textId="4FC872F9" w:rsidR="00965D84" w:rsidRDefault="00965D84" w:rsidP="00534E6B">
      <w:pPr>
        <w:pStyle w:val="ListParagraph"/>
        <w:numPr>
          <w:ilvl w:val="0"/>
          <w:numId w:val="2"/>
        </w:numPr>
        <w:jc w:val="both"/>
      </w:pPr>
      <w:r>
        <w:rPr>
          <w:rFonts w:hint="cs"/>
          <w:rtl/>
        </w:rPr>
        <w:t>خوبم خدا رو شکر الان که خوابه فردا قرار برم پیش ماما ببینم پسره یا دختر</w:t>
      </w:r>
      <w:r w:rsidR="00917245">
        <w:rPr>
          <w:rFonts w:hint="cs"/>
          <w:rtl/>
        </w:rPr>
        <w:t>،</w:t>
      </w:r>
      <w:r>
        <w:rPr>
          <w:rFonts w:hint="cs"/>
          <w:rtl/>
        </w:rPr>
        <w:t xml:space="preserve"> خودم که فکر کنم دختر باشه. </w:t>
      </w:r>
    </w:p>
    <w:p w14:paraId="022199E2" w14:textId="319D5B78" w:rsidR="00965D84" w:rsidRDefault="00965D84" w:rsidP="00534E6B">
      <w:pPr>
        <w:pStyle w:val="ListParagraph"/>
        <w:numPr>
          <w:ilvl w:val="0"/>
          <w:numId w:val="2"/>
        </w:numPr>
        <w:jc w:val="both"/>
      </w:pPr>
      <w:r>
        <w:rPr>
          <w:rFonts w:hint="cs"/>
          <w:rtl/>
        </w:rPr>
        <w:t>سالم باشه.</w:t>
      </w:r>
    </w:p>
    <w:p w14:paraId="0D2BF933" w14:textId="109BB151" w:rsidR="00965D84" w:rsidRDefault="00965D84" w:rsidP="00534E6B">
      <w:pPr>
        <w:pStyle w:val="ListParagraph"/>
        <w:numPr>
          <w:ilvl w:val="0"/>
          <w:numId w:val="2"/>
        </w:numPr>
        <w:jc w:val="both"/>
      </w:pPr>
      <w:r>
        <w:rPr>
          <w:rFonts w:hint="cs"/>
          <w:rtl/>
        </w:rPr>
        <w:t>آره ایزد از زبونت بشنوه</w:t>
      </w:r>
      <w:r w:rsidR="00990872">
        <w:rPr>
          <w:rFonts w:hint="cs"/>
          <w:rtl/>
        </w:rPr>
        <w:t>.</w:t>
      </w:r>
      <w:r>
        <w:rPr>
          <w:rFonts w:hint="cs"/>
          <w:rtl/>
        </w:rPr>
        <w:t xml:space="preserve"> </w:t>
      </w:r>
    </w:p>
    <w:p w14:paraId="7E4AE51D" w14:textId="415E4EFA" w:rsidR="0096176A" w:rsidRDefault="0096176A" w:rsidP="00534E6B">
      <w:pPr>
        <w:pStyle w:val="ListParagraph"/>
        <w:numPr>
          <w:ilvl w:val="0"/>
          <w:numId w:val="2"/>
        </w:numPr>
        <w:jc w:val="both"/>
      </w:pPr>
      <w:r>
        <w:rPr>
          <w:rFonts w:hint="cs"/>
          <w:rtl/>
        </w:rPr>
        <w:t xml:space="preserve">حوصله داری بریم یه سری به بچه ها بزنی. </w:t>
      </w:r>
    </w:p>
    <w:p w14:paraId="182AFBDD" w14:textId="77E5B0FE" w:rsidR="0096176A" w:rsidRDefault="0096176A" w:rsidP="00534E6B">
      <w:pPr>
        <w:pStyle w:val="ListParagraph"/>
        <w:numPr>
          <w:ilvl w:val="0"/>
          <w:numId w:val="2"/>
        </w:numPr>
        <w:jc w:val="both"/>
      </w:pPr>
      <w:r>
        <w:rPr>
          <w:rFonts w:hint="cs"/>
          <w:rtl/>
        </w:rPr>
        <w:t>فقط قبلش بگو برای مهناز چه کار کردید. دکترش چی گفته</w:t>
      </w:r>
      <w:r w:rsidR="00917245">
        <w:rPr>
          <w:rFonts w:hint="cs"/>
          <w:rtl/>
        </w:rPr>
        <w:t>؟،</w:t>
      </w:r>
      <w:r>
        <w:rPr>
          <w:rFonts w:hint="cs"/>
          <w:rtl/>
        </w:rPr>
        <w:t xml:space="preserve"> الان تو چه مرحله اییه</w:t>
      </w:r>
      <w:r w:rsidR="00917245">
        <w:rPr>
          <w:rFonts w:hint="cs"/>
          <w:rtl/>
        </w:rPr>
        <w:t>؟</w:t>
      </w:r>
      <w:r>
        <w:rPr>
          <w:rFonts w:hint="cs"/>
          <w:rtl/>
        </w:rPr>
        <w:t xml:space="preserve">. </w:t>
      </w:r>
    </w:p>
    <w:p w14:paraId="24C7A8ED" w14:textId="5038E520" w:rsidR="0096176A" w:rsidRDefault="00917245" w:rsidP="00534E6B">
      <w:pPr>
        <w:pStyle w:val="ListParagraph"/>
        <w:numPr>
          <w:ilvl w:val="0"/>
          <w:numId w:val="2"/>
        </w:numPr>
        <w:jc w:val="both"/>
      </w:pPr>
      <w:r>
        <w:rPr>
          <w:rFonts w:hint="cs"/>
          <w:rtl/>
        </w:rPr>
        <w:t xml:space="preserve">مشکلش </w:t>
      </w:r>
      <w:r w:rsidR="0096176A">
        <w:rPr>
          <w:rFonts w:hint="cs"/>
          <w:rtl/>
        </w:rPr>
        <w:t>حل شد</w:t>
      </w:r>
      <w:r>
        <w:rPr>
          <w:rFonts w:hint="cs"/>
          <w:rtl/>
        </w:rPr>
        <w:t>ه،</w:t>
      </w:r>
      <w:r w:rsidR="0096176A">
        <w:rPr>
          <w:rFonts w:hint="cs"/>
          <w:rtl/>
        </w:rPr>
        <w:t xml:space="preserve"> این دکتره که گفتی یک نسخه داد آب رو آتیش کلا</w:t>
      </w:r>
      <w:r>
        <w:rPr>
          <w:rFonts w:hint="cs"/>
          <w:rtl/>
        </w:rPr>
        <w:t>ً</w:t>
      </w:r>
      <w:r w:rsidR="0096176A">
        <w:rPr>
          <w:rFonts w:hint="cs"/>
          <w:rtl/>
        </w:rPr>
        <w:t xml:space="preserve"> عفونت لثه از بین رفت</w:t>
      </w:r>
      <w:r>
        <w:rPr>
          <w:rFonts w:hint="cs"/>
          <w:rtl/>
        </w:rPr>
        <w:t>ه</w:t>
      </w:r>
      <w:r w:rsidR="0096176A">
        <w:rPr>
          <w:rFonts w:hint="cs"/>
          <w:rtl/>
        </w:rPr>
        <w:t>. بازم برای احتیاط</w:t>
      </w:r>
      <w:r>
        <w:rPr>
          <w:rFonts w:hint="cs"/>
          <w:rtl/>
        </w:rPr>
        <w:t xml:space="preserve"> یک نوبت دیگه هم</w:t>
      </w:r>
      <w:r w:rsidR="0096176A">
        <w:rPr>
          <w:rFonts w:hint="cs"/>
          <w:rtl/>
        </w:rPr>
        <w:t xml:space="preserve"> </w:t>
      </w:r>
      <w:r>
        <w:rPr>
          <w:rFonts w:hint="cs"/>
          <w:rtl/>
        </w:rPr>
        <w:t>رفتیم پیش دکترش، ویزیت کرد و تایید کردکه دیگه عفونتی نیست</w:t>
      </w:r>
      <w:r w:rsidR="0096176A">
        <w:rPr>
          <w:rFonts w:hint="cs"/>
          <w:rtl/>
        </w:rPr>
        <w:t xml:space="preserve">. </w:t>
      </w:r>
    </w:p>
    <w:p w14:paraId="63ECFABB" w14:textId="27B5EAED" w:rsidR="0096176A" w:rsidRDefault="0096176A" w:rsidP="00534E6B">
      <w:pPr>
        <w:pStyle w:val="ListParagraph"/>
        <w:numPr>
          <w:ilvl w:val="0"/>
          <w:numId w:val="2"/>
        </w:numPr>
        <w:jc w:val="both"/>
      </w:pPr>
      <w:r>
        <w:rPr>
          <w:rFonts w:hint="cs"/>
          <w:rtl/>
        </w:rPr>
        <w:t>زیبا چکار میکنه</w:t>
      </w:r>
      <w:r w:rsidR="00917245">
        <w:rPr>
          <w:rFonts w:hint="cs"/>
          <w:rtl/>
        </w:rPr>
        <w:t>؟</w:t>
      </w:r>
      <w:r>
        <w:rPr>
          <w:rFonts w:hint="cs"/>
          <w:rtl/>
        </w:rPr>
        <w:t xml:space="preserve"> برنامه</w:t>
      </w:r>
      <w:r w:rsidR="00917245">
        <w:rPr>
          <w:rFonts w:hint="cs"/>
          <w:rtl/>
        </w:rPr>
        <w:t xml:space="preserve"> ایی</w:t>
      </w:r>
      <w:r>
        <w:rPr>
          <w:rFonts w:hint="cs"/>
          <w:rtl/>
        </w:rPr>
        <w:t xml:space="preserve"> داره یا نه. </w:t>
      </w:r>
    </w:p>
    <w:p w14:paraId="7E673AAB" w14:textId="6FB2C400" w:rsidR="0096176A" w:rsidRDefault="0096176A" w:rsidP="00534E6B">
      <w:pPr>
        <w:pStyle w:val="ListParagraph"/>
        <w:numPr>
          <w:ilvl w:val="0"/>
          <w:numId w:val="2"/>
        </w:numPr>
        <w:jc w:val="both"/>
      </w:pPr>
      <w:r>
        <w:rPr>
          <w:rFonts w:hint="cs"/>
          <w:rtl/>
        </w:rPr>
        <w:t>نه! پول که پسنداز نداره خیر سرش. هرچی بهش دادیم خرج کرده با پولی هم که روز رفتن قرار</w:t>
      </w:r>
      <w:r w:rsidR="00D90276">
        <w:rPr>
          <w:rFonts w:hint="cs"/>
          <w:rtl/>
        </w:rPr>
        <w:t xml:space="preserve">بگیره کاری نمیتونه بکنه. </w:t>
      </w:r>
    </w:p>
    <w:p w14:paraId="46030A77" w14:textId="50A418F9" w:rsidR="00D90276" w:rsidRDefault="00D90276" w:rsidP="00534E6B">
      <w:pPr>
        <w:pStyle w:val="ListParagraph"/>
        <w:numPr>
          <w:ilvl w:val="0"/>
          <w:numId w:val="2"/>
        </w:numPr>
        <w:jc w:val="both"/>
      </w:pPr>
      <w:r>
        <w:rPr>
          <w:rFonts w:hint="cs"/>
          <w:rtl/>
        </w:rPr>
        <w:t xml:space="preserve">من باش حرف میزنم. یک پانسیون دارم سر نواب دخترونه است. یک جای خالی داره اگر خودش بخواد من تا وقتی کار پیدا کنه هزینه هاش رو میدم. </w:t>
      </w:r>
    </w:p>
    <w:p w14:paraId="4E21E383" w14:textId="30008E47" w:rsidR="00D90276" w:rsidRDefault="00D90276" w:rsidP="00534E6B">
      <w:pPr>
        <w:pStyle w:val="ListParagraph"/>
        <w:numPr>
          <w:ilvl w:val="0"/>
          <w:numId w:val="2"/>
        </w:numPr>
        <w:jc w:val="both"/>
      </w:pPr>
      <w:r>
        <w:rPr>
          <w:rFonts w:hint="cs"/>
          <w:rtl/>
        </w:rPr>
        <w:t>نمیتونید براش کار گیر بیارید. هرچی</w:t>
      </w:r>
      <w:r w:rsidR="00990872">
        <w:rPr>
          <w:rFonts w:hint="cs"/>
          <w:rtl/>
        </w:rPr>
        <w:t>؟</w:t>
      </w:r>
      <w:r>
        <w:rPr>
          <w:rFonts w:hint="cs"/>
          <w:rtl/>
        </w:rPr>
        <w:t xml:space="preserve"> درس نمیخونه که</w:t>
      </w:r>
      <w:r w:rsidR="00990872">
        <w:rPr>
          <w:rFonts w:hint="cs"/>
          <w:rtl/>
        </w:rPr>
        <w:t>!</w:t>
      </w:r>
      <w:r>
        <w:rPr>
          <w:rFonts w:hint="cs"/>
          <w:rtl/>
        </w:rPr>
        <w:t xml:space="preserve"> حداقل یک کاری باشه انجام بده شاید هم یک شوهری چیزی براش پیدا شه. </w:t>
      </w:r>
    </w:p>
    <w:p w14:paraId="61762F49" w14:textId="57885A72" w:rsidR="00D90276" w:rsidRDefault="00D90276" w:rsidP="00534E6B">
      <w:pPr>
        <w:pStyle w:val="ListParagraph"/>
        <w:numPr>
          <w:ilvl w:val="0"/>
          <w:numId w:val="2"/>
        </w:numPr>
        <w:jc w:val="both"/>
      </w:pPr>
      <w:r>
        <w:rPr>
          <w:rFonts w:hint="cs"/>
          <w:rtl/>
        </w:rPr>
        <w:t>چرا میتونم</w:t>
      </w:r>
      <w:r w:rsidR="00990872">
        <w:rPr>
          <w:rFonts w:hint="cs"/>
          <w:rtl/>
        </w:rPr>
        <w:t xml:space="preserve">؟!؛ </w:t>
      </w:r>
      <w:r>
        <w:rPr>
          <w:rFonts w:hint="cs"/>
          <w:rtl/>
        </w:rPr>
        <w:t>نگران کارش نباش</w:t>
      </w:r>
      <w:r w:rsidR="00990872">
        <w:rPr>
          <w:rFonts w:hint="cs"/>
          <w:rtl/>
        </w:rPr>
        <w:t>،</w:t>
      </w:r>
      <w:r>
        <w:rPr>
          <w:rFonts w:hint="cs"/>
          <w:rtl/>
        </w:rPr>
        <w:t xml:space="preserve"> کارش با من</w:t>
      </w:r>
      <w:r w:rsidR="00990872">
        <w:rPr>
          <w:rFonts w:hint="cs"/>
          <w:rtl/>
        </w:rPr>
        <w:t>،</w:t>
      </w:r>
      <w:r>
        <w:rPr>
          <w:rFonts w:hint="cs"/>
          <w:rtl/>
        </w:rPr>
        <w:t xml:space="preserve"> بریم یک سری به بچه ها بزنیم. </w:t>
      </w:r>
    </w:p>
    <w:p w14:paraId="0D5F5CC0" w14:textId="35159F5F" w:rsidR="00B72F85" w:rsidRDefault="00D90276" w:rsidP="00534E6B">
      <w:pPr>
        <w:jc w:val="both"/>
        <w:rPr>
          <w:rtl/>
        </w:rPr>
      </w:pPr>
      <w:r>
        <w:rPr>
          <w:rFonts w:hint="cs"/>
          <w:rtl/>
        </w:rPr>
        <w:t>بعد از سر زدن به بچه ها، در دفتر یک</w:t>
      </w:r>
      <w:r w:rsidR="00B72F85">
        <w:rPr>
          <w:rFonts w:hint="cs"/>
          <w:rtl/>
        </w:rPr>
        <w:t xml:space="preserve"> چک به مدیر </w:t>
      </w:r>
      <w:r>
        <w:rPr>
          <w:rFonts w:hint="cs"/>
          <w:rtl/>
        </w:rPr>
        <w:t>داد</w:t>
      </w:r>
      <w:r w:rsidR="00B72F85">
        <w:rPr>
          <w:rFonts w:hint="cs"/>
          <w:rtl/>
        </w:rPr>
        <w:t xml:space="preserve">. </w:t>
      </w:r>
    </w:p>
    <w:p w14:paraId="0B61B771" w14:textId="1F9DA3B0" w:rsidR="00B72F85" w:rsidRPr="00B72F85" w:rsidRDefault="00B72F85" w:rsidP="00534E6B">
      <w:pPr>
        <w:jc w:val="both"/>
        <w:rPr>
          <w:rtl/>
        </w:rPr>
      </w:pPr>
      <w:r>
        <w:rPr>
          <w:rFonts w:hint="cs"/>
          <w:rtl/>
        </w:rPr>
        <w:t>روز بعد.</w:t>
      </w:r>
    </w:p>
    <w:p w14:paraId="1B999135" w14:textId="27C22FF4" w:rsidR="00163C06" w:rsidRDefault="00163C06" w:rsidP="00534E6B">
      <w:pPr>
        <w:jc w:val="both"/>
        <w:rPr>
          <w:rtl/>
        </w:rPr>
      </w:pPr>
      <w:r>
        <w:rPr>
          <w:rFonts w:hint="cs"/>
          <w:rtl/>
        </w:rPr>
        <w:lastRenderedPageBreak/>
        <w:t>فرشته از بیمارستان همراه مریم خواهرش از مطب ماما به خانه رسیدند. مریم وسایلی را در چند کیسه از پشت راوفور</w:t>
      </w:r>
      <w:r>
        <w:rPr>
          <w:rStyle w:val="FootnoteReference"/>
          <w:rtl/>
        </w:rPr>
        <w:footnoteReference w:id="1"/>
      </w:r>
      <w:r>
        <w:rPr>
          <w:rFonts w:hint="cs"/>
          <w:rtl/>
        </w:rPr>
        <w:t xml:space="preserve"> با خود به آسانسور برد. داخل آسانسور مریم و فرشته درحالیکه منتظر بالارفتن آسانسور بودند. </w:t>
      </w:r>
    </w:p>
    <w:p w14:paraId="721EE139" w14:textId="5A6358EC" w:rsidR="00163C06" w:rsidRDefault="00163C06" w:rsidP="00534E6B">
      <w:pPr>
        <w:jc w:val="both"/>
        <w:rPr>
          <w:rtl/>
        </w:rPr>
      </w:pPr>
      <w:r>
        <w:rPr>
          <w:rFonts w:hint="cs"/>
          <w:rtl/>
        </w:rPr>
        <w:t xml:space="preserve">مریم: </w:t>
      </w:r>
      <w:r w:rsidR="00CD6939">
        <w:rPr>
          <w:rFonts w:hint="cs"/>
          <w:rtl/>
        </w:rPr>
        <w:t xml:space="preserve">فرهاد بشنوه بچه دختره چی میگه. </w:t>
      </w:r>
    </w:p>
    <w:p w14:paraId="1C8C6348" w14:textId="383AAA4D" w:rsidR="00CD6939" w:rsidRDefault="00CD6939" w:rsidP="00534E6B">
      <w:pPr>
        <w:jc w:val="both"/>
        <w:rPr>
          <w:rtl/>
        </w:rPr>
      </w:pPr>
      <w:r>
        <w:rPr>
          <w:rFonts w:hint="cs"/>
          <w:rtl/>
        </w:rPr>
        <w:t xml:space="preserve">فرشته: مرده شور خودش و خانوادش رو ببره. از شوهر شانس نیوردم. </w:t>
      </w:r>
    </w:p>
    <w:p w14:paraId="133FC843" w14:textId="4A19451F" w:rsidR="00CD6939" w:rsidRDefault="00CD6939" w:rsidP="00534E6B">
      <w:pPr>
        <w:jc w:val="both"/>
        <w:rPr>
          <w:rtl/>
        </w:rPr>
      </w:pPr>
      <w:r>
        <w:rPr>
          <w:rFonts w:hint="cs"/>
          <w:rtl/>
        </w:rPr>
        <w:t>مریم: دعواکردین باز؟</w:t>
      </w:r>
    </w:p>
    <w:p w14:paraId="59C34A7A" w14:textId="05BCF24A" w:rsidR="00CD6939" w:rsidRDefault="00CD6939" w:rsidP="00534E6B">
      <w:pPr>
        <w:jc w:val="both"/>
        <w:rPr>
          <w:rtl/>
        </w:rPr>
      </w:pPr>
      <w:r>
        <w:rPr>
          <w:rFonts w:hint="cs"/>
          <w:rtl/>
        </w:rPr>
        <w:t xml:space="preserve">فرشته: از وقتی حامله شدم. مدام میگه بچه پسره؟ حالا یکی نیست بهش بگه مگه خودت پسر شدی چه گلی به سر بقیه زدی که </w:t>
      </w:r>
      <w:r w:rsidR="007C770A">
        <w:rPr>
          <w:rFonts w:hint="cs"/>
          <w:rtl/>
        </w:rPr>
        <w:t>می‌خوای</w:t>
      </w:r>
      <w:r>
        <w:rPr>
          <w:rFonts w:hint="cs"/>
          <w:rtl/>
        </w:rPr>
        <w:t xml:space="preserve"> بچت پسر شه. </w:t>
      </w:r>
    </w:p>
    <w:p w14:paraId="412E7574" w14:textId="6226721D" w:rsidR="00CD6939" w:rsidRDefault="00CD6939" w:rsidP="00534E6B">
      <w:pPr>
        <w:jc w:val="both"/>
        <w:rPr>
          <w:rtl/>
        </w:rPr>
      </w:pPr>
      <w:r>
        <w:rPr>
          <w:rFonts w:hint="cs"/>
          <w:rtl/>
        </w:rPr>
        <w:t>مریم: خوب حالا بچه بعدی، هردو جونین! وضعتون هم که خوبه.</w:t>
      </w:r>
    </w:p>
    <w:p w14:paraId="0321E6DF" w14:textId="1CF2706D" w:rsidR="00CD6939" w:rsidRDefault="00CD6939" w:rsidP="00534E6B">
      <w:pPr>
        <w:jc w:val="both"/>
        <w:rPr>
          <w:rtl/>
        </w:rPr>
      </w:pPr>
      <w:r>
        <w:rPr>
          <w:rFonts w:hint="cs"/>
          <w:rtl/>
        </w:rPr>
        <w:t xml:space="preserve">فرشته: آسمون زمین بیاد یه بچه دیگه برای این دنیا نمیارم. عرضه بزرگ کردن همین یکی رو هم نداره. </w:t>
      </w:r>
    </w:p>
    <w:p w14:paraId="0EFE1168" w14:textId="26837FB0" w:rsidR="00CD6939" w:rsidRDefault="00CD6939" w:rsidP="00534E6B">
      <w:pPr>
        <w:jc w:val="both"/>
        <w:rPr>
          <w:rtl/>
        </w:rPr>
      </w:pPr>
      <w:r>
        <w:rPr>
          <w:rFonts w:hint="cs"/>
          <w:rtl/>
        </w:rPr>
        <w:t>مریم: چرا اینجوری میگی؟ شوهر بدبختت که خوب پول درمیاره! چرا بهش میگی بی عرضه؟</w:t>
      </w:r>
    </w:p>
    <w:p w14:paraId="5BC5A847" w14:textId="63376E9E" w:rsidR="00CD6939" w:rsidRDefault="00CD6939" w:rsidP="00534E6B">
      <w:pPr>
        <w:jc w:val="both"/>
        <w:rPr>
          <w:rtl/>
        </w:rPr>
      </w:pPr>
      <w:r>
        <w:rPr>
          <w:rFonts w:hint="cs"/>
          <w:rtl/>
        </w:rPr>
        <w:t xml:space="preserve">فرشته: تربیت کردن یه دختر شعور </w:t>
      </w:r>
      <w:r w:rsidR="00FD0A6E">
        <w:rPr>
          <w:rFonts w:hint="cs"/>
          <w:rtl/>
        </w:rPr>
        <w:t>می‌خواد</w:t>
      </w:r>
      <w:r>
        <w:rPr>
          <w:rFonts w:hint="cs"/>
          <w:rtl/>
        </w:rPr>
        <w:t>. که شوهر من نداره. پول داره. شعور نه!</w:t>
      </w:r>
    </w:p>
    <w:p w14:paraId="491405F0" w14:textId="1E7843E4" w:rsidR="00CD6939" w:rsidRDefault="00CD6939" w:rsidP="00534E6B">
      <w:pPr>
        <w:jc w:val="both"/>
        <w:rPr>
          <w:rtl/>
        </w:rPr>
      </w:pPr>
      <w:r>
        <w:rPr>
          <w:rFonts w:hint="cs"/>
          <w:rtl/>
        </w:rPr>
        <w:t xml:space="preserve">درب آسانسور باز </w:t>
      </w:r>
      <w:r w:rsidR="00FD0A6E">
        <w:rPr>
          <w:rFonts w:hint="cs"/>
          <w:rtl/>
        </w:rPr>
        <w:t>می‌شود</w:t>
      </w:r>
      <w:r>
        <w:rPr>
          <w:rFonts w:hint="cs"/>
          <w:rtl/>
        </w:rPr>
        <w:t xml:space="preserve">. </w:t>
      </w:r>
    </w:p>
    <w:p w14:paraId="22990B93" w14:textId="38FEC2D9" w:rsidR="00CD6939" w:rsidRDefault="00CD6939" w:rsidP="00534E6B">
      <w:pPr>
        <w:jc w:val="both"/>
        <w:rPr>
          <w:rtl/>
        </w:rPr>
      </w:pPr>
      <w:r>
        <w:rPr>
          <w:rFonts w:hint="cs"/>
          <w:rtl/>
        </w:rPr>
        <w:t>مریم با کیسه</w:t>
      </w:r>
      <w:r w:rsidR="00FD0A6E">
        <w:rPr>
          <w:rFonts w:hint="cs"/>
          <w:rtl/>
        </w:rPr>
        <w:t xml:space="preserve">‌ها </w:t>
      </w:r>
      <w:r>
        <w:rPr>
          <w:rFonts w:hint="cs"/>
          <w:rtl/>
        </w:rPr>
        <w:t xml:space="preserve">اول </w:t>
      </w:r>
      <w:r w:rsidR="00655B35">
        <w:rPr>
          <w:rFonts w:hint="cs"/>
          <w:rtl/>
        </w:rPr>
        <w:t xml:space="preserve">از آسانسور </w:t>
      </w:r>
      <w:r>
        <w:rPr>
          <w:rFonts w:hint="cs"/>
          <w:rtl/>
        </w:rPr>
        <w:t xml:space="preserve">خارج </w:t>
      </w:r>
      <w:r w:rsidR="00FD0A6E">
        <w:rPr>
          <w:rFonts w:hint="cs"/>
          <w:rtl/>
        </w:rPr>
        <w:t>می‌شود</w:t>
      </w:r>
      <w:r>
        <w:rPr>
          <w:rFonts w:hint="cs"/>
          <w:rtl/>
        </w:rPr>
        <w:t xml:space="preserve"> و درب آپارتمان را با زدن رمز باز </w:t>
      </w:r>
      <w:r w:rsidR="00FD0A6E">
        <w:rPr>
          <w:rFonts w:hint="cs"/>
          <w:rtl/>
        </w:rPr>
        <w:t>می‌کند</w:t>
      </w:r>
      <w:r>
        <w:rPr>
          <w:rFonts w:hint="cs"/>
          <w:rtl/>
        </w:rPr>
        <w:t xml:space="preserve"> و هر دو داخل </w:t>
      </w:r>
      <w:r w:rsidR="00FD0A6E">
        <w:rPr>
          <w:rFonts w:hint="cs"/>
          <w:rtl/>
        </w:rPr>
        <w:t>می‌شوند</w:t>
      </w:r>
      <w:r>
        <w:rPr>
          <w:rFonts w:hint="cs"/>
          <w:rtl/>
        </w:rPr>
        <w:t xml:space="preserve">. مریم به سمت آشپزخانه </w:t>
      </w:r>
      <w:r w:rsidR="00FD0A6E">
        <w:rPr>
          <w:rFonts w:hint="cs"/>
          <w:rtl/>
        </w:rPr>
        <w:t>می‌رود</w:t>
      </w:r>
      <w:r>
        <w:rPr>
          <w:rFonts w:hint="cs"/>
          <w:rtl/>
        </w:rPr>
        <w:t xml:space="preserve">. </w:t>
      </w:r>
    </w:p>
    <w:p w14:paraId="4A0B6616" w14:textId="21F13046" w:rsidR="00CD6939" w:rsidRDefault="00CD6939" w:rsidP="00534E6B">
      <w:pPr>
        <w:jc w:val="both"/>
        <w:rPr>
          <w:rtl/>
        </w:rPr>
      </w:pPr>
      <w:r>
        <w:rPr>
          <w:rFonts w:hint="cs"/>
          <w:rtl/>
        </w:rPr>
        <w:t>فرشته روی مبل چرمی مدل چستر</w:t>
      </w:r>
      <w:r>
        <w:rPr>
          <w:rStyle w:val="FootnoteReference"/>
          <w:rtl/>
        </w:rPr>
        <w:footnoteReference w:id="2"/>
      </w:r>
      <w:r>
        <w:rPr>
          <w:rFonts w:hint="cs"/>
          <w:rtl/>
        </w:rPr>
        <w:t xml:space="preserve"> </w:t>
      </w:r>
      <w:r w:rsidR="00FD0A6E">
        <w:rPr>
          <w:rFonts w:hint="cs"/>
          <w:rtl/>
        </w:rPr>
        <w:t>می‌نشیند</w:t>
      </w:r>
      <w:r>
        <w:rPr>
          <w:rFonts w:hint="cs"/>
          <w:rtl/>
        </w:rPr>
        <w:t>.</w:t>
      </w:r>
    </w:p>
    <w:p w14:paraId="0AA80465" w14:textId="491F21CF" w:rsidR="00CD6939" w:rsidRDefault="00CD6939" w:rsidP="00534E6B">
      <w:pPr>
        <w:jc w:val="both"/>
        <w:rPr>
          <w:rtl/>
        </w:rPr>
      </w:pPr>
      <w:r>
        <w:rPr>
          <w:rFonts w:hint="cs"/>
          <w:rtl/>
        </w:rPr>
        <w:t xml:space="preserve">صدای دو تقه درب ورودی و بعد چرخیدن کلید میاید. </w:t>
      </w:r>
    </w:p>
    <w:p w14:paraId="02368E2D" w14:textId="4A71B963" w:rsidR="00CD6939" w:rsidRDefault="00CD6939" w:rsidP="00534E6B">
      <w:pPr>
        <w:jc w:val="both"/>
        <w:rPr>
          <w:rtl/>
        </w:rPr>
      </w:pPr>
      <w:r>
        <w:rPr>
          <w:rFonts w:hint="cs"/>
          <w:rtl/>
        </w:rPr>
        <w:t xml:space="preserve">فرهاد وارد </w:t>
      </w:r>
      <w:r w:rsidR="00FD0A6E">
        <w:rPr>
          <w:rFonts w:hint="cs"/>
          <w:rtl/>
        </w:rPr>
        <w:t>می‌شود</w:t>
      </w:r>
      <w:r>
        <w:rPr>
          <w:rFonts w:hint="cs"/>
          <w:rtl/>
        </w:rPr>
        <w:t xml:space="preserve">. </w:t>
      </w:r>
    </w:p>
    <w:p w14:paraId="0FCF643F" w14:textId="73FD89EE" w:rsidR="00CD6939" w:rsidRDefault="00CD6939" w:rsidP="00534E6B">
      <w:pPr>
        <w:jc w:val="both"/>
        <w:rPr>
          <w:rtl/>
        </w:rPr>
      </w:pPr>
      <w:r>
        <w:rPr>
          <w:rFonts w:hint="cs"/>
          <w:rtl/>
        </w:rPr>
        <w:lastRenderedPageBreak/>
        <w:t xml:space="preserve">مریم </w:t>
      </w:r>
      <w:r w:rsidR="005F2171">
        <w:rPr>
          <w:rFonts w:hint="cs"/>
          <w:rtl/>
        </w:rPr>
        <w:t>درود</w:t>
      </w:r>
      <w:r>
        <w:rPr>
          <w:rFonts w:hint="cs"/>
          <w:rtl/>
        </w:rPr>
        <w:t xml:space="preserve">. </w:t>
      </w:r>
    </w:p>
    <w:p w14:paraId="32313CD1" w14:textId="298DFDCE" w:rsidR="00CD6939" w:rsidRDefault="00CD6939" w:rsidP="00534E6B">
      <w:pPr>
        <w:jc w:val="both"/>
        <w:rPr>
          <w:rtl/>
        </w:rPr>
      </w:pPr>
      <w:r>
        <w:rPr>
          <w:rFonts w:hint="cs"/>
          <w:rtl/>
        </w:rPr>
        <w:t xml:space="preserve">فرهاد </w:t>
      </w:r>
      <w:r w:rsidR="005F2171">
        <w:rPr>
          <w:rFonts w:hint="cs"/>
          <w:rtl/>
        </w:rPr>
        <w:t>درود</w:t>
      </w:r>
      <w:r>
        <w:rPr>
          <w:rFonts w:hint="cs"/>
          <w:rtl/>
        </w:rPr>
        <w:t xml:space="preserve">. </w:t>
      </w:r>
    </w:p>
    <w:p w14:paraId="131F3151" w14:textId="29D1D2BE" w:rsidR="00CD6939" w:rsidRDefault="00CD6939" w:rsidP="00534E6B">
      <w:pPr>
        <w:jc w:val="both"/>
        <w:rPr>
          <w:rtl/>
        </w:rPr>
      </w:pPr>
      <w:r>
        <w:rPr>
          <w:rFonts w:hint="cs"/>
          <w:rtl/>
        </w:rPr>
        <w:t xml:space="preserve">فرهاد رو به فرشته: </w:t>
      </w:r>
      <w:r w:rsidR="005F2171">
        <w:rPr>
          <w:rFonts w:hint="cs"/>
          <w:rtl/>
        </w:rPr>
        <w:t>درود</w:t>
      </w:r>
      <w:r>
        <w:rPr>
          <w:rFonts w:hint="cs"/>
          <w:rtl/>
        </w:rPr>
        <w:t xml:space="preserve"> عشقم. خوبی. </w:t>
      </w:r>
    </w:p>
    <w:p w14:paraId="5AE4AAFD" w14:textId="51F10544" w:rsidR="00CD6939" w:rsidRDefault="00CD6939" w:rsidP="00534E6B">
      <w:pPr>
        <w:jc w:val="both"/>
        <w:rPr>
          <w:rtl/>
        </w:rPr>
      </w:pPr>
      <w:r>
        <w:rPr>
          <w:rFonts w:hint="cs"/>
          <w:rtl/>
        </w:rPr>
        <w:t xml:space="preserve">فرشته: </w:t>
      </w:r>
      <w:r w:rsidR="005F2171">
        <w:rPr>
          <w:rFonts w:hint="cs"/>
          <w:rtl/>
        </w:rPr>
        <w:t>درود</w:t>
      </w:r>
      <w:r>
        <w:rPr>
          <w:rFonts w:hint="cs"/>
          <w:rtl/>
        </w:rPr>
        <w:t xml:space="preserve">، بچه دختره! به چشمان فرهاد خیره است. منتظر کوچکترین </w:t>
      </w:r>
      <w:r w:rsidR="00FD0A6E">
        <w:rPr>
          <w:rFonts w:hint="cs"/>
          <w:rtl/>
        </w:rPr>
        <w:t xml:space="preserve">نشانه‌ایی </w:t>
      </w:r>
      <w:r>
        <w:rPr>
          <w:rFonts w:hint="cs"/>
          <w:rtl/>
        </w:rPr>
        <w:t xml:space="preserve">از ناامیدی در چشمان فرهاد است تا روزگار را برایش سیاه کند. </w:t>
      </w:r>
    </w:p>
    <w:p w14:paraId="12B03B17" w14:textId="4456C875" w:rsidR="00CD6939" w:rsidRDefault="00CD6939" w:rsidP="00534E6B">
      <w:pPr>
        <w:jc w:val="both"/>
        <w:rPr>
          <w:rtl/>
        </w:rPr>
      </w:pPr>
      <w:r>
        <w:rPr>
          <w:rFonts w:hint="cs"/>
          <w:rtl/>
        </w:rPr>
        <w:t xml:space="preserve">فرهاد: </w:t>
      </w:r>
      <w:r w:rsidR="00FD0A6E">
        <w:rPr>
          <w:rFonts w:hint="cs"/>
          <w:rtl/>
        </w:rPr>
        <w:t>می‌خندد</w:t>
      </w:r>
      <w:r>
        <w:rPr>
          <w:rFonts w:hint="cs"/>
          <w:rtl/>
        </w:rPr>
        <w:t>. با خنده: این دکتر</w:t>
      </w:r>
      <w:r w:rsidR="00FD0A6E">
        <w:rPr>
          <w:rFonts w:hint="cs"/>
          <w:rtl/>
        </w:rPr>
        <w:t xml:space="preserve">‌ها </w:t>
      </w:r>
      <w:r>
        <w:rPr>
          <w:rFonts w:hint="cs"/>
          <w:rtl/>
        </w:rPr>
        <w:t xml:space="preserve">به مامان من هم گفته بودن من دخترم. جدیشون نگیر. </w:t>
      </w:r>
    </w:p>
    <w:p w14:paraId="730E5A6E" w14:textId="442E4938" w:rsidR="00CD6939" w:rsidRDefault="00CD6939" w:rsidP="00534E6B">
      <w:pPr>
        <w:jc w:val="both"/>
        <w:rPr>
          <w:rtl/>
        </w:rPr>
      </w:pPr>
      <w:r>
        <w:rPr>
          <w:rFonts w:hint="cs"/>
          <w:rtl/>
        </w:rPr>
        <w:t xml:space="preserve">فرشته: </w:t>
      </w:r>
      <w:r w:rsidR="00D90276" w:rsidRPr="00D90276">
        <w:rPr>
          <w:rtl/>
        </w:rPr>
        <w:t>سونو</w:t>
      </w:r>
      <w:r w:rsidR="00D90276">
        <w:rPr>
          <w:rFonts w:hint="cs"/>
          <w:rtl/>
        </w:rPr>
        <w:t xml:space="preserve"> گرفتم</w:t>
      </w:r>
      <w:r>
        <w:rPr>
          <w:rFonts w:hint="cs"/>
          <w:rtl/>
        </w:rPr>
        <w:t xml:space="preserve">. </w:t>
      </w:r>
    </w:p>
    <w:p w14:paraId="025AA3FC" w14:textId="36AA80E0" w:rsidR="00CD6939" w:rsidRDefault="00CD6939" w:rsidP="00534E6B">
      <w:pPr>
        <w:jc w:val="both"/>
        <w:rPr>
          <w:rtl/>
        </w:rPr>
      </w:pPr>
      <w:r>
        <w:rPr>
          <w:rFonts w:hint="cs"/>
          <w:rtl/>
        </w:rPr>
        <w:t>فرهاد: دکتر خارجی رفتین؟</w:t>
      </w:r>
    </w:p>
    <w:p w14:paraId="274FDB67" w14:textId="704B9D48" w:rsidR="00CD6939" w:rsidRDefault="00CD6939" w:rsidP="00534E6B">
      <w:pPr>
        <w:jc w:val="both"/>
        <w:rPr>
          <w:rtl/>
        </w:rPr>
      </w:pPr>
      <w:r>
        <w:rPr>
          <w:rFonts w:hint="cs"/>
          <w:rtl/>
        </w:rPr>
        <w:t xml:space="preserve">فرشته: </w:t>
      </w:r>
      <w:r w:rsidR="00D90276">
        <w:rPr>
          <w:rFonts w:hint="cs"/>
          <w:rtl/>
        </w:rPr>
        <w:t>سونو</w:t>
      </w:r>
      <w:r>
        <w:rPr>
          <w:rFonts w:hint="cs"/>
          <w:rtl/>
        </w:rPr>
        <w:t xml:space="preserve"> ن</w:t>
      </w:r>
      <w:r w:rsidR="007C770A">
        <w:rPr>
          <w:rFonts w:hint="cs"/>
          <w:rtl/>
        </w:rPr>
        <w:t>می‌دونی</w:t>
      </w:r>
      <w:r>
        <w:rPr>
          <w:rFonts w:hint="cs"/>
          <w:rtl/>
        </w:rPr>
        <w:t xml:space="preserve"> چیه؟ </w:t>
      </w:r>
    </w:p>
    <w:p w14:paraId="6B1877D6" w14:textId="6C59A0D8" w:rsidR="00CD6939" w:rsidRDefault="00CD6939" w:rsidP="00534E6B">
      <w:pPr>
        <w:jc w:val="both"/>
        <w:rPr>
          <w:rtl/>
        </w:rPr>
      </w:pPr>
      <w:r>
        <w:rPr>
          <w:rFonts w:hint="cs"/>
          <w:rtl/>
        </w:rPr>
        <w:t>فرهاد: میدونم</w:t>
      </w:r>
      <w:r w:rsidR="00481551">
        <w:rPr>
          <w:rFonts w:hint="cs"/>
          <w:rtl/>
        </w:rPr>
        <w:t xml:space="preserve">! خیلی عصبانی بودی خواستم بخندی. </w:t>
      </w:r>
    </w:p>
    <w:p w14:paraId="4F5A34C0" w14:textId="4D5DEBBB" w:rsidR="00481551" w:rsidRDefault="00481551" w:rsidP="00534E6B">
      <w:pPr>
        <w:jc w:val="both"/>
        <w:rPr>
          <w:rtl/>
        </w:rPr>
      </w:pPr>
      <w:r>
        <w:rPr>
          <w:rFonts w:hint="cs"/>
          <w:rtl/>
        </w:rPr>
        <w:t xml:space="preserve">فرشته: آها! حالا جدی جواب </w:t>
      </w:r>
      <w:r w:rsidR="00D90276">
        <w:rPr>
          <w:rFonts w:hint="cs"/>
          <w:rtl/>
        </w:rPr>
        <w:t>سنوگرافی</w:t>
      </w:r>
      <w:r>
        <w:rPr>
          <w:rFonts w:hint="cs"/>
          <w:rtl/>
        </w:rPr>
        <w:t xml:space="preserve"> اومده بچه دختره.</w:t>
      </w:r>
    </w:p>
    <w:p w14:paraId="53E3C283" w14:textId="7A364164" w:rsidR="00481551" w:rsidRDefault="00481551" w:rsidP="00534E6B">
      <w:pPr>
        <w:jc w:val="both"/>
        <w:rPr>
          <w:rtl/>
        </w:rPr>
      </w:pPr>
      <w:r>
        <w:rPr>
          <w:rFonts w:hint="cs"/>
          <w:rtl/>
        </w:rPr>
        <w:t xml:space="preserve">فرهاد: دل من که روشنه بچه پسره </w:t>
      </w:r>
      <w:r w:rsidR="00D90276">
        <w:rPr>
          <w:rFonts w:hint="cs"/>
          <w:rtl/>
        </w:rPr>
        <w:t>سونو</w:t>
      </w:r>
      <w:r>
        <w:rPr>
          <w:rFonts w:hint="cs"/>
          <w:rtl/>
        </w:rPr>
        <w:t xml:space="preserve"> و دکتر هم واسه خودشون حرف میزنن. </w:t>
      </w:r>
    </w:p>
    <w:p w14:paraId="1389ECAF" w14:textId="155DB0AA" w:rsidR="00481551" w:rsidRDefault="00481551" w:rsidP="00534E6B">
      <w:pPr>
        <w:jc w:val="both"/>
        <w:rPr>
          <w:rtl/>
        </w:rPr>
      </w:pPr>
      <w:r>
        <w:rPr>
          <w:rFonts w:hint="cs"/>
          <w:rtl/>
        </w:rPr>
        <w:t xml:space="preserve">فرشته: رو به مریم تحویل بگیر! من حوصله این همه نفهمی رو ندارم میرم دراز بکشم. </w:t>
      </w:r>
    </w:p>
    <w:p w14:paraId="67A2301E" w14:textId="548C00E5" w:rsidR="00481551" w:rsidRDefault="00481551" w:rsidP="00534E6B">
      <w:pPr>
        <w:jc w:val="both"/>
        <w:rPr>
          <w:rtl/>
        </w:rPr>
      </w:pPr>
      <w:r>
        <w:rPr>
          <w:rFonts w:hint="cs"/>
          <w:rtl/>
        </w:rPr>
        <w:t xml:space="preserve">مریم: برو عزیزم. </w:t>
      </w:r>
    </w:p>
    <w:p w14:paraId="3A3C5B0B" w14:textId="777BE108" w:rsidR="00481551" w:rsidRDefault="00481551" w:rsidP="00534E6B">
      <w:pPr>
        <w:jc w:val="both"/>
        <w:rPr>
          <w:rtl/>
        </w:rPr>
      </w:pPr>
      <w:r>
        <w:rPr>
          <w:rFonts w:hint="cs"/>
          <w:rtl/>
        </w:rPr>
        <w:t xml:space="preserve">فرشته به اتاق انتهای هال </w:t>
      </w:r>
      <w:r w:rsidR="00FD0A6E">
        <w:rPr>
          <w:rFonts w:hint="cs"/>
          <w:rtl/>
        </w:rPr>
        <w:t>می‌رود</w:t>
      </w:r>
      <w:r>
        <w:rPr>
          <w:rFonts w:hint="cs"/>
          <w:rtl/>
        </w:rPr>
        <w:t xml:space="preserve"> و درب را پشت سرش میبندد. چند لحظه بعد صدای قفل شدن درب میآید. </w:t>
      </w:r>
    </w:p>
    <w:p w14:paraId="29F6DA26" w14:textId="51D3DC47" w:rsidR="00481551" w:rsidRDefault="00481551" w:rsidP="00534E6B">
      <w:pPr>
        <w:jc w:val="both"/>
        <w:rPr>
          <w:rtl/>
        </w:rPr>
      </w:pPr>
      <w:r>
        <w:rPr>
          <w:rFonts w:hint="cs"/>
          <w:rtl/>
        </w:rPr>
        <w:t>مریم: رو به فرهاد، سر چی دعوا کردین؟</w:t>
      </w:r>
    </w:p>
    <w:p w14:paraId="3E6941B8" w14:textId="4EA7AE2B" w:rsidR="00481551" w:rsidRDefault="00481551" w:rsidP="00534E6B">
      <w:pPr>
        <w:jc w:val="both"/>
        <w:rPr>
          <w:rtl/>
        </w:rPr>
      </w:pPr>
      <w:r>
        <w:rPr>
          <w:rFonts w:hint="cs"/>
          <w:rtl/>
        </w:rPr>
        <w:t xml:space="preserve">فرهاد: دعوا! کدوم دعوا! من که یادم نمیاد دعوا کرده باشیم. </w:t>
      </w:r>
    </w:p>
    <w:p w14:paraId="2ECA8D3F" w14:textId="1A8C48B5" w:rsidR="00481551" w:rsidRDefault="00481551" w:rsidP="00534E6B">
      <w:pPr>
        <w:jc w:val="both"/>
        <w:rPr>
          <w:rtl/>
        </w:rPr>
      </w:pPr>
      <w:r>
        <w:rPr>
          <w:rFonts w:hint="cs"/>
          <w:rtl/>
        </w:rPr>
        <w:t>مریم: الان رفت تو اتاق درب رو قفل کرد؟! دعوا نکردین؟! چتونه شما دوتا؟!</w:t>
      </w:r>
    </w:p>
    <w:p w14:paraId="061176BE" w14:textId="04796CDF" w:rsidR="00481551" w:rsidRDefault="00481551" w:rsidP="00534E6B">
      <w:pPr>
        <w:jc w:val="both"/>
        <w:rPr>
          <w:rtl/>
        </w:rPr>
      </w:pPr>
      <w:r>
        <w:rPr>
          <w:rFonts w:hint="cs"/>
          <w:rtl/>
        </w:rPr>
        <w:t xml:space="preserve">فرهاد: نمیدونم چشه؟! مال بچه دار شدن نیست؟! میگن خانمها موقع بچه دار شدن مودی میشن؟ </w:t>
      </w:r>
    </w:p>
    <w:p w14:paraId="0E4C8BC2" w14:textId="0E778E25" w:rsidR="00481551" w:rsidRDefault="00481551" w:rsidP="00534E6B">
      <w:pPr>
        <w:jc w:val="both"/>
        <w:rPr>
          <w:rtl/>
        </w:rPr>
      </w:pPr>
      <w:r>
        <w:rPr>
          <w:rFonts w:hint="cs"/>
          <w:rtl/>
        </w:rPr>
        <w:lastRenderedPageBreak/>
        <w:t>مریم: نمی دونم</w:t>
      </w:r>
      <w:r w:rsidR="00D90276">
        <w:rPr>
          <w:rFonts w:hint="cs"/>
          <w:rtl/>
        </w:rPr>
        <w:t>!</w:t>
      </w:r>
      <w:r>
        <w:rPr>
          <w:rFonts w:hint="cs"/>
          <w:rtl/>
        </w:rPr>
        <w:t xml:space="preserve"> شاید. من باید برم. </w:t>
      </w:r>
      <w:r w:rsidR="00C33612">
        <w:rPr>
          <w:rFonts w:hint="cs"/>
          <w:rtl/>
        </w:rPr>
        <w:t>می‌شه</w:t>
      </w:r>
      <w:r>
        <w:rPr>
          <w:rFonts w:hint="cs"/>
          <w:rtl/>
        </w:rPr>
        <w:t xml:space="preserve"> مراقبش باشی. این همه استرس موقع حاملگی اصلاً خوب نیست. </w:t>
      </w:r>
    </w:p>
    <w:p w14:paraId="1BA8BA8E" w14:textId="09025779" w:rsidR="00481551" w:rsidRDefault="00481551" w:rsidP="00534E6B">
      <w:pPr>
        <w:jc w:val="both"/>
        <w:rPr>
          <w:rtl/>
        </w:rPr>
      </w:pPr>
      <w:r>
        <w:rPr>
          <w:rFonts w:hint="cs"/>
          <w:rtl/>
        </w:rPr>
        <w:t>فرهاد: فرشته! استرس</w:t>
      </w:r>
      <w:r w:rsidR="00917245">
        <w:rPr>
          <w:rFonts w:hint="cs"/>
          <w:rtl/>
        </w:rPr>
        <w:t>؟</w:t>
      </w:r>
      <w:r>
        <w:rPr>
          <w:rFonts w:hint="cs"/>
          <w:rtl/>
        </w:rPr>
        <w:t xml:space="preserve">! این سطح استرس برای فرشته زیر نرماله! استرس نرمال فرشته وسط جنگ با سه تا لشکر </w:t>
      </w:r>
      <w:r w:rsidR="00655B35">
        <w:rPr>
          <w:rFonts w:hint="cs"/>
          <w:rtl/>
        </w:rPr>
        <w:t xml:space="preserve">اون هم </w:t>
      </w:r>
      <w:r>
        <w:rPr>
          <w:rFonts w:hint="cs"/>
          <w:rtl/>
        </w:rPr>
        <w:t>همزمان</w:t>
      </w:r>
      <w:r w:rsidR="00655B35">
        <w:rPr>
          <w:rFonts w:hint="cs"/>
          <w:rtl/>
        </w:rPr>
        <w:t xml:space="preserve"> باهمه</w:t>
      </w:r>
      <w:r w:rsidR="00FD0A6E">
        <w:rPr>
          <w:rFonts w:hint="cs"/>
          <w:rtl/>
        </w:rPr>
        <w:t>!</w:t>
      </w:r>
      <w:r>
        <w:rPr>
          <w:rFonts w:hint="cs"/>
          <w:rtl/>
        </w:rPr>
        <w:t xml:space="preserve"> این برای فرشته استرس نیست! نقل و نباته! نمی</w:t>
      </w:r>
      <w:r w:rsidR="00FD0A6E">
        <w:rPr>
          <w:rFonts w:hint="cs"/>
          <w:rtl/>
        </w:rPr>
        <w:t>‌</w:t>
      </w:r>
      <w:r>
        <w:rPr>
          <w:rFonts w:hint="cs"/>
          <w:rtl/>
        </w:rPr>
        <w:t>شناسیش مگه.</w:t>
      </w:r>
    </w:p>
    <w:p w14:paraId="36D45D61" w14:textId="5EA36B10" w:rsidR="00481551" w:rsidRDefault="00481551" w:rsidP="00534E6B">
      <w:pPr>
        <w:jc w:val="both"/>
        <w:rPr>
          <w:rtl/>
        </w:rPr>
      </w:pPr>
      <w:r>
        <w:rPr>
          <w:rFonts w:hint="cs"/>
          <w:rtl/>
        </w:rPr>
        <w:t xml:space="preserve">مریم: مراقبش باش من باید برم. </w:t>
      </w:r>
    </w:p>
    <w:p w14:paraId="7D1E156A" w14:textId="472F25B4" w:rsidR="00481551" w:rsidRDefault="00481551" w:rsidP="00534E6B">
      <w:pPr>
        <w:jc w:val="both"/>
        <w:rPr>
          <w:rtl/>
        </w:rPr>
      </w:pPr>
      <w:r>
        <w:rPr>
          <w:rFonts w:hint="cs"/>
          <w:rtl/>
        </w:rPr>
        <w:t xml:space="preserve">فرهاد: مراقبم برو. </w:t>
      </w:r>
    </w:p>
    <w:p w14:paraId="2F31943D" w14:textId="00166462" w:rsidR="00481551" w:rsidRDefault="00481551" w:rsidP="00534E6B">
      <w:pPr>
        <w:jc w:val="both"/>
        <w:rPr>
          <w:rtl/>
        </w:rPr>
      </w:pPr>
      <w:r>
        <w:rPr>
          <w:rFonts w:hint="cs"/>
          <w:rtl/>
        </w:rPr>
        <w:t xml:space="preserve">مریم از خانه خارج </w:t>
      </w:r>
      <w:r w:rsidR="00FD0A6E">
        <w:rPr>
          <w:rFonts w:hint="cs"/>
          <w:rtl/>
        </w:rPr>
        <w:t>می‌شود</w:t>
      </w:r>
      <w:r>
        <w:rPr>
          <w:rFonts w:hint="cs"/>
          <w:rtl/>
        </w:rPr>
        <w:t xml:space="preserve">. </w:t>
      </w:r>
    </w:p>
    <w:p w14:paraId="57CC8FFB" w14:textId="22B44571" w:rsidR="00481551" w:rsidRDefault="00481551" w:rsidP="00534E6B">
      <w:pPr>
        <w:jc w:val="both"/>
        <w:rPr>
          <w:rtl/>
        </w:rPr>
      </w:pPr>
      <w:r>
        <w:rPr>
          <w:rFonts w:hint="cs"/>
          <w:rtl/>
        </w:rPr>
        <w:t xml:space="preserve">فرهاد به اتاقی </w:t>
      </w:r>
      <w:r w:rsidR="00FD0A6E">
        <w:rPr>
          <w:rFonts w:hint="cs"/>
          <w:rtl/>
        </w:rPr>
        <w:t>می‌رود</w:t>
      </w:r>
      <w:r>
        <w:rPr>
          <w:rFonts w:hint="cs"/>
          <w:rtl/>
        </w:rPr>
        <w:t xml:space="preserve"> و بعد از چند دقیقه کوتاه با یک حوله بسمت حمام </w:t>
      </w:r>
      <w:r w:rsidR="00FD0A6E">
        <w:rPr>
          <w:rFonts w:hint="cs"/>
          <w:rtl/>
        </w:rPr>
        <w:t>می‌رود</w:t>
      </w:r>
      <w:r>
        <w:rPr>
          <w:rFonts w:hint="cs"/>
          <w:rtl/>
        </w:rPr>
        <w:t xml:space="preserve">. بعد از حمام به سمت آشپزخانه </w:t>
      </w:r>
      <w:r w:rsidR="00FD0A6E">
        <w:rPr>
          <w:rFonts w:hint="cs"/>
          <w:rtl/>
        </w:rPr>
        <w:t>می‌رود</w:t>
      </w:r>
      <w:r>
        <w:rPr>
          <w:rFonts w:hint="cs"/>
          <w:rtl/>
        </w:rPr>
        <w:t xml:space="preserve"> و شروع به آشپزی </w:t>
      </w:r>
      <w:r w:rsidR="00FD0A6E">
        <w:rPr>
          <w:rFonts w:hint="cs"/>
          <w:rtl/>
        </w:rPr>
        <w:t>می‌کند</w:t>
      </w:r>
      <w:r>
        <w:rPr>
          <w:rFonts w:hint="cs"/>
          <w:rtl/>
        </w:rPr>
        <w:t>. مقداری گوشت چرخ کرده را در آب پخته و بعد  همزمان مقداری گوجه و سبزی را می</w:t>
      </w:r>
      <w:r w:rsidR="00FD0A6E">
        <w:rPr>
          <w:rFonts w:hint="cs"/>
          <w:rtl/>
        </w:rPr>
        <w:t>‌</w:t>
      </w:r>
      <w:r>
        <w:rPr>
          <w:rFonts w:hint="cs"/>
          <w:rtl/>
        </w:rPr>
        <w:t xml:space="preserve">شویید و تمیز </w:t>
      </w:r>
      <w:r w:rsidR="00FD0A6E">
        <w:rPr>
          <w:rFonts w:hint="cs"/>
          <w:rtl/>
        </w:rPr>
        <w:t>می‌کند</w:t>
      </w:r>
      <w:r>
        <w:rPr>
          <w:rFonts w:hint="cs"/>
          <w:rtl/>
        </w:rPr>
        <w:t xml:space="preserve"> و بعد آنها را جداگانه در آب میپزد. بعد گوشت و سبزی های پخته را در هواپز </w:t>
      </w:r>
      <w:r w:rsidR="00C33612">
        <w:rPr>
          <w:rFonts w:hint="cs"/>
          <w:rtl/>
        </w:rPr>
        <w:t>می‌گذارد</w:t>
      </w:r>
      <w:r>
        <w:rPr>
          <w:rFonts w:hint="cs"/>
          <w:rtl/>
        </w:rPr>
        <w:t xml:space="preserve">. </w:t>
      </w:r>
    </w:p>
    <w:p w14:paraId="4C9DF374" w14:textId="2F5AD1E0" w:rsidR="00481551" w:rsidRDefault="00481551" w:rsidP="00534E6B">
      <w:pPr>
        <w:jc w:val="both"/>
        <w:rPr>
          <w:rtl/>
        </w:rPr>
      </w:pPr>
      <w:r>
        <w:rPr>
          <w:rFonts w:hint="cs"/>
          <w:rtl/>
        </w:rPr>
        <w:t xml:space="preserve">بعد کمی سالاد آماده </w:t>
      </w:r>
      <w:r w:rsidR="00FD0A6E">
        <w:rPr>
          <w:rFonts w:hint="cs"/>
          <w:rtl/>
        </w:rPr>
        <w:t>می‌کند</w:t>
      </w:r>
      <w:r>
        <w:rPr>
          <w:rFonts w:hint="cs"/>
          <w:rtl/>
        </w:rPr>
        <w:t xml:space="preserve"> و از یخچال چند پارچ رنگی را روی اپ</w:t>
      </w:r>
      <w:r w:rsidR="00FD0A6E">
        <w:rPr>
          <w:rFonts w:hint="cs"/>
          <w:rtl/>
        </w:rPr>
        <w:t>ن</w:t>
      </w:r>
      <w:r>
        <w:rPr>
          <w:rFonts w:hint="cs"/>
          <w:rtl/>
        </w:rPr>
        <w:t xml:space="preserve"> </w:t>
      </w:r>
      <w:r w:rsidR="00FD0A6E">
        <w:rPr>
          <w:rFonts w:hint="cs"/>
          <w:rtl/>
        </w:rPr>
        <w:t>می‌گذرد</w:t>
      </w:r>
      <w:r>
        <w:rPr>
          <w:rFonts w:hint="cs"/>
          <w:rtl/>
        </w:rPr>
        <w:t xml:space="preserve"> و چند لیوان را از یکی از کابینت</w:t>
      </w:r>
      <w:r w:rsidR="00FD0A6E">
        <w:rPr>
          <w:rFonts w:hint="cs"/>
          <w:rtl/>
        </w:rPr>
        <w:t xml:space="preserve">‌ها </w:t>
      </w:r>
      <w:r>
        <w:rPr>
          <w:rFonts w:hint="cs"/>
          <w:rtl/>
        </w:rPr>
        <w:t xml:space="preserve">در </w:t>
      </w:r>
      <w:r w:rsidR="00FD0A6E">
        <w:rPr>
          <w:rFonts w:hint="cs"/>
          <w:rtl/>
        </w:rPr>
        <w:t>می‌آورد</w:t>
      </w:r>
      <w:r>
        <w:rPr>
          <w:rFonts w:hint="cs"/>
          <w:rtl/>
        </w:rPr>
        <w:t xml:space="preserve"> و بعد هر لیوان را </w:t>
      </w:r>
      <w:r w:rsidR="007A3873">
        <w:rPr>
          <w:rFonts w:hint="cs"/>
          <w:rtl/>
        </w:rPr>
        <w:t>ب</w:t>
      </w:r>
      <w:r>
        <w:rPr>
          <w:rFonts w:hint="cs"/>
          <w:rtl/>
        </w:rPr>
        <w:t xml:space="preserve">ا محتوای یکی از پارچ های پر </w:t>
      </w:r>
      <w:r w:rsidR="00FD0A6E">
        <w:rPr>
          <w:rFonts w:hint="cs"/>
          <w:rtl/>
        </w:rPr>
        <w:t>می‌کند</w:t>
      </w:r>
      <w:r>
        <w:rPr>
          <w:rFonts w:hint="cs"/>
          <w:rtl/>
        </w:rPr>
        <w:t xml:space="preserve">. </w:t>
      </w:r>
    </w:p>
    <w:p w14:paraId="058B7CFA" w14:textId="2F4352FF" w:rsidR="00481551" w:rsidRDefault="00732644" w:rsidP="00534E6B">
      <w:pPr>
        <w:jc w:val="both"/>
        <w:rPr>
          <w:rtl/>
        </w:rPr>
      </w:pPr>
      <w:r>
        <w:rPr>
          <w:rFonts w:hint="cs"/>
          <w:rtl/>
        </w:rPr>
        <w:t xml:space="preserve">غذا را </w:t>
      </w:r>
      <w:r w:rsidR="00C33612">
        <w:rPr>
          <w:rFonts w:hint="cs"/>
          <w:rtl/>
        </w:rPr>
        <w:t>می‌کشد</w:t>
      </w:r>
      <w:r>
        <w:rPr>
          <w:rFonts w:hint="cs"/>
          <w:rtl/>
        </w:rPr>
        <w:t xml:space="preserve"> و در سینی </w:t>
      </w:r>
      <w:r w:rsidR="00C33612">
        <w:rPr>
          <w:rFonts w:hint="cs"/>
          <w:rtl/>
        </w:rPr>
        <w:t>می‌گذارد</w:t>
      </w:r>
      <w:r>
        <w:rPr>
          <w:rFonts w:hint="cs"/>
          <w:rtl/>
        </w:rPr>
        <w:t xml:space="preserve"> و لیوان</w:t>
      </w:r>
      <w:r w:rsidR="00FD0A6E">
        <w:rPr>
          <w:rFonts w:hint="cs"/>
          <w:rtl/>
        </w:rPr>
        <w:t xml:space="preserve">‌ها </w:t>
      </w:r>
      <w:r>
        <w:rPr>
          <w:rFonts w:hint="cs"/>
          <w:rtl/>
        </w:rPr>
        <w:t xml:space="preserve">را در سینی </w:t>
      </w:r>
      <w:r w:rsidR="00C33612">
        <w:rPr>
          <w:rFonts w:hint="cs"/>
          <w:rtl/>
        </w:rPr>
        <w:t>می‌گذارد</w:t>
      </w:r>
      <w:r>
        <w:rPr>
          <w:rFonts w:hint="cs"/>
          <w:rtl/>
        </w:rPr>
        <w:t xml:space="preserve">. بعد مقداری ترب را خورد </w:t>
      </w:r>
      <w:r w:rsidR="00FD0A6E">
        <w:rPr>
          <w:rFonts w:hint="cs"/>
          <w:rtl/>
        </w:rPr>
        <w:t>می‌کند</w:t>
      </w:r>
      <w:r>
        <w:rPr>
          <w:rFonts w:hint="cs"/>
          <w:rtl/>
        </w:rPr>
        <w:t xml:space="preserve"> و کنار بشقاب را با آن تزئین </w:t>
      </w:r>
      <w:r w:rsidR="00FD0A6E">
        <w:rPr>
          <w:rFonts w:hint="cs"/>
          <w:rtl/>
        </w:rPr>
        <w:t>می‌کند</w:t>
      </w:r>
      <w:r>
        <w:rPr>
          <w:rFonts w:hint="cs"/>
          <w:rtl/>
        </w:rPr>
        <w:t xml:space="preserve">. </w:t>
      </w:r>
    </w:p>
    <w:p w14:paraId="4DB99987" w14:textId="00DBE6E0" w:rsidR="00732644" w:rsidRDefault="00732644" w:rsidP="00534E6B">
      <w:pPr>
        <w:jc w:val="both"/>
        <w:rPr>
          <w:rtl/>
        </w:rPr>
      </w:pPr>
      <w:r>
        <w:rPr>
          <w:rFonts w:hint="cs"/>
          <w:rtl/>
        </w:rPr>
        <w:t xml:space="preserve">سینی را بر </w:t>
      </w:r>
      <w:r w:rsidR="00C33612">
        <w:rPr>
          <w:rFonts w:hint="cs"/>
          <w:rtl/>
        </w:rPr>
        <w:t>می‌دارد</w:t>
      </w:r>
      <w:r>
        <w:rPr>
          <w:rFonts w:hint="cs"/>
          <w:rtl/>
        </w:rPr>
        <w:t xml:space="preserve"> و به سمت اتاق فرشته </w:t>
      </w:r>
      <w:r w:rsidR="00FD0A6E">
        <w:rPr>
          <w:rFonts w:hint="cs"/>
          <w:rtl/>
        </w:rPr>
        <w:t>می‌رود</w:t>
      </w:r>
      <w:r>
        <w:rPr>
          <w:rFonts w:hint="cs"/>
          <w:rtl/>
        </w:rPr>
        <w:t xml:space="preserve">. درب </w:t>
      </w:r>
      <w:r w:rsidR="00C33612">
        <w:rPr>
          <w:rFonts w:hint="cs"/>
          <w:rtl/>
        </w:rPr>
        <w:t>می‌زند</w:t>
      </w:r>
      <w:r>
        <w:rPr>
          <w:rFonts w:hint="cs"/>
          <w:rtl/>
        </w:rPr>
        <w:t xml:space="preserve">. </w:t>
      </w:r>
    </w:p>
    <w:p w14:paraId="58B1419F" w14:textId="776DA147" w:rsidR="00732644" w:rsidRDefault="00732644" w:rsidP="00534E6B">
      <w:pPr>
        <w:jc w:val="both"/>
        <w:rPr>
          <w:rtl/>
        </w:rPr>
      </w:pPr>
      <w:r>
        <w:rPr>
          <w:rFonts w:hint="cs"/>
          <w:rtl/>
        </w:rPr>
        <w:t xml:space="preserve">فرشته: گورت رو گم </w:t>
      </w:r>
      <w:r w:rsidR="00C33612">
        <w:rPr>
          <w:rFonts w:hint="cs"/>
          <w:rtl/>
        </w:rPr>
        <w:t>می‌کنی</w:t>
      </w:r>
      <w:r>
        <w:rPr>
          <w:rFonts w:hint="cs"/>
          <w:rtl/>
        </w:rPr>
        <w:t xml:space="preserve"> لطفاً</w:t>
      </w:r>
      <w:r w:rsidR="00655B35">
        <w:rPr>
          <w:rFonts w:hint="cs"/>
          <w:rtl/>
        </w:rPr>
        <w:t>.</w:t>
      </w:r>
    </w:p>
    <w:p w14:paraId="70055FB5" w14:textId="4EF513DC" w:rsidR="00732644" w:rsidRDefault="00732644" w:rsidP="00534E6B">
      <w:pPr>
        <w:jc w:val="both"/>
        <w:rPr>
          <w:rtl/>
        </w:rPr>
      </w:pPr>
      <w:r>
        <w:rPr>
          <w:rFonts w:hint="cs"/>
          <w:rtl/>
        </w:rPr>
        <w:t>فرهاد: گورم! پا نداره بره گم بشه! درب رو باز کنی، این سینی رو بگیری</w:t>
      </w:r>
      <w:r w:rsidR="00C33612">
        <w:rPr>
          <w:rFonts w:hint="cs"/>
          <w:rtl/>
        </w:rPr>
        <w:t>،</w:t>
      </w:r>
      <w:r>
        <w:rPr>
          <w:rFonts w:hint="cs"/>
          <w:rtl/>
        </w:rPr>
        <w:t xml:space="preserve"> </w:t>
      </w:r>
      <w:r w:rsidR="00655B35">
        <w:rPr>
          <w:rFonts w:hint="cs"/>
          <w:rtl/>
        </w:rPr>
        <w:t xml:space="preserve">ممکنه </w:t>
      </w:r>
      <w:r w:rsidR="00655B35" w:rsidRPr="00655B35">
        <w:rPr>
          <w:rtl/>
        </w:rPr>
        <w:t>برا</w:t>
      </w:r>
      <w:r w:rsidR="00655B35" w:rsidRPr="00655B35">
        <w:rPr>
          <w:rFonts w:hint="cs"/>
          <w:rtl/>
        </w:rPr>
        <w:t>ی</w:t>
      </w:r>
      <w:r w:rsidR="00655B35" w:rsidRPr="00655B35">
        <w:rPr>
          <w:rtl/>
        </w:rPr>
        <w:t xml:space="preserve"> چند دق</w:t>
      </w:r>
      <w:r w:rsidR="00655B35" w:rsidRPr="00655B35">
        <w:rPr>
          <w:rFonts w:hint="cs"/>
          <w:rtl/>
        </w:rPr>
        <w:t>ی</w:t>
      </w:r>
      <w:r w:rsidR="00655B35" w:rsidRPr="00655B35">
        <w:rPr>
          <w:rFonts w:hint="eastAsia"/>
          <w:rtl/>
        </w:rPr>
        <w:t>قه</w:t>
      </w:r>
      <w:r w:rsidR="00655B35" w:rsidRPr="00655B35">
        <w:rPr>
          <w:rtl/>
        </w:rPr>
        <w:t xml:space="preserve"> </w:t>
      </w:r>
      <w:r>
        <w:rPr>
          <w:rFonts w:hint="cs"/>
          <w:rtl/>
        </w:rPr>
        <w:t xml:space="preserve">از شر من راحت </w:t>
      </w:r>
      <w:r w:rsidR="00C33612">
        <w:rPr>
          <w:rFonts w:hint="cs"/>
          <w:rtl/>
        </w:rPr>
        <w:t>‌شی</w:t>
      </w:r>
      <w:r>
        <w:rPr>
          <w:rFonts w:hint="cs"/>
          <w:rtl/>
        </w:rPr>
        <w:t xml:space="preserve">. </w:t>
      </w:r>
    </w:p>
    <w:p w14:paraId="560E62E7" w14:textId="11224423" w:rsidR="00732644" w:rsidRDefault="00732644" w:rsidP="00534E6B">
      <w:pPr>
        <w:jc w:val="both"/>
        <w:rPr>
          <w:rtl/>
        </w:rPr>
      </w:pPr>
      <w:r>
        <w:rPr>
          <w:rFonts w:hint="cs"/>
          <w:rtl/>
        </w:rPr>
        <w:t>فرشته: بمیری برای ه</w:t>
      </w:r>
      <w:r w:rsidR="00C33612">
        <w:rPr>
          <w:rFonts w:hint="cs"/>
          <w:rtl/>
        </w:rPr>
        <w:t>میشه</w:t>
      </w:r>
      <w:r>
        <w:rPr>
          <w:rFonts w:hint="cs"/>
          <w:rtl/>
        </w:rPr>
        <w:t xml:space="preserve"> از شرت راحت شم. </w:t>
      </w:r>
    </w:p>
    <w:p w14:paraId="22C3CA04" w14:textId="0A0D8780" w:rsidR="00732644" w:rsidRDefault="00732644" w:rsidP="00534E6B">
      <w:pPr>
        <w:jc w:val="both"/>
        <w:rPr>
          <w:rtl/>
        </w:rPr>
      </w:pPr>
      <w:r>
        <w:rPr>
          <w:rFonts w:hint="cs"/>
          <w:rtl/>
        </w:rPr>
        <w:t xml:space="preserve">فرهاد: بچمون یتیم </w:t>
      </w:r>
      <w:r w:rsidR="00C33612">
        <w:rPr>
          <w:rFonts w:hint="cs"/>
          <w:rtl/>
        </w:rPr>
        <w:t>می‌شه</w:t>
      </w:r>
      <w:r>
        <w:rPr>
          <w:rFonts w:hint="cs"/>
          <w:rtl/>
        </w:rPr>
        <w:t>! گناه داره!</w:t>
      </w:r>
    </w:p>
    <w:p w14:paraId="02B4E231" w14:textId="3901017A" w:rsidR="00732644" w:rsidRDefault="00732644" w:rsidP="00534E6B">
      <w:pPr>
        <w:jc w:val="both"/>
        <w:rPr>
          <w:rtl/>
        </w:rPr>
      </w:pPr>
      <w:r>
        <w:rPr>
          <w:rFonts w:hint="cs"/>
          <w:rtl/>
        </w:rPr>
        <w:lastRenderedPageBreak/>
        <w:t xml:space="preserve">فرشته: درب اتاق را باز </w:t>
      </w:r>
      <w:r w:rsidR="00FD0A6E">
        <w:rPr>
          <w:rFonts w:hint="cs"/>
          <w:rtl/>
        </w:rPr>
        <w:t>می‌کند</w:t>
      </w:r>
      <w:r>
        <w:rPr>
          <w:rFonts w:hint="cs"/>
          <w:rtl/>
        </w:rPr>
        <w:t xml:space="preserve"> و سینی را از فرهاد </w:t>
      </w:r>
      <w:r w:rsidR="00C33612">
        <w:rPr>
          <w:rFonts w:hint="cs"/>
          <w:rtl/>
        </w:rPr>
        <w:t>می‌گیرد</w:t>
      </w:r>
      <w:r>
        <w:rPr>
          <w:rFonts w:hint="cs"/>
          <w:rtl/>
        </w:rPr>
        <w:t xml:space="preserve">. مسخره. </w:t>
      </w:r>
    </w:p>
    <w:p w14:paraId="1AB9CB9B" w14:textId="5A81AE29" w:rsidR="00732644" w:rsidRDefault="00732644" w:rsidP="00534E6B">
      <w:pPr>
        <w:jc w:val="both"/>
        <w:rPr>
          <w:rtl/>
        </w:rPr>
      </w:pPr>
      <w:r>
        <w:rPr>
          <w:rFonts w:hint="cs"/>
          <w:rtl/>
        </w:rPr>
        <w:t xml:space="preserve">فرهاد: لبخندی </w:t>
      </w:r>
      <w:r w:rsidR="00C33612">
        <w:rPr>
          <w:rFonts w:hint="cs"/>
          <w:rtl/>
        </w:rPr>
        <w:t>می‌زند</w:t>
      </w:r>
      <w:r>
        <w:rPr>
          <w:rFonts w:hint="cs"/>
          <w:rtl/>
        </w:rPr>
        <w:t xml:space="preserve">. همش رو </w:t>
      </w:r>
      <w:r w:rsidR="00C33612">
        <w:rPr>
          <w:rFonts w:hint="cs"/>
          <w:rtl/>
        </w:rPr>
        <w:t>می‌خوری</w:t>
      </w:r>
      <w:r>
        <w:rPr>
          <w:rFonts w:hint="cs"/>
          <w:rtl/>
        </w:rPr>
        <w:t>. فهمیدی؟!</w:t>
      </w:r>
    </w:p>
    <w:p w14:paraId="55ED1F29" w14:textId="1F13E370" w:rsidR="00732644" w:rsidRDefault="00732644" w:rsidP="00534E6B">
      <w:pPr>
        <w:jc w:val="both"/>
        <w:rPr>
          <w:rtl/>
        </w:rPr>
      </w:pPr>
      <w:r>
        <w:rPr>
          <w:rFonts w:hint="cs"/>
          <w:rtl/>
        </w:rPr>
        <w:t>فرشته: چیه سم ریختی توش.</w:t>
      </w:r>
    </w:p>
    <w:p w14:paraId="491D3024" w14:textId="6A63792A" w:rsidR="00732644" w:rsidRDefault="00732644" w:rsidP="00534E6B">
      <w:pPr>
        <w:jc w:val="both"/>
        <w:rPr>
          <w:rtl/>
        </w:rPr>
      </w:pPr>
      <w:r>
        <w:rPr>
          <w:rFonts w:hint="cs"/>
          <w:rtl/>
        </w:rPr>
        <w:t xml:space="preserve">فرهاد: نه! فقط بخاطر بچم سم نریختم توش و </w:t>
      </w:r>
      <w:r w:rsidR="00FD0A6E">
        <w:rPr>
          <w:rFonts w:hint="cs"/>
          <w:rtl/>
        </w:rPr>
        <w:t>می‌خندد</w:t>
      </w:r>
      <w:r>
        <w:rPr>
          <w:rFonts w:hint="cs"/>
          <w:rtl/>
        </w:rPr>
        <w:t xml:space="preserve">. </w:t>
      </w:r>
    </w:p>
    <w:p w14:paraId="69763C0A" w14:textId="5411ACC3" w:rsidR="00732644" w:rsidRDefault="00732644" w:rsidP="00534E6B">
      <w:pPr>
        <w:jc w:val="both"/>
        <w:rPr>
          <w:rtl/>
        </w:rPr>
      </w:pPr>
      <w:r>
        <w:rPr>
          <w:rFonts w:hint="cs"/>
          <w:rtl/>
        </w:rPr>
        <w:t xml:space="preserve">فرشته: با لبخند سینی را </w:t>
      </w:r>
      <w:r w:rsidR="00C33612">
        <w:rPr>
          <w:rFonts w:hint="cs"/>
          <w:rtl/>
        </w:rPr>
        <w:t>می‌گیرد</w:t>
      </w:r>
      <w:r>
        <w:rPr>
          <w:rFonts w:hint="cs"/>
          <w:rtl/>
        </w:rPr>
        <w:t xml:space="preserve"> و داخل </w:t>
      </w:r>
      <w:r w:rsidR="00FD0A6E">
        <w:rPr>
          <w:rFonts w:hint="cs"/>
          <w:rtl/>
        </w:rPr>
        <w:t>می‌شود</w:t>
      </w:r>
      <w:r>
        <w:rPr>
          <w:rFonts w:hint="cs"/>
          <w:rtl/>
        </w:rPr>
        <w:t xml:space="preserve">. </w:t>
      </w:r>
    </w:p>
    <w:p w14:paraId="2AF3AC62" w14:textId="40B08655" w:rsidR="00732644" w:rsidRDefault="00732644" w:rsidP="00534E6B">
      <w:pPr>
        <w:jc w:val="both"/>
        <w:rPr>
          <w:rtl/>
        </w:rPr>
      </w:pPr>
      <w:r>
        <w:rPr>
          <w:rFonts w:hint="cs"/>
          <w:rtl/>
        </w:rPr>
        <w:t xml:space="preserve">حدود یک ساعت بعد فرشته از اتاق با سینی خالی خارج </w:t>
      </w:r>
      <w:r w:rsidR="00FD0A6E">
        <w:rPr>
          <w:rFonts w:hint="cs"/>
          <w:rtl/>
        </w:rPr>
        <w:t>می‌شود</w:t>
      </w:r>
      <w:r>
        <w:rPr>
          <w:rFonts w:hint="cs"/>
          <w:rtl/>
        </w:rPr>
        <w:t xml:space="preserve"> و وارد آشپزخانه </w:t>
      </w:r>
      <w:r w:rsidR="00FD0A6E">
        <w:rPr>
          <w:rFonts w:hint="cs"/>
          <w:rtl/>
        </w:rPr>
        <w:t>می‌شود</w:t>
      </w:r>
      <w:r>
        <w:rPr>
          <w:rFonts w:hint="cs"/>
          <w:rtl/>
        </w:rPr>
        <w:t xml:space="preserve">. </w:t>
      </w:r>
    </w:p>
    <w:p w14:paraId="4756054B" w14:textId="7478C555" w:rsidR="00732644" w:rsidRDefault="00732644" w:rsidP="00534E6B">
      <w:pPr>
        <w:jc w:val="both"/>
        <w:rPr>
          <w:rtl/>
        </w:rPr>
      </w:pPr>
      <w:r>
        <w:rPr>
          <w:rFonts w:hint="cs"/>
          <w:rtl/>
        </w:rPr>
        <w:t xml:space="preserve">فرهاد که روی مبل لم داده است: آب زنید راه را هین که نگار </w:t>
      </w:r>
      <w:r w:rsidR="00C33612">
        <w:rPr>
          <w:rFonts w:hint="cs"/>
          <w:rtl/>
        </w:rPr>
        <w:t>می‌رسد</w:t>
      </w:r>
      <w:r>
        <w:rPr>
          <w:rFonts w:hint="cs"/>
          <w:rtl/>
        </w:rPr>
        <w:t xml:space="preserve">. بلند </w:t>
      </w:r>
      <w:r w:rsidR="00FD0A6E">
        <w:rPr>
          <w:rFonts w:hint="cs"/>
          <w:rtl/>
        </w:rPr>
        <w:t>می‌شود</w:t>
      </w:r>
      <w:r>
        <w:rPr>
          <w:rFonts w:hint="cs"/>
          <w:rtl/>
        </w:rPr>
        <w:t xml:space="preserve"> و به سمت فرشته </w:t>
      </w:r>
      <w:r w:rsidR="00FD0A6E">
        <w:rPr>
          <w:rFonts w:hint="cs"/>
          <w:rtl/>
        </w:rPr>
        <w:t>می‌رود</w:t>
      </w:r>
      <w:r>
        <w:rPr>
          <w:rFonts w:hint="cs"/>
          <w:rtl/>
        </w:rPr>
        <w:t xml:space="preserve"> و سینی را از او </w:t>
      </w:r>
      <w:r w:rsidR="00C33612">
        <w:rPr>
          <w:rFonts w:hint="cs"/>
          <w:rtl/>
        </w:rPr>
        <w:t>می‌گیرد</w:t>
      </w:r>
      <w:r>
        <w:rPr>
          <w:rFonts w:hint="cs"/>
          <w:rtl/>
        </w:rPr>
        <w:t xml:space="preserve">. کار کردن ممنوعه. </w:t>
      </w:r>
    </w:p>
    <w:p w14:paraId="0A47A1C9" w14:textId="2B1045A4" w:rsidR="00732644" w:rsidRDefault="00732644" w:rsidP="00534E6B">
      <w:pPr>
        <w:jc w:val="both"/>
        <w:rPr>
          <w:rtl/>
        </w:rPr>
      </w:pPr>
      <w:r>
        <w:rPr>
          <w:rFonts w:hint="cs"/>
          <w:rtl/>
        </w:rPr>
        <w:t xml:space="preserve">فرشته: </w:t>
      </w:r>
      <w:r w:rsidR="00C33612">
        <w:rPr>
          <w:rFonts w:hint="cs"/>
          <w:rtl/>
        </w:rPr>
        <w:t>می‌شورم</w:t>
      </w:r>
      <w:r>
        <w:rPr>
          <w:rFonts w:hint="cs"/>
          <w:rtl/>
        </w:rPr>
        <w:t xml:space="preserve"> خودم. </w:t>
      </w:r>
    </w:p>
    <w:p w14:paraId="1BFA717C" w14:textId="0EA80100" w:rsidR="00732644" w:rsidRDefault="00732644" w:rsidP="00534E6B">
      <w:pPr>
        <w:jc w:val="both"/>
        <w:rPr>
          <w:rtl/>
        </w:rPr>
      </w:pPr>
      <w:r>
        <w:rPr>
          <w:rFonts w:hint="cs"/>
          <w:rtl/>
        </w:rPr>
        <w:t>فرهاد: نچ!</w:t>
      </w:r>
    </w:p>
    <w:p w14:paraId="1CF0B31B" w14:textId="59E67D51" w:rsidR="00732644" w:rsidRDefault="00732644" w:rsidP="00534E6B">
      <w:pPr>
        <w:jc w:val="both"/>
        <w:rPr>
          <w:rtl/>
        </w:rPr>
      </w:pPr>
      <w:r>
        <w:rPr>
          <w:rFonts w:hint="cs"/>
          <w:rtl/>
        </w:rPr>
        <w:t xml:space="preserve">فرشته: </w:t>
      </w:r>
      <w:r w:rsidR="00C33612">
        <w:rPr>
          <w:rFonts w:hint="cs"/>
          <w:rtl/>
        </w:rPr>
        <w:t>می‌تونم</w:t>
      </w:r>
      <w:r>
        <w:rPr>
          <w:rFonts w:hint="cs"/>
          <w:rtl/>
        </w:rPr>
        <w:t xml:space="preserve"> خودم!</w:t>
      </w:r>
    </w:p>
    <w:p w14:paraId="30FECE25" w14:textId="35862719" w:rsidR="00732644" w:rsidRDefault="00732644" w:rsidP="00534E6B">
      <w:pPr>
        <w:jc w:val="both"/>
        <w:rPr>
          <w:rtl/>
        </w:rPr>
      </w:pPr>
      <w:r>
        <w:rPr>
          <w:rFonts w:hint="cs"/>
          <w:rtl/>
        </w:rPr>
        <w:t>فرهاد: نچ!</w:t>
      </w:r>
    </w:p>
    <w:p w14:paraId="0ED33E56" w14:textId="6EC94511" w:rsidR="00732644" w:rsidRDefault="00732644" w:rsidP="00534E6B">
      <w:pPr>
        <w:jc w:val="both"/>
        <w:rPr>
          <w:rtl/>
        </w:rPr>
      </w:pPr>
      <w:r>
        <w:rPr>
          <w:rFonts w:hint="cs"/>
          <w:rtl/>
        </w:rPr>
        <w:t xml:space="preserve">فرشته به سمت مبل </w:t>
      </w:r>
      <w:r w:rsidR="00FD0A6E">
        <w:rPr>
          <w:rFonts w:hint="cs"/>
          <w:rtl/>
        </w:rPr>
        <w:t>می‌رود</w:t>
      </w:r>
      <w:r>
        <w:rPr>
          <w:rFonts w:hint="cs"/>
          <w:rtl/>
        </w:rPr>
        <w:t xml:space="preserve"> و </w:t>
      </w:r>
      <w:r w:rsidR="00FD0A6E">
        <w:rPr>
          <w:rFonts w:hint="cs"/>
          <w:rtl/>
        </w:rPr>
        <w:t>می‌نشیند</w:t>
      </w:r>
      <w:r>
        <w:rPr>
          <w:rFonts w:hint="cs"/>
          <w:rtl/>
        </w:rPr>
        <w:t xml:space="preserve">. </w:t>
      </w:r>
    </w:p>
    <w:p w14:paraId="76323A0D" w14:textId="49F50CDA" w:rsidR="00732644" w:rsidRDefault="00732644" w:rsidP="00534E6B">
      <w:pPr>
        <w:jc w:val="both"/>
        <w:rPr>
          <w:rtl/>
        </w:rPr>
      </w:pPr>
      <w:r>
        <w:rPr>
          <w:rFonts w:hint="cs"/>
          <w:rtl/>
        </w:rPr>
        <w:t xml:space="preserve">فرهاد بعد از شستن ظرفها کنار فرشته </w:t>
      </w:r>
      <w:r w:rsidR="00FD0A6E">
        <w:rPr>
          <w:rFonts w:hint="cs"/>
          <w:rtl/>
        </w:rPr>
        <w:t>می‌نشیند</w:t>
      </w:r>
      <w:r>
        <w:rPr>
          <w:rFonts w:hint="cs"/>
          <w:rtl/>
        </w:rPr>
        <w:t xml:space="preserve">. </w:t>
      </w:r>
    </w:p>
    <w:p w14:paraId="24AA144D" w14:textId="7783DB14" w:rsidR="00732644" w:rsidRDefault="00EB0042" w:rsidP="00534E6B">
      <w:pPr>
        <w:jc w:val="both"/>
        <w:rPr>
          <w:rtl/>
        </w:rPr>
      </w:pPr>
      <w:r>
        <w:rPr>
          <w:rFonts w:hint="cs"/>
          <w:rtl/>
        </w:rPr>
        <w:t>فرشته: ناراحتی!</w:t>
      </w:r>
    </w:p>
    <w:p w14:paraId="655D1390" w14:textId="5DF1BF68" w:rsidR="00EB0042" w:rsidRDefault="00EB0042" w:rsidP="00534E6B">
      <w:pPr>
        <w:jc w:val="both"/>
        <w:rPr>
          <w:rtl/>
        </w:rPr>
      </w:pPr>
      <w:r>
        <w:rPr>
          <w:rFonts w:hint="cs"/>
          <w:rtl/>
        </w:rPr>
        <w:t>فرهاد:</w:t>
      </w:r>
      <w:r w:rsidRPr="00EB0042">
        <w:rPr>
          <w:rtl/>
        </w:rPr>
        <w:t xml:space="preserve"> غم به کناره </w:t>
      </w:r>
      <w:r w:rsidR="00FD0A6E">
        <w:rPr>
          <w:rtl/>
        </w:rPr>
        <w:t>می‌رود</w:t>
      </w:r>
      <w:r w:rsidRPr="00EB0042">
        <w:rPr>
          <w:rtl/>
        </w:rPr>
        <w:t xml:space="preserve"> مه به کنار </w:t>
      </w:r>
      <w:r w:rsidR="00C33612">
        <w:rPr>
          <w:rtl/>
        </w:rPr>
        <w:t>می‌رسد</w:t>
      </w:r>
      <w:r>
        <w:rPr>
          <w:rFonts w:hint="cs"/>
          <w:rtl/>
        </w:rPr>
        <w:t xml:space="preserve">. نه عادت دارم. تو داغ </w:t>
      </w:r>
      <w:r w:rsidR="00C33612">
        <w:rPr>
          <w:rFonts w:hint="cs"/>
          <w:rtl/>
        </w:rPr>
        <w:t>می‌کنی</w:t>
      </w:r>
      <w:r>
        <w:rPr>
          <w:rFonts w:hint="cs"/>
          <w:rtl/>
        </w:rPr>
        <w:t xml:space="preserve"> دیگه جلوی زبونت رو نمیتونی بگیری. </w:t>
      </w:r>
    </w:p>
    <w:p w14:paraId="68DD548F" w14:textId="60388F27" w:rsidR="00EB0042" w:rsidRDefault="00EB0042" w:rsidP="00534E6B">
      <w:pPr>
        <w:jc w:val="both"/>
        <w:rPr>
          <w:rtl/>
        </w:rPr>
      </w:pPr>
      <w:r>
        <w:rPr>
          <w:rFonts w:hint="cs"/>
          <w:rtl/>
        </w:rPr>
        <w:t>فرشته: از اینکه بچمون دختره! ناراحتی؟</w:t>
      </w:r>
    </w:p>
    <w:p w14:paraId="38B49314" w14:textId="4AE0600E" w:rsidR="00EB0042" w:rsidRDefault="00EB0042" w:rsidP="00534E6B">
      <w:pPr>
        <w:jc w:val="both"/>
        <w:rPr>
          <w:rtl/>
        </w:rPr>
      </w:pPr>
      <w:r>
        <w:rPr>
          <w:rFonts w:hint="cs"/>
          <w:rtl/>
        </w:rPr>
        <w:t>فرهاد: مهمه</w:t>
      </w:r>
      <w:r w:rsidR="00990872">
        <w:rPr>
          <w:rFonts w:hint="cs"/>
          <w:rtl/>
        </w:rPr>
        <w:t>؟</w:t>
      </w:r>
      <w:r>
        <w:rPr>
          <w:rFonts w:hint="cs"/>
          <w:rtl/>
        </w:rPr>
        <w:t>!</w:t>
      </w:r>
    </w:p>
    <w:p w14:paraId="69271E05" w14:textId="7AAD237C" w:rsidR="00EB0042" w:rsidRDefault="00EB0042" w:rsidP="00534E6B">
      <w:pPr>
        <w:jc w:val="both"/>
        <w:rPr>
          <w:rtl/>
        </w:rPr>
      </w:pPr>
      <w:r>
        <w:rPr>
          <w:rFonts w:hint="cs"/>
          <w:rtl/>
        </w:rPr>
        <w:t xml:space="preserve">فرشته: اینقدر که ولت کنم برم. </w:t>
      </w:r>
    </w:p>
    <w:p w14:paraId="647E2723" w14:textId="3049A7B7" w:rsidR="00EB0042" w:rsidRDefault="00EB0042" w:rsidP="00534E6B">
      <w:pPr>
        <w:jc w:val="both"/>
        <w:rPr>
          <w:rtl/>
        </w:rPr>
      </w:pPr>
      <w:r>
        <w:rPr>
          <w:rFonts w:hint="cs"/>
          <w:rtl/>
        </w:rPr>
        <w:t xml:space="preserve">فرهاد: نه! ناراحت نیستم. </w:t>
      </w:r>
    </w:p>
    <w:p w14:paraId="28AE0B28" w14:textId="7F4D12D7" w:rsidR="00EB0042" w:rsidRDefault="00EB0042" w:rsidP="00534E6B">
      <w:pPr>
        <w:jc w:val="both"/>
        <w:rPr>
          <w:rtl/>
        </w:rPr>
      </w:pPr>
      <w:r>
        <w:rPr>
          <w:rFonts w:hint="cs"/>
          <w:rtl/>
        </w:rPr>
        <w:lastRenderedPageBreak/>
        <w:t>فرشته: دروغ میگی!</w:t>
      </w:r>
    </w:p>
    <w:p w14:paraId="06EB0063" w14:textId="2DF119BF" w:rsidR="00EB0042" w:rsidRDefault="00EB0042" w:rsidP="00534E6B">
      <w:pPr>
        <w:jc w:val="both"/>
        <w:rPr>
          <w:rtl/>
        </w:rPr>
      </w:pPr>
      <w:r>
        <w:rPr>
          <w:rFonts w:hint="cs"/>
          <w:rtl/>
        </w:rPr>
        <w:t xml:space="preserve">فرهاد: چرا </w:t>
      </w:r>
      <w:r w:rsidR="00C33612">
        <w:rPr>
          <w:rFonts w:hint="cs"/>
          <w:rtl/>
        </w:rPr>
        <w:t>می‌پرسی</w:t>
      </w:r>
      <w:r>
        <w:rPr>
          <w:rFonts w:hint="cs"/>
          <w:rtl/>
        </w:rPr>
        <w:t>؟</w:t>
      </w:r>
    </w:p>
    <w:p w14:paraId="4F3FA437" w14:textId="55380E48" w:rsidR="00EB0042" w:rsidRDefault="00EB0042" w:rsidP="00534E6B">
      <w:pPr>
        <w:jc w:val="both"/>
        <w:rPr>
          <w:rtl/>
        </w:rPr>
      </w:pPr>
      <w:r>
        <w:rPr>
          <w:rFonts w:hint="cs"/>
          <w:rtl/>
        </w:rPr>
        <w:t xml:space="preserve">فرشته: بچمونه! چرا </w:t>
      </w:r>
      <w:r w:rsidR="00C33612">
        <w:rPr>
          <w:rFonts w:hint="cs"/>
          <w:rtl/>
        </w:rPr>
        <w:t>می‌پرسم</w:t>
      </w:r>
      <w:r>
        <w:rPr>
          <w:rFonts w:hint="cs"/>
          <w:rtl/>
        </w:rPr>
        <w:t xml:space="preserve">؟ </w:t>
      </w:r>
    </w:p>
    <w:p w14:paraId="762E9339" w14:textId="5FAF056F" w:rsidR="00EB0042" w:rsidRDefault="00EB0042" w:rsidP="00534E6B">
      <w:pPr>
        <w:jc w:val="both"/>
        <w:rPr>
          <w:rtl/>
        </w:rPr>
      </w:pPr>
      <w:r>
        <w:rPr>
          <w:rFonts w:hint="cs"/>
          <w:rtl/>
        </w:rPr>
        <w:t xml:space="preserve">فرهاد: زورم رو </w:t>
      </w:r>
      <w:r w:rsidR="00C33612">
        <w:rPr>
          <w:rFonts w:hint="cs"/>
          <w:rtl/>
        </w:rPr>
        <w:t>می‌زنم</w:t>
      </w:r>
      <w:r>
        <w:rPr>
          <w:rFonts w:hint="cs"/>
          <w:rtl/>
        </w:rPr>
        <w:t xml:space="preserve">. </w:t>
      </w:r>
    </w:p>
    <w:p w14:paraId="1C701C21" w14:textId="7C60B551" w:rsidR="00EB0042" w:rsidRDefault="00EB0042" w:rsidP="00534E6B">
      <w:pPr>
        <w:jc w:val="both"/>
        <w:rPr>
          <w:rtl/>
        </w:rPr>
      </w:pPr>
      <w:r>
        <w:rPr>
          <w:rFonts w:hint="cs"/>
          <w:rtl/>
        </w:rPr>
        <w:t>فرشته: برای؟</w:t>
      </w:r>
    </w:p>
    <w:p w14:paraId="462A7045" w14:textId="11879278" w:rsidR="00EB0042" w:rsidRDefault="00EB0042" w:rsidP="00534E6B">
      <w:pPr>
        <w:jc w:val="both"/>
        <w:rPr>
          <w:rtl/>
        </w:rPr>
      </w:pPr>
      <w:r>
        <w:rPr>
          <w:rFonts w:hint="cs"/>
          <w:rtl/>
        </w:rPr>
        <w:t xml:space="preserve">فرهاد: دوستش داشته باشم. </w:t>
      </w:r>
    </w:p>
    <w:p w14:paraId="4EFFAFF5" w14:textId="4DE981D1" w:rsidR="00EB0042" w:rsidRDefault="00EB0042" w:rsidP="00534E6B">
      <w:pPr>
        <w:jc w:val="both"/>
        <w:rPr>
          <w:rtl/>
        </w:rPr>
      </w:pPr>
      <w:r>
        <w:rPr>
          <w:rFonts w:hint="cs"/>
          <w:rtl/>
        </w:rPr>
        <w:t xml:space="preserve">فرشته: اگر پسر بود چی؟ اون موقع احتیاجی به زور زدن نداشتی مگه نه. </w:t>
      </w:r>
    </w:p>
    <w:p w14:paraId="59D7659B" w14:textId="2DF86359" w:rsidR="00EB0042" w:rsidRDefault="00EB0042" w:rsidP="00534E6B">
      <w:pPr>
        <w:jc w:val="both"/>
        <w:rPr>
          <w:rtl/>
        </w:rPr>
      </w:pPr>
      <w:r>
        <w:rPr>
          <w:rFonts w:hint="cs"/>
          <w:rtl/>
        </w:rPr>
        <w:t xml:space="preserve">فرهاد: گفتم سعیمو </w:t>
      </w:r>
      <w:r w:rsidR="00C33612">
        <w:rPr>
          <w:rFonts w:hint="cs"/>
          <w:rtl/>
        </w:rPr>
        <w:t>می‌کنم</w:t>
      </w:r>
      <w:r>
        <w:rPr>
          <w:rFonts w:hint="cs"/>
          <w:rtl/>
        </w:rPr>
        <w:t xml:space="preserve">. از پسش بر میام. نگران نباش. </w:t>
      </w:r>
    </w:p>
    <w:p w14:paraId="40521A2D" w14:textId="060A28B2" w:rsidR="00EB0042" w:rsidRDefault="00EB0042" w:rsidP="00534E6B">
      <w:pPr>
        <w:jc w:val="both"/>
        <w:rPr>
          <w:rtl/>
        </w:rPr>
      </w:pPr>
      <w:r>
        <w:rPr>
          <w:rFonts w:hint="cs"/>
          <w:rtl/>
        </w:rPr>
        <w:t xml:space="preserve">فرشته: نگرانم. </w:t>
      </w:r>
    </w:p>
    <w:p w14:paraId="63C01A2A" w14:textId="0AE1F66B" w:rsidR="00EB0042" w:rsidRDefault="00EB0042" w:rsidP="00534E6B">
      <w:pPr>
        <w:jc w:val="both"/>
        <w:rPr>
          <w:rtl/>
        </w:rPr>
      </w:pPr>
      <w:r>
        <w:rPr>
          <w:rFonts w:hint="cs"/>
          <w:rtl/>
        </w:rPr>
        <w:t xml:space="preserve">فرهاد: چه کار کنم. </w:t>
      </w:r>
    </w:p>
    <w:p w14:paraId="2152304E" w14:textId="6F248E54" w:rsidR="00EB0042" w:rsidRDefault="00EB0042" w:rsidP="00534E6B">
      <w:pPr>
        <w:jc w:val="both"/>
        <w:rPr>
          <w:rtl/>
        </w:rPr>
      </w:pPr>
      <w:r>
        <w:rPr>
          <w:rFonts w:hint="cs"/>
          <w:rtl/>
        </w:rPr>
        <w:t>فرشته: مثل بقیه آدم</w:t>
      </w:r>
      <w:r w:rsidR="00FD0A6E">
        <w:rPr>
          <w:rFonts w:hint="cs"/>
          <w:rtl/>
        </w:rPr>
        <w:t xml:space="preserve">‌ها </w:t>
      </w:r>
      <w:r>
        <w:rPr>
          <w:rFonts w:hint="cs"/>
          <w:rtl/>
        </w:rPr>
        <w:t>عاشق بچه خودت باش. سخته</w:t>
      </w:r>
      <w:r w:rsidR="00C33612">
        <w:rPr>
          <w:rFonts w:hint="cs"/>
          <w:rtl/>
        </w:rPr>
        <w:t>؟!</w:t>
      </w:r>
      <w:r>
        <w:rPr>
          <w:rFonts w:hint="cs"/>
          <w:rtl/>
        </w:rPr>
        <w:t xml:space="preserve"> </w:t>
      </w:r>
    </w:p>
    <w:p w14:paraId="2FC14039" w14:textId="29F0613A" w:rsidR="00EB0042" w:rsidRDefault="00EB0042" w:rsidP="00534E6B">
      <w:pPr>
        <w:jc w:val="both"/>
        <w:rPr>
          <w:rtl/>
        </w:rPr>
      </w:pPr>
      <w:r>
        <w:rPr>
          <w:rFonts w:hint="cs"/>
          <w:rtl/>
        </w:rPr>
        <w:t xml:space="preserve">فرهاد: قسم بخورم تمام سعیم رو بکنم. حله. </w:t>
      </w:r>
    </w:p>
    <w:p w14:paraId="67B5B460" w14:textId="38BCDA81" w:rsidR="00EB0042" w:rsidRDefault="00EB0042" w:rsidP="00534E6B">
      <w:pPr>
        <w:jc w:val="both"/>
        <w:rPr>
          <w:rtl/>
        </w:rPr>
      </w:pPr>
      <w:r>
        <w:rPr>
          <w:rFonts w:hint="cs"/>
          <w:rtl/>
        </w:rPr>
        <w:t xml:space="preserve">فرشته: نه! سعی بدرد خودت </w:t>
      </w:r>
      <w:r w:rsidR="00C33612">
        <w:rPr>
          <w:rFonts w:hint="cs"/>
          <w:rtl/>
        </w:rPr>
        <w:t>می‌خوره</w:t>
      </w:r>
      <w:r>
        <w:rPr>
          <w:rFonts w:hint="cs"/>
          <w:rtl/>
        </w:rPr>
        <w:t xml:space="preserve"> من نتیجه </w:t>
      </w:r>
      <w:r w:rsidR="00C33612">
        <w:rPr>
          <w:rFonts w:hint="cs"/>
          <w:rtl/>
        </w:rPr>
        <w:t>می‌خوام</w:t>
      </w:r>
      <w:r>
        <w:rPr>
          <w:rFonts w:hint="cs"/>
          <w:rtl/>
        </w:rPr>
        <w:t xml:space="preserve">. </w:t>
      </w:r>
    </w:p>
    <w:p w14:paraId="0C96C310" w14:textId="314A5D1D" w:rsidR="00EB0042" w:rsidRDefault="00EB0042" w:rsidP="00534E6B">
      <w:pPr>
        <w:jc w:val="both"/>
        <w:rPr>
          <w:rtl/>
        </w:rPr>
      </w:pPr>
      <w:r>
        <w:rPr>
          <w:rFonts w:hint="cs"/>
          <w:rtl/>
        </w:rPr>
        <w:t xml:space="preserve">فرهاد: بچمون رو با تمام وجود دوست دارم. این کافیه. </w:t>
      </w:r>
    </w:p>
    <w:p w14:paraId="7ADB0328" w14:textId="66B1843C" w:rsidR="00EB0042" w:rsidRDefault="00EB0042" w:rsidP="00534E6B">
      <w:pPr>
        <w:jc w:val="both"/>
        <w:rPr>
          <w:rtl/>
        </w:rPr>
      </w:pPr>
      <w:r>
        <w:rPr>
          <w:rFonts w:hint="cs"/>
          <w:rtl/>
        </w:rPr>
        <w:t xml:space="preserve">فرشته اگر فقط حرف نباشه کافیه. </w:t>
      </w:r>
    </w:p>
    <w:p w14:paraId="6178DCD6" w14:textId="2084D110" w:rsidR="00EB0042" w:rsidRDefault="00EB0042" w:rsidP="00534E6B">
      <w:pPr>
        <w:jc w:val="both"/>
        <w:rPr>
          <w:rtl/>
        </w:rPr>
      </w:pPr>
      <w:r>
        <w:rPr>
          <w:rFonts w:hint="cs"/>
          <w:rtl/>
        </w:rPr>
        <w:t>فرشته: من فردا</w:t>
      </w:r>
      <w:r w:rsidR="00FB67E6">
        <w:rPr>
          <w:rFonts w:hint="cs"/>
          <w:rtl/>
        </w:rPr>
        <w:t xml:space="preserve"> </w:t>
      </w:r>
      <w:r>
        <w:rPr>
          <w:rFonts w:hint="cs"/>
          <w:rtl/>
        </w:rPr>
        <w:t xml:space="preserve">باید برم شرکت </w:t>
      </w:r>
      <w:r w:rsidR="00FB67E6">
        <w:rPr>
          <w:rFonts w:hint="cs"/>
          <w:rtl/>
        </w:rPr>
        <w:t xml:space="preserve">فردا </w:t>
      </w:r>
      <w:r>
        <w:rPr>
          <w:rFonts w:hint="cs"/>
          <w:rtl/>
        </w:rPr>
        <w:t xml:space="preserve">صبح خودت باید بیدار بشی. </w:t>
      </w:r>
    </w:p>
    <w:p w14:paraId="0733D872" w14:textId="2AACBDEC" w:rsidR="00EB0042" w:rsidRDefault="00EB0042" w:rsidP="00534E6B">
      <w:pPr>
        <w:jc w:val="both"/>
        <w:rPr>
          <w:rtl/>
        </w:rPr>
      </w:pPr>
      <w:r>
        <w:rPr>
          <w:rFonts w:hint="cs"/>
          <w:rtl/>
        </w:rPr>
        <w:t xml:space="preserve">فرهاد: اگر کار مهمی نداری بمون خونه. </w:t>
      </w:r>
    </w:p>
    <w:p w14:paraId="2FA6DCD3" w14:textId="32962484" w:rsidR="00EB0042" w:rsidRDefault="00EB0042" w:rsidP="00534E6B">
      <w:pPr>
        <w:jc w:val="both"/>
        <w:rPr>
          <w:rtl/>
        </w:rPr>
      </w:pPr>
      <w:r>
        <w:rPr>
          <w:rFonts w:hint="cs"/>
          <w:rtl/>
        </w:rPr>
        <w:t xml:space="preserve">فرشته: کیان زنگ زد گفت کار مهمیه باید برم. </w:t>
      </w:r>
    </w:p>
    <w:p w14:paraId="3B8A1119" w14:textId="485CEBAE" w:rsidR="00EB0042" w:rsidRDefault="00EB0042" w:rsidP="00534E6B">
      <w:pPr>
        <w:jc w:val="both"/>
        <w:rPr>
          <w:rtl/>
        </w:rPr>
      </w:pPr>
      <w:r>
        <w:rPr>
          <w:rFonts w:hint="cs"/>
          <w:rtl/>
        </w:rPr>
        <w:t>فرهاد: اوکی مراقب باش، خودت رانندگی نکن. بگم یکی از بچه</w:t>
      </w:r>
      <w:r w:rsidR="00FD0A6E">
        <w:rPr>
          <w:rFonts w:hint="cs"/>
          <w:rtl/>
        </w:rPr>
        <w:t xml:space="preserve">‌ها </w:t>
      </w:r>
      <w:r>
        <w:rPr>
          <w:rFonts w:hint="cs"/>
          <w:rtl/>
        </w:rPr>
        <w:t xml:space="preserve">صبح بیاد ببرتت. </w:t>
      </w:r>
    </w:p>
    <w:p w14:paraId="0D04D88A" w14:textId="4E5001D2" w:rsidR="00EB0042" w:rsidRDefault="00EB0042" w:rsidP="00534E6B">
      <w:pPr>
        <w:jc w:val="both"/>
        <w:rPr>
          <w:rtl/>
        </w:rPr>
      </w:pPr>
      <w:r>
        <w:rPr>
          <w:rFonts w:hint="cs"/>
          <w:rtl/>
        </w:rPr>
        <w:t xml:space="preserve">فرشته : </w:t>
      </w:r>
      <w:r w:rsidR="00FB67E6">
        <w:rPr>
          <w:rFonts w:hint="cs"/>
          <w:rtl/>
        </w:rPr>
        <w:t xml:space="preserve">دیروز خودم رانندگی کردم حله! میترسم </w:t>
      </w:r>
      <w:r>
        <w:rPr>
          <w:rFonts w:hint="cs"/>
          <w:rtl/>
        </w:rPr>
        <w:t xml:space="preserve">بد </w:t>
      </w:r>
      <w:r w:rsidR="00FB67E6">
        <w:rPr>
          <w:rFonts w:hint="cs"/>
          <w:rtl/>
        </w:rPr>
        <w:t>باشه به بچه ها بگی بیان راننده من بشن.</w:t>
      </w:r>
      <w:r w:rsidR="00C33612">
        <w:rPr>
          <w:rFonts w:hint="cs"/>
          <w:rtl/>
        </w:rPr>
        <w:t>؟!</w:t>
      </w:r>
    </w:p>
    <w:p w14:paraId="0D6902AA" w14:textId="6FBF7F91" w:rsidR="00EB0042" w:rsidRDefault="00EB0042" w:rsidP="00534E6B">
      <w:pPr>
        <w:jc w:val="both"/>
        <w:rPr>
          <w:rtl/>
        </w:rPr>
      </w:pPr>
      <w:r>
        <w:rPr>
          <w:rFonts w:hint="cs"/>
          <w:rtl/>
        </w:rPr>
        <w:lastRenderedPageBreak/>
        <w:t xml:space="preserve">فرهاد: پولشو بهش </w:t>
      </w:r>
      <w:r w:rsidR="00C33612">
        <w:rPr>
          <w:rFonts w:hint="cs"/>
          <w:rtl/>
        </w:rPr>
        <w:t>می‌دم</w:t>
      </w:r>
      <w:r>
        <w:rPr>
          <w:rFonts w:hint="cs"/>
          <w:rtl/>
        </w:rPr>
        <w:t>. بد چی بشه</w:t>
      </w:r>
      <w:r w:rsidR="00E324B5">
        <w:rPr>
          <w:rFonts w:hint="cs"/>
          <w:rtl/>
        </w:rPr>
        <w:t>؟!</w:t>
      </w:r>
      <w:r>
        <w:rPr>
          <w:rFonts w:hint="cs"/>
          <w:rtl/>
        </w:rPr>
        <w:t xml:space="preserve"> </w:t>
      </w:r>
      <w:r w:rsidR="00C33612">
        <w:rPr>
          <w:rFonts w:hint="cs"/>
          <w:rtl/>
        </w:rPr>
        <w:t>خرج زندگی بالاست  همه</w:t>
      </w:r>
      <w:r>
        <w:rPr>
          <w:rFonts w:hint="cs"/>
          <w:rtl/>
        </w:rPr>
        <w:t xml:space="preserve"> </w:t>
      </w:r>
      <w:r w:rsidR="00E324B5">
        <w:rPr>
          <w:rFonts w:hint="cs"/>
          <w:rtl/>
        </w:rPr>
        <w:t xml:space="preserve">خودشون رو واسه </w:t>
      </w:r>
      <w:r>
        <w:rPr>
          <w:rFonts w:hint="cs"/>
          <w:rtl/>
        </w:rPr>
        <w:t xml:space="preserve"> دو قرون بیشتر در</w:t>
      </w:r>
      <w:r w:rsidR="00E324B5">
        <w:rPr>
          <w:rFonts w:hint="cs"/>
          <w:rtl/>
        </w:rPr>
        <w:t>آوردن خودشون رو میکشن.</w:t>
      </w:r>
      <w:r>
        <w:rPr>
          <w:rFonts w:hint="cs"/>
          <w:rtl/>
        </w:rPr>
        <w:t xml:space="preserve"> </w:t>
      </w:r>
    </w:p>
    <w:p w14:paraId="1B45B1D4" w14:textId="3FF5A41D" w:rsidR="00EB0042" w:rsidRDefault="00EB0042" w:rsidP="00534E6B">
      <w:pPr>
        <w:jc w:val="both"/>
        <w:rPr>
          <w:rtl/>
        </w:rPr>
      </w:pPr>
      <w:r>
        <w:rPr>
          <w:rFonts w:hint="cs"/>
          <w:rtl/>
        </w:rPr>
        <w:t xml:space="preserve">فرشته: بگو پرهام بیاد. </w:t>
      </w:r>
    </w:p>
    <w:p w14:paraId="6DE2E996" w14:textId="44935FA7" w:rsidR="00EB0042" w:rsidRDefault="00EB0042" w:rsidP="00534E6B">
      <w:pPr>
        <w:jc w:val="both"/>
        <w:rPr>
          <w:rtl/>
        </w:rPr>
      </w:pPr>
      <w:r>
        <w:rPr>
          <w:rFonts w:hint="cs"/>
          <w:rtl/>
        </w:rPr>
        <w:t>فرهاد: فقط دوباره بچه رو اذیت نکنی.</w:t>
      </w:r>
    </w:p>
    <w:p w14:paraId="1D881D90" w14:textId="69613523" w:rsidR="00EB0042" w:rsidRDefault="00EB0042" w:rsidP="00534E6B">
      <w:pPr>
        <w:jc w:val="both"/>
        <w:rPr>
          <w:rtl/>
        </w:rPr>
      </w:pPr>
      <w:r>
        <w:rPr>
          <w:rFonts w:hint="cs"/>
          <w:rtl/>
        </w:rPr>
        <w:t xml:space="preserve">فرشته: خیلی بامزه است. </w:t>
      </w:r>
    </w:p>
    <w:p w14:paraId="2EC0C251" w14:textId="463AA709" w:rsidR="00EB0042" w:rsidRDefault="00EB0042" w:rsidP="00534E6B">
      <w:pPr>
        <w:jc w:val="both"/>
        <w:rPr>
          <w:rtl/>
        </w:rPr>
      </w:pPr>
      <w:r>
        <w:rPr>
          <w:rFonts w:hint="cs"/>
          <w:rtl/>
        </w:rPr>
        <w:t xml:space="preserve">فرهاد: بچه است گناه داره! </w:t>
      </w:r>
    </w:p>
    <w:p w14:paraId="1596A4AC" w14:textId="45876E20" w:rsidR="00EB0042" w:rsidRDefault="00EB0042" w:rsidP="00534E6B">
      <w:pPr>
        <w:jc w:val="both"/>
        <w:rPr>
          <w:rtl/>
        </w:rPr>
      </w:pPr>
      <w:r>
        <w:rPr>
          <w:rFonts w:hint="cs"/>
          <w:rtl/>
        </w:rPr>
        <w:t>فرشته: حال میده!</w:t>
      </w:r>
    </w:p>
    <w:p w14:paraId="4211A256" w14:textId="1CB4504C" w:rsidR="00655B35" w:rsidRDefault="00655B35" w:rsidP="00534E6B">
      <w:pPr>
        <w:jc w:val="both"/>
        <w:rPr>
          <w:rtl/>
        </w:rPr>
      </w:pPr>
      <w:r>
        <w:rPr>
          <w:rFonts w:hint="cs"/>
          <w:rtl/>
        </w:rPr>
        <w:t>فرهاد: دیونه ایی.</w:t>
      </w:r>
    </w:p>
    <w:p w14:paraId="6301F8F1" w14:textId="2084E1FF" w:rsidR="00655B35" w:rsidRDefault="00655B35" w:rsidP="00534E6B">
      <w:pPr>
        <w:jc w:val="both"/>
        <w:rPr>
          <w:rtl/>
        </w:rPr>
      </w:pPr>
      <w:r>
        <w:rPr>
          <w:rFonts w:hint="cs"/>
          <w:rtl/>
        </w:rPr>
        <w:t>فرشته: خودت چی؟</w:t>
      </w:r>
    </w:p>
    <w:p w14:paraId="103EACDC" w14:textId="3F565AF6" w:rsidR="00655B35" w:rsidRDefault="00655B35" w:rsidP="00534E6B">
      <w:pPr>
        <w:jc w:val="both"/>
        <w:rPr>
          <w:rtl/>
        </w:rPr>
      </w:pPr>
      <w:r>
        <w:rPr>
          <w:rFonts w:hint="cs"/>
          <w:rtl/>
        </w:rPr>
        <w:t>فرهاد: دیوانه چو دیوانه ببیند خوشش آید.</w:t>
      </w:r>
    </w:p>
    <w:p w14:paraId="330CE75D" w14:textId="14FB990C" w:rsidR="00EB0042" w:rsidRDefault="00EB0042" w:rsidP="00534E6B">
      <w:pPr>
        <w:jc w:val="both"/>
        <w:rPr>
          <w:rtl/>
        </w:rPr>
      </w:pPr>
      <w:r>
        <w:rPr>
          <w:rFonts w:hint="cs"/>
          <w:rtl/>
        </w:rPr>
        <w:t>فرهاد: میگم بیاد دنبالت</w:t>
      </w:r>
      <w:r w:rsidR="00DE33B6">
        <w:rPr>
          <w:rFonts w:hint="cs"/>
          <w:rtl/>
        </w:rPr>
        <w:t>،</w:t>
      </w:r>
      <w:r>
        <w:rPr>
          <w:rFonts w:hint="cs"/>
          <w:rtl/>
        </w:rPr>
        <w:t xml:space="preserve"> صبح ساعت چند میری. </w:t>
      </w:r>
    </w:p>
    <w:p w14:paraId="2A5588E9" w14:textId="4FC6E271" w:rsidR="00EB0042" w:rsidRDefault="00EB0042" w:rsidP="00534E6B">
      <w:pPr>
        <w:jc w:val="both"/>
        <w:rPr>
          <w:rtl/>
        </w:rPr>
      </w:pPr>
      <w:r>
        <w:rPr>
          <w:rFonts w:hint="cs"/>
          <w:rtl/>
        </w:rPr>
        <w:t xml:space="preserve">فرشته بگو شیش بیاد. </w:t>
      </w:r>
    </w:p>
    <w:p w14:paraId="77B7AABA" w14:textId="41212BCD" w:rsidR="00EB0042" w:rsidRDefault="00EB0042" w:rsidP="00534E6B">
      <w:pPr>
        <w:jc w:val="both"/>
        <w:rPr>
          <w:rtl/>
        </w:rPr>
      </w:pPr>
      <w:r>
        <w:rPr>
          <w:rFonts w:hint="cs"/>
          <w:rtl/>
        </w:rPr>
        <w:t>فرهاد: شیش؟ چه خبره!</w:t>
      </w:r>
    </w:p>
    <w:p w14:paraId="26E9B5A8" w14:textId="3F62AB5D" w:rsidR="00EB0042" w:rsidRDefault="00EB0042" w:rsidP="00534E6B">
      <w:pPr>
        <w:jc w:val="both"/>
        <w:rPr>
          <w:rtl/>
        </w:rPr>
      </w:pPr>
      <w:r>
        <w:rPr>
          <w:rFonts w:hint="cs"/>
          <w:rtl/>
        </w:rPr>
        <w:t>فرشته : کار دارم.</w:t>
      </w:r>
    </w:p>
    <w:p w14:paraId="1EA99C98" w14:textId="2912F2A2" w:rsidR="00EB0042" w:rsidRDefault="00EB0042" w:rsidP="00534E6B">
      <w:pPr>
        <w:jc w:val="both"/>
        <w:rPr>
          <w:rtl/>
        </w:rPr>
      </w:pPr>
      <w:r>
        <w:rPr>
          <w:rFonts w:hint="cs"/>
          <w:rtl/>
        </w:rPr>
        <w:t>فرهاد: شیش چه رنگی؟</w:t>
      </w:r>
    </w:p>
    <w:p w14:paraId="4677E51E" w14:textId="335379DA" w:rsidR="00EB0042" w:rsidRDefault="00EB0042" w:rsidP="00534E6B">
      <w:pPr>
        <w:jc w:val="both"/>
        <w:rPr>
          <w:rtl/>
        </w:rPr>
      </w:pPr>
      <w:r>
        <w:rPr>
          <w:rFonts w:hint="cs"/>
          <w:rtl/>
        </w:rPr>
        <w:t>فرشته: بیدار شو ببین چه رنگیه تنبل!</w:t>
      </w:r>
    </w:p>
    <w:p w14:paraId="708D98EE" w14:textId="51E6CBDD" w:rsidR="00EB0042" w:rsidRDefault="006F08AD" w:rsidP="00534E6B">
      <w:pPr>
        <w:jc w:val="both"/>
        <w:rPr>
          <w:rtl/>
        </w:rPr>
      </w:pPr>
      <w:r>
        <w:rPr>
          <w:rFonts w:hint="cs"/>
          <w:rtl/>
        </w:rPr>
        <w:t>فرهاد: آشتی؟!</w:t>
      </w:r>
    </w:p>
    <w:p w14:paraId="76248739" w14:textId="074D27EE" w:rsidR="006F08AD" w:rsidRDefault="006F08AD" w:rsidP="00534E6B">
      <w:pPr>
        <w:jc w:val="both"/>
        <w:rPr>
          <w:rtl/>
        </w:rPr>
      </w:pPr>
      <w:r>
        <w:rPr>
          <w:rFonts w:hint="cs"/>
          <w:rtl/>
        </w:rPr>
        <w:t>فرشته: چکار کنم مجبورم. بابای بچمی. بخاطر بچه!</w:t>
      </w:r>
    </w:p>
    <w:p w14:paraId="75F49994" w14:textId="6E0969CC" w:rsidR="006F08AD" w:rsidRDefault="006F08AD" w:rsidP="00534E6B">
      <w:pPr>
        <w:jc w:val="both"/>
        <w:rPr>
          <w:rtl/>
        </w:rPr>
      </w:pPr>
      <w:r>
        <w:rPr>
          <w:rFonts w:hint="cs"/>
          <w:rtl/>
        </w:rPr>
        <w:t xml:space="preserve">روز بعد فرشته به شرکت </w:t>
      </w:r>
      <w:r w:rsidR="00C33612">
        <w:rPr>
          <w:rFonts w:hint="cs"/>
          <w:rtl/>
        </w:rPr>
        <w:t>می‌رسد</w:t>
      </w:r>
      <w:r>
        <w:rPr>
          <w:rFonts w:hint="cs"/>
          <w:rtl/>
        </w:rPr>
        <w:t xml:space="preserve">. </w:t>
      </w:r>
    </w:p>
    <w:p w14:paraId="410094A7" w14:textId="2DE9F4FD" w:rsidR="006F08AD" w:rsidRDefault="006F08AD" w:rsidP="00534E6B">
      <w:pPr>
        <w:jc w:val="both"/>
        <w:rPr>
          <w:rtl/>
        </w:rPr>
      </w:pPr>
      <w:r>
        <w:rPr>
          <w:rFonts w:hint="cs"/>
          <w:rtl/>
        </w:rPr>
        <w:t xml:space="preserve">کیان: </w:t>
      </w:r>
      <w:r w:rsidR="005F2171">
        <w:rPr>
          <w:rFonts w:hint="cs"/>
          <w:rtl/>
        </w:rPr>
        <w:t>درود</w:t>
      </w:r>
      <w:r>
        <w:rPr>
          <w:rFonts w:hint="cs"/>
          <w:rtl/>
        </w:rPr>
        <w:t xml:space="preserve"> رئیس خوبی، ببخشید با این حالت کشوندمت اینجا. </w:t>
      </w:r>
    </w:p>
    <w:p w14:paraId="4A11F3D7" w14:textId="097D2614" w:rsidR="006F08AD" w:rsidRDefault="006F08AD" w:rsidP="00534E6B">
      <w:pPr>
        <w:jc w:val="both"/>
        <w:rPr>
          <w:rtl/>
        </w:rPr>
      </w:pPr>
      <w:r>
        <w:rPr>
          <w:rFonts w:hint="cs"/>
          <w:rtl/>
        </w:rPr>
        <w:t xml:space="preserve">فرشته: تازه ماه چهارمه خوبم، تا شش ماه دیگه همین اوضاعه. بگو چی شده. </w:t>
      </w:r>
    </w:p>
    <w:p w14:paraId="75383A99" w14:textId="5047A9EE" w:rsidR="006F08AD" w:rsidRDefault="006F08AD" w:rsidP="00534E6B">
      <w:pPr>
        <w:jc w:val="both"/>
        <w:rPr>
          <w:rtl/>
        </w:rPr>
      </w:pPr>
      <w:r>
        <w:rPr>
          <w:rFonts w:hint="cs"/>
          <w:rtl/>
        </w:rPr>
        <w:lastRenderedPageBreak/>
        <w:t xml:space="preserve">کیان: نمی خواستم زنگ بزنم. مجبور شدم. </w:t>
      </w:r>
    </w:p>
    <w:p w14:paraId="39D85B4E" w14:textId="77777777" w:rsidR="00D5729B" w:rsidRDefault="006F08AD" w:rsidP="00534E6B">
      <w:pPr>
        <w:jc w:val="both"/>
        <w:rPr>
          <w:rtl/>
        </w:rPr>
      </w:pPr>
      <w:r>
        <w:rPr>
          <w:rFonts w:hint="cs"/>
          <w:rtl/>
        </w:rPr>
        <w:t>فرشته چی شده</w:t>
      </w:r>
      <w:r w:rsidR="00D5729B">
        <w:rPr>
          <w:rFonts w:hint="cs"/>
          <w:rtl/>
        </w:rPr>
        <w:t>؟</w:t>
      </w:r>
    </w:p>
    <w:p w14:paraId="39F69701" w14:textId="789590EE" w:rsidR="006F08AD" w:rsidRDefault="00D5729B" w:rsidP="00534E6B">
      <w:pPr>
        <w:jc w:val="both"/>
        <w:rPr>
          <w:rtl/>
        </w:rPr>
      </w:pPr>
      <w:r>
        <w:rPr>
          <w:rFonts w:hint="cs"/>
          <w:rtl/>
        </w:rPr>
        <w:t>کیان:</w:t>
      </w:r>
      <w:r w:rsidR="006F08AD">
        <w:rPr>
          <w:rFonts w:hint="cs"/>
          <w:rtl/>
        </w:rPr>
        <w:t xml:space="preserve"> </w:t>
      </w:r>
      <w:r>
        <w:rPr>
          <w:rFonts w:hint="cs"/>
          <w:rtl/>
        </w:rPr>
        <w:t xml:space="preserve">میترا! بیمارستانه! کلیه اش دیروز از کار افتاد. </w:t>
      </w:r>
    </w:p>
    <w:p w14:paraId="3E52578E" w14:textId="50396778" w:rsidR="00D5729B" w:rsidRDefault="00D5729B" w:rsidP="00534E6B">
      <w:pPr>
        <w:jc w:val="both"/>
        <w:rPr>
          <w:rtl/>
        </w:rPr>
      </w:pPr>
      <w:r>
        <w:rPr>
          <w:rFonts w:hint="cs"/>
          <w:rtl/>
        </w:rPr>
        <w:t xml:space="preserve">فرشته: من چکار </w:t>
      </w:r>
      <w:r w:rsidR="00C33612">
        <w:rPr>
          <w:rFonts w:hint="cs"/>
          <w:rtl/>
        </w:rPr>
        <w:t>می‌تونم</w:t>
      </w:r>
      <w:r>
        <w:rPr>
          <w:rFonts w:hint="cs"/>
          <w:rtl/>
        </w:rPr>
        <w:t xml:space="preserve"> بکنم. </w:t>
      </w:r>
    </w:p>
    <w:p w14:paraId="0306EDA5" w14:textId="1DD07216" w:rsidR="00D5729B" w:rsidRDefault="00D5729B" w:rsidP="00534E6B">
      <w:pPr>
        <w:jc w:val="both"/>
        <w:rPr>
          <w:rtl/>
        </w:rPr>
      </w:pPr>
      <w:r>
        <w:rPr>
          <w:rFonts w:hint="cs"/>
          <w:rtl/>
        </w:rPr>
        <w:t xml:space="preserve">کیان: سرش رو پایین می اندازد. پول </w:t>
      </w:r>
      <w:r w:rsidR="00C33612">
        <w:rPr>
          <w:rFonts w:hint="cs"/>
          <w:rtl/>
        </w:rPr>
        <w:t>می‌خوام</w:t>
      </w:r>
      <w:r>
        <w:rPr>
          <w:rFonts w:hint="cs"/>
          <w:rtl/>
        </w:rPr>
        <w:t>. باید براش کلیه بخرم. دیگه ن</w:t>
      </w:r>
      <w:r w:rsidR="00C33612">
        <w:rPr>
          <w:rFonts w:hint="cs"/>
          <w:rtl/>
        </w:rPr>
        <w:t>می‌خوام</w:t>
      </w:r>
      <w:r>
        <w:rPr>
          <w:rFonts w:hint="cs"/>
          <w:rtl/>
        </w:rPr>
        <w:t xml:space="preserve"> منتظر بمونم. </w:t>
      </w:r>
    </w:p>
    <w:p w14:paraId="7BFAE6EC" w14:textId="644EF35C" w:rsidR="00D5729B" w:rsidRDefault="00D5729B" w:rsidP="00534E6B">
      <w:pPr>
        <w:jc w:val="both"/>
        <w:rPr>
          <w:rtl/>
        </w:rPr>
      </w:pPr>
      <w:r>
        <w:rPr>
          <w:rFonts w:hint="cs"/>
          <w:rtl/>
        </w:rPr>
        <w:t>فرشته: چقدر.</w:t>
      </w:r>
    </w:p>
    <w:p w14:paraId="40DB3831" w14:textId="7BA02540" w:rsidR="00D5729B" w:rsidRDefault="00D5729B" w:rsidP="00534E6B">
      <w:pPr>
        <w:jc w:val="both"/>
        <w:rPr>
          <w:rtl/>
        </w:rPr>
      </w:pPr>
      <w:r>
        <w:rPr>
          <w:rFonts w:hint="cs"/>
          <w:rtl/>
        </w:rPr>
        <w:t xml:space="preserve">کیان: من به اندازه حقوقم. پول دارم پس انداز ندارم. هرچی در میارم خرج دوا درمونش شده. </w:t>
      </w:r>
    </w:p>
    <w:p w14:paraId="303EC4C1" w14:textId="06075E65" w:rsidR="00D5729B" w:rsidRDefault="00D5729B" w:rsidP="00534E6B">
      <w:pPr>
        <w:jc w:val="both"/>
        <w:rPr>
          <w:rtl/>
        </w:rPr>
      </w:pPr>
      <w:r>
        <w:rPr>
          <w:rFonts w:hint="cs"/>
          <w:rtl/>
        </w:rPr>
        <w:t xml:space="preserve">فرشته: پرسیدم چقدر </w:t>
      </w:r>
      <w:r w:rsidR="007C770A">
        <w:rPr>
          <w:rFonts w:hint="cs"/>
          <w:rtl/>
        </w:rPr>
        <w:t>می‌خوای</w:t>
      </w:r>
      <w:r>
        <w:rPr>
          <w:rFonts w:hint="cs"/>
          <w:rtl/>
        </w:rPr>
        <w:t>.</w:t>
      </w:r>
    </w:p>
    <w:p w14:paraId="719DB9B3" w14:textId="0572C787" w:rsidR="00D5729B" w:rsidRDefault="00D5729B" w:rsidP="00534E6B">
      <w:pPr>
        <w:jc w:val="both"/>
        <w:rPr>
          <w:rtl/>
        </w:rPr>
      </w:pPr>
      <w:r>
        <w:rPr>
          <w:rFonts w:hint="cs"/>
          <w:rtl/>
        </w:rPr>
        <w:t xml:space="preserve">کیان: 200 میلیون </w:t>
      </w:r>
    </w:p>
    <w:p w14:paraId="5909973E" w14:textId="40901C09" w:rsidR="00D5729B" w:rsidRDefault="00D5729B" w:rsidP="00534E6B">
      <w:pPr>
        <w:jc w:val="both"/>
        <w:rPr>
          <w:rtl/>
        </w:rPr>
      </w:pPr>
      <w:r>
        <w:rPr>
          <w:rFonts w:hint="cs"/>
          <w:rtl/>
        </w:rPr>
        <w:t>فرشته: خیلیه</w:t>
      </w:r>
      <w:r w:rsidR="00FB67E6">
        <w:rPr>
          <w:rFonts w:hint="cs"/>
          <w:rtl/>
        </w:rPr>
        <w:t>!</w:t>
      </w:r>
    </w:p>
    <w:p w14:paraId="6B5FB89B" w14:textId="74216B05" w:rsidR="00D5729B" w:rsidRDefault="00D5729B" w:rsidP="00534E6B">
      <w:pPr>
        <w:jc w:val="both"/>
        <w:rPr>
          <w:rtl/>
        </w:rPr>
      </w:pPr>
      <w:r>
        <w:rPr>
          <w:rFonts w:hint="cs"/>
          <w:rtl/>
        </w:rPr>
        <w:t>کیان: میدونم. چکار باید کنم. چک و سفته بدم. خونه گرو بذارم. چه کار کنم.</w:t>
      </w:r>
    </w:p>
    <w:p w14:paraId="2633324F" w14:textId="6A7A42E6" w:rsidR="00D5729B" w:rsidRDefault="00D5729B" w:rsidP="00534E6B">
      <w:pPr>
        <w:jc w:val="both"/>
        <w:rPr>
          <w:rtl/>
        </w:rPr>
      </w:pPr>
      <w:r>
        <w:rPr>
          <w:rFonts w:hint="cs"/>
          <w:rtl/>
        </w:rPr>
        <w:t>فرشته: سند خونه گرو میذاری؟</w:t>
      </w:r>
    </w:p>
    <w:p w14:paraId="1E5498FC" w14:textId="4B915FAB" w:rsidR="00D5729B" w:rsidRDefault="00D5729B" w:rsidP="00534E6B">
      <w:pPr>
        <w:jc w:val="both"/>
        <w:rPr>
          <w:rtl/>
        </w:rPr>
      </w:pPr>
      <w:r>
        <w:rPr>
          <w:rFonts w:hint="cs"/>
          <w:rtl/>
        </w:rPr>
        <w:t xml:space="preserve">کیان میذارم. </w:t>
      </w:r>
    </w:p>
    <w:p w14:paraId="1F986FA6" w14:textId="71CC10B0" w:rsidR="00D5729B" w:rsidRDefault="00D5729B" w:rsidP="00534E6B">
      <w:pPr>
        <w:jc w:val="both"/>
        <w:rPr>
          <w:rtl/>
        </w:rPr>
      </w:pPr>
      <w:r>
        <w:rPr>
          <w:rFonts w:hint="cs"/>
          <w:rtl/>
        </w:rPr>
        <w:t xml:space="preserve">فرشته: به سمت کامپیوتر </w:t>
      </w:r>
      <w:r w:rsidR="00FD0A6E">
        <w:rPr>
          <w:rFonts w:hint="cs"/>
          <w:rtl/>
        </w:rPr>
        <w:t>می‌رود</w:t>
      </w:r>
      <w:r>
        <w:rPr>
          <w:rFonts w:hint="cs"/>
          <w:rtl/>
        </w:rPr>
        <w:t xml:space="preserve"> و یک چک را برای کیان ثبت </w:t>
      </w:r>
      <w:r w:rsidR="00FD0A6E">
        <w:rPr>
          <w:rFonts w:hint="cs"/>
          <w:rtl/>
        </w:rPr>
        <w:t>می‌کند</w:t>
      </w:r>
      <w:r>
        <w:rPr>
          <w:rFonts w:hint="cs"/>
          <w:rtl/>
        </w:rPr>
        <w:t xml:space="preserve">. و بعد چک را به کیان </w:t>
      </w:r>
      <w:r w:rsidR="00860C89">
        <w:rPr>
          <w:rFonts w:hint="cs"/>
          <w:rtl/>
        </w:rPr>
        <w:t>می‌دهد</w:t>
      </w:r>
      <w:r>
        <w:rPr>
          <w:rFonts w:hint="cs"/>
          <w:rtl/>
        </w:rPr>
        <w:t>. بیا 300 تومنه کارهای خواهرت رو که انجام دادی سند رو میاری میدی به خانم مرادی کارهای رهنش رو انجام بده.</w:t>
      </w:r>
    </w:p>
    <w:p w14:paraId="665A5445" w14:textId="269CCB0E" w:rsidR="00D5729B" w:rsidRDefault="00D5729B" w:rsidP="00534E6B">
      <w:pPr>
        <w:jc w:val="both"/>
        <w:rPr>
          <w:rtl/>
        </w:rPr>
      </w:pPr>
      <w:r>
        <w:rPr>
          <w:rFonts w:hint="cs"/>
          <w:rtl/>
        </w:rPr>
        <w:t xml:space="preserve">کیان: زندگیم رو بهت مدیونم فرشته. جون بخواهی </w:t>
      </w:r>
      <w:r w:rsidR="00C33612">
        <w:rPr>
          <w:rFonts w:hint="cs"/>
          <w:rtl/>
        </w:rPr>
        <w:t>می‌دم</w:t>
      </w:r>
      <w:r>
        <w:rPr>
          <w:rFonts w:hint="cs"/>
          <w:rtl/>
        </w:rPr>
        <w:t xml:space="preserve">. بخدا اگر جون بخوای </w:t>
      </w:r>
      <w:r w:rsidR="00C33612">
        <w:rPr>
          <w:rFonts w:hint="cs"/>
          <w:rtl/>
        </w:rPr>
        <w:t>می‌دم</w:t>
      </w:r>
      <w:r>
        <w:rPr>
          <w:rFonts w:hint="cs"/>
          <w:rtl/>
        </w:rPr>
        <w:t xml:space="preserve">. امتحان کن. ببین فقط حرف نزدم. </w:t>
      </w:r>
    </w:p>
    <w:p w14:paraId="79E90835" w14:textId="2DF9F8E5" w:rsidR="00D5729B" w:rsidRDefault="00D5729B" w:rsidP="00534E6B">
      <w:pPr>
        <w:jc w:val="both"/>
        <w:rPr>
          <w:rtl/>
        </w:rPr>
      </w:pPr>
      <w:r>
        <w:rPr>
          <w:rFonts w:hint="cs"/>
          <w:rtl/>
        </w:rPr>
        <w:t>فرشته: خودشیرینی نکن</w:t>
      </w:r>
      <w:r w:rsidR="001509A8">
        <w:rPr>
          <w:rFonts w:hint="cs"/>
          <w:rtl/>
        </w:rPr>
        <w:t>،</w:t>
      </w:r>
      <w:r>
        <w:rPr>
          <w:rFonts w:hint="cs"/>
          <w:rtl/>
        </w:rPr>
        <w:t xml:space="preserve"> بگیر برو دنبال کارهای خواهرت</w:t>
      </w:r>
      <w:r w:rsidR="001509A8">
        <w:rPr>
          <w:rFonts w:hint="cs"/>
          <w:rtl/>
        </w:rPr>
        <w:t>،</w:t>
      </w:r>
      <w:r>
        <w:rPr>
          <w:rFonts w:hint="cs"/>
          <w:rtl/>
        </w:rPr>
        <w:t xml:space="preserve"> بجنب</w:t>
      </w:r>
      <w:r w:rsidR="001509A8">
        <w:rPr>
          <w:rFonts w:hint="cs"/>
          <w:rtl/>
        </w:rPr>
        <w:t>؛</w:t>
      </w:r>
      <w:r>
        <w:rPr>
          <w:rFonts w:hint="cs"/>
          <w:rtl/>
        </w:rPr>
        <w:t xml:space="preserve"> بچه چه گناهی کرده تو شدی داداشش. </w:t>
      </w:r>
    </w:p>
    <w:p w14:paraId="2FD4BB59" w14:textId="15CDFA49" w:rsidR="008818D4" w:rsidRDefault="008818D4" w:rsidP="00534E6B">
      <w:pPr>
        <w:jc w:val="both"/>
        <w:rPr>
          <w:rtl/>
        </w:rPr>
      </w:pPr>
      <w:r>
        <w:rPr>
          <w:rFonts w:hint="cs"/>
          <w:rtl/>
        </w:rPr>
        <w:lastRenderedPageBreak/>
        <w:t>بعد از رفتن کیان به دفترش میرود و از انسیه میخواهد برایش صبحانه آماده کند. انسیه چای و صبحانه را برایش میآورد. فرشته بعد از خوردن صبحانه دفاتر و کارها را رسیدگی میکند. ساعت حدود 9 که میشود به فرهاد زنگ میزند.</w:t>
      </w:r>
    </w:p>
    <w:p w14:paraId="2E9C42E6" w14:textId="24207599" w:rsidR="008818D4" w:rsidRDefault="008818D4" w:rsidP="00534E6B">
      <w:pPr>
        <w:pStyle w:val="ListParagraph"/>
        <w:numPr>
          <w:ilvl w:val="0"/>
          <w:numId w:val="2"/>
        </w:numPr>
        <w:jc w:val="both"/>
      </w:pPr>
      <w:r>
        <w:rPr>
          <w:rFonts w:hint="cs"/>
          <w:rtl/>
        </w:rPr>
        <w:t xml:space="preserve">پاشو ساعت نه باید بری سر کار. </w:t>
      </w:r>
    </w:p>
    <w:p w14:paraId="64EACFC2" w14:textId="672A15CE" w:rsidR="008818D4" w:rsidRDefault="008818D4" w:rsidP="00534E6B">
      <w:pPr>
        <w:pStyle w:val="ListParagraph"/>
        <w:numPr>
          <w:ilvl w:val="0"/>
          <w:numId w:val="2"/>
        </w:numPr>
        <w:jc w:val="both"/>
      </w:pPr>
      <w:r>
        <w:rPr>
          <w:rFonts w:hint="cs"/>
          <w:rtl/>
        </w:rPr>
        <w:t>بیدارم!</w:t>
      </w:r>
    </w:p>
    <w:p w14:paraId="209078E7" w14:textId="77777777" w:rsidR="008818D4" w:rsidRDefault="00D5729B" w:rsidP="00534E6B">
      <w:pPr>
        <w:pStyle w:val="ListParagraph"/>
        <w:numPr>
          <w:ilvl w:val="0"/>
          <w:numId w:val="2"/>
        </w:numPr>
        <w:jc w:val="both"/>
      </w:pPr>
      <w:r>
        <w:rPr>
          <w:rFonts w:hint="cs"/>
          <w:rtl/>
        </w:rPr>
        <w:t>من به کیان 300 میلیون چک دادم. از حساب خودم گفتم بهت بگم.</w:t>
      </w:r>
    </w:p>
    <w:p w14:paraId="12206544" w14:textId="26950F7B" w:rsidR="00D5729B" w:rsidRDefault="00FC60BB" w:rsidP="00534E6B">
      <w:pPr>
        <w:pStyle w:val="ListParagraph"/>
        <w:numPr>
          <w:ilvl w:val="0"/>
          <w:numId w:val="2"/>
        </w:numPr>
        <w:jc w:val="both"/>
      </w:pPr>
      <w:r>
        <w:rPr>
          <w:rFonts w:hint="cs"/>
          <w:rtl/>
        </w:rPr>
        <w:t xml:space="preserve">بذار حسابت دست نخوره اون رو بذار برای روز مبادا، من این سیصد رو برات میریزم. </w:t>
      </w:r>
      <w:r w:rsidR="00FB67E6">
        <w:rPr>
          <w:rFonts w:hint="cs"/>
          <w:rtl/>
        </w:rPr>
        <w:t xml:space="preserve">مثلاً </w:t>
      </w:r>
      <w:r>
        <w:rPr>
          <w:rFonts w:hint="cs"/>
          <w:rtl/>
        </w:rPr>
        <w:t>قرض دادی دیگه؟</w:t>
      </w:r>
    </w:p>
    <w:p w14:paraId="0D0AB157" w14:textId="4472DAED" w:rsidR="00FC60BB" w:rsidRDefault="00FC60BB" w:rsidP="00534E6B">
      <w:pPr>
        <w:pStyle w:val="ListParagraph"/>
        <w:numPr>
          <w:ilvl w:val="0"/>
          <w:numId w:val="2"/>
        </w:numPr>
        <w:jc w:val="both"/>
        <w:rPr>
          <w:rtl/>
        </w:rPr>
      </w:pPr>
      <w:r>
        <w:rPr>
          <w:rFonts w:hint="cs"/>
          <w:rtl/>
        </w:rPr>
        <w:t xml:space="preserve">آره سند خونش رو رهن شرکت گرفتم. </w:t>
      </w:r>
    </w:p>
    <w:p w14:paraId="7980C6C4" w14:textId="6FF60624" w:rsidR="00FC60BB" w:rsidRDefault="00FC60BB" w:rsidP="00534E6B">
      <w:pPr>
        <w:pStyle w:val="ListParagraph"/>
        <w:numPr>
          <w:ilvl w:val="0"/>
          <w:numId w:val="2"/>
        </w:numPr>
        <w:jc w:val="both"/>
        <w:rPr>
          <w:rtl/>
        </w:rPr>
      </w:pPr>
      <w:r>
        <w:rPr>
          <w:rFonts w:hint="cs"/>
          <w:rtl/>
        </w:rPr>
        <w:t xml:space="preserve"> خوب حقوقش بود دیگه خونه رو چرا گرفتی؟</w:t>
      </w:r>
    </w:p>
    <w:p w14:paraId="205394F4" w14:textId="54B0C891" w:rsidR="00FC60BB" w:rsidRDefault="00FC60BB" w:rsidP="00534E6B">
      <w:pPr>
        <w:pStyle w:val="ListParagraph"/>
        <w:numPr>
          <w:ilvl w:val="0"/>
          <w:numId w:val="2"/>
        </w:numPr>
        <w:jc w:val="both"/>
        <w:rPr>
          <w:rtl/>
        </w:rPr>
      </w:pPr>
      <w:r>
        <w:rPr>
          <w:rFonts w:hint="cs"/>
          <w:rtl/>
        </w:rPr>
        <w:t xml:space="preserve"> ن</w:t>
      </w:r>
      <w:r w:rsidR="00C33612">
        <w:rPr>
          <w:rFonts w:hint="cs"/>
          <w:rtl/>
        </w:rPr>
        <w:t>می‌خوام</w:t>
      </w:r>
      <w:r>
        <w:rPr>
          <w:rFonts w:hint="cs"/>
          <w:rtl/>
        </w:rPr>
        <w:t xml:space="preserve"> فکر کنه صدقه است. </w:t>
      </w:r>
    </w:p>
    <w:p w14:paraId="1EB0DB4D" w14:textId="78E5D9F0" w:rsidR="00FC60BB" w:rsidRDefault="00FC60BB" w:rsidP="00534E6B">
      <w:pPr>
        <w:pStyle w:val="ListParagraph"/>
        <w:numPr>
          <w:ilvl w:val="0"/>
          <w:numId w:val="2"/>
        </w:numPr>
        <w:jc w:val="both"/>
        <w:rPr>
          <w:rtl/>
        </w:rPr>
      </w:pPr>
      <w:r>
        <w:rPr>
          <w:rFonts w:hint="cs"/>
          <w:rtl/>
        </w:rPr>
        <w:t xml:space="preserve"> فکر کنه ! یا فکر نکنه! تو </w:t>
      </w:r>
      <w:r w:rsidR="007C770A">
        <w:rPr>
          <w:rFonts w:hint="cs"/>
          <w:rtl/>
        </w:rPr>
        <w:t>می‌دونی</w:t>
      </w:r>
      <w:r>
        <w:rPr>
          <w:rFonts w:hint="cs"/>
          <w:rtl/>
        </w:rPr>
        <w:t xml:space="preserve"> پول رو ازش پس نمیگیری! اون هم میدونه. </w:t>
      </w:r>
    </w:p>
    <w:p w14:paraId="64F9817C" w14:textId="7ADC4059" w:rsidR="00FC60BB" w:rsidRDefault="00FC60BB" w:rsidP="00534E6B">
      <w:pPr>
        <w:pStyle w:val="ListParagraph"/>
        <w:numPr>
          <w:ilvl w:val="0"/>
          <w:numId w:val="2"/>
        </w:numPr>
        <w:jc w:val="both"/>
        <w:rPr>
          <w:rtl/>
        </w:rPr>
      </w:pPr>
      <w:r>
        <w:rPr>
          <w:rFonts w:hint="cs"/>
          <w:rtl/>
        </w:rPr>
        <w:t xml:space="preserve"> کیان رو میشناسی که مغرور. </w:t>
      </w:r>
    </w:p>
    <w:p w14:paraId="2BA6F12F" w14:textId="64315762" w:rsidR="00FC60BB" w:rsidRDefault="00FC60BB" w:rsidP="00534E6B">
      <w:pPr>
        <w:pStyle w:val="ListParagraph"/>
        <w:numPr>
          <w:ilvl w:val="0"/>
          <w:numId w:val="2"/>
        </w:numPr>
        <w:jc w:val="both"/>
        <w:rPr>
          <w:rtl/>
        </w:rPr>
      </w:pPr>
      <w:r>
        <w:rPr>
          <w:rFonts w:hint="cs"/>
          <w:rtl/>
        </w:rPr>
        <w:t xml:space="preserve"> خودتون </w:t>
      </w:r>
      <w:r w:rsidR="007C770A">
        <w:rPr>
          <w:rFonts w:hint="cs"/>
          <w:rtl/>
        </w:rPr>
        <w:t>می‌دونی</w:t>
      </w:r>
      <w:r>
        <w:rPr>
          <w:rFonts w:hint="cs"/>
          <w:rtl/>
        </w:rPr>
        <w:t xml:space="preserve">د. من این رو برات </w:t>
      </w:r>
      <w:r w:rsidR="00C33612">
        <w:rPr>
          <w:rFonts w:hint="cs"/>
          <w:rtl/>
        </w:rPr>
        <w:t>می‌زنم</w:t>
      </w:r>
      <w:r>
        <w:rPr>
          <w:rFonts w:hint="cs"/>
          <w:rtl/>
        </w:rPr>
        <w:t xml:space="preserve"> تا فردا </w:t>
      </w:r>
      <w:r w:rsidR="00C33612">
        <w:rPr>
          <w:rFonts w:hint="cs"/>
          <w:rtl/>
        </w:rPr>
        <w:t>می‌شی</w:t>
      </w:r>
      <w:r>
        <w:rPr>
          <w:rFonts w:hint="cs"/>
          <w:rtl/>
        </w:rPr>
        <w:t xml:space="preserve">نه به حسابت. </w:t>
      </w:r>
    </w:p>
    <w:p w14:paraId="54244A37" w14:textId="07F3A0DE" w:rsidR="00FC60BB" w:rsidRDefault="00FC60BB" w:rsidP="00534E6B">
      <w:pPr>
        <w:pStyle w:val="ListParagraph"/>
        <w:numPr>
          <w:ilvl w:val="0"/>
          <w:numId w:val="2"/>
        </w:numPr>
        <w:jc w:val="both"/>
        <w:rPr>
          <w:rtl/>
        </w:rPr>
      </w:pPr>
      <w:r>
        <w:rPr>
          <w:rFonts w:hint="cs"/>
          <w:rtl/>
        </w:rPr>
        <w:t xml:space="preserve"> اوکی. </w:t>
      </w:r>
    </w:p>
    <w:p w14:paraId="1B109E92" w14:textId="1A922F04" w:rsidR="00B72F85" w:rsidRDefault="00B72F85" w:rsidP="00534E6B">
      <w:pPr>
        <w:pStyle w:val="Heading2"/>
        <w:jc w:val="both"/>
        <w:rPr>
          <w:rtl/>
        </w:rPr>
      </w:pPr>
      <w:r>
        <w:rPr>
          <w:rFonts w:hint="cs"/>
          <w:rtl/>
        </w:rPr>
        <w:t>فرهاد</w:t>
      </w:r>
    </w:p>
    <w:p w14:paraId="45A3FE28" w14:textId="3A40C2AC" w:rsidR="00B72F85" w:rsidRDefault="00B72F85" w:rsidP="00534E6B">
      <w:pPr>
        <w:jc w:val="both"/>
        <w:rPr>
          <w:rtl/>
        </w:rPr>
      </w:pPr>
      <w:r>
        <w:rPr>
          <w:rFonts w:hint="cs"/>
          <w:rtl/>
        </w:rPr>
        <w:t xml:space="preserve">یکی از معروفترین مکانیکی های تهران در شمال غرب شهر را دراختیار داشت. مالک بود و خودش هم مکانیک ماهری بود. با این حال کمتر خودش دست به آچار میشد و بیشتر مدیریت آنجا را به عهده داشت. </w:t>
      </w:r>
    </w:p>
    <w:p w14:paraId="7BF9CA95" w14:textId="24D3E008" w:rsidR="00B72F85" w:rsidRDefault="00B72F85" w:rsidP="00534E6B">
      <w:pPr>
        <w:jc w:val="both"/>
        <w:rPr>
          <w:rtl/>
        </w:rPr>
      </w:pPr>
      <w:r>
        <w:rPr>
          <w:rFonts w:hint="cs"/>
          <w:rtl/>
        </w:rPr>
        <w:t xml:space="preserve">به اندازه پدر فرشته ثروتمند نبود. ولی دوبرابر آنها در کارهای خیر شرکت </w:t>
      </w:r>
      <w:r w:rsidR="00860C89">
        <w:rPr>
          <w:rFonts w:hint="cs"/>
          <w:rtl/>
        </w:rPr>
        <w:t>می‌کرد</w:t>
      </w:r>
      <w:r>
        <w:rPr>
          <w:rFonts w:hint="cs"/>
          <w:rtl/>
        </w:rPr>
        <w:t xml:space="preserve">. </w:t>
      </w:r>
      <w:r w:rsidR="00657EF1">
        <w:rPr>
          <w:rFonts w:hint="cs"/>
          <w:rtl/>
        </w:rPr>
        <w:t>برعکس فرشته تمایلی به مالکیت موسسات خیر</w:t>
      </w:r>
      <w:r w:rsidR="00FB67E6">
        <w:rPr>
          <w:rFonts w:hint="cs"/>
          <w:rtl/>
        </w:rPr>
        <w:t>ی</w:t>
      </w:r>
      <w:r w:rsidR="00657EF1">
        <w:rPr>
          <w:rFonts w:hint="cs"/>
          <w:rtl/>
        </w:rPr>
        <w:t xml:space="preserve">ه نداشت. بیشتر ترجیح </w:t>
      </w:r>
      <w:r w:rsidR="00860C89">
        <w:rPr>
          <w:rFonts w:hint="cs"/>
          <w:rtl/>
        </w:rPr>
        <w:t>می‌داد</w:t>
      </w:r>
      <w:r w:rsidR="00657EF1">
        <w:rPr>
          <w:rFonts w:hint="cs"/>
          <w:rtl/>
        </w:rPr>
        <w:t xml:space="preserve"> به موسساتی که وجود دارند پول بدهد. </w:t>
      </w:r>
    </w:p>
    <w:p w14:paraId="4B5AD01D" w14:textId="12E7EA86" w:rsidR="00657EF1" w:rsidRDefault="00657EF1" w:rsidP="00534E6B">
      <w:pPr>
        <w:jc w:val="both"/>
        <w:rPr>
          <w:rtl/>
        </w:rPr>
      </w:pPr>
      <w:r>
        <w:rPr>
          <w:rFonts w:hint="cs"/>
          <w:rtl/>
        </w:rPr>
        <w:t xml:space="preserve">کمکی که او را معروف کرد، خرید ویلچر برای تمام کودکان معلول بدون سرپرست شهر بود. مبلغ اصلاً مبلغ کمی نبود. با آن مبلغ </w:t>
      </w:r>
      <w:r w:rsidR="007C770A">
        <w:rPr>
          <w:rFonts w:hint="cs"/>
          <w:rtl/>
        </w:rPr>
        <w:t>می‌توانست</w:t>
      </w:r>
      <w:r>
        <w:rPr>
          <w:rFonts w:hint="cs"/>
          <w:rtl/>
        </w:rPr>
        <w:t xml:space="preserve"> بهترین خانه های شهر را بخرد. با آن مبلغ میشد، یک هفته تمام در پاریس با زنش خوش بگذراند. اما فرهاد نگران نبود. </w:t>
      </w:r>
    </w:p>
    <w:p w14:paraId="7BF8A224" w14:textId="5CB6F10F" w:rsidR="00657EF1" w:rsidRDefault="00657EF1" w:rsidP="00534E6B">
      <w:pPr>
        <w:jc w:val="both"/>
        <w:rPr>
          <w:rtl/>
        </w:rPr>
      </w:pPr>
      <w:r>
        <w:rPr>
          <w:rFonts w:hint="cs"/>
          <w:rtl/>
        </w:rPr>
        <w:lastRenderedPageBreak/>
        <w:t xml:space="preserve">کارتی را برای کمک ، کارتی را برای خرج خانه، کارتی را برای تفریح و ... گذاشته بود. از طرفی </w:t>
      </w:r>
      <w:r w:rsidR="00860C89">
        <w:rPr>
          <w:rFonts w:hint="cs"/>
          <w:rtl/>
        </w:rPr>
        <w:t>می‌دانست</w:t>
      </w:r>
      <w:r>
        <w:rPr>
          <w:rFonts w:hint="cs"/>
          <w:rtl/>
        </w:rPr>
        <w:t xml:space="preserve"> که فرشته همسرش هم با کارهای خیر او موافق است. </w:t>
      </w:r>
    </w:p>
    <w:p w14:paraId="06B28375" w14:textId="3F246F50" w:rsidR="00657EF1" w:rsidRDefault="00657EF1" w:rsidP="00534E6B">
      <w:pPr>
        <w:jc w:val="both"/>
        <w:rPr>
          <w:rtl/>
        </w:rPr>
      </w:pPr>
      <w:r>
        <w:rPr>
          <w:rFonts w:hint="cs"/>
          <w:rtl/>
        </w:rPr>
        <w:t>آنها از طریق همین خیریه</w:t>
      </w:r>
      <w:r w:rsidR="00FD0A6E">
        <w:rPr>
          <w:rFonts w:hint="cs"/>
          <w:rtl/>
        </w:rPr>
        <w:t xml:space="preserve">‌ها </w:t>
      </w:r>
      <w:r>
        <w:rPr>
          <w:rFonts w:hint="cs"/>
          <w:rtl/>
        </w:rPr>
        <w:t xml:space="preserve">باهم آشنا شده بودند. </w:t>
      </w:r>
    </w:p>
    <w:p w14:paraId="1FDA8AD5" w14:textId="37664844" w:rsidR="00657EF1" w:rsidRDefault="00657EF1" w:rsidP="00534E6B">
      <w:pPr>
        <w:jc w:val="both"/>
        <w:rPr>
          <w:rtl/>
        </w:rPr>
      </w:pPr>
      <w:r>
        <w:rPr>
          <w:rFonts w:hint="cs"/>
          <w:rtl/>
        </w:rPr>
        <w:t>همه چیز از یک دعوا شروع شد. اصلاً دعوای قشنگی نبود.فرهاد و فرشته سر هم داد میزدند و دیالوگ هایی که بین</w:t>
      </w:r>
      <w:r w:rsidR="001509A8">
        <w:rPr>
          <w:rFonts w:hint="cs"/>
          <w:rtl/>
        </w:rPr>
        <w:t>‌</w:t>
      </w:r>
      <w:r>
        <w:rPr>
          <w:rFonts w:hint="cs"/>
          <w:rtl/>
        </w:rPr>
        <w:t>شان رد و بدل می</w:t>
      </w:r>
      <w:r w:rsidR="001509A8">
        <w:rPr>
          <w:rFonts w:hint="cs"/>
          <w:rtl/>
        </w:rPr>
        <w:t>‌</w:t>
      </w:r>
      <w:r>
        <w:rPr>
          <w:rFonts w:hint="cs"/>
          <w:rtl/>
        </w:rPr>
        <w:t xml:space="preserve">شد هم در اوج زشتی و پلشتی بود. </w:t>
      </w:r>
      <w:r w:rsidR="00FB67E6">
        <w:rPr>
          <w:rFonts w:hint="cs"/>
          <w:rtl/>
        </w:rPr>
        <w:t xml:space="preserve">فرهاد بخوبی آن روز را بخاطر می‌آورد. </w:t>
      </w:r>
    </w:p>
    <w:p w14:paraId="2EC7AA56" w14:textId="668A347A" w:rsidR="00FB67E6" w:rsidRDefault="00FB67E6" w:rsidP="00534E6B">
      <w:pPr>
        <w:jc w:val="both"/>
        <w:rPr>
          <w:rtl/>
        </w:rPr>
      </w:pPr>
      <w:r>
        <w:rPr>
          <w:rFonts w:hint="cs"/>
          <w:rtl/>
        </w:rPr>
        <w:t xml:space="preserve">فرشته: بیشعور فکر کردی کی هستی. فکر کردی دو قرون پول هبه کردی خریدیشون. یعنی چی از بچه های یتیم خواستی بیان اینجا تو کارها کمک کنن. برده داری خیلی وقته تموم شده نفهم. </w:t>
      </w:r>
    </w:p>
    <w:p w14:paraId="6EF59ACB" w14:textId="7F6AAF04" w:rsidR="00FB67E6" w:rsidRDefault="00FB67E6" w:rsidP="00534E6B">
      <w:pPr>
        <w:jc w:val="both"/>
        <w:rPr>
          <w:rtl/>
        </w:rPr>
      </w:pPr>
      <w:r>
        <w:rPr>
          <w:rFonts w:hint="cs"/>
          <w:rtl/>
        </w:rPr>
        <w:t>فرهاد: زبون به دهن بگیر، برده چیه حرف دهنت رو بفهم چی میگی!</w:t>
      </w:r>
    </w:p>
    <w:p w14:paraId="511F4DA9" w14:textId="529D3D47" w:rsidR="00FB67E6" w:rsidRDefault="00FB67E6" w:rsidP="00534E6B">
      <w:pPr>
        <w:pStyle w:val="ListParagraph"/>
        <w:numPr>
          <w:ilvl w:val="0"/>
          <w:numId w:val="2"/>
        </w:numPr>
        <w:jc w:val="both"/>
      </w:pPr>
      <w:r>
        <w:rPr>
          <w:rFonts w:hint="cs"/>
          <w:rtl/>
        </w:rPr>
        <w:t>به من میگی زبون نفهم</w:t>
      </w:r>
      <w:r w:rsidR="001509A8">
        <w:rPr>
          <w:rFonts w:hint="cs"/>
          <w:rtl/>
        </w:rPr>
        <w:t>،</w:t>
      </w:r>
      <w:r>
        <w:rPr>
          <w:rFonts w:hint="cs"/>
          <w:rtl/>
        </w:rPr>
        <w:t xml:space="preserve"> بیشعور عوضی</w:t>
      </w:r>
      <w:r w:rsidR="001509A8">
        <w:rPr>
          <w:rFonts w:hint="cs"/>
          <w:rtl/>
        </w:rPr>
        <w:t>،</w:t>
      </w:r>
      <w:r>
        <w:rPr>
          <w:rFonts w:hint="cs"/>
          <w:rtl/>
        </w:rPr>
        <w:t xml:space="preserve"> زبون نفهم خودت و جد و آبادتین</w:t>
      </w:r>
      <w:r w:rsidR="001509A8">
        <w:rPr>
          <w:rFonts w:hint="cs"/>
          <w:rtl/>
        </w:rPr>
        <w:t>،</w:t>
      </w:r>
      <w:r>
        <w:rPr>
          <w:rFonts w:hint="cs"/>
          <w:rtl/>
        </w:rPr>
        <w:t xml:space="preserve"> دهاتی اومدی شهر فکر کردی آدم شدی. </w:t>
      </w:r>
    </w:p>
    <w:p w14:paraId="74EB3EE7" w14:textId="090718C5" w:rsidR="00FB67E6" w:rsidRDefault="00FB67E6" w:rsidP="00534E6B">
      <w:pPr>
        <w:pStyle w:val="ListParagraph"/>
        <w:numPr>
          <w:ilvl w:val="0"/>
          <w:numId w:val="2"/>
        </w:numPr>
        <w:jc w:val="both"/>
      </w:pPr>
      <w:r>
        <w:rPr>
          <w:rFonts w:hint="cs"/>
          <w:rtl/>
        </w:rPr>
        <w:t xml:space="preserve">تهین نکن. احترام خودت رو نگهدار. تو اشتباه برداشت کردی. بذار توضیح  بدم. </w:t>
      </w:r>
    </w:p>
    <w:p w14:paraId="76D7BF2D" w14:textId="5871FD98" w:rsidR="00FB67E6" w:rsidRDefault="00FB67E6" w:rsidP="00534E6B">
      <w:pPr>
        <w:pStyle w:val="ListParagraph"/>
        <w:numPr>
          <w:ilvl w:val="0"/>
          <w:numId w:val="2"/>
        </w:numPr>
        <w:jc w:val="both"/>
      </w:pPr>
      <w:r>
        <w:rPr>
          <w:rFonts w:hint="cs"/>
          <w:rtl/>
        </w:rPr>
        <w:t>توضیح چی بدی</w:t>
      </w:r>
      <w:r w:rsidR="001509A8">
        <w:rPr>
          <w:rFonts w:hint="cs"/>
          <w:rtl/>
        </w:rPr>
        <w:t>؟!؛</w:t>
      </w:r>
      <w:r>
        <w:rPr>
          <w:rFonts w:hint="cs"/>
          <w:rtl/>
        </w:rPr>
        <w:t xml:space="preserve"> گاو</w:t>
      </w:r>
      <w:r w:rsidR="001509A8">
        <w:rPr>
          <w:rFonts w:hint="cs"/>
          <w:rtl/>
        </w:rPr>
        <w:t>؛</w:t>
      </w:r>
      <w:r>
        <w:rPr>
          <w:rFonts w:hint="cs"/>
          <w:rtl/>
        </w:rPr>
        <w:t xml:space="preserve"> تو جز ماما کردن مگر کاری هم بلدی. </w:t>
      </w:r>
    </w:p>
    <w:p w14:paraId="42CA7F54" w14:textId="1AAFDE8E" w:rsidR="00FB67E6" w:rsidRDefault="00FB67E6" w:rsidP="00534E6B">
      <w:pPr>
        <w:pStyle w:val="ListParagraph"/>
        <w:numPr>
          <w:ilvl w:val="0"/>
          <w:numId w:val="2"/>
        </w:numPr>
        <w:jc w:val="both"/>
      </w:pPr>
      <w:r>
        <w:rPr>
          <w:rFonts w:hint="cs"/>
          <w:rtl/>
        </w:rPr>
        <w:t xml:space="preserve">میشه آروم باشی. میتونی دو دقیقه خودت رو کنترل کنی. عین تیر از چله در نری. </w:t>
      </w:r>
    </w:p>
    <w:p w14:paraId="6F56EC77" w14:textId="08CB5AFE" w:rsidR="00FB67E6" w:rsidRDefault="00E5024B" w:rsidP="00534E6B">
      <w:pPr>
        <w:pStyle w:val="ListParagraph"/>
        <w:numPr>
          <w:ilvl w:val="0"/>
          <w:numId w:val="2"/>
        </w:numPr>
        <w:jc w:val="both"/>
      </w:pPr>
      <w:r>
        <w:rPr>
          <w:rFonts w:hint="cs"/>
          <w:rtl/>
        </w:rPr>
        <w:t xml:space="preserve">زر بزن ببینم چی میگی. </w:t>
      </w:r>
    </w:p>
    <w:p w14:paraId="34DBD618" w14:textId="6246C3A1" w:rsidR="00E5024B" w:rsidRDefault="00E5024B" w:rsidP="00534E6B">
      <w:pPr>
        <w:pStyle w:val="ListParagraph"/>
        <w:numPr>
          <w:ilvl w:val="0"/>
          <w:numId w:val="2"/>
        </w:numPr>
        <w:jc w:val="both"/>
      </w:pPr>
      <w:r>
        <w:rPr>
          <w:rFonts w:hint="cs"/>
          <w:rtl/>
        </w:rPr>
        <w:t xml:space="preserve">بهشون حقوق میدم ساعتی </w:t>
      </w:r>
      <w:r w:rsidR="001509A8">
        <w:rPr>
          <w:rFonts w:hint="cs"/>
          <w:rtl/>
        </w:rPr>
        <w:t>400</w:t>
      </w:r>
      <w:r>
        <w:rPr>
          <w:rFonts w:hint="cs"/>
          <w:rtl/>
        </w:rPr>
        <w:t xml:space="preserve"> تومن</w:t>
      </w:r>
      <w:r w:rsidR="001509A8">
        <w:rPr>
          <w:rFonts w:hint="cs"/>
          <w:rtl/>
        </w:rPr>
        <w:t>؛</w:t>
      </w:r>
      <w:r>
        <w:rPr>
          <w:rFonts w:hint="cs"/>
          <w:rtl/>
        </w:rPr>
        <w:t xml:space="preserve"> حقوق خوبی</w:t>
      </w:r>
      <w:r w:rsidR="001509A8">
        <w:rPr>
          <w:rFonts w:hint="cs"/>
          <w:rtl/>
        </w:rPr>
        <w:t>ه؛</w:t>
      </w:r>
      <w:r>
        <w:rPr>
          <w:rFonts w:hint="cs"/>
          <w:rtl/>
        </w:rPr>
        <w:t xml:space="preserve"> همشون به پول احتیاج دارن. همه خودشون قبول کردن بیان </w:t>
      </w:r>
      <w:r w:rsidR="001509A8">
        <w:rPr>
          <w:rFonts w:hint="cs"/>
          <w:rtl/>
        </w:rPr>
        <w:t>کلی هم ذوق کردن که میتونن پول دربیارن</w:t>
      </w:r>
      <w:r>
        <w:rPr>
          <w:rFonts w:hint="cs"/>
          <w:rtl/>
        </w:rPr>
        <w:t xml:space="preserve">. </w:t>
      </w:r>
    </w:p>
    <w:p w14:paraId="596CBF4A" w14:textId="00B797F3" w:rsidR="00E5024B" w:rsidRDefault="00E5024B" w:rsidP="00534E6B">
      <w:pPr>
        <w:pStyle w:val="ListParagraph"/>
        <w:numPr>
          <w:ilvl w:val="0"/>
          <w:numId w:val="2"/>
        </w:numPr>
        <w:jc w:val="both"/>
      </w:pPr>
      <w:r>
        <w:rPr>
          <w:rFonts w:hint="cs"/>
          <w:rtl/>
        </w:rPr>
        <w:t xml:space="preserve">نگفته بودی بهشون حقوق دادی. </w:t>
      </w:r>
    </w:p>
    <w:p w14:paraId="074F340D" w14:textId="058D05D1" w:rsidR="00E5024B" w:rsidRDefault="00E5024B" w:rsidP="00534E6B">
      <w:pPr>
        <w:pStyle w:val="ListParagraph"/>
        <w:numPr>
          <w:ilvl w:val="0"/>
          <w:numId w:val="2"/>
        </w:numPr>
        <w:jc w:val="both"/>
      </w:pPr>
      <w:r>
        <w:rPr>
          <w:rFonts w:hint="cs"/>
          <w:rtl/>
        </w:rPr>
        <w:t xml:space="preserve">پرسیدی؟ همون اول با فحش و داد اومدی اصلا مهلت دادی. </w:t>
      </w:r>
    </w:p>
    <w:p w14:paraId="351FAC27" w14:textId="3266CED1" w:rsidR="00E5024B" w:rsidRDefault="00E5024B" w:rsidP="00534E6B">
      <w:pPr>
        <w:pStyle w:val="ListParagraph"/>
        <w:numPr>
          <w:ilvl w:val="0"/>
          <w:numId w:val="2"/>
        </w:numPr>
        <w:jc w:val="both"/>
      </w:pPr>
      <w:r>
        <w:rPr>
          <w:rFonts w:hint="cs"/>
          <w:rtl/>
        </w:rPr>
        <w:t xml:space="preserve">من نباید از کوره در میرفتم. </w:t>
      </w:r>
    </w:p>
    <w:p w14:paraId="31B66146" w14:textId="40602E87" w:rsidR="00E5024B" w:rsidRDefault="00E5024B" w:rsidP="00534E6B">
      <w:pPr>
        <w:pStyle w:val="ListParagraph"/>
        <w:numPr>
          <w:ilvl w:val="0"/>
          <w:numId w:val="2"/>
        </w:numPr>
        <w:jc w:val="both"/>
      </w:pPr>
      <w:r>
        <w:rPr>
          <w:rFonts w:hint="cs"/>
          <w:rtl/>
        </w:rPr>
        <w:t>شنیدم یتیم خونه داری</w:t>
      </w:r>
      <w:r w:rsidR="001509A8">
        <w:rPr>
          <w:rFonts w:hint="cs"/>
          <w:rtl/>
        </w:rPr>
        <w:t>.</w:t>
      </w:r>
    </w:p>
    <w:p w14:paraId="7155E244" w14:textId="555C06D3" w:rsidR="00E5024B" w:rsidRDefault="00E5024B" w:rsidP="00534E6B">
      <w:pPr>
        <w:pStyle w:val="ListParagraph"/>
        <w:numPr>
          <w:ilvl w:val="0"/>
          <w:numId w:val="2"/>
        </w:numPr>
        <w:jc w:val="both"/>
      </w:pPr>
      <w:r>
        <w:rPr>
          <w:rFonts w:hint="cs"/>
          <w:rtl/>
        </w:rPr>
        <w:t xml:space="preserve">آره دارم سه تا چندتایی هم پانسیون دخترونه دارم. </w:t>
      </w:r>
    </w:p>
    <w:p w14:paraId="061EC66C" w14:textId="3D044487" w:rsidR="00E5024B" w:rsidRDefault="00E5024B" w:rsidP="00534E6B">
      <w:pPr>
        <w:pStyle w:val="ListParagraph"/>
        <w:numPr>
          <w:ilvl w:val="0"/>
          <w:numId w:val="2"/>
        </w:numPr>
        <w:jc w:val="both"/>
      </w:pPr>
      <w:r>
        <w:rPr>
          <w:rFonts w:hint="cs"/>
          <w:rtl/>
        </w:rPr>
        <w:t>من بدم نمیاد کمک کنم</w:t>
      </w:r>
      <w:r w:rsidR="001509A8">
        <w:rPr>
          <w:rFonts w:hint="cs"/>
          <w:rtl/>
        </w:rPr>
        <w:t>،</w:t>
      </w:r>
      <w:r>
        <w:rPr>
          <w:rFonts w:hint="cs"/>
          <w:rtl/>
        </w:rPr>
        <w:t xml:space="preserve"> من فرهادم. چندباری همدیگر رو دیدیم. </w:t>
      </w:r>
    </w:p>
    <w:p w14:paraId="6460FC28" w14:textId="64740EE9" w:rsidR="00E5024B" w:rsidRDefault="00E5024B" w:rsidP="00534E6B">
      <w:pPr>
        <w:pStyle w:val="ListParagraph"/>
        <w:numPr>
          <w:ilvl w:val="0"/>
          <w:numId w:val="2"/>
        </w:numPr>
        <w:jc w:val="both"/>
      </w:pPr>
      <w:r>
        <w:rPr>
          <w:rFonts w:hint="cs"/>
          <w:rtl/>
        </w:rPr>
        <w:t xml:space="preserve">آره میشناسمت. خوشبختانه به کمکت احتیاجی ندارم. </w:t>
      </w:r>
    </w:p>
    <w:p w14:paraId="12E3EEC4" w14:textId="09E1E60B" w:rsidR="00E5024B" w:rsidRDefault="001509A8" w:rsidP="00534E6B">
      <w:pPr>
        <w:pStyle w:val="ListParagraph"/>
        <w:numPr>
          <w:ilvl w:val="0"/>
          <w:numId w:val="2"/>
        </w:numPr>
        <w:jc w:val="both"/>
      </w:pPr>
      <w:r>
        <w:rPr>
          <w:rFonts w:hint="cs"/>
          <w:rtl/>
        </w:rPr>
        <w:t xml:space="preserve">ایزد را </w:t>
      </w:r>
      <w:r w:rsidR="00E5024B">
        <w:rPr>
          <w:rFonts w:hint="cs"/>
          <w:rtl/>
        </w:rPr>
        <w:t>شکر</w:t>
      </w:r>
      <w:r>
        <w:rPr>
          <w:rFonts w:hint="cs"/>
          <w:rtl/>
        </w:rPr>
        <w:t>،</w:t>
      </w:r>
      <w:r w:rsidR="00E5024B">
        <w:rPr>
          <w:rFonts w:hint="cs"/>
          <w:rtl/>
        </w:rPr>
        <w:t xml:space="preserve"> شاید بتونیم باهم کارهای بزرگتری بکنیم. </w:t>
      </w:r>
    </w:p>
    <w:p w14:paraId="04477ABB" w14:textId="2B3FDB2C" w:rsidR="00E5024B" w:rsidRDefault="00E5024B" w:rsidP="00534E6B">
      <w:pPr>
        <w:pStyle w:val="ListParagraph"/>
        <w:numPr>
          <w:ilvl w:val="0"/>
          <w:numId w:val="2"/>
        </w:numPr>
        <w:jc w:val="both"/>
      </w:pPr>
      <w:r>
        <w:rPr>
          <w:rFonts w:hint="cs"/>
          <w:rtl/>
        </w:rPr>
        <w:lastRenderedPageBreak/>
        <w:t>شاید.</w:t>
      </w:r>
    </w:p>
    <w:p w14:paraId="53642428" w14:textId="055908FB" w:rsidR="00E5024B" w:rsidRDefault="00E5024B" w:rsidP="00534E6B">
      <w:pPr>
        <w:jc w:val="both"/>
        <w:rPr>
          <w:rtl/>
        </w:rPr>
      </w:pPr>
      <w:r>
        <w:rPr>
          <w:rFonts w:hint="cs"/>
          <w:rtl/>
        </w:rPr>
        <w:t>همکاری آنها در کارهای خیریه مشترک بعد از آن دعوا موجبات دوستی و ازدواجشان را فراهم کرده بود.</w:t>
      </w:r>
    </w:p>
    <w:p w14:paraId="0F5C8785" w14:textId="09FACB81" w:rsidR="008818D4" w:rsidRDefault="008818D4" w:rsidP="00534E6B">
      <w:pPr>
        <w:pStyle w:val="Heading2"/>
        <w:jc w:val="both"/>
        <w:rPr>
          <w:rtl/>
        </w:rPr>
      </w:pPr>
      <w:r>
        <w:rPr>
          <w:rFonts w:hint="cs"/>
          <w:rtl/>
        </w:rPr>
        <w:t>شرکت فرشته</w:t>
      </w:r>
    </w:p>
    <w:p w14:paraId="6C1F145E" w14:textId="69BB037E" w:rsidR="008818D4" w:rsidRDefault="008818D4" w:rsidP="00534E6B">
      <w:pPr>
        <w:jc w:val="both"/>
        <w:rPr>
          <w:rtl/>
        </w:rPr>
      </w:pPr>
      <w:r>
        <w:rPr>
          <w:rFonts w:hint="cs"/>
          <w:rtl/>
        </w:rPr>
        <w:t xml:space="preserve">در ظفر یک پنت هاوس سیصدمتری بود تمام فضا سفید و فلت طراحی شده بود. تنها دفتر فرشته بود که جدا شده بود. دفتر فرشته هم دیوار شیشه ایی داشت ولی پرده های کرکره ایی تمام مدت پنجره ها را پوشانده بودند و عملاً آنها را تبدیل به دیوار کرده بودند. </w:t>
      </w:r>
    </w:p>
    <w:p w14:paraId="0025C3EF" w14:textId="1E222FAE" w:rsidR="008818D4" w:rsidRDefault="008818D4" w:rsidP="00534E6B">
      <w:pPr>
        <w:jc w:val="both"/>
        <w:rPr>
          <w:rtl/>
        </w:rPr>
      </w:pPr>
      <w:r>
        <w:rPr>
          <w:rFonts w:hint="cs"/>
          <w:rtl/>
        </w:rPr>
        <w:t xml:space="preserve">شرکت در زمینه صادرات و واردات کار میکرد. معمولاً از ایران خیار و گوجه و کیوی و زعفران صادر میکرد و از چین لوازم الکترونیکی وارد میکرد. </w:t>
      </w:r>
    </w:p>
    <w:p w14:paraId="300B6809" w14:textId="29B5B0C1" w:rsidR="008818D4" w:rsidRDefault="008818D4" w:rsidP="00534E6B">
      <w:pPr>
        <w:jc w:val="both"/>
        <w:rPr>
          <w:rtl/>
        </w:rPr>
      </w:pPr>
      <w:r>
        <w:rPr>
          <w:rFonts w:hint="cs"/>
          <w:rtl/>
        </w:rPr>
        <w:t>شرکت علاوه بر صادرات و واردات کالایی که خود خریداری میکرد کار یک شرکت بازرگانی را نیز انجام میداد و برای شرکتها و تولیدی های مختلف در ایران از چین واردات انجام میداد.</w:t>
      </w:r>
    </w:p>
    <w:p w14:paraId="3333878C" w14:textId="09F944A9" w:rsidR="00013310" w:rsidRDefault="00013310" w:rsidP="00534E6B">
      <w:pPr>
        <w:jc w:val="both"/>
        <w:rPr>
          <w:rtl/>
        </w:rPr>
      </w:pPr>
      <w:r>
        <w:rPr>
          <w:rFonts w:hint="cs"/>
          <w:rtl/>
        </w:rPr>
        <w:t xml:space="preserve">پرهام ساعت یازده وارد دفتر شد و به خانم انیسه سلام کرد. پشت میزش نشست و تلفن شرکت را برداشت و به تماس گرفت به زبان ماندرین صحبت میکرد. تلفنش که تمام شد. صدای فرشته را شنید. </w:t>
      </w:r>
    </w:p>
    <w:p w14:paraId="35E0C245" w14:textId="6A7F3B3C" w:rsidR="00013310" w:rsidRDefault="00013310" w:rsidP="00534E6B">
      <w:pPr>
        <w:pStyle w:val="ListParagraph"/>
        <w:numPr>
          <w:ilvl w:val="0"/>
          <w:numId w:val="2"/>
        </w:numPr>
        <w:jc w:val="both"/>
      </w:pPr>
      <w:r>
        <w:rPr>
          <w:rFonts w:hint="cs"/>
          <w:rtl/>
        </w:rPr>
        <w:t>پرهام تویی؟</w:t>
      </w:r>
    </w:p>
    <w:p w14:paraId="4660941D" w14:textId="248F0C6D" w:rsidR="00013310" w:rsidRDefault="00013310" w:rsidP="00534E6B">
      <w:pPr>
        <w:pStyle w:val="ListParagraph"/>
        <w:numPr>
          <w:ilvl w:val="0"/>
          <w:numId w:val="2"/>
        </w:numPr>
        <w:jc w:val="both"/>
      </w:pPr>
      <w:r>
        <w:rPr>
          <w:rFonts w:hint="cs"/>
          <w:rtl/>
        </w:rPr>
        <w:t>درود دفتری الان میام.</w:t>
      </w:r>
    </w:p>
    <w:p w14:paraId="2215579E" w14:textId="38D143C6" w:rsidR="00013310" w:rsidRDefault="00013310" w:rsidP="00534E6B">
      <w:pPr>
        <w:pStyle w:val="ListParagraph"/>
        <w:numPr>
          <w:ilvl w:val="0"/>
          <w:numId w:val="2"/>
        </w:numPr>
        <w:jc w:val="both"/>
      </w:pPr>
      <w:r>
        <w:rPr>
          <w:rFonts w:hint="cs"/>
          <w:rtl/>
        </w:rPr>
        <w:t xml:space="preserve">بیا. </w:t>
      </w:r>
    </w:p>
    <w:p w14:paraId="62D9EF52" w14:textId="4056E0D7" w:rsidR="00013310" w:rsidRDefault="00013310" w:rsidP="00534E6B">
      <w:pPr>
        <w:jc w:val="both"/>
        <w:rPr>
          <w:rtl/>
        </w:rPr>
      </w:pPr>
      <w:r>
        <w:rPr>
          <w:rFonts w:hint="cs"/>
          <w:rtl/>
        </w:rPr>
        <w:t xml:space="preserve">پرهام وارد دفتر فرشته میشود. سلام چطوری با فرشته دست میدهد. </w:t>
      </w:r>
    </w:p>
    <w:p w14:paraId="701F9FF1" w14:textId="493A688F" w:rsidR="00013310" w:rsidRDefault="00013310" w:rsidP="00534E6B">
      <w:pPr>
        <w:jc w:val="both"/>
        <w:rPr>
          <w:rtl/>
        </w:rPr>
      </w:pPr>
      <w:r>
        <w:rPr>
          <w:rFonts w:hint="cs"/>
          <w:rtl/>
        </w:rPr>
        <w:t xml:space="preserve">فرشته هم با او دست میدهد. </w:t>
      </w:r>
    </w:p>
    <w:p w14:paraId="4381A1E8" w14:textId="618D68AA" w:rsidR="00013310" w:rsidRDefault="00013310" w:rsidP="00534E6B">
      <w:pPr>
        <w:jc w:val="both"/>
        <w:rPr>
          <w:rtl/>
        </w:rPr>
      </w:pPr>
      <w:r>
        <w:rPr>
          <w:rFonts w:hint="cs"/>
          <w:rtl/>
        </w:rPr>
        <w:t xml:space="preserve">فرشته دستانش را باز میکند و هر دو همدیگر را بغل میکنند. </w:t>
      </w:r>
    </w:p>
    <w:p w14:paraId="6940E64B" w14:textId="0CE906E3" w:rsidR="00013310" w:rsidRDefault="00013310" w:rsidP="00534E6B">
      <w:pPr>
        <w:pStyle w:val="ListParagraph"/>
        <w:numPr>
          <w:ilvl w:val="0"/>
          <w:numId w:val="2"/>
        </w:numPr>
        <w:jc w:val="both"/>
      </w:pPr>
      <w:r>
        <w:rPr>
          <w:rFonts w:hint="cs"/>
          <w:rtl/>
        </w:rPr>
        <w:t xml:space="preserve">دلم برات تنگ شده بود. کی رسیدی. </w:t>
      </w:r>
    </w:p>
    <w:p w14:paraId="0FBA2B9B" w14:textId="0258D989" w:rsidR="00013310" w:rsidRDefault="00013310" w:rsidP="00534E6B">
      <w:pPr>
        <w:pStyle w:val="ListParagraph"/>
        <w:numPr>
          <w:ilvl w:val="0"/>
          <w:numId w:val="2"/>
        </w:numPr>
        <w:jc w:val="both"/>
      </w:pPr>
      <w:r>
        <w:rPr>
          <w:rFonts w:hint="cs"/>
          <w:rtl/>
        </w:rPr>
        <w:t>الان اومدم. بچه چطوره؟</w:t>
      </w:r>
    </w:p>
    <w:p w14:paraId="3963EF46" w14:textId="3ACE5D1C" w:rsidR="00013310" w:rsidRDefault="00013310" w:rsidP="00534E6B">
      <w:pPr>
        <w:pStyle w:val="ListParagraph"/>
        <w:numPr>
          <w:ilvl w:val="0"/>
          <w:numId w:val="2"/>
        </w:numPr>
        <w:jc w:val="both"/>
      </w:pPr>
      <w:r>
        <w:rPr>
          <w:rFonts w:hint="cs"/>
          <w:rtl/>
        </w:rPr>
        <w:t xml:space="preserve">خوبه. تعریف کن ببینم چه کار کردی. </w:t>
      </w:r>
    </w:p>
    <w:p w14:paraId="5ED6D481" w14:textId="682DE5D9" w:rsidR="00013310" w:rsidRDefault="00013310" w:rsidP="00534E6B">
      <w:pPr>
        <w:pStyle w:val="ListParagraph"/>
        <w:numPr>
          <w:ilvl w:val="0"/>
          <w:numId w:val="2"/>
        </w:numPr>
        <w:jc w:val="both"/>
      </w:pPr>
      <w:r>
        <w:rPr>
          <w:rFonts w:hint="cs"/>
          <w:rtl/>
        </w:rPr>
        <w:lastRenderedPageBreak/>
        <w:t xml:space="preserve">قراردادهایی که صحبت کرده بودیم بستیم. یکی دوتا از قراردادها تغییراتی داره ولی در کل همه چی خوبه. </w:t>
      </w:r>
    </w:p>
    <w:p w14:paraId="41DA5232" w14:textId="02E0D6A9" w:rsidR="00013310" w:rsidRDefault="00013310" w:rsidP="00534E6B">
      <w:pPr>
        <w:pStyle w:val="ListParagraph"/>
        <w:numPr>
          <w:ilvl w:val="0"/>
          <w:numId w:val="2"/>
        </w:numPr>
        <w:jc w:val="both"/>
      </w:pPr>
      <w:r>
        <w:rPr>
          <w:rFonts w:hint="cs"/>
          <w:rtl/>
        </w:rPr>
        <w:t>خودت چطوری؟</w:t>
      </w:r>
    </w:p>
    <w:p w14:paraId="0731D326" w14:textId="3B14DC7E" w:rsidR="00013310" w:rsidRDefault="00013310" w:rsidP="00534E6B">
      <w:pPr>
        <w:pStyle w:val="ListParagraph"/>
        <w:numPr>
          <w:ilvl w:val="0"/>
          <w:numId w:val="2"/>
        </w:numPr>
        <w:jc w:val="both"/>
      </w:pPr>
      <w:r>
        <w:rPr>
          <w:rFonts w:hint="cs"/>
          <w:rtl/>
        </w:rPr>
        <w:t>خوبم. تو چه کار میکنی؟ نمیخواهی بری خونه استراحت کنی؟</w:t>
      </w:r>
    </w:p>
    <w:p w14:paraId="16BBE06C" w14:textId="12A6567B" w:rsidR="00013310" w:rsidRDefault="00013310" w:rsidP="00534E6B">
      <w:pPr>
        <w:pStyle w:val="ListParagraph"/>
        <w:numPr>
          <w:ilvl w:val="0"/>
          <w:numId w:val="2"/>
        </w:numPr>
        <w:jc w:val="both"/>
      </w:pPr>
      <w:r>
        <w:rPr>
          <w:rFonts w:hint="cs"/>
          <w:rtl/>
        </w:rPr>
        <w:t xml:space="preserve">نه چه خبره از الان استراحت کنم. بعد از زایمان یه چندوقت میرم. </w:t>
      </w:r>
    </w:p>
    <w:p w14:paraId="3309B999" w14:textId="2A9E87D2" w:rsidR="00013310" w:rsidRDefault="00013310" w:rsidP="00534E6B">
      <w:pPr>
        <w:pStyle w:val="ListParagraph"/>
        <w:numPr>
          <w:ilvl w:val="0"/>
          <w:numId w:val="2"/>
        </w:numPr>
        <w:jc w:val="both"/>
      </w:pPr>
      <w:r>
        <w:rPr>
          <w:rFonts w:hint="cs"/>
          <w:rtl/>
        </w:rPr>
        <w:t>فرهاد چطوره؟</w:t>
      </w:r>
    </w:p>
    <w:p w14:paraId="44DFAAAA" w14:textId="4A5426F2" w:rsidR="00013310" w:rsidRDefault="00013310" w:rsidP="00534E6B">
      <w:pPr>
        <w:pStyle w:val="ListParagraph"/>
        <w:numPr>
          <w:ilvl w:val="0"/>
          <w:numId w:val="2"/>
        </w:numPr>
        <w:jc w:val="both"/>
      </w:pPr>
      <w:r>
        <w:rPr>
          <w:rFonts w:hint="cs"/>
          <w:rtl/>
        </w:rPr>
        <w:t>عالی؟</w:t>
      </w:r>
    </w:p>
    <w:p w14:paraId="1EA5634F" w14:textId="6592E292" w:rsidR="00013310" w:rsidRDefault="00013310" w:rsidP="00534E6B">
      <w:pPr>
        <w:pStyle w:val="ListParagraph"/>
        <w:numPr>
          <w:ilvl w:val="0"/>
          <w:numId w:val="2"/>
        </w:numPr>
        <w:jc w:val="both"/>
      </w:pPr>
      <w:r>
        <w:rPr>
          <w:rFonts w:hint="cs"/>
          <w:rtl/>
        </w:rPr>
        <w:t>از میترا خبر داری؟</w:t>
      </w:r>
    </w:p>
    <w:p w14:paraId="721359AD" w14:textId="6A0A6FD3" w:rsidR="00013310" w:rsidRDefault="00013310" w:rsidP="00534E6B">
      <w:pPr>
        <w:pStyle w:val="ListParagraph"/>
        <w:numPr>
          <w:ilvl w:val="0"/>
          <w:numId w:val="2"/>
        </w:numPr>
        <w:jc w:val="both"/>
      </w:pPr>
      <w:r>
        <w:rPr>
          <w:rFonts w:hint="cs"/>
          <w:rtl/>
        </w:rPr>
        <w:t>صبح کلیه از کار افتاده؟</w:t>
      </w:r>
    </w:p>
    <w:p w14:paraId="5E26D0D2" w14:textId="12FB9F57" w:rsidR="00013310" w:rsidRDefault="00013310" w:rsidP="00534E6B">
      <w:pPr>
        <w:pStyle w:val="ListParagraph"/>
        <w:numPr>
          <w:ilvl w:val="0"/>
          <w:numId w:val="2"/>
        </w:numPr>
        <w:jc w:val="both"/>
      </w:pPr>
      <w:r>
        <w:rPr>
          <w:rFonts w:hint="cs"/>
          <w:rtl/>
        </w:rPr>
        <w:t>زنده است؟</w:t>
      </w:r>
    </w:p>
    <w:p w14:paraId="145BC0EE" w14:textId="3F44B745" w:rsidR="00013310" w:rsidRDefault="00013310" w:rsidP="00534E6B">
      <w:pPr>
        <w:pStyle w:val="ListParagraph"/>
        <w:numPr>
          <w:ilvl w:val="0"/>
          <w:numId w:val="2"/>
        </w:numPr>
        <w:jc w:val="both"/>
      </w:pPr>
      <w:r>
        <w:rPr>
          <w:rFonts w:hint="cs"/>
          <w:rtl/>
        </w:rPr>
        <w:t>آره؟ کیان قراره براش کلیه بخره؟</w:t>
      </w:r>
    </w:p>
    <w:p w14:paraId="55E46847" w14:textId="2A289A05" w:rsidR="00013310" w:rsidRDefault="00013310" w:rsidP="00534E6B">
      <w:pPr>
        <w:pStyle w:val="ListParagraph"/>
        <w:numPr>
          <w:ilvl w:val="0"/>
          <w:numId w:val="2"/>
        </w:numPr>
        <w:jc w:val="both"/>
      </w:pPr>
      <w:r>
        <w:rPr>
          <w:rFonts w:hint="cs"/>
          <w:rtl/>
        </w:rPr>
        <w:t xml:space="preserve">کیان؟ کلیه؟ کیان عرضه نداره چیپس بخره؟ من کارهای این بچه رو مرتب کنم. میام پیشت. </w:t>
      </w:r>
    </w:p>
    <w:p w14:paraId="685A9782" w14:textId="0A602B82" w:rsidR="00013310" w:rsidRDefault="00013310" w:rsidP="00534E6B">
      <w:pPr>
        <w:pStyle w:val="ListParagraph"/>
        <w:numPr>
          <w:ilvl w:val="0"/>
          <w:numId w:val="2"/>
        </w:numPr>
        <w:jc w:val="both"/>
      </w:pPr>
      <w:r>
        <w:rPr>
          <w:rFonts w:hint="cs"/>
          <w:rtl/>
        </w:rPr>
        <w:t>باشه.</w:t>
      </w:r>
    </w:p>
    <w:p w14:paraId="78B64F7F" w14:textId="178FD157" w:rsidR="00013310" w:rsidRDefault="00013310" w:rsidP="00534E6B">
      <w:pPr>
        <w:pStyle w:val="ListParagraph"/>
        <w:numPr>
          <w:ilvl w:val="0"/>
          <w:numId w:val="2"/>
        </w:numPr>
        <w:jc w:val="both"/>
      </w:pPr>
      <w:r>
        <w:rPr>
          <w:rFonts w:hint="cs"/>
          <w:rtl/>
        </w:rPr>
        <w:t>دلم برات تنگ شده بود.</w:t>
      </w:r>
    </w:p>
    <w:p w14:paraId="3259FB3D" w14:textId="72BE6901" w:rsidR="00013310" w:rsidRDefault="00013310" w:rsidP="00534E6B">
      <w:pPr>
        <w:pStyle w:val="ListParagraph"/>
        <w:numPr>
          <w:ilvl w:val="0"/>
          <w:numId w:val="2"/>
        </w:numPr>
        <w:jc w:val="both"/>
      </w:pPr>
      <w:r>
        <w:rPr>
          <w:rFonts w:hint="cs"/>
          <w:rtl/>
        </w:rPr>
        <w:t>همچنین.</w:t>
      </w:r>
    </w:p>
    <w:p w14:paraId="64117151" w14:textId="37DB4EFD" w:rsidR="00013310" w:rsidRDefault="00013310" w:rsidP="00534E6B">
      <w:pPr>
        <w:jc w:val="both"/>
        <w:rPr>
          <w:rtl/>
        </w:rPr>
      </w:pPr>
      <w:r>
        <w:rPr>
          <w:rFonts w:hint="cs"/>
          <w:rtl/>
        </w:rPr>
        <w:t xml:space="preserve">پرهام از دفتر خارج میشود به کیان زنگ میزند. </w:t>
      </w:r>
    </w:p>
    <w:p w14:paraId="7AE29176" w14:textId="6D7DDC2A" w:rsidR="00013310" w:rsidRDefault="00013310" w:rsidP="00534E6B">
      <w:pPr>
        <w:pStyle w:val="ListParagraph"/>
        <w:numPr>
          <w:ilvl w:val="0"/>
          <w:numId w:val="2"/>
        </w:numPr>
        <w:jc w:val="both"/>
      </w:pPr>
      <w:r>
        <w:rPr>
          <w:rFonts w:hint="cs"/>
          <w:rtl/>
        </w:rPr>
        <w:t>سلام ایرانی؟</w:t>
      </w:r>
    </w:p>
    <w:p w14:paraId="51560B85" w14:textId="5BE4A907" w:rsidR="00013310" w:rsidRDefault="00013310" w:rsidP="00534E6B">
      <w:pPr>
        <w:pStyle w:val="ListParagraph"/>
        <w:numPr>
          <w:ilvl w:val="0"/>
          <w:numId w:val="2"/>
        </w:numPr>
        <w:jc w:val="both"/>
      </w:pPr>
      <w:r>
        <w:rPr>
          <w:rFonts w:hint="cs"/>
          <w:rtl/>
        </w:rPr>
        <w:t>الان دفترم. کجایی؟</w:t>
      </w:r>
    </w:p>
    <w:p w14:paraId="654B6216" w14:textId="7299A73F" w:rsidR="00013310" w:rsidRDefault="00013310" w:rsidP="00534E6B">
      <w:pPr>
        <w:pStyle w:val="ListParagraph"/>
        <w:numPr>
          <w:ilvl w:val="0"/>
          <w:numId w:val="2"/>
        </w:numPr>
        <w:jc w:val="both"/>
      </w:pPr>
      <w:r>
        <w:rPr>
          <w:rFonts w:hint="cs"/>
          <w:rtl/>
        </w:rPr>
        <w:t xml:space="preserve">بیمارستان کلیه میترا از کار افتاده، الان پیششم. باید براش کلیه بخرم. </w:t>
      </w:r>
    </w:p>
    <w:p w14:paraId="32E4CC33" w14:textId="09929DD1" w:rsidR="00013310" w:rsidRDefault="00013310" w:rsidP="00534E6B">
      <w:pPr>
        <w:pStyle w:val="ListParagraph"/>
        <w:numPr>
          <w:ilvl w:val="0"/>
          <w:numId w:val="2"/>
        </w:numPr>
        <w:jc w:val="both"/>
      </w:pPr>
      <w:r>
        <w:rPr>
          <w:rFonts w:hint="cs"/>
          <w:rtl/>
        </w:rPr>
        <w:t>گوشی رو بده میترا</w:t>
      </w:r>
    </w:p>
    <w:p w14:paraId="6900AA07" w14:textId="2660EDE1" w:rsidR="00013310" w:rsidRDefault="00013310" w:rsidP="00534E6B">
      <w:pPr>
        <w:pStyle w:val="ListParagraph"/>
        <w:numPr>
          <w:ilvl w:val="0"/>
          <w:numId w:val="2"/>
        </w:numPr>
        <w:jc w:val="both"/>
      </w:pPr>
      <w:r>
        <w:rPr>
          <w:rFonts w:hint="cs"/>
          <w:rtl/>
        </w:rPr>
        <w:t>درود</w:t>
      </w:r>
    </w:p>
    <w:p w14:paraId="07CC9EB0" w14:textId="35EE7A7C" w:rsidR="00013310" w:rsidRDefault="00013310" w:rsidP="00534E6B">
      <w:pPr>
        <w:pStyle w:val="ListParagraph"/>
        <w:numPr>
          <w:ilvl w:val="0"/>
          <w:numId w:val="2"/>
        </w:numPr>
        <w:jc w:val="both"/>
      </w:pPr>
      <w:r>
        <w:rPr>
          <w:rFonts w:hint="cs"/>
          <w:rtl/>
        </w:rPr>
        <w:t>درود.</w:t>
      </w:r>
    </w:p>
    <w:p w14:paraId="0C12CF1A" w14:textId="3C02FCFF" w:rsidR="00013310" w:rsidRDefault="00013310" w:rsidP="00534E6B">
      <w:pPr>
        <w:pStyle w:val="ListParagraph"/>
        <w:numPr>
          <w:ilvl w:val="0"/>
          <w:numId w:val="2"/>
        </w:numPr>
        <w:jc w:val="both"/>
      </w:pPr>
      <w:r>
        <w:rPr>
          <w:rFonts w:hint="cs"/>
          <w:rtl/>
        </w:rPr>
        <w:t xml:space="preserve">ببین بچه نگران نباش. من تا یک ساعت دیگه پیشتم. </w:t>
      </w:r>
    </w:p>
    <w:p w14:paraId="6547DED2" w14:textId="1ACCDE02" w:rsidR="00013310" w:rsidRDefault="00013310" w:rsidP="00534E6B">
      <w:pPr>
        <w:pStyle w:val="ListParagraph"/>
        <w:numPr>
          <w:ilvl w:val="0"/>
          <w:numId w:val="2"/>
        </w:numPr>
        <w:jc w:val="both"/>
      </w:pPr>
      <w:r>
        <w:rPr>
          <w:rFonts w:hint="cs"/>
          <w:rtl/>
        </w:rPr>
        <w:t xml:space="preserve">پرهام هست. </w:t>
      </w:r>
    </w:p>
    <w:p w14:paraId="4DA43B7D" w14:textId="7D2E6124" w:rsidR="00013310" w:rsidRDefault="00013310" w:rsidP="00534E6B">
      <w:pPr>
        <w:pStyle w:val="ListParagraph"/>
        <w:numPr>
          <w:ilvl w:val="0"/>
          <w:numId w:val="2"/>
        </w:numPr>
        <w:jc w:val="both"/>
      </w:pPr>
      <w:r>
        <w:rPr>
          <w:rFonts w:hint="cs"/>
          <w:rtl/>
        </w:rPr>
        <w:t xml:space="preserve">خفه شو! پرهام بدرد خودش هم نمیخوره. </w:t>
      </w:r>
      <w:r w:rsidR="00C82913">
        <w:rPr>
          <w:rFonts w:hint="cs"/>
          <w:rtl/>
        </w:rPr>
        <w:t xml:space="preserve">دارم میام اونجا. </w:t>
      </w:r>
    </w:p>
    <w:p w14:paraId="11D135A6" w14:textId="29CC8077" w:rsidR="00C82913" w:rsidRDefault="00C82913" w:rsidP="00534E6B">
      <w:pPr>
        <w:jc w:val="both"/>
        <w:rPr>
          <w:rtl/>
        </w:rPr>
      </w:pPr>
      <w:r>
        <w:rPr>
          <w:rFonts w:hint="cs"/>
          <w:rtl/>
        </w:rPr>
        <w:lastRenderedPageBreak/>
        <w:t xml:space="preserve">تلفن را قطع میکند. به سمت دفتر فرشته میرود. درب میزند. درب را باز میکند. ببین من برم کارهای میترا رو ردیف کنم. بیام. </w:t>
      </w:r>
    </w:p>
    <w:p w14:paraId="4A600F57" w14:textId="449694FC" w:rsidR="00C82913" w:rsidRDefault="00C82913" w:rsidP="00534E6B">
      <w:pPr>
        <w:jc w:val="both"/>
        <w:rPr>
          <w:rtl/>
        </w:rPr>
      </w:pPr>
      <w:r>
        <w:rPr>
          <w:rFonts w:hint="cs"/>
          <w:rtl/>
        </w:rPr>
        <w:t xml:space="preserve">فرشته بدون حرف زدن فقط با بستن پلک چشمانش و حالت صورتش تایید میکند. </w:t>
      </w:r>
    </w:p>
    <w:p w14:paraId="72A6B4FC" w14:textId="74967A28" w:rsidR="00C82913" w:rsidRDefault="00C82913" w:rsidP="00534E6B">
      <w:pPr>
        <w:jc w:val="both"/>
        <w:rPr>
          <w:rtl/>
        </w:rPr>
      </w:pPr>
      <w:r>
        <w:rPr>
          <w:rFonts w:hint="cs"/>
          <w:rtl/>
        </w:rPr>
        <w:t xml:space="preserve">ساعت حدود 12 است که انسیه برایش شیر و کمی خوردنی میآورد. </w:t>
      </w:r>
    </w:p>
    <w:p w14:paraId="6C459F3E" w14:textId="6FE1F69F" w:rsidR="00C82913" w:rsidRDefault="00C82913" w:rsidP="00534E6B">
      <w:pPr>
        <w:pStyle w:val="ListParagraph"/>
        <w:numPr>
          <w:ilvl w:val="0"/>
          <w:numId w:val="2"/>
        </w:numPr>
        <w:jc w:val="both"/>
      </w:pPr>
      <w:r>
        <w:rPr>
          <w:rFonts w:hint="cs"/>
          <w:rtl/>
        </w:rPr>
        <w:t>یه دختره اومده میگه قرار مصاحبه داشته.</w:t>
      </w:r>
    </w:p>
    <w:p w14:paraId="210FA362" w14:textId="01A080E4" w:rsidR="00C82913" w:rsidRDefault="00C82913" w:rsidP="00534E6B">
      <w:pPr>
        <w:jc w:val="both"/>
        <w:rPr>
          <w:rtl/>
        </w:rPr>
      </w:pPr>
      <w:r>
        <w:rPr>
          <w:rFonts w:hint="cs"/>
          <w:rtl/>
        </w:rPr>
        <w:t xml:space="preserve">فرشته از کشوی سمت راستش یک برگه به انسیه میدهد. بگو این رو پر کنه. پر کرد بگو بیاد داخل . </w:t>
      </w:r>
    </w:p>
    <w:p w14:paraId="358948A8" w14:textId="6C9AA326" w:rsidR="00C82913" w:rsidRDefault="00C82913" w:rsidP="00534E6B">
      <w:pPr>
        <w:jc w:val="both"/>
        <w:rPr>
          <w:rtl/>
        </w:rPr>
      </w:pPr>
      <w:r>
        <w:rPr>
          <w:rFonts w:hint="cs"/>
          <w:rtl/>
        </w:rPr>
        <w:t xml:space="preserve">فرشته غذایش را خورده است و انسیه ظرف ها را برده است که دختر وارد دفتر فرشته میشود. </w:t>
      </w:r>
    </w:p>
    <w:p w14:paraId="43248D90" w14:textId="0EEDD60A" w:rsidR="00C82913" w:rsidRDefault="00C82913" w:rsidP="00534E6B">
      <w:pPr>
        <w:jc w:val="both"/>
        <w:rPr>
          <w:rtl/>
        </w:rPr>
      </w:pPr>
      <w:r>
        <w:rPr>
          <w:rFonts w:hint="cs"/>
          <w:rtl/>
        </w:rPr>
        <w:t xml:space="preserve">برگه را به فرشته میدهد. </w:t>
      </w:r>
    </w:p>
    <w:p w14:paraId="03923BD7" w14:textId="29894CE8" w:rsidR="00C82913" w:rsidRDefault="00C82913" w:rsidP="00534E6B">
      <w:pPr>
        <w:pStyle w:val="ListParagraph"/>
        <w:numPr>
          <w:ilvl w:val="0"/>
          <w:numId w:val="2"/>
        </w:numPr>
        <w:jc w:val="both"/>
      </w:pPr>
      <w:r>
        <w:rPr>
          <w:rFonts w:hint="cs"/>
          <w:rtl/>
        </w:rPr>
        <w:t xml:space="preserve">چند سالتونه. </w:t>
      </w:r>
    </w:p>
    <w:p w14:paraId="3653BBA1" w14:textId="7300C6B8" w:rsidR="00C82913" w:rsidRDefault="00C82913" w:rsidP="00534E6B">
      <w:pPr>
        <w:pStyle w:val="ListParagraph"/>
        <w:numPr>
          <w:ilvl w:val="0"/>
          <w:numId w:val="2"/>
        </w:numPr>
        <w:jc w:val="both"/>
      </w:pPr>
      <w:r>
        <w:rPr>
          <w:rFonts w:hint="cs"/>
          <w:rtl/>
        </w:rPr>
        <w:t>26</w:t>
      </w:r>
    </w:p>
    <w:p w14:paraId="14341475" w14:textId="794A0D3C" w:rsidR="00C82913" w:rsidRDefault="00C82913" w:rsidP="00534E6B">
      <w:pPr>
        <w:pStyle w:val="ListParagraph"/>
        <w:numPr>
          <w:ilvl w:val="0"/>
          <w:numId w:val="2"/>
        </w:numPr>
        <w:jc w:val="both"/>
      </w:pPr>
      <w:r>
        <w:rPr>
          <w:rFonts w:hint="cs"/>
          <w:rtl/>
        </w:rPr>
        <w:t xml:space="preserve">کار کردین. </w:t>
      </w:r>
    </w:p>
    <w:p w14:paraId="4C5F10A5" w14:textId="5685B109" w:rsidR="00C82913" w:rsidRDefault="00C82913" w:rsidP="00534E6B">
      <w:pPr>
        <w:pStyle w:val="ListParagraph"/>
        <w:numPr>
          <w:ilvl w:val="0"/>
          <w:numId w:val="2"/>
        </w:numPr>
        <w:jc w:val="both"/>
      </w:pPr>
      <w:r>
        <w:rPr>
          <w:rFonts w:hint="cs"/>
          <w:rtl/>
        </w:rPr>
        <w:t xml:space="preserve">نه دانشجو ام امسال سال آخره. </w:t>
      </w:r>
    </w:p>
    <w:p w14:paraId="3C8A62AE" w14:textId="54F3DB1B" w:rsidR="00C82913" w:rsidRDefault="00C82913" w:rsidP="00534E6B">
      <w:pPr>
        <w:pStyle w:val="ListParagraph"/>
        <w:numPr>
          <w:ilvl w:val="0"/>
          <w:numId w:val="2"/>
        </w:numPr>
        <w:jc w:val="both"/>
      </w:pPr>
      <w:r>
        <w:rPr>
          <w:rFonts w:hint="cs"/>
          <w:rtl/>
        </w:rPr>
        <w:t xml:space="preserve">چه روزهایی کلاس داری. </w:t>
      </w:r>
    </w:p>
    <w:p w14:paraId="12F41B69" w14:textId="0B288CC3" w:rsidR="00C82913" w:rsidRDefault="00C82913" w:rsidP="00534E6B">
      <w:pPr>
        <w:pStyle w:val="ListParagraph"/>
        <w:numPr>
          <w:ilvl w:val="0"/>
          <w:numId w:val="2"/>
        </w:numPr>
        <w:jc w:val="both"/>
      </w:pPr>
      <w:r>
        <w:rPr>
          <w:rFonts w:hint="cs"/>
          <w:rtl/>
        </w:rPr>
        <w:t xml:space="preserve">فقط پنج شنبه و جمعه. </w:t>
      </w:r>
    </w:p>
    <w:p w14:paraId="57F543F3" w14:textId="5FB0EC5B" w:rsidR="00C82913" w:rsidRDefault="00C82913" w:rsidP="00534E6B">
      <w:pPr>
        <w:pStyle w:val="ListParagraph"/>
        <w:numPr>
          <w:ilvl w:val="0"/>
          <w:numId w:val="2"/>
        </w:numPr>
        <w:jc w:val="both"/>
      </w:pPr>
      <w:r>
        <w:rPr>
          <w:rFonts w:hint="cs"/>
          <w:rtl/>
        </w:rPr>
        <w:t xml:space="preserve">دفتر از شنبه تا چهارشنبه کار میکنه پنجشنبه و جمعه ها تعطیلیم. </w:t>
      </w:r>
    </w:p>
    <w:p w14:paraId="387808EA" w14:textId="7E1B049A" w:rsidR="00C82913" w:rsidRDefault="00C82913" w:rsidP="00534E6B">
      <w:pPr>
        <w:pStyle w:val="ListParagraph"/>
        <w:numPr>
          <w:ilvl w:val="0"/>
          <w:numId w:val="2"/>
        </w:numPr>
        <w:jc w:val="both"/>
      </w:pPr>
      <w:r>
        <w:rPr>
          <w:rFonts w:hint="cs"/>
          <w:rtl/>
        </w:rPr>
        <w:t xml:space="preserve">عالی. </w:t>
      </w:r>
    </w:p>
    <w:p w14:paraId="457AB284" w14:textId="0F675DE7" w:rsidR="00C82913" w:rsidRDefault="00C82913" w:rsidP="00534E6B">
      <w:pPr>
        <w:pStyle w:val="ListParagraph"/>
        <w:numPr>
          <w:ilvl w:val="0"/>
          <w:numId w:val="2"/>
        </w:numPr>
        <w:jc w:val="both"/>
      </w:pPr>
      <w:r>
        <w:rPr>
          <w:rFonts w:hint="cs"/>
          <w:rtl/>
        </w:rPr>
        <w:t xml:space="preserve">از فردا بیا سه ماه آزمایشی با حقوق اگر اوکی بودی قرارداد یکساله میبندیم. از همین امروز هم بیمه برات رد میشه. </w:t>
      </w:r>
    </w:p>
    <w:p w14:paraId="17B28B77" w14:textId="6F4F8A2A" w:rsidR="00FC60BB" w:rsidRDefault="00FC60BB" w:rsidP="00534E6B">
      <w:pPr>
        <w:pStyle w:val="Heading2"/>
        <w:jc w:val="both"/>
        <w:rPr>
          <w:rtl/>
        </w:rPr>
      </w:pPr>
      <w:r>
        <w:rPr>
          <w:rFonts w:hint="cs"/>
          <w:rtl/>
        </w:rPr>
        <w:t>فصل دوم : یتیم</w:t>
      </w:r>
    </w:p>
    <w:p w14:paraId="3D2651DC" w14:textId="3A42EB4B" w:rsidR="005F2171" w:rsidRDefault="00E5024B" w:rsidP="00534E6B">
      <w:pPr>
        <w:jc w:val="both"/>
        <w:rPr>
          <w:rtl/>
        </w:rPr>
      </w:pPr>
      <w:r>
        <w:rPr>
          <w:rFonts w:hint="cs"/>
          <w:rtl/>
        </w:rPr>
        <w:t xml:space="preserve">ساعت یک صبح بود. </w:t>
      </w:r>
      <w:r w:rsidR="00FC60BB">
        <w:rPr>
          <w:rFonts w:hint="cs"/>
          <w:rtl/>
        </w:rPr>
        <w:t xml:space="preserve">اتوبوس </w:t>
      </w:r>
      <w:r w:rsidR="005F2171">
        <w:rPr>
          <w:rFonts w:hint="cs"/>
          <w:rtl/>
        </w:rPr>
        <w:t xml:space="preserve">از اهواز </w:t>
      </w:r>
      <w:r w:rsidR="00FC60BB">
        <w:rPr>
          <w:rFonts w:hint="cs"/>
          <w:rtl/>
        </w:rPr>
        <w:t xml:space="preserve">به سمت </w:t>
      </w:r>
      <w:r w:rsidR="00657EF1">
        <w:rPr>
          <w:rFonts w:hint="cs"/>
          <w:rtl/>
        </w:rPr>
        <w:t>تهران</w:t>
      </w:r>
      <w:r w:rsidR="00FC60BB">
        <w:rPr>
          <w:rFonts w:hint="cs"/>
          <w:rtl/>
        </w:rPr>
        <w:t xml:space="preserve"> در حرکت بود که ناگهان </w:t>
      </w:r>
      <w:r w:rsidR="00D228AB">
        <w:rPr>
          <w:rFonts w:hint="cs"/>
          <w:rtl/>
        </w:rPr>
        <w:t>لاستیک سمت راننده ترکید</w:t>
      </w:r>
      <w:r w:rsidR="001509A8">
        <w:rPr>
          <w:rFonts w:hint="cs"/>
          <w:rtl/>
        </w:rPr>
        <w:t>،</w:t>
      </w:r>
      <w:r w:rsidR="00D228AB">
        <w:rPr>
          <w:rFonts w:hint="cs"/>
          <w:rtl/>
        </w:rPr>
        <w:t xml:space="preserve"> </w:t>
      </w:r>
      <w:r>
        <w:rPr>
          <w:rFonts w:hint="cs"/>
          <w:rtl/>
        </w:rPr>
        <w:t xml:space="preserve">راننده کاملاً بیدار نبود </w:t>
      </w:r>
      <w:r w:rsidR="00D228AB">
        <w:rPr>
          <w:rFonts w:hint="cs"/>
          <w:rtl/>
        </w:rPr>
        <w:t xml:space="preserve">و </w:t>
      </w:r>
      <w:r w:rsidR="00FC60BB">
        <w:rPr>
          <w:rFonts w:hint="cs"/>
          <w:rtl/>
        </w:rPr>
        <w:t xml:space="preserve">کنترل ماشین از دست راننده </w:t>
      </w:r>
      <w:r w:rsidR="00D228AB">
        <w:rPr>
          <w:rFonts w:hint="cs"/>
          <w:rtl/>
        </w:rPr>
        <w:t xml:space="preserve">خارج شد </w:t>
      </w:r>
      <w:r w:rsidR="00FC60BB">
        <w:rPr>
          <w:rFonts w:hint="cs"/>
          <w:rtl/>
        </w:rPr>
        <w:t>و اتوبوس به ته دره رفت. حدود سی نفر مسافر یک راننده و یک کمک راننده</w:t>
      </w:r>
      <w:r>
        <w:rPr>
          <w:rFonts w:hint="cs"/>
          <w:rtl/>
        </w:rPr>
        <w:t xml:space="preserve"> داخل ماشین </w:t>
      </w:r>
      <w:r>
        <w:rPr>
          <w:rFonts w:hint="cs"/>
          <w:rtl/>
        </w:rPr>
        <w:lastRenderedPageBreak/>
        <w:t>بودند.</w:t>
      </w:r>
      <w:r w:rsidR="00FC60BB">
        <w:rPr>
          <w:rFonts w:hint="cs"/>
          <w:rtl/>
        </w:rPr>
        <w:t xml:space="preserve"> </w:t>
      </w:r>
      <w:r w:rsidR="005F2171">
        <w:rPr>
          <w:rFonts w:hint="cs"/>
          <w:rtl/>
        </w:rPr>
        <w:t xml:space="preserve">از این تعداد 12 نفر جابجا فوت کردند. پدر و مادر داریوش هم جزء کشته شدگان بودند. </w:t>
      </w:r>
    </w:p>
    <w:p w14:paraId="7A683600" w14:textId="018EB84E" w:rsidR="00657EF1" w:rsidRDefault="00657EF1" w:rsidP="00534E6B">
      <w:pPr>
        <w:jc w:val="both"/>
        <w:rPr>
          <w:rtl/>
        </w:rPr>
      </w:pPr>
      <w:r>
        <w:rPr>
          <w:rFonts w:hint="cs"/>
          <w:rtl/>
        </w:rPr>
        <w:t>ساعت دو و نیم نیمه شب بود که فرهاد با صدای گوشی</w:t>
      </w:r>
      <w:r w:rsidR="001509A8">
        <w:rPr>
          <w:rFonts w:hint="cs"/>
          <w:rtl/>
        </w:rPr>
        <w:t>‌</w:t>
      </w:r>
      <w:r>
        <w:rPr>
          <w:rFonts w:hint="cs"/>
          <w:rtl/>
        </w:rPr>
        <w:t xml:space="preserve">اش از خواب بیدار شد. چندین اس ام اس پشت سر هم برایش آمده بود. عصبی بود گوشی را برداشت و در نور چراغ روی میز بدنبال نام فرستنده میگشت. </w:t>
      </w:r>
    </w:p>
    <w:p w14:paraId="644FE205" w14:textId="5B41434E" w:rsidR="00657EF1" w:rsidRDefault="00657EF1" w:rsidP="00534E6B">
      <w:pPr>
        <w:jc w:val="both"/>
        <w:rPr>
          <w:rtl/>
        </w:rPr>
      </w:pPr>
      <w:r>
        <w:rPr>
          <w:rFonts w:hint="cs"/>
          <w:rtl/>
        </w:rPr>
        <w:t>متن پیام این بود. سلام مهندس مشکل فوری پیش اومده باید با فرشته صحبت کنم. اما ترجیح دادم بهش زنگ نزنم</w:t>
      </w:r>
      <w:r w:rsidR="001509A8">
        <w:rPr>
          <w:rFonts w:hint="cs"/>
          <w:rtl/>
        </w:rPr>
        <w:t>،</w:t>
      </w:r>
      <w:r>
        <w:rPr>
          <w:rFonts w:hint="cs"/>
          <w:rtl/>
        </w:rPr>
        <w:t xml:space="preserve"> ترسیدم خواب باشه. مزاحم شما شدم. </w:t>
      </w:r>
    </w:p>
    <w:p w14:paraId="08AFE65C" w14:textId="69F73699" w:rsidR="00657EF1" w:rsidRDefault="00657EF1" w:rsidP="00534E6B">
      <w:pPr>
        <w:jc w:val="both"/>
        <w:rPr>
          <w:rtl/>
        </w:rPr>
      </w:pPr>
      <w:r>
        <w:rPr>
          <w:rFonts w:hint="cs"/>
          <w:rtl/>
        </w:rPr>
        <w:t xml:space="preserve">فرهاد نگاهی به صورت فرشته </w:t>
      </w:r>
      <w:r w:rsidR="00FD0A6E">
        <w:rPr>
          <w:rFonts w:hint="cs"/>
          <w:rtl/>
        </w:rPr>
        <w:t>می‌کند</w:t>
      </w:r>
      <w:r>
        <w:rPr>
          <w:rFonts w:hint="cs"/>
          <w:rtl/>
        </w:rPr>
        <w:t xml:space="preserve">. خواب خواب است. از تخت بیرون </w:t>
      </w:r>
      <w:r w:rsidR="00FD0A6E">
        <w:rPr>
          <w:rFonts w:hint="cs"/>
          <w:rtl/>
        </w:rPr>
        <w:t>می‌رود</w:t>
      </w:r>
      <w:r>
        <w:rPr>
          <w:rFonts w:hint="cs"/>
          <w:rtl/>
        </w:rPr>
        <w:t xml:space="preserve"> و </w:t>
      </w:r>
      <w:r w:rsidR="00E5024B">
        <w:rPr>
          <w:rFonts w:hint="cs"/>
          <w:rtl/>
        </w:rPr>
        <w:t xml:space="preserve">آهسته درب اتاق را باز میکند و در هال </w:t>
      </w:r>
      <w:r>
        <w:rPr>
          <w:rFonts w:hint="cs"/>
          <w:rtl/>
        </w:rPr>
        <w:t xml:space="preserve">تماس </w:t>
      </w:r>
      <w:r w:rsidR="00C33612">
        <w:rPr>
          <w:rFonts w:hint="cs"/>
          <w:rtl/>
        </w:rPr>
        <w:t>می‌گیرد</w:t>
      </w:r>
      <w:r>
        <w:rPr>
          <w:rFonts w:hint="cs"/>
          <w:rtl/>
        </w:rPr>
        <w:t xml:space="preserve">. </w:t>
      </w:r>
    </w:p>
    <w:p w14:paraId="0C8FC2FF" w14:textId="2F1DDDC1" w:rsidR="00657EF1" w:rsidRDefault="00657EF1" w:rsidP="00534E6B">
      <w:pPr>
        <w:jc w:val="both"/>
        <w:rPr>
          <w:rtl/>
        </w:rPr>
      </w:pPr>
      <w:r>
        <w:rPr>
          <w:rFonts w:hint="cs"/>
          <w:rtl/>
        </w:rPr>
        <w:t>فرهاد: چی شده؟</w:t>
      </w:r>
    </w:p>
    <w:p w14:paraId="189F4AAE" w14:textId="4BF66EB6" w:rsidR="00657EF1" w:rsidRDefault="00657EF1" w:rsidP="00534E6B">
      <w:pPr>
        <w:jc w:val="both"/>
        <w:rPr>
          <w:rtl/>
        </w:rPr>
      </w:pPr>
      <w:r>
        <w:rPr>
          <w:rFonts w:hint="cs"/>
          <w:rtl/>
        </w:rPr>
        <w:t>مدیر پروشگاه پسرانه خانم فارسی</w:t>
      </w:r>
      <w:r w:rsidR="00E5024B">
        <w:rPr>
          <w:rFonts w:hint="cs"/>
          <w:rtl/>
        </w:rPr>
        <w:t>،</w:t>
      </w:r>
      <w:r>
        <w:rPr>
          <w:rFonts w:hint="cs"/>
          <w:rtl/>
        </w:rPr>
        <w:t xml:space="preserve"> با صدای جا افتاده</w:t>
      </w:r>
      <w:r w:rsidR="00D228AB">
        <w:rPr>
          <w:rFonts w:hint="cs"/>
          <w:rtl/>
        </w:rPr>
        <w:t>:</w:t>
      </w:r>
      <w:r>
        <w:rPr>
          <w:rFonts w:hint="cs"/>
          <w:rtl/>
        </w:rPr>
        <w:t xml:space="preserve"> یک مورد اضطراری داریم. یک اتوبوس حوالی خرم آباد چپه کرده یک پسر یک ساله یتیم شده</w:t>
      </w:r>
      <w:r w:rsidR="00D228AB">
        <w:rPr>
          <w:rFonts w:hint="cs"/>
          <w:rtl/>
        </w:rPr>
        <w:t>،</w:t>
      </w:r>
      <w:r>
        <w:rPr>
          <w:rFonts w:hint="cs"/>
          <w:rtl/>
        </w:rPr>
        <w:t xml:space="preserve"> هیچ خانواده ایی نداره. </w:t>
      </w:r>
      <w:r w:rsidR="00FD0A6E">
        <w:rPr>
          <w:rFonts w:hint="cs"/>
          <w:rtl/>
        </w:rPr>
        <w:t>می‌خواست</w:t>
      </w:r>
      <w:r>
        <w:rPr>
          <w:rFonts w:hint="cs"/>
          <w:rtl/>
        </w:rPr>
        <w:t>م بدونم فرشته اجازه میده حزانتش</w:t>
      </w:r>
      <w:r w:rsidR="004021A3">
        <w:rPr>
          <w:rFonts w:hint="cs"/>
          <w:rtl/>
        </w:rPr>
        <w:t xml:space="preserve"> رو به عهده بگیریم. </w:t>
      </w:r>
    </w:p>
    <w:p w14:paraId="2DBF0868" w14:textId="5BFCB9E8" w:rsidR="004021A3" w:rsidRDefault="004021A3" w:rsidP="00534E6B">
      <w:pPr>
        <w:jc w:val="both"/>
        <w:rPr>
          <w:rtl/>
        </w:rPr>
      </w:pPr>
      <w:r>
        <w:rPr>
          <w:rFonts w:hint="cs"/>
          <w:rtl/>
        </w:rPr>
        <w:t xml:space="preserve">فرهاد: آره اجازه میده، حزانتش رو به عهده بگیرید. </w:t>
      </w:r>
    </w:p>
    <w:p w14:paraId="6194E0C7" w14:textId="2BE6A967" w:rsidR="004021A3" w:rsidRDefault="004021A3" w:rsidP="00534E6B">
      <w:pPr>
        <w:jc w:val="both"/>
        <w:rPr>
          <w:rtl/>
        </w:rPr>
      </w:pPr>
      <w:r>
        <w:rPr>
          <w:rFonts w:hint="cs"/>
          <w:rtl/>
        </w:rPr>
        <w:t xml:space="preserve">مدیر: </w:t>
      </w:r>
      <w:r w:rsidR="00C33612">
        <w:rPr>
          <w:rFonts w:hint="cs"/>
          <w:rtl/>
        </w:rPr>
        <w:t>می‌شه</w:t>
      </w:r>
      <w:r>
        <w:rPr>
          <w:rFonts w:hint="cs"/>
          <w:rtl/>
        </w:rPr>
        <w:t xml:space="preserve"> از خودش بپرسید. </w:t>
      </w:r>
    </w:p>
    <w:p w14:paraId="76C5F0FC" w14:textId="3B91F799" w:rsidR="004021A3" w:rsidRDefault="004021A3" w:rsidP="00534E6B">
      <w:pPr>
        <w:jc w:val="both"/>
        <w:rPr>
          <w:rtl/>
        </w:rPr>
      </w:pPr>
      <w:r>
        <w:rPr>
          <w:rFonts w:hint="cs"/>
          <w:rtl/>
        </w:rPr>
        <w:t xml:space="preserve">فرهاد: صبح </w:t>
      </w:r>
      <w:r w:rsidR="00C33612">
        <w:rPr>
          <w:rFonts w:hint="cs"/>
          <w:rtl/>
        </w:rPr>
        <w:t>می‌پرسم</w:t>
      </w:r>
      <w:r>
        <w:rPr>
          <w:rFonts w:hint="cs"/>
          <w:rtl/>
        </w:rPr>
        <w:t xml:space="preserve"> اگر مخالف بود هزینه هاش رو خودم بهتون </w:t>
      </w:r>
      <w:r w:rsidR="00C33612">
        <w:rPr>
          <w:rFonts w:hint="cs"/>
          <w:rtl/>
        </w:rPr>
        <w:t>می‌دم</w:t>
      </w:r>
      <w:r>
        <w:rPr>
          <w:rFonts w:hint="cs"/>
          <w:rtl/>
        </w:rPr>
        <w:t>. خوبه</w:t>
      </w:r>
      <w:r w:rsidR="0093182E">
        <w:rPr>
          <w:rFonts w:hint="cs"/>
          <w:rtl/>
        </w:rPr>
        <w:t>؟!</w:t>
      </w:r>
      <w:r>
        <w:rPr>
          <w:rFonts w:hint="cs"/>
          <w:rtl/>
        </w:rPr>
        <w:t xml:space="preserve"> </w:t>
      </w:r>
    </w:p>
    <w:p w14:paraId="06783067" w14:textId="0B3C3854" w:rsidR="004021A3" w:rsidRDefault="004021A3" w:rsidP="00534E6B">
      <w:pPr>
        <w:jc w:val="both"/>
        <w:rPr>
          <w:rtl/>
        </w:rPr>
      </w:pPr>
      <w:r>
        <w:rPr>
          <w:rFonts w:hint="cs"/>
          <w:rtl/>
        </w:rPr>
        <w:t xml:space="preserve">مدیر: بله ممنون آقای مهندس. </w:t>
      </w:r>
    </w:p>
    <w:p w14:paraId="42824E56" w14:textId="6C6C5515" w:rsidR="004021A3" w:rsidRDefault="004021A3" w:rsidP="00534E6B">
      <w:pPr>
        <w:jc w:val="both"/>
        <w:rPr>
          <w:rtl/>
        </w:rPr>
      </w:pPr>
      <w:r>
        <w:rPr>
          <w:rFonts w:hint="cs"/>
          <w:rtl/>
        </w:rPr>
        <w:t xml:space="preserve">فرهاد: شب بخیر! </w:t>
      </w:r>
    </w:p>
    <w:p w14:paraId="5C636A9B" w14:textId="2AF8EB32" w:rsidR="004021A3" w:rsidRDefault="004021A3" w:rsidP="00534E6B">
      <w:pPr>
        <w:jc w:val="both"/>
        <w:rPr>
          <w:rtl/>
        </w:rPr>
      </w:pPr>
      <w:r>
        <w:rPr>
          <w:rFonts w:hint="cs"/>
          <w:rtl/>
        </w:rPr>
        <w:t xml:space="preserve">مدیر: شب بخیر. </w:t>
      </w:r>
    </w:p>
    <w:p w14:paraId="1BD9E6DF" w14:textId="5B26D23B" w:rsidR="005F2171" w:rsidRDefault="005F2171" w:rsidP="00534E6B">
      <w:pPr>
        <w:jc w:val="both"/>
        <w:rPr>
          <w:rtl/>
        </w:rPr>
      </w:pPr>
      <w:r>
        <w:rPr>
          <w:rFonts w:hint="cs"/>
          <w:rtl/>
        </w:rPr>
        <w:t>داریوش یتیم شده بود. داریوش بستگانی نداشت که او را بپذیرند برای همین در سن 1 سالگی به پرورشگاه</w:t>
      </w:r>
      <w:r w:rsidR="00D228AB">
        <w:rPr>
          <w:rFonts w:hint="cs"/>
          <w:rtl/>
        </w:rPr>
        <w:t xml:space="preserve"> پسرانه فرشته </w:t>
      </w:r>
      <w:r>
        <w:rPr>
          <w:rFonts w:hint="cs"/>
          <w:rtl/>
        </w:rPr>
        <w:t>در تهران سپرده شد.</w:t>
      </w:r>
    </w:p>
    <w:p w14:paraId="35501226" w14:textId="52E92F30" w:rsidR="005F2171" w:rsidRDefault="005F2171" w:rsidP="00534E6B">
      <w:pPr>
        <w:jc w:val="both"/>
        <w:rPr>
          <w:rtl/>
        </w:rPr>
      </w:pPr>
      <w:r>
        <w:rPr>
          <w:rFonts w:hint="cs"/>
          <w:rtl/>
        </w:rPr>
        <w:t xml:space="preserve">بعد از آنکه خبر این حادثه به مسئول پرورشگاه رسیده بود. او تقاضای  پذیرش داریوش را داده بود. </w:t>
      </w:r>
    </w:p>
    <w:p w14:paraId="14DA351E" w14:textId="45207202" w:rsidR="00E5024B" w:rsidRDefault="00E5024B" w:rsidP="00534E6B">
      <w:pPr>
        <w:jc w:val="both"/>
        <w:rPr>
          <w:rtl/>
        </w:rPr>
      </w:pPr>
      <w:r>
        <w:rPr>
          <w:rFonts w:hint="cs"/>
          <w:rtl/>
        </w:rPr>
        <w:lastRenderedPageBreak/>
        <w:t xml:space="preserve">روز بعد فرهاد مسئله تصادف و پسر یتیم شده را به فرشته نگفت. بعد از صبحانه به پرورشگاه پسرانه فرشته رفت. </w:t>
      </w:r>
    </w:p>
    <w:p w14:paraId="2A8D1AB9" w14:textId="78A1C3F3" w:rsidR="00E5024B" w:rsidRDefault="00E5024B" w:rsidP="00534E6B">
      <w:pPr>
        <w:jc w:val="both"/>
        <w:rPr>
          <w:rtl/>
        </w:rPr>
      </w:pPr>
      <w:r>
        <w:rPr>
          <w:rFonts w:hint="cs"/>
          <w:rtl/>
        </w:rPr>
        <w:t>در دفتر پرورشگاه</w:t>
      </w:r>
    </w:p>
    <w:p w14:paraId="70E4F328" w14:textId="111420E0" w:rsidR="00E5024B" w:rsidRDefault="00E5024B" w:rsidP="00534E6B">
      <w:pPr>
        <w:jc w:val="both"/>
        <w:rPr>
          <w:rtl/>
        </w:rPr>
      </w:pPr>
      <w:r>
        <w:rPr>
          <w:rFonts w:hint="cs"/>
          <w:rtl/>
        </w:rPr>
        <w:t xml:space="preserve">فرهاد یک چک به خانم فارسی میدهد. این بابت مخارج پسره است. مخارجش با منه. </w:t>
      </w:r>
    </w:p>
    <w:p w14:paraId="005E4FE5" w14:textId="127CDEA3" w:rsidR="00E5024B" w:rsidRDefault="00E5024B" w:rsidP="00534E6B">
      <w:pPr>
        <w:jc w:val="both"/>
        <w:rPr>
          <w:rtl/>
        </w:rPr>
      </w:pPr>
      <w:r>
        <w:rPr>
          <w:rFonts w:hint="cs"/>
          <w:rtl/>
        </w:rPr>
        <w:t>خانم فارسی: فرشته بفهمه منو همینجا دار میزنه!</w:t>
      </w:r>
    </w:p>
    <w:p w14:paraId="4F31F309" w14:textId="70245C35" w:rsidR="00E5024B" w:rsidRDefault="00E5024B" w:rsidP="00534E6B">
      <w:pPr>
        <w:jc w:val="both"/>
        <w:rPr>
          <w:rtl/>
        </w:rPr>
      </w:pPr>
      <w:r>
        <w:rPr>
          <w:rFonts w:hint="cs"/>
          <w:rtl/>
        </w:rPr>
        <w:t>فرهاد: چرا؟</w:t>
      </w:r>
    </w:p>
    <w:p w14:paraId="6BC1D261" w14:textId="181450EF" w:rsidR="00E5024B" w:rsidRDefault="00E5024B" w:rsidP="00534E6B">
      <w:pPr>
        <w:jc w:val="both"/>
        <w:rPr>
          <w:rtl/>
        </w:rPr>
      </w:pPr>
      <w:r>
        <w:rPr>
          <w:rFonts w:hint="cs"/>
          <w:rtl/>
        </w:rPr>
        <w:t>خانم فارس: اینجا خونه</w:t>
      </w:r>
      <w:r w:rsidR="00B430CA">
        <w:rPr>
          <w:rFonts w:hint="cs"/>
          <w:rtl/>
        </w:rPr>
        <w:t>‌</w:t>
      </w:r>
      <w:r>
        <w:rPr>
          <w:rFonts w:hint="cs"/>
          <w:rtl/>
        </w:rPr>
        <w:t>اش، تو خونه خودش بی خبر از خودش بخواهیم یک بچه رو بدون اجازه اون بپذیریم</w:t>
      </w:r>
      <w:r w:rsidR="00310A7E">
        <w:rPr>
          <w:rFonts w:hint="cs"/>
          <w:rtl/>
        </w:rPr>
        <w:t xml:space="preserve"> ناراحت میشه. </w:t>
      </w:r>
    </w:p>
    <w:p w14:paraId="130E1AC9" w14:textId="75786589" w:rsidR="00310A7E" w:rsidRDefault="00310A7E" w:rsidP="00534E6B">
      <w:pPr>
        <w:jc w:val="both"/>
        <w:rPr>
          <w:rtl/>
        </w:rPr>
      </w:pPr>
      <w:r>
        <w:rPr>
          <w:rFonts w:hint="cs"/>
          <w:rtl/>
        </w:rPr>
        <w:t>فرهاد: نمیشه اگر شد بگو فرهاد گفت</w:t>
      </w:r>
      <w:r w:rsidR="00B430CA">
        <w:rPr>
          <w:rFonts w:hint="cs"/>
          <w:rtl/>
        </w:rPr>
        <w:t xml:space="preserve"> که</w:t>
      </w:r>
      <w:r>
        <w:rPr>
          <w:rFonts w:hint="cs"/>
          <w:rtl/>
        </w:rPr>
        <w:t xml:space="preserve"> چیزی </w:t>
      </w:r>
      <w:r w:rsidR="00B430CA">
        <w:rPr>
          <w:rFonts w:hint="cs"/>
          <w:rtl/>
        </w:rPr>
        <w:t xml:space="preserve">بهش </w:t>
      </w:r>
      <w:r>
        <w:rPr>
          <w:rFonts w:hint="cs"/>
          <w:rtl/>
        </w:rPr>
        <w:t>نگی</w:t>
      </w:r>
      <w:r w:rsidR="00B430CA">
        <w:rPr>
          <w:rFonts w:hint="cs"/>
          <w:rtl/>
        </w:rPr>
        <w:t>د</w:t>
      </w:r>
      <w:r>
        <w:rPr>
          <w:rFonts w:hint="cs"/>
          <w:rtl/>
        </w:rPr>
        <w:t xml:space="preserve">. بگو میخواستم سورپرایزش کنم. </w:t>
      </w:r>
    </w:p>
    <w:p w14:paraId="276408DF" w14:textId="341DA4ED" w:rsidR="00310A7E" w:rsidRDefault="00310A7E" w:rsidP="00534E6B">
      <w:pPr>
        <w:jc w:val="both"/>
      </w:pPr>
      <w:r>
        <w:rPr>
          <w:rFonts w:hint="cs"/>
          <w:rtl/>
        </w:rPr>
        <w:t>خانم فارسی باشه.</w:t>
      </w:r>
    </w:p>
    <w:p w14:paraId="5C9756DC" w14:textId="1866CE33" w:rsidR="00360322" w:rsidRDefault="00360322" w:rsidP="00534E6B">
      <w:pPr>
        <w:pStyle w:val="Heading2"/>
        <w:jc w:val="both"/>
        <w:rPr>
          <w:rtl/>
        </w:rPr>
      </w:pPr>
      <w:r>
        <w:rPr>
          <w:rFonts w:hint="cs"/>
          <w:rtl/>
        </w:rPr>
        <w:t>فصل سوم کیمیا</w:t>
      </w:r>
    </w:p>
    <w:p w14:paraId="1BAE7364" w14:textId="77777777" w:rsidR="00B430CA" w:rsidRDefault="00B430CA" w:rsidP="00534E6B">
      <w:pPr>
        <w:jc w:val="both"/>
        <w:rPr>
          <w:rtl/>
        </w:rPr>
      </w:pPr>
      <w:r>
        <w:rPr>
          <w:rFonts w:hint="cs"/>
          <w:rtl/>
        </w:rPr>
        <w:t>هشت ماه بعد</w:t>
      </w:r>
    </w:p>
    <w:p w14:paraId="2B2E297B" w14:textId="77777777" w:rsidR="00B430CA" w:rsidRDefault="00B430CA" w:rsidP="00534E6B">
      <w:pPr>
        <w:jc w:val="both"/>
        <w:rPr>
          <w:rtl/>
        </w:rPr>
      </w:pPr>
      <w:r>
        <w:rPr>
          <w:rFonts w:hint="cs"/>
          <w:rtl/>
        </w:rPr>
        <w:t xml:space="preserve">فرشته روی صندلی شاگرد نشسته است و فرهاد رانندگی میکند. مریم هم روی صندلی عقب نشته است. </w:t>
      </w:r>
    </w:p>
    <w:p w14:paraId="66EBCBC1" w14:textId="77777777" w:rsidR="00B430CA" w:rsidRDefault="00B430CA" w:rsidP="00534E6B">
      <w:pPr>
        <w:jc w:val="both"/>
        <w:rPr>
          <w:rtl/>
        </w:rPr>
      </w:pPr>
      <w:r>
        <w:rPr>
          <w:rFonts w:hint="cs"/>
          <w:rtl/>
        </w:rPr>
        <w:t>مریم: خوبی</w:t>
      </w:r>
    </w:p>
    <w:p w14:paraId="0A9479F7" w14:textId="77777777" w:rsidR="00B430CA" w:rsidRDefault="00B430CA" w:rsidP="00534E6B">
      <w:pPr>
        <w:pStyle w:val="ListParagraph"/>
        <w:numPr>
          <w:ilvl w:val="0"/>
          <w:numId w:val="2"/>
        </w:numPr>
        <w:jc w:val="both"/>
      </w:pPr>
      <w:r>
        <w:rPr>
          <w:rFonts w:hint="cs"/>
          <w:rtl/>
        </w:rPr>
        <w:t xml:space="preserve">خوبم. </w:t>
      </w:r>
    </w:p>
    <w:p w14:paraId="709D2755" w14:textId="77777777" w:rsidR="00B430CA" w:rsidRDefault="00B430CA" w:rsidP="00534E6B">
      <w:pPr>
        <w:jc w:val="both"/>
        <w:rPr>
          <w:rtl/>
        </w:rPr>
      </w:pPr>
      <w:r>
        <w:rPr>
          <w:rFonts w:hint="cs"/>
          <w:rtl/>
        </w:rPr>
        <w:t xml:space="preserve">چند دقیقه بعد به بیمارستان میرسند. فرشته را به اتاق عمل میبرند و با سزارین بچه را بدنیا میآورند. </w:t>
      </w:r>
    </w:p>
    <w:p w14:paraId="5887F017" w14:textId="77777777" w:rsidR="00B430CA" w:rsidRDefault="00B430CA" w:rsidP="00534E6B">
      <w:pPr>
        <w:jc w:val="both"/>
        <w:rPr>
          <w:rtl/>
        </w:rPr>
      </w:pPr>
      <w:r>
        <w:rPr>
          <w:rFonts w:hint="cs"/>
          <w:rtl/>
        </w:rPr>
        <w:t xml:space="preserve">جراح فرشته یکی از معروفترین جراحان ایران است. او در تمام دنیا به سریعترین جراح سزارین معروف است. در کمتر از 7 دقیقه نوزاد را از شکم مادر خارج میکرد. هرچه نوزاد کمتر تحت تاثیر ماده بیهوشی داده شده به مادر قرار میگرفت بهتر بود. </w:t>
      </w:r>
    </w:p>
    <w:p w14:paraId="3DF632B1" w14:textId="77777777" w:rsidR="00540856" w:rsidRDefault="00B430CA" w:rsidP="00534E6B">
      <w:pPr>
        <w:jc w:val="both"/>
        <w:rPr>
          <w:rtl/>
        </w:rPr>
      </w:pPr>
      <w:r>
        <w:rPr>
          <w:rFonts w:hint="cs"/>
          <w:rtl/>
        </w:rPr>
        <w:lastRenderedPageBreak/>
        <w:t xml:space="preserve">کم بودن ماده بیهوشی باعث شد که فرشته زود به هوش بیاید و همین موضوع باعث شده بود که درد زیادی را حس کند. </w:t>
      </w:r>
      <w:r w:rsidR="00540856">
        <w:rPr>
          <w:rFonts w:hint="cs"/>
          <w:rtl/>
        </w:rPr>
        <w:t xml:space="preserve">پزشک از پرستار خواست با لیدوکایین موضعی شکم را بیحس کند و از دادن مسکن به فرشته اجتناب کرد. </w:t>
      </w:r>
    </w:p>
    <w:p w14:paraId="18C043DB" w14:textId="77777777" w:rsidR="00540856" w:rsidRDefault="00540856" w:rsidP="00534E6B">
      <w:pPr>
        <w:jc w:val="both"/>
        <w:rPr>
          <w:rtl/>
        </w:rPr>
      </w:pPr>
      <w:r>
        <w:rPr>
          <w:rFonts w:hint="cs"/>
          <w:rtl/>
        </w:rPr>
        <w:t xml:space="preserve">فرشته با وجود درد دخترش را به آغوش کشید و به دخترش شیر داد. فرهاد کنارش نشسته بود. </w:t>
      </w:r>
    </w:p>
    <w:p w14:paraId="6F74B3EC" w14:textId="77777777" w:rsidR="00540856" w:rsidRDefault="00540856" w:rsidP="00534E6B">
      <w:pPr>
        <w:jc w:val="both"/>
        <w:rPr>
          <w:rtl/>
        </w:rPr>
      </w:pPr>
      <w:r>
        <w:rPr>
          <w:rFonts w:hint="cs"/>
          <w:rtl/>
        </w:rPr>
        <w:t xml:space="preserve">فرهاد: چقدر زشته. </w:t>
      </w:r>
    </w:p>
    <w:p w14:paraId="3FE56623" w14:textId="77777777" w:rsidR="00540856" w:rsidRDefault="00540856" w:rsidP="00534E6B">
      <w:pPr>
        <w:jc w:val="both"/>
        <w:rPr>
          <w:rtl/>
        </w:rPr>
      </w:pPr>
      <w:r>
        <w:rPr>
          <w:rFonts w:hint="cs"/>
          <w:rtl/>
        </w:rPr>
        <w:t xml:space="preserve">فرشته: ببین من اصلاً حوصله شوخی های تو رو ندارم، خودت خفه شو. </w:t>
      </w:r>
    </w:p>
    <w:p w14:paraId="5EF5ABAF" w14:textId="77777777" w:rsidR="00540856" w:rsidRDefault="00540856" w:rsidP="00534E6B">
      <w:pPr>
        <w:pStyle w:val="ListParagraph"/>
        <w:numPr>
          <w:ilvl w:val="0"/>
          <w:numId w:val="2"/>
        </w:numPr>
        <w:jc w:val="both"/>
      </w:pPr>
      <w:r>
        <w:rPr>
          <w:rFonts w:hint="cs"/>
          <w:rtl/>
        </w:rPr>
        <w:t xml:space="preserve">خوب. خوبی. </w:t>
      </w:r>
    </w:p>
    <w:p w14:paraId="3922193D" w14:textId="77777777" w:rsidR="00540856" w:rsidRDefault="00540856" w:rsidP="00534E6B">
      <w:pPr>
        <w:pStyle w:val="ListParagraph"/>
        <w:numPr>
          <w:ilvl w:val="0"/>
          <w:numId w:val="2"/>
        </w:numPr>
        <w:jc w:val="both"/>
      </w:pPr>
      <w:r>
        <w:rPr>
          <w:rFonts w:hint="cs"/>
          <w:rtl/>
        </w:rPr>
        <w:t xml:space="preserve">خوبم یکم درد دارم ولی خوبم. </w:t>
      </w:r>
    </w:p>
    <w:p w14:paraId="35CFB6DC" w14:textId="77777777" w:rsidR="00540856" w:rsidRDefault="00540856" w:rsidP="00534E6B">
      <w:pPr>
        <w:pStyle w:val="ListParagraph"/>
        <w:numPr>
          <w:ilvl w:val="0"/>
          <w:numId w:val="2"/>
        </w:numPr>
        <w:jc w:val="both"/>
      </w:pPr>
      <w:r>
        <w:rPr>
          <w:rFonts w:hint="cs"/>
          <w:rtl/>
        </w:rPr>
        <w:t>فکر میکردم تا ظهر بخوابی.</w:t>
      </w:r>
    </w:p>
    <w:p w14:paraId="0E0F7CD6" w14:textId="1B5731D0" w:rsidR="00540856" w:rsidRDefault="00540856" w:rsidP="00534E6B">
      <w:pPr>
        <w:pStyle w:val="ListParagraph"/>
        <w:numPr>
          <w:ilvl w:val="0"/>
          <w:numId w:val="2"/>
        </w:numPr>
        <w:jc w:val="both"/>
      </w:pPr>
      <w:r>
        <w:rPr>
          <w:rFonts w:hint="cs"/>
          <w:rtl/>
        </w:rPr>
        <w:t>کلا یک ربع هم نشد. ساعت گرفتم</w:t>
      </w:r>
      <w:r w:rsidR="00BE402C">
        <w:rPr>
          <w:rFonts w:hint="cs"/>
          <w:rtl/>
        </w:rPr>
        <w:t>،</w:t>
      </w:r>
      <w:r>
        <w:rPr>
          <w:rFonts w:hint="cs"/>
          <w:rtl/>
        </w:rPr>
        <w:t xml:space="preserve"> نشد</w:t>
      </w:r>
      <w:r w:rsidR="00BE402C">
        <w:rPr>
          <w:rFonts w:hint="cs"/>
          <w:rtl/>
        </w:rPr>
        <w:t>!</w:t>
      </w:r>
      <w:r>
        <w:rPr>
          <w:rFonts w:hint="cs"/>
          <w:rtl/>
        </w:rPr>
        <w:t xml:space="preserve">. </w:t>
      </w:r>
    </w:p>
    <w:p w14:paraId="0EE2601A" w14:textId="77777777" w:rsidR="00540856" w:rsidRDefault="00540856" w:rsidP="00534E6B">
      <w:pPr>
        <w:pStyle w:val="ListParagraph"/>
        <w:numPr>
          <w:ilvl w:val="0"/>
          <w:numId w:val="2"/>
        </w:numPr>
        <w:jc w:val="both"/>
      </w:pPr>
      <w:r>
        <w:rPr>
          <w:rFonts w:hint="cs"/>
          <w:rtl/>
        </w:rPr>
        <w:t xml:space="preserve">آره باید برم نصف پولی که دادم پس بگیریم. </w:t>
      </w:r>
    </w:p>
    <w:p w14:paraId="6E401872" w14:textId="77777777" w:rsidR="00540856" w:rsidRDefault="00540856" w:rsidP="00534E6B">
      <w:pPr>
        <w:pStyle w:val="ListParagraph"/>
        <w:numPr>
          <w:ilvl w:val="0"/>
          <w:numId w:val="2"/>
        </w:numPr>
        <w:jc w:val="both"/>
      </w:pPr>
      <w:r>
        <w:rPr>
          <w:rFonts w:hint="cs"/>
          <w:rtl/>
        </w:rPr>
        <w:t>چقدر دادی؟</w:t>
      </w:r>
    </w:p>
    <w:p w14:paraId="45B20EB4" w14:textId="77777777" w:rsidR="00540856" w:rsidRDefault="00540856" w:rsidP="00534E6B">
      <w:pPr>
        <w:pStyle w:val="ListParagraph"/>
        <w:numPr>
          <w:ilvl w:val="0"/>
          <w:numId w:val="2"/>
        </w:numPr>
        <w:jc w:val="both"/>
      </w:pPr>
      <w:r>
        <w:rPr>
          <w:rFonts w:hint="cs"/>
          <w:rtl/>
        </w:rPr>
        <w:t xml:space="preserve">به دکتر یا بیمارستان. </w:t>
      </w:r>
    </w:p>
    <w:p w14:paraId="3F3C39E4" w14:textId="77777777" w:rsidR="00540856" w:rsidRDefault="00540856" w:rsidP="00534E6B">
      <w:pPr>
        <w:pStyle w:val="ListParagraph"/>
        <w:numPr>
          <w:ilvl w:val="0"/>
          <w:numId w:val="2"/>
        </w:numPr>
        <w:jc w:val="both"/>
      </w:pPr>
      <w:r>
        <w:rPr>
          <w:rFonts w:hint="cs"/>
          <w:rtl/>
        </w:rPr>
        <w:t>به دکتر چقدر دادی</w:t>
      </w:r>
    </w:p>
    <w:p w14:paraId="6D2CA1EF" w14:textId="77777777" w:rsidR="00540856" w:rsidRDefault="00540856" w:rsidP="00534E6B">
      <w:pPr>
        <w:pStyle w:val="ListParagraph"/>
        <w:numPr>
          <w:ilvl w:val="0"/>
          <w:numId w:val="2"/>
        </w:numPr>
        <w:jc w:val="both"/>
      </w:pPr>
      <w:r>
        <w:rPr>
          <w:rFonts w:hint="cs"/>
          <w:rtl/>
        </w:rPr>
        <w:t xml:space="preserve">100 تا </w:t>
      </w:r>
    </w:p>
    <w:p w14:paraId="678C2406" w14:textId="77777777" w:rsidR="00540856" w:rsidRDefault="00540856" w:rsidP="00534E6B">
      <w:pPr>
        <w:pStyle w:val="ListParagraph"/>
        <w:numPr>
          <w:ilvl w:val="0"/>
          <w:numId w:val="2"/>
        </w:numPr>
        <w:jc w:val="both"/>
      </w:pPr>
      <w:r>
        <w:rPr>
          <w:rFonts w:hint="cs"/>
          <w:rtl/>
        </w:rPr>
        <w:t xml:space="preserve">زیاده. </w:t>
      </w:r>
    </w:p>
    <w:p w14:paraId="70FD9195" w14:textId="77777777" w:rsidR="00540856" w:rsidRDefault="00540856" w:rsidP="00534E6B">
      <w:pPr>
        <w:pStyle w:val="ListParagraph"/>
        <w:numPr>
          <w:ilvl w:val="0"/>
          <w:numId w:val="2"/>
        </w:numPr>
        <w:jc w:val="both"/>
      </w:pPr>
      <w:r>
        <w:rPr>
          <w:rFonts w:hint="cs"/>
          <w:rtl/>
        </w:rPr>
        <w:t xml:space="preserve">آره ولی می ارزید. یک ربع بعد بچه رو داد بغلت. </w:t>
      </w:r>
    </w:p>
    <w:p w14:paraId="224C911D" w14:textId="77777777" w:rsidR="00540856" w:rsidRDefault="00540856" w:rsidP="00534E6B">
      <w:pPr>
        <w:pStyle w:val="ListParagraph"/>
        <w:numPr>
          <w:ilvl w:val="0"/>
          <w:numId w:val="2"/>
        </w:numPr>
        <w:jc w:val="both"/>
      </w:pPr>
      <w:r>
        <w:rPr>
          <w:rFonts w:hint="cs"/>
          <w:rtl/>
        </w:rPr>
        <w:t xml:space="preserve">یکم زرد نیست. </w:t>
      </w:r>
    </w:p>
    <w:p w14:paraId="43477DE5" w14:textId="77777777" w:rsidR="00540856" w:rsidRDefault="00540856" w:rsidP="00534E6B">
      <w:pPr>
        <w:pStyle w:val="ListParagraph"/>
        <w:numPr>
          <w:ilvl w:val="0"/>
          <w:numId w:val="2"/>
        </w:numPr>
        <w:jc w:val="both"/>
      </w:pPr>
      <w:r>
        <w:rPr>
          <w:rFonts w:hint="cs"/>
          <w:rtl/>
        </w:rPr>
        <w:t xml:space="preserve">مهتابی میخریم براش خوب میشه. </w:t>
      </w:r>
    </w:p>
    <w:p w14:paraId="5143C8DF" w14:textId="5D8067B2" w:rsidR="00310A7E" w:rsidRDefault="00540856" w:rsidP="00534E6B">
      <w:pPr>
        <w:pStyle w:val="ListParagraph"/>
        <w:numPr>
          <w:ilvl w:val="0"/>
          <w:numId w:val="2"/>
        </w:numPr>
        <w:jc w:val="both"/>
      </w:pPr>
      <w:r>
        <w:rPr>
          <w:rFonts w:hint="cs"/>
          <w:rtl/>
        </w:rPr>
        <w:t xml:space="preserve">قربونش برم. </w:t>
      </w:r>
      <w:r w:rsidR="00310A7E">
        <w:rPr>
          <w:rFonts w:hint="cs"/>
          <w:rtl/>
        </w:rPr>
        <w:t xml:space="preserve"> </w:t>
      </w:r>
    </w:p>
    <w:p w14:paraId="24E89008" w14:textId="77777777" w:rsidR="00770619" w:rsidRDefault="00360322" w:rsidP="00534E6B">
      <w:pPr>
        <w:jc w:val="both"/>
        <w:rPr>
          <w:rtl/>
        </w:rPr>
      </w:pPr>
      <w:r>
        <w:rPr>
          <w:rFonts w:hint="cs"/>
          <w:rtl/>
        </w:rPr>
        <w:t>صدای درب اتاق پرهام وارد میشود</w:t>
      </w:r>
    </w:p>
    <w:p w14:paraId="3A0E90D0" w14:textId="7AD9DEC1" w:rsidR="00360322" w:rsidRDefault="00360322" w:rsidP="00534E6B">
      <w:pPr>
        <w:pStyle w:val="ListParagraph"/>
        <w:numPr>
          <w:ilvl w:val="0"/>
          <w:numId w:val="2"/>
        </w:numPr>
        <w:jc w:val="both"/>
      </w:pPr>
      <w:r>
        <w:rPr>
          <w:rFonts w:hint="cs"/>
          <w:rtl/>
        </w:rPr>
        <w:t xml:space="preserve"> سلام خانم مهندس چطوری</w:t>
      </w:r>
      <w:r w:rsidR="00770619">
        <w:rPr>
          <w:rFonts w:hint="cs"/>
          <w:rtl/>
        </w:rPr>
        <w:t xml:space="preserve"> </w:t>
      </w:r>
    </w:p>
    <w:p w14:paraId="21374BD9" w14:textId="24997855" w:rsidR="00770619" w:rsidRDefault="00770619" w:rsidP="00534E6B">
      <w:pPr>
        <w:pStyle w:val="ListParagraph"/>
        <w:numPr>
          <w:ilvl w:val="0"/>
          <w:numId w:val="2"/>
        </w:numPr>
        <w:jc w:val="both"/>
      </w:pPr>
      <w:r>
        <w:rPr>
          <w:rFonts w:hint="cs"/>
          <w:rtl/>
        </w:rPr>
        <w:t>اینجا چکار میکنی</w:t>
      </w:r>
    </w:p>
    <w:p w14:paraId="507EC9A5" w14:textId="51B98B21" w:rsidR="00770619" w:rsidRDefault="00770619" w:rsidP="00534E6B">
      <w:pPr>
        <w:pStyle w:val="ListParagraph"/>
        <w:numPr>
          <w:ilvl w:val="0"/>
          <w:numId w:val="2"/>
        </w:numPr>
        <w:jc w:val="both"/>
      </w:pPr>
      <w:r>
        <w:rPr>
          <w:rFonts w:hint="cs"/>
          <w:rtl/>
        </w:rPr>
        <w:t>از کیان شندیم بچه دنیا اومده گفتم بیام ببینمت. چطوری خوبی</w:t>
      </w:r>
    </w:p>
    <w:p w14:paraId="6F0FC453" w14:textId="5762C916" w:rsidR="00770619" w:rsidRDefault="00770619" w:rsidP="00534E6B">
      <w:pPr>
        <w:pStyle w:val="ListParagraph"/>
        <w:numPr>
          <w:ilvl w:val="0"/>
          <w:numId w:val="2"/>
        </w:numPr>
        <w:jc w:val="both"/>
      </w:pPr>
      <w:r>
        <w:rPr>
          <w:rFonts w:hint="cs"/>
          <w:rtl/>
        </w:rPr>
        <w:t>خوبم</w:t>
      </w:r>
    </w:p>
    <w:p w14:paraId="0A1A0650" w14:textId="2370EEE0" w:rsidR="00770619" w:rsidRDefault="00770619" w:rsidP="00534E6B">
      <w:pPr>
        <w:jc w:val="both"/>
        <w:rPr>
          <w:rtl/>
        </w:rPr>
      </w:pPr>
      <w:r>
        <w:rPr>
          <w:rFonts w:hint="cs"/>
          <w:rtl/>
        </w:rPr>
        <w:lastRenderedPageBreak/>
        <w:t xml:space="preserve">پرهام با فرهاد هم سلام و علیک میکند. </w:t>
      </w:r>
    </w:p>
    <w:p w14:paraId="20AB5564" w14:textId="7380C41A" w:rsidR="00770619" w:rsidRDefault="00770619" w:rsidP="00534E6B">
      <w:pPr>
        <w:jc w:val="both"/>
        <w:rPr>
          <w:rtl/>
        </w:rPr>
      </w:pPr>
      <w:r>
        <w:rPr>
          <w:rFonts w:hint="cs"/>
          <w:rtl/>
        </w:rPr>
        <w:t xml:space="preserve">پرهام یک گردنبند طلا را از جعبه ایی در میاورد و به فرشته نگاه میکند. ببین براش چی اوردم. </w:t>
      </w:r>
    </w:p>
    <w:p w14:paraId="6C856489" w14:textId="61BD5A3B" w:rsidR="00770619" w:rsidRDefault="00770619" w:rsidP="00534E6B">
      <w:pPr>
        <w:pStyle w:val="ListParagraph"/>
        <w:numPr>
          <w:ilvl w:val="0"/>
          <w:numId w:val="2"/>
        </w:numPr>
        <w:jc w:val="both"/>
      </w:pPr>
      <w:r>
        <w:rPr>
          <w:rFonts w:hint="cs"/>
          <w:rtl/>
        </w:rPr>
        <w:t xml:space="preserve">اصلا راضی نبودم این خیلی گرون باید باشه. </w:t>
      </w:r>
    </w:p>
    <w:p w14:paraId="4AC3E80E" w14:textId="199D6E8C" w:rsidR="00770619" w:rsidRDefault="00770619" w:rsidP="00534E6B">
      <w:pPr>
        <w:pStyle w:val="ListParagraph"/>
        <w:numPr>
          <w:ilvl w:val="0"/>
          <w:numId w:val="2"/>
        </w:numPr>
        <w:jc w:val="both"/>
      </w:pPr>
      <w:r>
        <w:rPr>
          <w:rFonts w:hint="cs"/>
          <w:rtl/>
        </w:rPr>
        <w:t>مبارکش باشه خودم براش کادو عروسیش رو بخرم.</w:t>
      </w:r>
    </w:p>
    <w:p w14:paraId="5E23B29D" w14:textId="623AC5EB" w:rsidR="00770619" w:rsidRDefault="00770619" w:rsidP="00534E6B">
      <w:pPr>
        <w:ind w:left="360"/>
        <w:jc w:val="both"/>
        <w:rPr>
          <w:rtl/>
        </w:rPr>
      </w:pPr>
      <w:r>
        <w:rPr>
          <w:rFonts w:hint="cs"/>
          <w:rtl/>
        </w:rPr>
        <w:t xml:space="preserve">پرهام من باید برم میترا بیمارستان چکاب داره کیان رو هم که میشناسی یکی باید خودش رو جمع کنه. </w:t>
      </w:r>
    </w:p>
    <w:p w14:paraId="21107077" w14:textId="17634417" w:rsidR="00770619" w:rsidRDefault="00770619" w:rsidP="00534E6B">
      <w:pPr>
        <w:ind w:left="360"/>
        <w:jc w:val="both"/>
        <w:rPr>
          <w:rtl/>
        </w:rPr>
      </w:pPr>
      <w:r>
        <w:rPr>
          <w:rFonts w:hint="cs"/>
          <w:rtl/>
        </w:rPr>
        <w:t xml:space="preserve">فرشته مرسی میبینمت. </w:t>
      </w:r>
    </w:p>
    <w:p w14:paraId="38088DEA" w14:textId="31D9035F" w:rsidR="00770619" w:rsidRDefault="00770619" w:rsidP="00534E6B">
      <w:pPr>
        <w:pStyle w:val="ListParagraph"/>
        <w:numPr>
          <w:ilvl w:val="0"/>
          <w:numId w:val="2"/>
        </w:numPr>
        <w:jc w:val="both"/>
        <w:rPr>
          <w:rtl/>
        </w:rPr>
      </w:pPr>
      <w:r>
        <w:rPr>
          <w:rFonts w:hint="cs"/>
          <w:rtl/>
        </w:rPr>
        <w:t xml:space="preserve">استراحت کن مبارک باشه. میبنمتون. </w:t>
      </w:r>
    </w:p>
    <w:p w14:paraId="6577E6E5" w14:textId="63518BFA" w:rsidR="00360322" w:rsidRDefault="00360322" w:rsidP="00534E6B">
      <w:pPr>
        <w:pStyle w:val="Heading2"/>
        <w:jc w:val="both"/>
        <w:rPr>
          <w:rtl/>
        </w:rPr>
      </w:pPr>
      <w:r>
        <w:rPr>
          <w:rFonts w:hint="cs"/>
          <w:rtl/>
        </w:rPr>
        <w:t>فصل پنجم داریوش</w:t>
      </w:r>
    </w:p>
    <w:p w14:paraId="26AFA48D" w14:textId="77777777" w:rsidR="00360322" w:rsidRDefault="005F2171" w:rsidP="00534E6B">
      <w:pPr>
        <w:jc w:val="both"/>
        <w:rPr>
          <w:rtl/>
        </w:rPr>
      </w:pPr>
      <w:r>
        <w:rPr>
          <w:rFonts w:hint="cs"/>
          <w:rtl/>
        </w:rPr>
        <w:t xml:space="preserve">ده سال بعد تهران </w:t>
      </w:r>
    </w:p>
    <w:p w14:paraId="7E6BF15D" w14:textId="57D8793B" w:rsidR="005F2171" w:rsidRDefault="005F2171" w:rsidP="00534E6B">
      <w:pPr>
        <w:jc w:val="both"/>
        <w:rPr>
          <w:rtl/>
        </w:rPr>
      </w:pPr>
      <w:r>
        <w:rPr>
          <w:rFonts w:hint="cs"/>
          <w:rtl/>
        </w:rPr>
        <w:t xml:space="preserve">داریوش در حال کتک زدن سه کودک دیگر بود که برای پریناز مزاحمت ایجاد کرده بودند. سه نفری هم حریف داریوش نبودن. اگر فرهاد نمیرسید. ممکن بود داریوش آسیب جبران ناپذیری به آنها بزند. </w:t>
      </w:r>
    </w:p>
    <w:p w14:paraId="36A2B827" w14:textId="05E279E6" w:rsidR="005F2171" w:rsidRDefault="005F2171" w:rsidP="00534E6B">
      <w:pPr>
        <w:jc w:val="both"/>
        <w:rPr>
          <w:rtl/>
        </w:rPr>
      </w:pPr>
      <w:r>
        <w:rPr>
          <w:rFonts w:hint="cs"/>
          <w:rtl/>
        </w:rPr>
        <w:t xml:space="preserve">فرهاد بعد از جدا کردن داریوش از آن سه پسر، رو به داریوش کرد و گفت: زورت زیاده کار </w:t>
      </w:r>
      <w:r w:rsidR="00C33612">
        <w:rPr>
          <w:rFonts w:hint="cs"/>
          <w:rtl/>
        </w:rPr>
        <w:t>می‌کنی</w:t>
      </w:r>
      <w:r>
        <w:rPr>
          <w:rFonts w:hint="cs"/>
          <w:rtl/>
        </w:rPr>
        <w:t>؟</w:t>
      </w:r>
    </w:p>
    <w:p w14:paraId="7AD15A10" w14:textId="58E79292" w:rsidR="005F2171" w:rsidRDefault="005F2171" w:rsidP="00534E6B">
      <w:pPr>
        <w:jc w:val="both"/>
        <w:rPr>
          <w:rtl/>
        </w:rPr>
      </w:pPr>
      <w:r>
        <w:rPr>
          <w:rFonts w:hint="cs"/>
          <w:rtl/>
        </w:rPr>
        <w:t xml:space="preserve">داریوش: </w:t>
      </w:r>
      <w:r w:rsidR="00310A7E">
        <w:rPr>
          <w:rFonts w:hint="cs"/>
          <w:rtl/>
        </w:rPr>
        <w:t xml:space="preserve">میدونی که! </w:t>
      </w:r>
      <w:r>
        <w:rPr>
          <w:rFonts w:hint="cs"/>
          <w:rtl/>
        </w:rPr>
        <w:t xml:space="preserve">من و پریناز یتیمیم تو یتیم خونه زندگی </w:t>
      </w:r>
      <w:r w:rsidR="00C33612">
        <w:rPr>
          <w:rFonts w:hint="cs"/>
          <w:rtl/>
        </w:rPr>
        <w:t>می‌کنی</w:t>
      </w:r>
      <w:r>
        <w:rPr>
          <w:rFonts w:hint="cs"/>
          <w:rtl/>
        </w:rPr>
        <w:t xml:space="preserve">م. اجازه کار کردنمون با اونها است. </w:t>
      </w:r>
    </w:p>
    <w:p w14:paraId="14E38A4A" w14:textId="2451FB59" w:rsidR="005F2171" w:rsidRDefault="005F2171" w:rsidP="00534E6B">
      <w:pPr>
        <w:jc w:val="both"/>
        <w:rPr>
          <w:rtl/>
        </w:rPr>
      </w:pPr>
      <w:r>
        <w:rPr>
          <w:rFonts w:hint="cs"/>
          <w:rtl/>
        </w:rPr>
        <w:t xml:space="preserve">فرهاد بریم یتیم خونه ببینیم چی میگن. </w:t>
      </w:r>
    </w:p>
    <w:p w14:paraId="2538FA1C" w14:textId="3069F3A9" w:rsidR="005F2171" w:rsidRDefault="005F2171" w:rsidP="00534E6B">
      <w:pPr>
        <w:jc w:val="both"/>
        <w:rPr>
          <w:rtl/>
        </w:rPr>
      </w:pPr>
      <w:r>
        <w:rPr>
          <w:rFonts w:hint="cs"/>
          <w:rtl/>
        </w:rPr>
        <w:t xml:space="preserve">داریوش و پریناز سوار ماشین فرهاد میشوند و به سمت پرورشگاه میروند. </w:t>
      </w:r>
    </w:p>
    <w:p w14:paraId="29D1A3A3" w14:textId="592AF6EF" w:rsidR="005F2171" w:rsidRDefault="005F2171" w:rsidP="00534E6B">
      <w:pPr>
        <w:jc w:val="both"/>
        <w:rPr>
          <w:rtl/>
        </w:rPr>
      </w:pPr>
      <w:r>
        <w:rPr>
          <w:rFonts w:hint="cs"/>
          <w:rtl/>
        </w:rPr>
        <w:t xml:space="preserve">فرهاد و داریوش به سمت دفتر مدیر میروند. </w:t>
      </w:r>
    </w:p>
    <w:p w14:paraId="7C715082" w14:textId="0BB2BCA4" w:rsidR="005F2171" w:rsidRDefault="005F2171" w:rsidP="00534E6B">
      <w:pPr>
        <w:jc w:val="both"/>
        <w:rPr>
          <w:rtl/>
        </w:rPr>
      </w:pPr>
      <w:r>
        <w:rPr>
          <w:rFonts w:hint="cs"/>
          <w:rtl/>
        </w:rPr>
        <w:t>فرهاد: درود احوال شما خوبه!</w:t>
      </w:r>
    </w:p>
    <w:p w14:paraId="672E7E4D" w14:textId="6E51E0DA" w:rsidR="005F2171" w:rsidRDefault="005F2171" w:rsidP="00534E6B">
      <w:pPr>
        <w:jc w:val="both"/>
        <w:rPr>
          <w:rtl/>
        </w:rPr>
      </w:pPr>
      <w:r>
        <w:rPr>
          <w:rFonts w:hint="cs"/>
          <w:rtl/>
        </w:rPr>
        <w:lastRenderedPageBreak/>
        <w:t xml:space="preserve">مدیر: ممنونم. این داریوش ما باز چکار کرده. </w:t>
      </w:r>
    </w:p>
    <w:p w14:paraId="3F47A7E3" w14:textId="7F93053E" w:rsidR="005F2171" w:rsidRDefault="005F2171" w:rsidP="00534E6B">
      <w:pPr>
        <w:jc w:val="both"/>
        <w:rPr>
          <w:rtl/>
        </w:rPr>
      </w:pPr>
      <w:r>
        <w:rPr>
          <w:rFonts w:hint="cs"/>
          <w:rtl/>
        </w:rPr>
        <w:t xml:space="preserve">فرهاد: </w:t>
      </w:r>
      <w:r w:rsidR="00D228AB">
        <w:rPr>
          <w:rFonts w:hint="cs"/>
          <w:rtl/>
        </w:rPr>
        <w:t xml:space="preserve">به خانم فارسی </w:t>
      </w:r>
      <w:r w:rsidR="00310A7E">
        <w:rPr>
          <w:rFonts w:hint="cs"/>
          <w:rtl/>
        </w:rPr>
        <w:t>درود گفت</w:t>
      </w:r>
      <w:r w:rsidR="00D228AB">
        <w:rPr>
          <w:rFonts w:hint="cs"/>
          <w:rtl/>
        </w:rPr>
        <w:t>. با توجه به اینکه من حزانت داریوش رو دارم میخوام که تو مکانیکی کار کنه البته اگر خودش بخواد.</w:t>
      </w:r>
      <w:r>
        <w:rPr>
          <w:rFonts w:hint="cs"/>
          <w:rtl/>
        </w:rPr>
        <w:t xml:space="preserve"> </w:t>
      </w:r>
    </w:p>
    <w:p w14:paraId="177B1C50" w14:textId="24CF2483" w:rsidR="005F2171" w:rsidRDefault="005F2171" w:rsidP="00534E6B">
      <w:pPr>
        <w:jc w:val="both"/>
        <w:rPr>
          <w:rtl/>
        </w:rPr>
      </w:pPr>
      <w:r>
        <w:rPr>
          <w:rFonts w:hint="cs"/>
          <w:rtl/>
        </w:rPr>
        <w:t xml:space="preserve">مدیر: مشکلی نداره. این بچه درس و مشق درست و حسابی نمیخونه. مدام هم دعوا و مرافعه راه میندازه. مطمئنید از پسش بر میایید. </w:t>
      </w:r>
    </w:p>
    <w:p w14:paraId="56655758" w14:textId="40DE51F6" w:rsidR="00717E5A" w:rsidRDefault="005F2171" w:rsidP="00534E6B">
      <w:pPr>
        <w:jc w:val="both"/>
        <w:rPr>
          <w:rtl/>
        </w:rPr>
      </w:pPr>
      <w:r>
        <w:rPr>
          <w:rFonts w:hint="cs"/>
          <w:rtl/>
        </w:rPr>
        <w:t xml:space="preserve">فرهاد: گفتم که من مکانیکم. </w:t>
      </w:r>
      <w:r w:rsidR="00717E5A">
        <w:rPr>
          <w:rFonts w:hint="cs"/>
          <w:rtl/>
        </w:rPr>
        <w:t xml:space="preserve">باور کنید من بیشتر از شما دعوای بچه هام رو اونجا میبینم. تو کار ما این چیزا عادیه. </w:t>
      </w:r>
    </w:p>
    <w:p w14:paraId="5A027572" w14:textId="783804A4" w:rsidR="00717E5A" w:rsidRDefault="00717E5A" w:rsidP="00534E6B">
      <w:pPr>
        <w:jc w:val="both"/>
        <w:rPr>
          <w:rtl/>
        </w:rPr>
      </w:pPr>
      <w:r>
        <w:rPr>
          <w:rFonts w:hint="cs"/>
          <w:rtl/>
        </w:rPr>
        <w:t xml:space="preserve">مدیر: بیاد اونجا کار کنه. </w:t>
      </w:r>
    </w:p>
    <w:p w14:paraId="43EBF3ED" w14:textId="2163CD79" w:rsidR="00717E5A" w:rsidRDefault="00717E5A" w:rsidP="00534E6B">
      <w:pPr>
        <w:jc w:val="both"/>
        <w:rPr>
          <w:rtl/>
        </w:rPr>
      </w:pPr>
      <w:r>
        <w:rPr>
          <w:rFonts w:hint="cs"/>
          <w:rtl/>
        </w:rPr>
        <w:t xml:space="preserve">فرهاد: اونجا میمونه. شب اونجا میمونه. </w:t>
      </w:r>
    </w:p>
    <w:p w14:paraId="19240663" w14:textId="304A310C" w:rsidR="00717E5A" w:rsidRDefault="00717E5A" w:rsidP="00534E6B">
      <w:pPr>
        <w:jc w:val="both"/>
        <w:rPr>
          <w:rtl/>
        </w:rPr>
      </w:pPr>
      <w:r>
        <w:rPr>
          <w:rFonts w:hint="cs"/>
          <w:rtl/>
        </w:rPr>
        <w:t xml:space="preserve">مدیر: نگاهی به داریوش میاندازد. من و داریوش باید باهم صحبت کنیم. </w:t>
      </w:r>
    </w:p>
    <w:p w14:paraId="58C93C1B" w14:textId="6CF1A899" w:rsidR="00717E5A" w:rsidRDefault="00717E5A" w:rsidP="00534E6B">
      <w:pPr>
        <w:jc w:val="both"/>
        <w:rPr>
          <w:rtl/>
        </w:rPr>
      </w:pPr>
      <w:r>
        <w:rPr>
          <w:rFonts w:hint="cs"/>
          <w:rtl/>
        </w:rPr>
        <w:t xml:space="preserve">فرهاد: دفتر مدیر را ترک </w:t>
      </w:r>
      <w:r w:rsidR="00FD0A6E">
        <w:rPr>
          <w:rFonts w:hint="cs"/>
          <w:rtl/>
        </w:rPr>
        <w:t>می‌کند</w:t>
      </w:r>
      <w:r>
        <w:rPr>
          <w:rFonts w:hint="cs"/>
          <w:rtl/>
        </w:rPr>
        <w:t xml:space="preserve">. </w:t>
      </w:r>
    </w:p>
    <w:p w14:paraId="77AD739F" w14:textId="377D29C4" w:rsidR="00717E5A" w:rsidRDefault="00717E5A" w:rsidP="00534E6B">
      <w:pPr>
        <w:jc w:val="both"/>
        <w:rPr>
          <w:rtl/>
        </w:rPr>
      </w:pPr>
      <w:r>
        <w:rPr>
          <w:rFonts w:hint="cs"/>
          <w:rtl/>
        </w:rPr>
        <w:t>مدیر: چی میگی؟! از درس خوندن میافتی</w:t>
      </w:r>
      <w:r w:rsidR="00D228AB">
        <w:rPr>
          <w:rFonts w:hint="cs"/>
          <w:rtl/>
        </w:rPr>
        <w:t>!</w:t>
      </w:r>
    </w:p>
    <w:p w14:paraId="1E33922F" w14:textId="11CCBA83" w:rsidR="00717E5A" w:rsidRDefault="00717E5A" w:rsidP="00534E6B">
      <w:pPr>
        <w:jc w:val="both"/>
        <w:rPr>
          <w:rtl/>
        </w:rPr>
      </w:pPr>
      <w:r>
        <w:rPr>
          <w:rFonts w:hint="cs"/>
          <w:rtl/>
        </w:rPr>
        <w:t xml:space="preserve">داریوش: پارسال که افتادم! مکانیکی کار </w:t>
      </w:r>
      <w:r w:rsidR="00860C89">
        <w:rPr>
          <w:rFonts w:hint="cs"/>
          <w:rtl/>
        </w:rPr>
        <w:t>می‌کرد</w:t>
      </w:r>
      <w:r>
        <w:rPr>
          <w:rFonts w:hint="cs"/>
          <w:rtl/>
        </w:rPr>
        <w:t>م مگه؟</w:t>
      </w:r>
    </w:p>
    <w:p w14:paraId="0FE13714" w14:textId="54961493" w:rsidR="00717E5A" w:rsidRDefault="00717E5A" w:rsidP="00534E6B">
      <w:pPr>
        <w:jc w:val="both"/>
        <w:rPr>
          <w:rtl/>
        </w:rPr>
      </w:pPr>
      <w:r>
        <w:rPr>
          <w:rFonts w:hint="cs"/>
          <w:rtl/>
        </w:rPr>
        <w:t xml:space="preserve">مدیر: نظرت چیه؟ </w:t>
      </w:r>
    </w:p>
    <w:p w14:paraId="467110D1" w14:textId="11B234F1" w:rsidR="00717E5A" w:rsidRDefault="00717E5A" w:rsidP="00534E6B">
      <w:pPr>
        <w:jc w:val="both"/>
        <w:rPr>
          <w:rtl/>
        </w:rPr>
      </w:pPr>
      <w:r>
        <w:rPr>
          <w:rFonts w:hint="cs"/>
          <w:rtl/>
        </w:rPr>
        <w:t>داریوش: من فقط یه خط قرمز دارم. اونم پدر و مادر مرحوممه. خوشم نمیاد کسی بهشون بد بگه. درسته وضع درست حسابی نداشتن ولی الان دیگه نیستن که بخوان کاری رو درست کنند.</w:t>
      </w:r>
    </w:p>
    <w:p w14:paraId="7EFE7E1B" w14:textId="175489A7" w:rsidR="00717E5A" w:rsidRDefault="00717E5A" w:rsidP="00534E6B">
      <w:pPr>
        <w:jc w:val="both"/>
        <w:rPr>
          <w:rtl/>
        </w:rPr>
      </w:pPr>
      <w:r>
        <w:rPr>
          <w:rFonts w:hint="cs"/>
          <w:rtl/>
        </w:rPr>
        <w:t xml:space="preserve">مدیر: اوکی برو بگو </w:t>
      </w:r>
      <w:r w:rsidR="00D228AB">
        <w:rPr>
          <w:rFonts w:hint="cs"/>
          <w:rtl/>
        </w:rPr>
        <w:t>مهند</w:t>
      </w:r>
      <w:r w:rsidR="0093182E">
        <w:rPr>
          <w:rFonts w:hint="cs"/>
          <w:rtl/>
        </w:rPr>
        <w:t>س</w:t>
      </w:r>
      <w:r w:rsidR="00D228AB">
        <w:rPr>
          <w:rFonts w:hint="cs"/>
          <w:rtl/>
        </w:rPr>
        <w:t xml:space="preserve"> </w:t>
      </w:r>
      <w:r>
        <w:rPr>
          <w:rFonts w:hint="cs"/>
          <w:rtl/>
        </w:rPr>
        <w:t xml:space="preserve">برگرده. </w:t>
      </w:r>
    </w:p>
    <w:p w14:paraId="305AE2E3" w14:textId="28694C5A" w:rsidR="00310A7E" w:rsidRDefault="00310A7E" w:rsidP="00534E6B">
      <w:pPr>
        <w:jc w:val="both"/>
        <w:rPr>
          <w:rtl/>
        </w:rPr>
      </w:pPr>
      <w:r>
        <w:rPr>
          <w:rFonts w:hint="cs"/>
          <w:rtl/>
        </w:rPr>
        <w:t>داریوش فرهاد را صدا میکند.</w:t>
      </w:r>
    </w:p>
    <w:p w14:paraId="749A0BED" w14:textId="16FF0FF7" w:rsidR="00717E5A" w:rsidRDefault="00717E5A" w:rsidP="00534E6B">
      <w:pPr>
        <w:jc w:val="both"/>
        <w:rPr>
          <w:rtl/>
        </w:rPr>
      </w:pPr>
      <w:r>
        <w:rPr>
          <w:rFonts w:hint="cs"/>
          <w:rtl/>
        </w:rPr>
        <w:t xml:space="preserve">فرهاد: داخل </w:t>
      </w:r>
      <w:r w:rsidR="00FD0A6E">
        <w:rPr>
          <w:rFonts w:hint="cs"/>
          <w:rtl/>
        </w:rPr>
        <w:t>می‌شود</w:t>
      </w:r>
      <w:r>
        <w:rPr>
          <w:rFonts w:hint="cs"/>
          <w:rtl/>
        </w:rPr>
        <w:t xml:space="preserve">. </w:t>
      </w:r>
    </w:p>
    <w:p w14:paraId="027FF33C" w14:textId="3CA64460" w:rsidR="00717E5A" w:rsidRDefault="00717E5A" w:rsidP="00534E6B">
      <w:pPr>
        <w:jc w:val="both"/>
        <w:rPr>
          <w:rtl/>
        </w:rPr>
      </w:pPr>
      <w:r>
        <w:rPr>
          <w:rFonts w:hint="cs"/>
          <w:rtl/>
        </w:rPr>
        <w:t xml:space="preserve">مدیر: </w:t>
      </w:r>
      <w:r w:rsidR="00C33612">
        <w:rPr>
          <w:rFonts w:hint="cs"/>
          <w:rtl/>
        </w:rPr>
        <w:t>می‌خوام</w:t>
      </w:r>
      <w:r>
        <w:rPr>
          <w:rFonts w:hint="cs"/>
          <w:rtl/>
        </w:rPr>
        <w:t xml:space="preserve"> شرط داریوش رو از زبان خودش بشنوید. </w:t>
      </w:r>
    </w:p>
    <w:p w14:paraId="042B6922" w14:textId="6C7920BE" w:rsidR="00717E5A" w:rsidRDefault="00717E5A" w:rsidP="00534E6B">
      <w:pPr>
        <w:jc w:val="both"/>
        <w:rPr>
          <w:rtl/>
        </w:rPr>
      </w:pPr>
      <w:r>
        <w:rPr>
          <w:rFonts w:hint="cs"/>
          <w:rtl/>
        </w:rPr>
        <w:lastRenderedPageBreak/>
        <w:t>داریوش: درحالیکه سرش را پایین انداخته. شرط من اینکه کسی به پدر و مادر مرحومم توهین نکنه. حرف بدی بهشون نزنه. میدونم مکانیکی چجور جاییه. مکانیک</w:t>
      </w:r>
      <w:r w:rsidR="00FD0A6E">
        <w:rPr>
          <w:rFonts w:hint="cs"/>
          <w:rtl/>
        </w:rPr>
        <w:t xml:space="preserve">‌ها </w:t>
      </w:r>
      <w:r>
        <w:rPr>
          <w:rFonts w:hint="cs"/>
          <w:rtl/>
        </w:rPr>
        <w:t xml:space="preserve">فحش براشون نقل و نباته. </w:t>
      </w:r>
    </w:p>
    <w:p w14:paraId="09CC086D" w14:textId="6AA2D0F7" w:rsidR="00717E5A" w:rsidRDefault="00717E5A" w:rsidP="00534E6B">
      <w:pPr>
        <w:jc w:val="both"/>
        <w:rPr>
          <w:rtl/>
        </w:rPr>
      </w:pPr>
      <w:r>
        <w:rPr>
          <w:rFonts w:hint="cs"/>
          <w:rtl/>
        </w:rPr>
        <w:t>فرهاد: میخندد. بچه اولاً ای</w:t>
      </w:r>
      <w:r w:rsidR="004021A3">
        <w:rPr>
          <w:rFonts w:hint="cs"/>
          <w:rtl/>
        </w:rPr>
        <w:t>ن</w:t>
      </w:r>
      <w:r>
        <w:rPr>
          <w:rFonts w:hint="cs"/>
          <w:rtl/>
        </w:rPr>
        <w:t>که ما مکانیکا آدم های محترمی هستیم و برای هم احترام میگذاریم و فحش هم نقل و نبات تو دهنمون نیست. اگر یکی اینجوری بوده که نباید برای همه نسخه بپیچی. دوماً اگر کسی بفهمه نقطه ضعفت پدر و مادرت هست اونقدر اذیتت میکنن که آسی بشی. نباید نقطه ضعفت رو</w:t>
      </w:r>
      <w:r w:rsidR="004021A3" w:rsidRPr="004021A3">
        <w:rPr>
          <w:rFonts w:hint="cs"/>
          <w:rtl/>
        </w:rPr>
        <w:t xml:space="preserve"> </w:t>
      </w:r>
      <w:r w:rsidR="004021A3">
        <w:rPr>
          <w:rFonts w:hint="cs"/>
          <w:rtl/>
        </w:rPr>
        <w:t>بگی</w:t>
      </w:r>
      <w:r>
        <w:rPr>
          <w:rFonts w:hint="cs"/>
          <w:rtl/>
        </w:rPr>
        <w:t xml:space="preserve">. </w:t>
      </w:r>
      <w:r w:rsidR="007C770A">
        <w:rPr>
          <w:rFonts w:hint="cs"/>
          <w:rtl/>
        </w:rPr>
        <w:t>می‌خوای</w:t>
      </w:r>
      <w:r>
        <w:rPr>
          <w:rFonts w:hint="cs"/>
          <w:rtl/>
        </w:rPr>
        <w:t xml:space="preserve"> کسی به پدر و مادرت حرف بدی نزنه، اگر هم این اتفاق افتاد بزن به شوخی و خنده که آتو دست کسی ندی. دنیا گرگه بچه! ساده نباش. </w:t>
      </w:r>
    </w:p>
    <w:p w14:paraId="0CE327A7" w14:textId="2D7A427C" w:rsidR="00717E5A" w:rsidRDefault="00EB7EE0" w:rsidP="00534E6B">
      <w:pPr>
        <w:jc w:val="both"/>
        <w:rPr>
          <w:rtl/>
        </w:rPr>
      </w:pPr>
      <w:r>
        <w:rPr>
          <w:rFonts w:hint="cs"/>
          <w:rtl/>
        </w:rPr>
        <w:t xml:space="preserve">داریوش: نه! اگر نمیتونی این رو قول بدی میتونی بری! ترجیح </w:t>
      </w:r>
      <w:r w:rsidR="00C33612">
        <w:rPr>
          <w:rFonts w:hint="cs"/>
          <w:rtl/>
        </w:rPr>
        <w:t>می‌دم</w:t>
      </w:r>
      <w:r>
        <w:rPr>
          <w:rFonts w:hint="cs"/>
          <w:rtl/>
        </w:rPr>
        <w:t xml:space="preserve"> از گشنگی بمیرم اما جایی که مردم احترامی برای هم قائل نیستن کار نکنم. </w:t>
      </w:r>
    </w:p>
    <w:p w14:paraId="1584B6DF" w14:textId="52C2DF5F" w:rsidR="00EB7EE0" w:rsidRDefault="00EB7EE0" w:rsidP="00534E6B">
      <w:pPr>
        <w:jc w:val="both"/>
        <w:rPr>
          <w:rtl/>
        </w:rPr>
      </w:pPr>
      <w:r>
        <w:rPr>
          <w:rFonts w:hint="cs"/>
          <w:rtl/>
        </w:rPr>
        <w:t xml:space="preserve">فرهاد: اوکی قول </w:t>
      </w:r>
      <w:r w:rsidR="00C33612">
        <w:rPr>
          <w:rFonts w:hint="cs"/>
          <w:rtl/>
        </w:rPr>
        <w:t>می‌دم</w:t>
      </w:r>
      <w:r>
        <w:rPr>
          <w:rFonts w:hint="cs"/>
          <w:rtl/>
        </w:rPr>
        <w:t xml:space="preserve"> هیچ کسی به خانوادت حرفی نزنه. </w:t>
      </w:r>
    </w:p>
    <w:p w14:paraId="34415044" w14:textId="3EDA0728" w:rsidR="00EB7EE0" w:rsidRDefault="00EB7EE0" w:rsidP="00534E6B">
      <w:pPr>
        <w:jc w:val="both"/>
        <w:rPr>
          <w:rtl/>
        </w:rPr>
      </w:pPr>
      <w:r>
        <w:rPr>
          <w:rFonts w:hint="cs"/>
          <w:rtl/>
        </w:rPr>
        <w:t xml:space="preserve">داریوش با فرهاد دست </w:t>
      </w:r>
      <w:r w:rsidR="00860C89">
        <w:rPr>
          <w:rFonts w:hint="cs"/>
          <w:rtl/>
        </w:rPr>
        <w:t>می‌دهد</w:t>
      </w:r>
      <w:r>
        <w:rPr>
          <w:rFonts w:hint="cs"/>
          <w:rtl/>
        </w:rPr>
        <w:t xml:space="preserve">. </w:t>
      </w:r>
    </w:p>
    <w:p w14:paraId="622714CE" w14:textId="3E0EF23D" w:rsidR="00EB7EE0" w:rsidRDefault="00EB7EE0" w:rsidP="00534E6B">
      <w:pPr>
        <w:jc w:val="both"/>
        <w:rPr>
          <w:rtl/>
        </w:rPr>
      </w:pPr>
      <w:r>
        <w:rPr>
          <w:rFonts w:hint="cs"/>
          <w:rtl/>
        </w:rPr>
        <w:t xml:space="preserve">فرهاد: خوب تا تو میری وسایلت رو جمع کنی من با مدیر صحبت کنم. </w:t>
      </w:r>
    </w:p>
    <w:p w14:paraId="0304FDA1" w14:textId="2E2A92F0" w:rsidR="00EB7EE0" w:rsidRDefault="00EB7EE0" w:rsidP="00534E6B">
      <w:pPr>
        <w:jc w:val="both"/>
        <w:rPr>
          <w:rtl/>
        </w:rPr>
      </w:pPr>
      <w:r>
        <w:rPr>
          <w:rFonts w:hint="cs"/>
          <w:rtl/>
        </w:rPr>
        <w:t xml:space="preserve">مدیر: ما هر ماه هر ساعتی که اراده کنیم برای سرکشی به کارگاه میایم. اگر قرار شب اونجا بمونه باید امنیت داشته باشد. کوچکترین مشکلی پیش بیاد داریوش برمیگرده اینجا. </w:t>
      </w:r>
    </w:p>
    <w:p w14:paraId="53C78714" w14:textId="287846D6" w:rsidR="00EB7EE0" w:rsidRDefault="00EB7EE0" w:rsidP="00534E6B">
      <w:pPr>
        <w:jc w:val="both"/>
        <w:rPr>
          <w:rtl/>
        </w:rPr>
      </w:pPr>
      <w:r>
        <w:rPr>
          <w:rFonts w:hint="cs"/>
          <w:rtl/>
        </w:rPr>
        <w:t xml:space="preserve">فرهاد: اوکی، قراداد رو آماده کنید امضا </w:t>
      </w:r>
      <w:r w:rsidR="00C33612">
        <w:rPr>
          <w:rFonts w:hint="cs"/>
          <w:rtl/>
        </w:rPr>
        <w:t>می‌کنم</w:t>
      </w:r>
      <w:r>
        <w:rPr>
          <w:rFonts w:hint="cs"/>
          <w:rtl/>
        </w:rPr>
        <w:t xml:space="preserve">. </w:t>
      </w:r>
    </w:p>
    <w:p w14:paraId="20FE0390" w14:textId="1C859F44" w:rsidR="00EB7EE0" w:rsidRDefault="00EB7EE0" w:rsidP="00534E6B">
      <w:pPr>
        <w:jc w:val="both"/>
        <w:rPr>
          <w:rtl/>
        </w:rPr>
      </w:pPr>
      <w:r>
        <w:rPr>
          <w:rFonts w:hint="cs"/>
          <w:rtl/>
        </w:rPr>
        <w:t xml:space="preserve">فرهاد و داریوش از درب یتیم خانه خارج میشوند. </w:t>
      </w:r>
    </w:p>
    <w:p w14:paraId="5937EA93" w14:textId="07E0400A" w:rsidR="00EB7EE0" w:rsidRDefault="00D937FF" w:rsidP="00534E6B">
      <w:pPr>
        <w:pStyle w:val="Heading2"/>
        <w:jc w:val="both"/>
        <w:rPr>
          <w:rtl/>
        </w:rPr>
      </w:pPr>
      <w:r>
        <w:rPr>
          <w:rFonts w:hint="cs"/>
          <w:rtl/>
        </w:rPr>
        <w:t>مکانیکی</w:t>
      </w:r>
    </w:p>
    <w:p w14:paraId="2DFEAE93" w14:textId="0127DD85" w:rsidR="00EB7EE0" w:rsidRDefault="00EB7EE0" w:rsidP="00534E6B">
      <w:pPr>
        <w:jc w:val="both"/>
        <w:rPr>
          <w:rtl/>
        </w:rPr>
      </w:pPr>
      <w:r>
        <w:rPr>
          <w:rFonts w:hint="cs"/>
          <w:rtl/>
        </w:rPr>
        <w:t xml:space="preserve">فرهاد از ماشین پیاده </w:t>
      </w:r>
      <w:r w:rsidR="00FD0A6E">
        <w:rPr>
          <w:rFonts w:hint="cs"/>
          <w:rtl/>
        </w:rPr>
        <w:t>می‌شود</w:t>
      </w:r>
      <w:r>
        <w:rPr>
          <w:rFonts w:hint="cs"/>
          <w:rtl/>
        </w:rPr>
        <w:t xml:space="preserve"> و داریوش هم بعد از او از ماشین پیاده </w:t>
      </w:r>
      <w:r w:rsidR="00FD0A6E">
        <w:rPr>
          <w:rFonts w:hint="cs"/>
          <w:rtl/>
        </w:rPr>
        <w:t>می‌شود</w:t>
      </w:r>
      <w:r>
        <w:rPr>
          <w:rFonts w:hint="cs"/>
          <w:rtl/>
        </w:rPr>
        <w:t xml:space="preserve">. هر دو به داخل مکانیکی وارد </w:t>
      </w:r>
      <w:r w:rsidR="00FD0A6E">
        <w:rPr>
          <w:rFonts w:hint="cs"/>
          <w:rtl/>
        </w:rPr>
        <w:t>می‌شود</w:t>
      </w:r>
      <w:r>
        <w:rPr>
          <w:rFonts w:hint="cs"/>
          <w:rtl/>
        </w:rPr>
        <w:t xml:space="preserve">. </w:t>
      </w:r>
    </w:p>
    <w:p w14:paraId="77A7036F" w14:textId="503FFACD" w:rsidR="00EB7EE0" w:rsidRDefault="00EB7EE0" w:rsidP="00534E6B">
      <w:pPr>
        <w:jc w:val="both"/>
        <w:rPr>
          <w:rtl/>
        </w:rPr>
      </w:pPr>
      <w:r>
        <w:rPr>
          <w:rFonts w:hint="cs"/>
          <w:rtl/>
        </w:rPr>
        <w:t xml:space="preserve">همه به فرهاد </w:t>
      </w:r>
      <w:r w:rsidR="004E0CE0">
        <w:rPr>
          <w:rFonts w:hint="cs"/>
          <w:rtl/>
        </w:rPr>
        <w:t xml:space="preserve">احوال پرسی </w:t>
      </w:r>
      <w:r w:rsidR="00860C89">
        <w:rPr>
          <w:rFonts w:hint="cs"/>
          <w:rtl/>
        </w:rPr>
        <w:t>می‌کنند</w:t>
      </w:r>
      <w:r>
        <w:rPr>
          <w:rFonts w:hint="cs"/>
          <w:rtl/>
        </w:rPr>
        <w:t xml:space="preserve">. </w:t>
      </w:r>
    </w:p>
    <w:p w14:paraId="5D07EEAA" w14:textId="3BDEF4C3" w:rsidR="00EB7EE0" w:rsidRDefault="00EB7EE0" w:rsidP="00534E6B">
      <w:pPr>
        <w:jc w:val="both"/>
        <w:rPr>
          <w:rtl/>
        </w:rPr>
      </w:pPr>
      <w:r>
        <w:rPr>
          <w:rFonts w:hint="cs"/>
          <w:rtl/>
        </w:rPr>
        <w:t xml:space="preserve">فرهاد: این داریوشه از این ببعد اینجا کار میکنه. </w:t>
      </w:r>
    </w:p>
    <w:p w14:paraId="5C986D8F" w14:textId="38A3843A" w:rsidR="00EB7EE0" w:rsidRDefault="00EB7EE0" w:rsidP="00534E6B">
      <w:pPr>
        <w:jc w:val="both"/>
        <w:rPr>
          <w:rtl/>
        </w:rPr>
      </w:pPr>
      <w:r>
        <w:rPr>
          <w:rFonts w:hint="cs"/>
          <w:rtl/>
        </w:rPr>
        <w:lastRenderedPageBreak/>
        <w:t>داریوش</w:t>
      </w:r>
      <w:r w:rsidR="002C2F84">
        <w:rPr>
          <w:rFonts w:hint="cs"/>
          <w:rtl/>
        </w:rPr>
        <w:t>: درود به همگی</w:t>
      </w:r>
      <w:r>
        <w:rPr>
          <w:rFonts w:hint="cs"/>
          <w:rtl/>
        </w:rPr>
        <w:t xml:space="preserve">. </w:t>
      </w:r>
    </w:p>
    <w:p w14:paraId="3CCA2978" w14:textId="053C3820" w:rsidR="00EB7EE0" w:rsidRDefault="00EB7EE0" w:rsidP="00534E6B">
      <w:pPr>
        <w:jc w:val="both"/>
        <w:rPr>
          <w:rtl/>
        </w:rPr>
      </w:pPr>
      <w:r>
        <w:rPr>
          <w:rFonts w:hint="cs"/>
          <w:rtl/>
        </w:rPr>
        <w:t xml:space="preserve">از آن روز داریوش در مکانیکی مشغول کار </w:t>
      </w:r>
      <w:r w:rsidR="00FD0A6E">
        <w:rPr>
          <w:rFonts w:hint="cs"/>
          <w:rtl/>
        </w:rPr>
        <w:t>می‌شود</w:t>
      </w:r>
      <w:r>
        <w:rPr>
          <w:rFonts w:hint="cs"/>
          <w:rtl/>
        </w:rPr>
        <w:t xml:space="preserve">. </w:t>
      </w:r>
    </w:p>
    <w:p w14:paraId="0688AC9D" w14:textId="370F8F98" w:rsidR="00EB7EE0" w:rsidRDefault="00EB7EE0" w:rsidP="00534E6B">
      <w:pPr>
        <w:jc w:val="both"/>
        <w:rPr>
          <w:rtl/>
        </w:rPr>
      </w:pPr>
      <w:r>
        <w:rPr>
          <w:rFonts w:hint="cs"/>
          <w:rtl/>
        </w:rPr>
        <w:t xml:space="preserve">مکانیک ارشد عمو پیروز مسئول مستقیم وظایف داریوش است و کارهای روزانه داریوش را او تعیین </w:t>
      </w:r>
      <w:r w:rsidR="00FD0A6E">
        <w:rPr>
          <w:rFonts w:hint="cs"/>
          <w:rtl/>
        </w:rPr>
        <w:t>می‌کند</w:t>
      </w:r>
      <w:r>
        <w:rPr>
          <w:rFonts w:hint="cs"/>
          <w:rtl/>
        </w:rPr>
        <w:t xml:space="preserve">. کارها با نظافت روزانه مکانیکی انجام </w:t>
      </w:r>
      <w:r w:rsidR="00FD0A6E">
        <w:rPr>
          <w:rFonts w:hint="cs"/>
          <w:rtl/>
        </w:rPr>
        <w:t>می‌شود</w:t>
      </w:r>
      <w:r>
        <w:rPr>
          <w:rFonts w:hint="cs"/>
          <w:rtl/>
        </w:rPr>
        <w:t>. مکانیکی بزرگ است و پنج چاله تعمیر و دو بالابر برای بالابردن ماشین</w:t>
      </w:r>
      <w:r w:rsidR="00FD0A6E">
        <w:rPr>
          <w:rFonts w:hint="cs"/>
          <w:rtl/>
        </w:rPr>
        <w:t xml:space="preserve">‌ها </w:t>
      </w:r>
      <w:r>
        <w:rPr>
          <w:rFonts w:hint="cs"/>
          <w:rtl/>
        </w:rPr>
        <w:t>دارد.</w:t>
      </w:r>
      <w:r w:rsidR="002C2F84">
        <w:rPr>
          <w:rFonts w:hint="cs"/>
          <w:rtl/>
        </w:rPr>
        <w:t xml:space="preserve"> یک بخش رنگ کاری هم دارد که با برزنت از بقیه مکانیکی جدا شده است.</w:t>
      </w:r>
      <w:r>
        <w:rPr>
          <w:rFonts w:hint="cs"/>
          <w:rtl/>
        </w:rPr>
        <w:t xml:space="preserve"> 3 مکانیک و 3 کمک مکانیک و 2 صافکار و یک نقاش به همراه فرهاد در آن مکانیکی کار </w:t>
      </w:r>
      <w:r w:rsidR="00860C89">
        <w:rPr>
          <w:rFonts w:hint="cs"/>
          <w:rtl/>
        </w:rPr>
        <w:t>می‌کنند</w:t>
      </w:r>
      <w:r>
        <w:rPr>
          <w:rFonts w:hint="cs"/>
          <w:rtl/>
        </w:rPr>
        <w:t xml:space="preserve">. </w:t>
      </w:r>
    </w:p>
    <w:p w14:paraId="59ED761A" w14:textId="27C06A15" w:rsidR="004021A3" w:rsidRDefault="004021A3" w:rsidP="00534E6B">
      <w:pPr>
        <w:jc w:val="both"/>
        <w:rPr>
          <w:rtl/>
        </w:rPr>
      </w:pPr>
      <w:r>
        <w:rPr>
          <w:rFonts w:hint="cs"/>
          <w:rtl/>
        </w:rPr>
        <w:t xml:space="preserve">فرهاد در دفترش است که تلفن زنگ </w:t>
      </w:r>
      <w:r w:rsidR="00C33612">
        <w:rPr>
          <w:rFonts w:hint="cs"/>
          <w:rtl/>
        </w:rPr>
        <w:t>می‌زند</w:t>
      </w:r>
      <w:r>
        <w:rPr>
          <w:rFonts w:hint="cs"/>
          <w:rtl/>
        </w:rPr>
        <w:t xml:space="preserve">، فرشته است. </w:t>
      </w:r>
    </w:p>
    <w:p w14:paraId="2280314C" w14:textId="24E43D21" w:rsidR="004021A3" w:rsidRDefault="004021A3" w:rsidP="00534E6B">
      <w:pPr>
        <w:jc w:val="both"/>
        <w:rPr>
          <w:rtl/>
        </w:rPr>
      </w:pPr>
      <w:r>
        <w:rPr>
          <w:rFonts w:hint="cs"/>
          <w:rtl/>
        </w:rPr>
        <w:t>فرشته: خانم فارسی گفته پسره رو بردی مکانیکی اونجا کار کنه، شنیدم قرار اونجا زندگی هم بکنه؟</w:t>
      </w:r>
    </w:p>
    <w:p w14:paraId="0D02BD39" w14:textId="28662A27" w:rsidR="004021A3" w:rsidRDefault="004021A3" w:rsidP="00534E6B">
      <w:pPr>
        <w:jc w:val="both"/>
        <w:rPr>
          <w:rtl/>
        </w:rPr>
      </w:pPr>
      <w:r>
        <w:rPr>
          <w:rFonts w:hint="cs"/>
          <w:rtl/>
        </w:rPr>
        <w:t>فرهاد: آره!</w:t>
      </w:r>
    </w:p>
    <w:p w14:paraId="2F916406" w14:textId="4ABC5C15" w:rsidR="004021A3" w:rsidRDefault="004021A3" w:rsidP="00534E6B">
      <w:pPr>
        <w:jc w:val="both"/>
        <w:rPr>
          <w:rtl/>
        </w:rPr>
      </w:pPr>
      <w:r>
        <w:rPr>
          <w:rFonts w:hint="cs"/>
          <w:rtl/>
        </w:rPr>
        <w:t xml:space="preserve">فرشته: ببین فرهاد تو بچه داری! نمیتونی یک بچه دیگه رو به فرزندی قبول کنی! اونهم فقط بخاطر اینکه بچه خودت پسر نیست. </w:t>
      </w:r>
    </w:p>
    <w:p w14:paraId="2FB8A1DD" w14:textId="74482652" w:rsidR="004021A3" w:rsidRDefault="004021A3" w:rsidP="00534E6B">
      <w:pPr>
        <w:jc w:val="both"/>
        <w:rPr>
          <w:rtl/>
        </w:rPr>
      </w:pPr>
      <w:r>
        <w:rPr>
          <w:rFonts w:hint="cs"/>
          <w:rtl/>
        </w:rPr>
        <w:t>فرهاد: چه حرفیه میزنی چه ربطی داره؟</w:t>
      </w:r>
    </w:p>
    <w:p w14:paraId="1D261175" w14:textId="22D10CDD" w:rsidR="004021A3" w:rsidRDefault="004021A3" w:rsidP="00534E6B">
      <w:pPr>
        <w:jc w:val="both"/>
        <w:rPr>
          <w:rtl/>
        </w:rPr>
      </w:pPr>
      <w:r>
        <w:rPr>
          <w:rFonts w:hint="cs"/>
          <w:rtl/>
        </w:rPr>
        <w:t xml:space="preserve">فرشته: چه ربطی داره؟ چرا یک دختر به فرزندی قبول نمی کنی ها؟ من 12 تا دختر تو پرورشگاه دارم. یکیشون رو به فرزندی قبول کن؟ چرا این پسره؟ جای پسر نداشته خودته؛ مگه نه؟ خودت هم </w:t>
      </w:r>
      <w:r w:rsidR="007C770A">
        <w:rPr>
          <w:rFonts w:hint="cs"/>
          <w:rtl/>
        </w:rPr>
        <w:t>می‌دونی</w:t>
      </w:r>
      <w:r>
        <w:rPr>
          <w:rFonts w:hint="cs"/>
          <w:rtl/>
        </w:rPr>
        <w:t>، پس خودت رو به اون راه نزن</w:t>
      </w:r>
      <w:r w:rsidR="002C2F84">
        <w:rPr>
          <w:rFonts w:hint="cs"/>
          <w:rtl/>
        </w:rPr>
        <w:t xml:space="preserve"> آشغال</w:t>
      </w:r>
      <w:r>
        <w:rPr>
          <w:rFonts w:hint="cs"/>
          <w:rtl/>
        </w:rPr>
        <w:t>.</w:t>
      </w:r>
    </w:p>
    <w:p w14:paraId="2858843F" w14:textId="733C9B14" w:rsidR="002C2F84" w:rsidRDefault="002C2F84" w:rsidP="00534E6B">
      <w:pPr>
        <w:jc w:val="both"/>
        <w:rPr>
          <w:rtl/>
        </w:rPr>
      </w:pPr>
      <w:r>
        <w:rPr>
          <w:rFonts w:hint="cs"/>
          <w:rtl/>
        </w:rPr>
        <w:t xml:space="preserve">فرهاد: آروم باش. مراقب حرف زدنت باش. </w:t>
      </w:r>
    </w:p>
    <w:p w14:paraId="2CE72DB0" w14:textId="4ABF4B6E" w:rsidR="002C2F84" w:rsidRDefault="002C2F84" w:rsidP="00534E6B">
      <w:pPr>
        <w:jc w:val="both"/>
        <w:rPr>
          <w:rtl/>
        </w:rPr>
      </w:pPr>
      <w:r>
        <w:rPr>
          <w:rFonts w:hint="cs"/>
          <w:rtl/>
        </w:rPr>
        <w:t>فرشته: من مراقب حرف زدنم نیستم. تو بچه داری آشغال. اینو خودت می‌فهمی یا من تو اون کله پوکت این رو فرو میکنم. متوجهی؟</w:t>
      </w:r>
    </w:p>
    <w:p w14:paraId="17CAF698" w14:textId="77777777" w:rsidR="004021A3" w:rsidRDefault="004021A3" w:rsidP="00534E6B">
      <w:pPr>
        <w:jc w:val="both"/>
        <w:rPr>
          <w:rtl/>
        </w:rPr>
      </w:pPr>
      <w:r>
        <w:rPr>
          <w:rFonts w:hint="cs"/>
          <w:rtl/>
        </w:rPr>
        <w:t xml:space="preserve">فرهاد: من فقط صاحب کارشم. همین. اون هم پسرخونده من نیست. </w:t>
      </w:r>
    </w:p>
    <w:p w14:paraId="0D641AC7" w14:textId="2A350F2C" w:rsidR="00EB7EE0" w:rsidRDefault="004021A3" w:rsidP="00534E6B">
      <w:pPr>
        <w:jc w:val="both"/>
        <w:rPr>
          <w:rtl/>
        </w:rPr>
      </w:pPr>
      <w:r>
        <w:rPr>
          <w:rFonts w:hint="cs"/>
          <w:rtl/>
        </w:rPr>
        <w:t>حوالی ساعت 17</w:t>
      </w:r>
      <w:r w:rsidR="009C5DF9">
        <w:rPr>
          <w:rFonts w:hint="cs"/>
          <w:rtl/>
        </w:rPr>
        <w:t xml:space="preserve"> همه خداحافظی </w:t>
      </w:r>
      <w:r w:rsidR="00860C89">
        <w:rPr>
          <w:rFonts w:hint="cs"/>
          <w:rtl/>
        </w:rPr>
        <w:t>می‌کنند</w:t>
      </w:r>
      <w:r w:rsidR="009C5DF9">
        <w:rPr>
          <w:rFonts w:hint="cs"/>
          <w:rtl/>
        </w:rPr>
        <w:t xml:space="preserve"> و می</w:t>
      </w:r>
      <w:r w:rsidR="002C2F84">
        <w:rPr>
          <w:rFonts w:hint="cs"/>
          <w:rtl/>
        </w:rPr>
        <w:t>‌</w:t>
      </w:r>
      <w:r w:rsidR="009C5DF9">
        <w:rPr>
          <w:rFonts w:hint="cs"/>
          <w:rtl/>
        </w:rPr>
        <w:t xml:space="preserve">روند. </w:t>
      </w:r>
    </w:p>
    <w:p w14:paraId="5E38683F" w14:textId="045C01C5" w:rsidR="009C5DF9" w:rsidRDefault="009C5DF9" w:rsidP="00534E6B">
      <w:pPr>
        <w:jc w:val="both"/>
        <w:rPr>
          <w:rtl/>
        </w:rPr>
      </w:pPr>
      <w:r>
        <w:rPr>
          <w:rFonts w:hint="cs"/>
          <w:rtl/>
        </w:rPr>
        <w:t xml:space="preserve">فرهاد : جز جارو کردن چی یاد گرفتی امروز. </w:t>
      </w:r>
    </w:p>
    <w:p w14:paraId="55A6F7BC" w14:textId="3428A8D6" w:rsidR="009C5DF9" w:rsidRDefault="009C5DF9" w:rsidP="00534E6B">
      <w:pPr>
        <w:jc w:val="both"/>
        <w:rPr>
          <w:rtl/>
        </w:rPr>
      </w:pPr>
      <w:r>
        <w:rPr>
          <w:rFonts w:hint="cs"/>
          <w:rtl/>
        </w:rPr>
        <w:lastRenderedPageBreak/>
        <w:t xml:space="preserve">داریوش: گریس زدن یاتاقان ماشین رو. </w:t>
      </w:r>
    </w:p>
    <w:p w14:paraId="75D74676" w14:textId="46836381" w:rsidR="009C5DF9" w:rsidRDefault="009C5DF9" w:rsidP="00534E6B">
      <w:pPr>
        <w:jc w:val="both"/>
        <w:rPr>
          <w:rtl/>
        </w:rPr>
      </w:pPr>
      <w:r>
        <w:rPr>
          <w:rFonts w:hint="cs"/>
          <w:rtl/>
        </w:rPr>
        <w:t xml:space="preserve">فرهاد از جعبه ایی چند بلبرینگ و روبلبریگ به داریوش </w:t>
      </w:r>
      <w:r w:rsidR="00860C89">
        <w:rPr>
          <w:rFonts w:hint="cs"/>
          <w:rtl/>
        </w:rPr>
        <w:t>می‌دهد</w:t>
      </w:r>
      <w:r>
        <w:rPr>
          <w:rFonts w:hint="cs"/>
          <w:rtl/>
        </w:rPr>
        <w:t xml:space="preserve">. </w:t>
      </w:r>
      <w:r w:rsidR="00C33612">
        <w:rPr>
          <w:rFonts w:hint="cs"/>
          <w:rtl/>
        </w:rPr>
        <w:t>می‌خوام</w:t>
      </w:r>
      <w:r>
        <w:rPr>
          <w:rFonts w:hint="cs"/>
          <w:rtl/>
        </w:rPr>
        <w:t xml:space="preserve"> اینها رو گریس بزنی، اما </w:t>
      </w:r>
      <w:r w:rsidR="00C33612">
        <w:rPr>
          <w:rFonts w:hint="cs"/>
          <w:rtl/>
        </w:rPr>
        <w:t>می‌خوام</w:t>
      </w:r>
      <w:r>
        <w:rPr>
          <w:rFonts w:hint="cs"/>
          <w:rtl/>
        </w:rPr>
        <w:t xml:space="preserve"> سعی کنی سریعترین راه گریس زدنشون رو پیدا کنی. سعی کن تاجایی که میتونی روش های مختلفی رو امتحان کنی. فردا میبینمت. </w:t>
      </w:r>
    </w:p>
    <w:p w14:paraId="68B50BF1" w14:textId="366C877A" w:rsidR="009C5DF9" w:rsidRDefault="009C5DF9" w:rsidP="00534E6B">
      <w:pPr>
        <w:jc w:val="both"/>
        <w:rPr>
          <w:rtl/>
        </w:rPr>
      </w:pPr>
      <w:r>
        <w:rPr>
          <w:rFonts w:hint="cs"/>
          <w:rtl/>
        </w:rPr>
        <w:t xml:space="preserve">فرهاد به خانه </w:t>
      </w:r>
      <w:r w:rsidR="00FD0A6E">
        <w:rPr>
          <w:rFonts w:hint="cs"/>
          <w:rtl/>
        </w:rPr>
        <w:t>می‌رود</w:t>
      </w:r>
      <w:r>
        <w:rPr>
          <w:rFonts w:hint="cs"/>
          <w:rtl/>
        </w:rPr>
        <w:t xml:space="preserve">. </w:t>
      </w:r>
    </w:p>
    <w:p w14:paraId="29CFCC90" w14:textId="74937717" w:rsidR="009C5DF9" w:rsidRDefault="009C5DF9" w:rsidP="00534E6B">
      <w:pPr>
        <w:jc w:val="both"/>
      </w:pPr>
      <w:r>
        <w:rPr>
          <w:rFonts w:hint="cs"/>
          <w:rtl/>
        </w:rPr>
        <w:t xml:space="preserve">داریوش درب کرکره مکانیکی را پایین </w:t>
      </w:r>
      <w:r w:rsidR="00860C89">
        <w:rPr>
          <w:rFonts w:hint="cs"/>
          <w:rtl/>
        </w:rPr>
        <w:t>می‌دهد</w:t>
      </w:r>
      <w:r>
        <w:rPr>
          <w:rFonts w:hint="cs"/>
          <w:rtl/>
        </w:rPr>
        <w:t xml:space="preserve">. </w:t>
      </w:r>
    </w:p>
    <w:p w14:paraId="360867A0" w14:textId="2B5BFC3B" w:rsidR="00AA35FA" w:rsidRDefault="00AA35FA" w:rsidP="00534E6B">
      <w:pPr>
        <w:jc w:val="both"/>
        <w:rPr>
          <w:rtl/>
        </w:rPr>
      </w:pPr>
      <w:r>
        <w:rPr>
          <w:rFonts w:hint="cs"/>
          <w:rtl/>
        </w:rPr>
        <w:t xml:space="preserve">تا نزدیک ساعت دو شب مشغول گریس زدن بود و بعد هم ساعت را برای ساعت 8 کوک کرد و خوابید. در رختخواب به مدرسه فکر </w:t>
      </w:r>
      <w:r w:rsidR="00860C89">
        <w:rPr>
          <w:rFonts w:hint="cs"/>
          <w:rtl/>
        </w:rPr>
        <w:t>می‌کرد</w:t>
      </w:r>
      <w:r>
        <w:rPr>
          <w:rFonts w:hint="cs"/>
          <w:rtl/>
        </w:rPr>
        <w:t xml:space="preserve">. سال قبل مردود شده بود. حالا هم کار کردن در این مکانیکی تمام امیدهایش برای درس خواندن را از بین برده بود. در این افکار بود که از شدت خستگی خوابش برد. </w:t>
      </w:r>
    </w:p>
    <w:p w14:paraId="30EA5664" w14:textId="01E84010" w:rsidR="00AA35FA" w:rsidRDefault="00AA35FA" w:rsidP="00534E6B">
      <w:pPr>
        <w:jc w:val="both"/>
        <w:rPr>
          <w:rtl/>
        </w:rPr>
      </w:pPr>
      <w:r>
        <w:rPr>
          <w:rFonts w:hint="cs"/>
          <w:rtl/>
        </w:rPr>
        <w:t xml:space="preserve">صبح با صدای زنگ از خواب بیدار شد. بساط چای را آماده کرد. به سوپر مارکت آنطرف خیابان رفت و پنیر تهیه کرد و بعد هم به صف نانوایی بربری که چند متر پایینتر از سوپر مارکت بود پیوست. </w:t>
      </w:r>
    </w:p>
    <w:p w14:paraId="62043327" w14:textId="2CA8A685" w:rsidR="00AA35FA" w:rsidRDefault="00AA35FA" w:rsidP="00534E6B">
      <w:pPr>
        <w:jc w:val="both"/>
        <w:rPr>
          <w:rtl/>
        </w:rPr>
      </w:pPr>
      <w:r>
        <w:rPr>
          <w:rFonts w:hint="cs"/>
          <w:rtl/>
        </w:rPr>
        <w:t xml:space="preserve">در صف بود که دستی را روی شانه اش حس کرد. برگشت جمشید بود. یکی از همکاران جدیدش در مکانیکی. </w:t>
      </w:r>
    </w:p>
    <w:p w14:paraId="7C9CCFB6" w14:textId="386BA692" w:rsidR="00AA35FA" w:rsidRDefault="00AA35FA" w:rsidP="00534E6B">
      <w:pPr>
        <w:jc w:val="both"/>
        <w:rPr>
          <w:rtl/>
        </w:rPr>
      </w:pPr>
      <w:r>
        <w:rPr>
          <w:rFonts w:hint="cs"/>
          <w:rtl/>
        </w:rPr>
        <w:t xml:space="preserve">جمشید: درود، با داریوش دست داد و گفت: من نون میگیریم تو برو مکانیکی رو آماده کن. </w:t>
      </w:r>
    </w:p>
    <w:p w14:paraId="60F9B572" w14:textId="77777777" w:rsidR="00AA35FA" w:rsidRDefault="00AA35FA" w:rsidP="00534E6B">
      <w:pPr>
        <w:jc w:val="both"/>
        <w:rPr>
          <w:rtl/>
        </w:rPr>
      </w:pPr>
      <w:r>
        <w:rPr>
          <w:rFonts w:hint="cs"/>
          <w:rtl/>
        </w:rPr>
        <w:t xml:space="preserve">داریوش: صبح بخیر، و به سمت مکانیکی رفت. </w:t>
      </w:r>
    </w:p>
    <w:p w14:paraId="21ACF6AE" w14:textId="31AA1C6B" w:rsidR="00AA35FA" w:rsidRDefault="00AA35FA" w:rsidP="00534E6B">
      <w:pPr>
        <w:jc w:val="both"/>
        <w:rPr>
          <w:rtl/>
        </w:rPr>
      </w:pPr>
      <w:r>
        <w:rPr>
          <w:rFonts w:hint="cs"/>
          <w:rtl/>
        </w:rPr>
        <w:t>مکانیکی را جارو و طی کشید و شیشه</w:t>
      </w:r>
      <w:r w:rsidR="00FD0A6E">
        <w:rPr>
          <w:rFonts w:hint="cs"/>
          <w:rtl/>
        </w:rPr>
        <w:t xml:space="preserve">‌ها </w:t>
      </w:r>
      <w:r>
        <w:rPr>
          <w:rFonts w:hint="cs"/>
          <w:rtl/>
        </w:rPr>
        <w:t xml:space="preserve">را دستمال کشید. </w:t>
      </w:r>
    </w:p>
    <w:p w14:paraId="4B64BF0E" w14:textId="372C54CE" w:rsidR="00AA35FA" w:rsidRDefault="00AA35FA" w:rsidP="00534E6B">
      <w:pPr>
        <w:jc w:val="both"/>
        <w:rPr>
          <w:rtl/>
        </w:rPr>
      </w:pPr>
      <w:r>
        <w:rPr>
          <w:rFonts w:hint="cs"/>
          <w:rtl/>
        </w:rPr>
        <w:t>جمشید هم بعد از آنکه نان را خرید و در ظرف نان گذاشت دستمالی را برداشت و به کمک داریوش رفت. حین کار به داریوش گفت. ببین فرهاد ببینه بلبرینگ</w:t>
      </w:r>
      <w:r w:rsidR="00FD0A6E">
        <w:rPr>
          <w:rFonts w:hint="cs"/>
          <w:rtl/>
        </w:rPr>
        <w:t xml:space="preserve">‌ها </w:t>
      </w:r>
      <w:r>
        <w:rPr>
          <w:rFonts w:hint="cs"/>
          <w:rtl/>
        </w:rPr>
        <w:t xml:space="preserve">رو اونجوری گذاشتی شاکی </w:t>
      </w:r>
      <w:r w:rsidR="00C33612">
        <w:rPr>
          <w:rFonts w:hint="cs"/>
          <w:rtl/>
        </w:rPr>
        <w:t>می‌شه</w:t>
      </w:r>
      <w:r>
        <w:rPr>
          <w:rFonts w:hint="cs"/>
          <w:rtl/>
        </w:rPr>
        <w:t>. برو مرتب بذار یه جا. روی نظم حساسه. صداش رو در نیار</w:t>
      </w:r>
      <w:r w:rsidR="0093182E">
        <w:rPr>
          <w:rFonts w:hint="cs"/>
          <w:rtl/>
        </w:rPr>
        <w:t>،</w:t>
      </w:r>
      <w:r>
        <w:rPr>
          <w:rFonts w:hint="cs"/>
          <w:rtl/>
        </w:rPr>
        <w:t xml:space="preserve"> یکم بد دهنه. </w:t>
      </w:r>
    </w:p>
    <w:p w14:paraId="021F3364" w14:textId="5D157A13" w:rsidR="0004044F" w:rsidRDefault="00AA35FA" w:rsidP="00534E6B">
      <w:pPr>
        <w:jc w:val="both"/>
        <w:rPr>
          <w:rtl/>
        </w:rPr>
      </w:pPr>
      <w:r>
        <w:rPr>
          <w:rFonts w:hint="cs"/>
          <w:rtl/>
        </w:rPr>
        <w:lastRenderedPageBreak/>
        <w:t>داریوش: ببخشید و به سرعت به سمت بلبریگ</w:t>
      </w:r>
      <w:r w:rsidR="00FD0A6E">
        <w:rPr>
          <w:rFonts w:hint="cs"/>
          <w:rtl/>
        </w:rPr>
        <w:t xml:space="preserve">‌ها </w:t>
      </w:r>
      <w:r>
        <w:rPr>
          <w:rFonts w:hint="cs"/>
          <w:rtl/>
        </w:rPr>
        <w:t xml:space="preserve">رفت. هنوز گریسی بودند. </w:t>
      </w:r>
      <w:r w:rsidR="00FD0A6E">
        <w:rPr>
          <w:rFonts w:hint="cs"/>
          <w:rtl/>
        </w:rPr>
        <w:t>می‌خواست</w:t>
      </w:r>
      <w:r>
        <w:rPr>
          <w:rFonts w:hint="cs"/>
          <w:rtl/>
        </w:rPr>
        <w:t xml:space="preserve"> آنها را به فرهاد نشان دهد. اما ن</w:t>
      </w:r>
      <w:r w:rsidR="00FD0A6E">
        <w:rPr>
          <w:rFonts w:hint="cs"/>
          <w:rtl/>
        </w:rPr>
        <w:t>می‌خواست</w:t>
      </w:r>
      <w:r>
        <w:rPr>
          <w:rFonts w:hint="cs"/>
          <w:rtl/>
        </w:rPr>
        <w:t xml:space="preserve"> آنها را گریس خورده رها کند. بالاخره تصمیم گرفت آنها را تمیز کند. و داخل جعبه مخصوص خودشان قرار دهد. بعد هم یک سطل آب و صابون درست کرد و شیشه بزرگ ویترین را تمیز کرد. </w:t>
      </w:r>
      <w:r w:rsidR="0004044F">
        <w:rPr>
          <w:rFonts w:hint="cs"/>
          <w:rtl/>
        </w:rPr>
        <w:t xml:space="preserve">با یک طی مخصوص شیشه آن را با کمک کمی آب تمیز پاک کرد و در آخر هم با روزنامه آن را پاک کرد. شیشه کاملاً تمیز بود. </w:t>
      </w:r>
    </w:p>
    <w:p w14:paraId="4735B409" w14:textId="1BCB8B79" w:rsidR="00AA35FA" w:rsidRDefault="0004044F" w:rsidP="00534E6B">
      <w:pPr>
        <w:jc w:val="both"/>
        <w:rPr>
          <w:rtl/>
        </w:rPr>
      </w:pPr>
      <w:r>
        <w:rPr>
          <w:rFonts w:hint="cs"/>
          <w:rtl/>
        </w:rPr>
        <w:t xml:space="preserve">همکارانشان در مکانیکی یکی یکی آمدند و کار روزانه شروع شد. </w:t>
      </w:r>
      <w:r w:rsidR="00AA35FA">
        <w:rPr>
          <w:rFonts w:hint="cs"/>
          <w:rtl/>
        </w:rPr>
        <w:t xml:space="preserve"> </w:t>
      </w:r>
    </w:p>
    <w:p w14:paraId="030C8EE7" w14:textId="221BFCC2" w:rsidR="004021A3" w:rsidRDefault="0004044F" w:rsidP="00534E6B">
      <w:pPr>
        <w:jc w:val="both"/>
        <w:rPr>
          <w:rtl/>
        </w:rPr>
      </w:pPr>
      <w:r>
        <w:rPr>
          <w:rFonts w:hint="cs"/>
          <w:rtl/>
        </w:rPr>
        <w:t xml:space="preserve">پیروز دیرتر از همه آمد همه به او درود گفتند. او را عمو خطاب </w:t>
      </w:r>
      <w:r w:rsidR="00860C89">
        <w:rPr>
          <w:rFonts w:hint="cs"/>
          <w:rtl/>
        </w:rPr>
        <w:t>می‌کرد</w:t>
      </w:r>
      <w:r w:rsidR="002C2F84">
        <w:rPr>
          <w:rFonts w:hint="cs"/>
          <w:rtl/>
        </w:rPr>
        <w:t>ند</w:t>
      </w:r>
      <w:r>
        <w:rPr>
          <w:rFonts w:hint="cs"/>
          <w:rtl/>
        </w:rPr>
        <w:t xml:space="preserve">. داریوش با درود اوستا با او احوال پرسی کرد. همه خندیدند. </w:t>
      </w:r>
    </w:p>
    <w:p w14:paraId="75F3826F" w14:textId="1A254433" w:rsidR="0004044F" w:rsidRDefault="0004044F" w:rsidP="00534E6B">
      <w:pPr>
        <w:jc w:val="both"/>
        <w:rPr>
          <w:rtl/>
        </w:rPr>
      </w:pPr>
      <w:r>
        <w:rPr>
          <w:rFonts w:hint="cs"/>
          <w:rtl/>
        </w:rPr>
        <w:t xml:space="preserve">پیروز: اینجا همه فقط به فرهاد میگن اوستا. تو هم فقط به فرهاد بگو اوستا. </w:t>
      </w:r>
    </w:p>
    <w:p w14:paraId="3DC36ADA" w14:textId="61A115DE" w:rsidR="0004044F" w:rsidRDefault="0004044F" w:rsidP="00534E6B">
      <w:pPr>
        <w:jc w:val="both"/>
        <w:rPr>
          <w:rtl/>
        </w:rPr>
      </w:pPr>
      <w:r>
        <w:rPr>
          <w:rFonts w:hint="cs"/>
          <w:rtl/>
        </w:rPr>
        <w:t xml:space="preserve">داریوش: شما اوستای من هستید. اگر خودتون مشکلی ندارید اوستا صداتون کنم. </w:t>
      </w:r>
    </w:p>
    <w:p w14:paraId="1711B940" w14:textId="676A27DB" w:rsidR="0004044F" w:rsidRDefault="0004044F" w:rsidP="00534E6B">
      <w:pPr>
        <w:jc w:val="both"/>
        <w:rPr>
          <w:rtl/>
        </w:rPr>
      </w:pPr>
      <w:r>
        <w:rPr>
          <w:rFonts w:hint="cs"/>
          <w:rtl/>
        </w:rPr>
        <w:t xml:space="preserve">پیروز لبخندی زد و سری تکان داد. کار چی داریم. </w:t>
      </w:r>
    </w:p>
    <w:p w14:paraId="7182BBD0" w14:textId="0A4F7392" w:rsidR="0004044F" w:rsidRDefault="0004044F" w:rsidP="00534E6B">
      <w:pPr>
        <w:jc w:val="both"/>
        <w:rPr>
          <w:rtl/>
        </w:rPr>
      </w:pPr>
      <w:r>
        <w:rPr>
          <w:rFonts w:hint="cs"/>
          <w:rtl/>
        </w:rPr>
        <w:t>داریوش لیست کارها را از جعبه</w:t>
      </w:r>
      <w:r w:rsidR="002C2F84">
        <w:rPr>
          <w:rFonts w:hint="cs"/>
          <w:rtl/>
        </w:rPr>
        <w:t xml:space="preserve"> ایی</w:t>
      </w:r>
      <w:r>
        <w:rPr>
          <w:rFonts w:hint="cs"/>
          <w:rtl/>
        </w:rPr>
        <w:t xml:space="preserve"> برای پیروز آورد. </w:t>
      </w:r>
    </w:p>
    <w:p w14:paraId="08E961FA" w14:textId="6E395FC3" w:rsidR="0004044F" w:rsidRDefault="0004044F" w:rsidP="00534E6B">
      <w:pPr>
        <w:jc w:val="both"/>
        <w:rPr>
          <w:rtl/>
        </w:rPr>
      </w:pPr>
      <w:r>
        <w:rPr>
          <w:rFonts w:hint="cs"/>
          <w:rtl/>
        </w:rPr>
        <w:t>پیروز برگه</w:t>
      </w:r>
      <w:r w:rsidR="00FD0A6E">
        <w:rPr>
          <w:rFonts w:hint="cs"/>
          <w:rtl/>
        </w:rPr>
        <w:t xml:space="preserve">‌ها </w:t>
      </w:r>
      <w:r>
        <w:rPr>
          <w:rFonts w:hint="cs"/>
          <w:rtl/>
        </w:rPr>
        <w:t>را روی میز کار پخش کرد. و آنها را بین مکانیک</w:t>
      </w:r>
      <w:r w:rsidR="00FD0A6E">
        <w:rPr>
          <w:rFonts w:hint="cs"/>
          <w:rtl/>
        </w:rPr>
        <w:t xml:space="preserve">‌ها </w:t>
      </w:r>
      <w:r>
        <w:rPr>
          <w:rFonts w:hint="cs"/>
          <w:rtl/>
        </w:rPr>
        <w:t xml:space="preserve">پخش کرد. بعد هم رو به داریوش موافقی بریم سراغ پژو قرمزه. </w:t>
      </w:r>
    </w:p>
    <w:p w14:paraId="365FDBDB" w14:textId="21946351" w:rsidR="0004044F" w:rsidRDefault="0004044F" w:rsidP="00534E6B">
      <w:pPr>
        <w:jc w:val="both"/>
        <w:rPr>
          <w:rtl/>
        </w:rPr>
      </w:pPr>
      <w:r>
        <w:rPr>
          <w:rFonts w:hint="cs"/>
          <w:rtl/>
        </w:rPr>
        <w:t xml:space="preserve">داریوش: بریم اوستا. </w:t>
      </w:r>
    </w:p>
    <w:p w14:paraId="6EBC589B" w14:textId="7DE2484E" w:rsidR="0004044F" w:rsidRDefault="0004044F" w:rsidP="00534E6B">
      <w:pPr>
        <w:jc w:val="both"/>
        <w:rPr>
          <w:rtl/>
        </w:rPr>
      </w:pPr>
      <w:r>
        <w:rPr>
          <w:rFonts w:hint="cs"/>
          <w:rtl/>
        </w:rPr>
        <w:t xml:space="preserve">پیروز بیا برگه رو بگیر. </w:t>
      </w:r>
    </w:p>
    <w:p w14:paraId="3C7BE754" w14:textId="64C41FF9" w:rsidR="0004044F" w:rsidRDefault="0004044F" w:rsidP="00534E6B">
      <w:pPr>
        <w:jc w:val="both"/>
        <w:rPr>
          <w:rtl/>
        </w:rPr>
      </w:pPr>
      <w:r>
        <w:rPr>
          <w:rFonts w:hint="cs"/>
          <w:rtl/>
        </w:rPr>
        <w:t xml:space="preserve">داریوش برگه رو گرفت. </w:t>
      </w:r>
    </w:p>
    <w:p w14:paraId="7E0A0D9D" w14:textId="57586263" w:rsidR="0004044F" w:rsidRDefault="0004044F" w:rsidP="00534E6B">
      <w:pPr>
        <w:jc w:val="both"/>
        <w:rPr>
          <w:rtl/>
        </w:rPr>
      </w:pPr>
      <w:r>
        <w:rPr>
          <w:rFonts w:hint="cs"/>
          <w:rtl/>
        </w:rPr>
        <w:t>پیروز: خوب چی گفته؟</w:t>
      </w:r>
    </w:p>
    <w:p w14:paraId="0343B1E4" w14:textId="05292929" w:rsidR="0004044F" w:rsidRDefault="0004044F" w:rsidP="00534E6B">
      <w:pPr>
        <w:jc w:val="both"/>
        <w:rPr>
          <w:rtl/>
        </w:rPr>
      </w:pPr>
      <w:r>
        <w:rPr>
          <w:rFonts w:hint="cs"/>
          <w:rtl/>
        </w:rPr>
        <w:t xml:space="preserve">داریوش: ماشین صدای غیژ غیژ میده از جلو ماشینه وقتی سرعت بالاست و یا میپیچم صدا بیشتر </w:t>
      </w:r>
      <w:r w:rsidR="00C33612">
        <w:rPr>
          <w:rFonts w:hint="cs"/>
          <w:rtl/>
        </w:rPr>
        <w:t>می‌شه</w:t>
      </w:r>
      <w:r>
        <w:rPr>
          <w:rFonts w:hint="cs"/>
          <w:rtl/>
        </w:rPr>
        <w:t xml:space="preserve">. </w:t>
      </w:r>
    </w:p>
    <w:p w14:paraId="3F3449B7" w14:textId="2389C08B" w:rsidR="0004044F" w:rsidRDefault="0004044F" w:rsidP="00534E6B">
      <w:pPr>
        <w:jc w:val="both"/>
        <w:rPr>
          <w:rtl/>
        </w:rPr>
      </w:pPr>
      <w:r>
        <w:rPr>
          <w:rFonts w:hint="cs"/>
          <w:rtl/>
        </w:rPr>
        <w:t>پیروز: خوب بنظرت مشکل چیه؟</w:t>
      </w:r>
    </w:p>
    <w:p w14:paraId="4A888AAC" w14:textId="56AB85BA" w:rsidR="0004044F" w:rsidRDefault="0004044F" w:rsidP="00534E6B">
      <w:pPr>
        <w:jc w:val="both"/>
        <w:rPr>
          <w:rtl/>
        </w:rPr>
      </w:pPr>
      <w:r>
        <w:rPr>
          <w:rFonts w:hint="cs"/>
          <w:rtl/>
        </w:rPr>
        <w:t>داریوش: نمیدونم.</w:t>
      </w:r>
    </w:p>
    <w:p w14:paraId="6CA79669" w14:textId="69652728" w:rsidR="0004044F" w:rsidRDefault="0004044F" w:rsidP="00534E6B">
      <w:pPr>
        <w:jc w:val="both"/>
        <w:rPr>
          <w:rtl/>
        </w:rPr>
      </w:pPr>
      <w:r>
        <w:rPr>
          <w:rFonts w:hint="cs"/>
          <w:rtl/>
        </w:rPr>
        <w:lastRenderedPageBreak/>
        <w:t xml:space="preserve">پیروز یه حدس بزن. </w:t>
      </w:r>
    </w:p>
    <w:p w14:paraId="496FE92D" w14:textId="413AD708" w:rsidR="0004044F" w:rsidRDefault="0004044F" w:rsidP="00534E6B">
      <w:pPr>
        <w:jc w:val="both"/>
        <w:rPr>
          <w:rtl/>
        </w:rPr>
      </w:pPr>
      <w:r>
        <w:rPr>
          <w:rFonts w:hint="cs"/>
          <w:rtl/>
        </w:rPr>
        <w:t>داریوش از چرخهاش؟</w:t>
      </w:r>
    </w:p>
    <w:p w14:paraId="2C35B43A" w14:textId="541C4287" w:rsidR="0004044F" w:rsidRDefault="0004044F" w:rsidP="00534E6B">
      <w:pPr>
        <w:jc w:val="both"/>
        <w:rPr>
          <w:rtl/>
        </w:rPr>
      </w:pPr>
      <w:r>
        <w:rPr>
          <w:rFonts w:hint="cs"/>
          <w:rtl/>
        </w:rPr>
        <w:t xml:space="preserve">پیروز: عالی بود. خوشم اومد. تو مکانیک قابلی </w:t>
      </w:r>
      <w:r w:rsidR="00C33612">
        <w:rPr>
          <w:rFonts w:hint="cs"/>
          <w:rtl/>
        </w:rPr>
        <w:t>می‌شی</w:t>
      </w:r>
      <w:r>
        <w:rPr>
          <w:rFonts w:hint="cs"/>
          <w:rtl/>
        </w:rPr>
        <w:t xml:space="preserve">. حواست جمعه! عالی. برو جک رو بیار. </w:t>
      </w:r>
    </w:p>
    <w:p w14:paraId="4E74B45F" w14:textId="1507FA50" w:rsidR="0004044F" w:rsidRDefault="0004044F" w:rsidP="00534E6B">
      <w:pPr>
        <w:jc w:val="both"/>
        <w:rPr>
          <w:rtl/>
        </w:rPr>
      </w:pPr>
      <w:r>
        <w:rPr>
          <w:rFonts w:hint="cs"/>
          <w:rtl/>
        </w:rPr>
        <w:t xml:space="preserve">داریوش: بالابر خالیه بذاریمش روی اون. </w:t>
      </w:r>
    </w:p>
    <w:p w14:paraId="0A95D3BB" w14:textId="2EEE3ED2" w:rsidR="0004044F" w:rsidRDefault="0004044F" w:rsidP="00534E6B">
      <w:pPr>
        <w:jc w:val="both"/>
        <w:rPr>
          <w:rtl/>
        </w:rPr>
      </w:pPr>
      <w:r>
        <w:rPr>
          <w:rFonts w:hint="cs"/>
          <w:rtl/>
        </w:rPr>
        <w:t xml:space="preserve">پیروز: </w:t>
      </w:r>
      <w:r w:rsidR="007C770A">
        <w:rPr>
          <w:rFonts w:hint="cs"/>
          <w:rtl/>
        </w:rPr>
        <w:t>می‌خوای</w:t>
      </w:r>
      <w:r>
        <w:rPr>
          <w:rFonts w:hint="cs"/>
          <w:rtl/>
        </w:rPr>
        <w:t xml:space="preserve"> ببینی چجوری کار میکنه!؟</w:t>
      </w:r>
    </w:p>
    <w:p w14:paraId="3A72E77A" w14:textId="703F4EDF" w:rsidR="0004044F" w:rsidRDefault="0004044F" w:rsidP="00534E6B">
      <w:pPr>
        <w:jc w:val="both"/>
        <w:rPr>
          <w:rtl/>
        </w:rPr>
      </w:pPr>
      <w:r>
        <w:rPr>
          <w:rFonts w:hint="cs"/>
          <w:rtl/>
        </w:rPr>
        <w:t xml:space="preserve">داریوش: سر تکان داد. </w:t>
      </w:r>
    </w:p>
    <w:p w14:paraId="6C9A49B2" w14:textId="1A0E76E2" w:rsidR="0004044F" w:rsidRDefault="0004044F" w:rsidP="00534E6B">
      <w:pPr>
        <w:jc w:val="both"/>
        <w:rPr>
          <w:rtl/>
        </w:rPr>
      </w:pPr>
      <w:r>
        <w:rPr>
          <w:rFonts w:hint="cs"/>
          <w:rtl/>
        </w:rPr>
        <w:t xml:space="preserve">پیروز: موافقم ببریم. </w:t>
      </w:r>
    </w:p>
    <w:p w14:paraId="1F9FBEF6" w14:textId="0D721DBE" w:rsidR="0004044F" w:rsidRDefault="0004044F" w:rsidP="00534E6B">
      <w:pPr>
        <w:jc w:val="both"/>
        <w:rPr>
          <w:rtl/>
        </w:rPr>
      </w:pPr>
      <w:r>
        <w:rPr>
          <w:rFonts w:hint="cs"/>
          <w:rtl/>
        </w:rPr>
        <w:t xml:space="preserve">داریوش سویچ پژو را </w:t>
      </w:r>
      <w:r w:rsidR="00FD0A6E">
        <w:rPr>
          <w:rFonts w:hint="cs"/>
          <w:rtl/>
        </w:rPr>
        <w:t>می‌آورد</w:t>
      </w:r>
      <w:r>
        <w:rPr>
          <w:rFonts w:hint="cs"/>
          <w:rtl/>
        </w:rPr>
        <w:t xml:space="preserve"> و به پیروز </w:t>
      </w:r>
      <w:r w:rsidR="00860C89">
        <w:rPr>
          <w:rFonts w:hint="cs"/>
          <w:rtl/>
        </w:rPr>
        <w:t>می‌دهد</w:t>
      </w:r>
      <w:r>
        <w:rPr>
          <w:rFonts w:hint="cs"/>
          <w:rtl/>
        </w:rPr>
        <w:t>.</w:t>
      </w:r>
    </w:p>
    <w:p w14:paraId="2923061E" w14:textId="47EE64D9" w:rsidR="0004044F" w:rsidRDefault="0004044F" w:rsidP="00534E6B">
      <w:pPr>
        <w:jc w:val="both"/>
        <w:rPr>
          <w:rtl/>
        </w:rPr>
      </w:pPr>
      <w:r>
        <w:rPr>
          <w:rFonts w:hint="cs"/>
          <w:rtl/>
        </w:rPr>
        <w:t xml:space="preserve"> پیروز تو هم بشین. بعد هردو سوار میشوند. </w:t>
      </w:r>
    </w:p>
    <w:p w14:paraId="7B56B1C2" w14:textId="79855952" w:rsidR="0004044F" w:rsidRDefault="0004044F" w:rsidP="00534E6B">
      <w:pPr>
        <w:jc w:val="both"/>
        <w:rPr>
          <w:rtl/>
        </w:rPr>
      </w:pPr>
      <w:r>
        <w:rPr>
          <w:rFonts w:hint="cs"/>
          <w:rtl/>
        </w:rPr>
        <w:t xml:space="preserve">پیروز: سوییچ رو میذاری اینجا و بعد به سمت بالا روشن و به سمت پایین خاموش </w:t>
      </w:r>
      <w:r w:rsidR="00C33612">
        <w:rPr>
          <w:rFonts w:hint="cs"/>
          <w:rtl/>
        </w:rPr>
        <w:t>می‌شه</w:t>
      </w:r>
      <w:r>
        <w:rPr>
          <w:rFonts w:hint="cs"/>
          <w:rtl/>
        </w:rPr>
        <w:t xml:space="preserve">. کدوم سمت روشن </w:t>
      </w:r>
      <w:r w:rsidR="00C33612">
        <w:rPr>
          <w:rFonts w:hint="cs"/>
          <w:rtl/>
        </w:rPr>
        <w:t>می‌شه</w:t>
      </w:r>
      <w:r>
        <w:rPr>
          <w:rFonts w:hint="cs"/>
          <w:rtl/>
        </w:rPr>
        <w:t>؟</w:t>
      </w:r>
    </w:p>
    <w:p w14:paraId="6467DFBD" w14:textId="3763A4C8" w:rsidR="0004044F" w:rsidRDefault="0004044F" w:rsidP="00534E6B">
      <w:pPr>
        <w:jc w:val="both"/>
        <w:rPr>
          <w:rtl/>
        </w:rPr>
      </w:pPr>
      <w:r>
        <w:rPr>
          <w:rFonts w:hint="cs"/>
          <w:rtl/>
        </w:rPr>
        <w:t>داریوش: بالا.</w:t>
      </w:r>
    </w:p>
    <w:p w14:paraId="5127D82E" w14:textId="4E0625DF" w:rsidR="00980B6E" w:rsidRDefault="0004044F" w:rsidP="00534E6B">
      <w:pPr>
        <w:jc w:val="both"/>
        <w:rPr>
          <w:rtl/>
        </w:rPr>
      </w:pPr>
      <w:r>
        <w:rPr>
          <w:rFonts w:hint="cs"/>
          <w:rtl/>
        </w:rPr>
        <w:t xml:space="preserve">پیروز: </w:t>
      </w:r>
      <w:r w:rsidR="00980B6E">
        <w:rPr>
          <w:rFonts w:hint="cs"/>
          <w:rtl/>
        </w:rPr>
        <w:t xml:space="preserve">قبل از اینکه روشنش کنی دنده رو چک کن ببین خلاص باشه. بعد با دست کمی دنده را جابجا </w:t>
      </w:r>
      <w:r w:rsidR="00FD0A6E">
        <w:rPr>
          <w:rFonts w:hint="cs"/>
          <w:rtl/>
        </w:rPr>
        <w:t>می‌کند</w:t>
      </w:r>
      <w:r w:rsidR="00980B6E">
        <w:rPr>
          <w:rFonts w:hint="cs"/>
          <w:rtl/>
        </w:rPr>
        <w:t xml:space="preserve"> که از خلاص بودن آن مطمئن شود. بعد به داریوش گفت حالا تو دنده رو چک کن. </w:t>
      </w:r>
    </w:p>
    <w:p w14:paraId="675DA97E" w14:textId="05936D34" w:rsidR="00980B6E" w:rsidRDefault="00980B6E" w:rsidP="00534E6B">
      <w:pPr>
        <w:jc w:val="both"/>
        <w:rPr>
          <w:rtl/>
        </w:rPr>
      </w:pPr>
      <w:r>
        <w:rPr>
          <w:rFonts w:hint="cs"/>
          <w:rtl/>
        </w:rPr>
        <w:t xml:space="preserve">داریوش: دنده را کمی تکان </w:t>
      </w:r>
      <w:r w:rsidR="00860C89">
        <w:rPr>
          <w:rFonts w:hint="cs"/>
          <w:rtl/>
        </w:rPr>
        <w:t>می‌دهد</w:t>
      </w:r>
      <w:r>
        <w:rPr>
          <w:rFonts w:hint="cs"/>
          <w:rtl/>
        </w:rPr>
        <w:t xml:space="preserve">. </w:t>
      </w:r>
    </w:p>
    <w:p w14:paraId="7B1A55E4" w14:textId="2A283BEC" w:rsidR="00980B6E" w:rsidRDefault="00980B6E" w:rsidP="00534E6B">
      <w:pPr>
        <w:jc w:val="both"/>
        <w:rPr>
          <w:rtl/>
        </w:rPr>
      </w:pPr>
      <w:r>
        <w:rPr>
          <w:rFonts w:hint="cs"/>
          <w:rtl/>
        </w:rPr>
        <w:t xml:space="preserve">پیروز ماشین را روشن </w:t>
      </w:r>
      <w:r w:rsidR="00FD0A6E">
        <w:rPr>
          <w:rFonts w:hint="cs"/>
          <w:rtl/>
        </w:rPr>
        <w:t>می‌کند</w:t>
      </w:r>
      <w:r>
        <w:rPr>
          <w:rFonts w:hint="cs"/>
          <w:rtl/>
        </w:rPr>
        <w:t xml:space="preserve">. بعد به داریوش </w:t>
      </w:r>
      <w:r w:rsidR="002C2F84">
        <w:rPr>
          <w:rFonts w:hint="cs"/>
          <w:rtl/>
        </w:rPr>
        <w:t>می‌گوید</w:t>
      </w:r>
      <w:r>
        <w:rPr>
          <w:rFonts w:hint="cs"/>
          <w:rtl/>
        </w:rPr>
        <w:t xml:space="preserve"> داخل مکانیکی فقط با دنده یک حرکت </w:t>
      </w:r>
      <w:r w:rsidR="00C33612">
        <w:rPr>
          <w:rFonts w:hint="cs"/>
          <w:rtl/>
        </w:rPr>
        <w:t>می‌کنی</w:t>
      </w:r>
      <w:r>
        <w:rPr>
          <w:rFonts w:hint="cs"/>
          <w:rtl/>
        </w:rPr>
        <w:t xml:space="preserve">م با پای سمت چپ پدال کلاچ قرار داره تا ته فشارش بده و بعد هم دنده رو بذار روی یک اینجوری و با دست دنده را به یک </w:t>
      </w:r>
      <w:r w:rsidR="00860C89">
        <w:rPr>
          <w:rFonts w:hint="cs"/>
          <w:rtl/>
        </w:rPr>
        <w:t>می‌برد</w:t>
      </w:r>
      <w:r>
        <w:rPr>
          <w:rFonts w:hint="cs"/>
          <w:rtl/>
        </w:rPr>
        <w:t xml:space="preserve">. پیروز با حوصله هنگام هدایت ماشین به سمت بالابر مسائلی را به درایوش گفت. وقتی بلاخره ماشین به بالابر رسید. پیروز دنده عقب گرفت و ماشین را به سرجایش برگرداند. بعد از ماشین پیاده شد و به داریوش گفت بیا سر جای من بشین. پیروز و داریوش جایشان را عوض کردند. </w:t>
      </w:r>
    </w:p>
    <w:p w14:paraId="25470C83" w14:textId="01EA2CB3" w:rsidR="00980B6E" w:rsidRDefault="00980B6E" w:rsidP="00534E6B">
      <w:pPr>
        <w:jc w:val="both"/>
        <w:rPr>
          <w:rtl/>
        </w:rPr>
      </w:pPr>
      <w:r>
        <w:rPr>
          <w:rFonts w:hint="cs"/>
          <w:rtl/>
        </w:rPr>
        <w:lastRenderedPageBreak/>
        <w:t xml:space="preserve">پیروز از درایوش خواست که ماشین را خودش به سمت بالابر هدایت کند. ولی به او گفت که باید خیلی آرام پدال گاز را فشار دهد. </w:t>
      </w:r>
    </w:p>
    <w:p w14:paraId="0CA5DCE4" w14:textId="7F67F41D" w:rsidR="00980B6E" w:rsidRDefault="00980B6E" w:rsidP="00534E6B">
      <w:pPr>
        <w:jc w:val="both"/>
        <w:rPr>
          <w:rtl/>
        </w:rPr>
      </w:pPr>
      <w:r>
        <w:rPr>
          <w:rFonts w:hint="cs"/>
          <w:rtl/>
        </w:rPr>
        <w:t xml:space="preserve">بالاخره پیروز هم ماشین را به بالابر رساند. </w:t>
      </w:r>
    </w:p>
    <w:p w14:paraId="22F1E421" w14:textId="5EFC1137" w:rsidR="00980B6E" w:rsidRDefault="00980B6E" w:rsidP="00534E6B">
      <w:pPr>
        <w:jc w:val="both"/>
        <w:rPr>
          <w:rtl/>
        </w:rPr>
      </w:pPr>
      <w:r>
        <w:rPr>
          <w:rFonts w:hint="cs"/>
          <w:rtl/>
        </w:rPr>
        <w:t xml:space="preserve">پیروز داریوش را به سمت جعبه فرمان بالابر برد و بعد هم جعبه مستطیل شکلی با دو دکمه را که با سیمی به جایی در سقف وصل بود به دست گرفت و با داریوش به سمت بالابر رفتند. پیروز به داریوش توضیح </w:t>
      </w:r>
      <w:r w:rsidR="00860C89">
        <w:rPr>
          <w:rFonts w:hint="cs"/>
          <w:rtl/>
        </w:rPr>
        <w:t>می‌داد</w:t>
      </w:r>
      <w:r>
        <w:rPr>
          <w:rFonts w:hint="cs"/>
          <w:rtl/>
        </w:rPr>
        <w:t xml:space="preserve"> که چطور با ریموت کار کند. بعد هم ریموت را به داریوش داد تا ماشین را بالا ببرد. </w:t>
      </w:r>
    </w:p>
    <w:p w14:paraId="769A7AA1" w14:textId="16FFAA9D" w:rsidR="00980B6E" w:rsidRDefault="00980B6E" w:rsidP="00534E6B">
      <w:pPr>
        <w:jc w:val="both"/>
        <w:rPr>
          <w:rtl/>
        </w:rPr>
      </w:pPr>
      <w:r>
        <w:rPr>
          <w:rFonts w:hint="cs"/>
          <w:rtl/>
        </w:rPr>
        <w:t xml:space="preserve">پیروز تمام مدتی  که روی ماشین کار </w:t>
      </w:r>
      <w:r w:rsidR="00860C89">
        <w:rPr>
          <w:rFonts w:hint="cs"/>
          <w:rtl/>
        </w:rPr>
        <w:t>می‌کرد</w:t>
      </w:r>
      <w:r>
        <w:rPr>
          <w:rFonts w:hint="cs"/>
          <w:rtl/>
        </w:rPr>
        <w:t xml:space="preserve"> نکاتی را به داریوش </w:t>
      </w:r>
      <w:r w:rsidR="00860C89">
        <w:rPr>
          <w:rFonts w:hint="cs"/>
          <w:rtl/>
        </w:rPr>
        <w:t>می‌گفت</w:t>
      </w:r>
      <w:r>
        <w:rPr>
          <w:rFonts w:hint="cs"/>
          <w:rtl/>
        </w:rPr>
        <w:t xml:space="preserve">. ساعت حدود دوازده شده بود. داریوش بشدت گرسنه شده بود. </w:t>
      </w:r>
    </w:p>
    <w:p w14:paraId="1E025AC4" w14:textId="632B67F3" w:rsidR="00980B6E" w:rsidRDefault="00980B6E" w:rsidP="00534E6B">
      <w:pPr>
        <w:jc w:val="both"/>
        <w:rPr>
          <w:rtl/>
        </w:rPr>
      </w:pPr>
      <w:r>
        <w:rPr>
          <w:rFonts w:hint="cs"/>
          <w:rtl/>
        </w:rPr>
        <w:t xml:space="preserve">فرهاد وارد مکانیکی شد و به همه درود گفت. </w:t>
      </w:r>
      <w:r w:rsidR="007705EA">
        <w:rPr>
          <w:rFonts w:hint="cs"/>
          <w:rtl/>
        </w:rPr>
        <w:t xml:space="preserve">همه با درود اوستا به او جواب دادند. فرهاد به سمت دفتر خود حرکت کرد. </w:t>
      </w:r>
    </w:p>
    <w:p w14:paraId="099C855F" w14:textId="4BFA5C11" w:rsidR="007705EA" w:rsidRDefault="007705EA" w:rsidP="00534E6B">
      <w:pPr>
        <w:jc w:val="both"/>
        <w:rPr>
          <w:rtl/>
        </w:rPr>
      </w:pPr>
      <w:r>
        <w:rPr>
          <w:rFonts w:hint="cs"/>
          <w:rtl/>
        </w:rPr>
        <w:t xml:space="preserve">داریوش هم دوباره به کار مشغول شد. امیدوار بود بزودی نهار بخورند. باید </w:t>
      </w:r>
      <w:r w:rsidR="007C770A">
        <w:rPr>
          <w:rFonts w:hint="cs"/>
          <w:rtl/>
        </w:rPr>
        <w:t>می‌رفت</w:t>
      </w:r>
      <w:r>
        <w:rPr>
          <w:rFonts w:hint="cs"/>
          <w:rtl/>
        </w:rPr>
        <w:t xml:space="preserve"> از سوپر مارکت نهار میخرید. احتمالاً الویه یا تخم مرغ، برایش فرقی ن</w:t>
      </w:r>
      <w:r w:rsidR="00860C89">
        <w:rPr>
          <w:rFonts w:hint="cs"/>
          <w:rtl/>
        </w:rPr>
        <w:t>می‌کرد</w:t>
      </w:r>
      <w:r>
        <w:rPr>
          <w:rFonts w:hint="cs"/>
          <w:rtl/>
        </w:rPr>
        <w:t xml:space="preserve">. </w:t>
      </w:r>
    </w:p>
    <w:p w14:paraId="7BC24BB6" w14:textId="2B82126B" w:rsidR="007705EA" w:rsidRDefault="007705EA" w:rsidP="00534E6B">
      <w:pPr>
        <w:jc w:val="both"/>
        <w:rPr>
          <w:rtl/>
        </w:rPr>
      </w:pPr>
      <w:r>
        <w:rPr>
          <w:rFonts w:hint="cs"/>
          <w:rtl/>
        </w:rPr>
        <w:t xml:space="preserve">ساعت حدود یک بود. که پیروز به داریوش گفت خوب بریم دستامون رو بشوریم بریم نهار. </w:t>
      </w:r>
    </w:p>
    <w:p w14:paraId="5A33BF87" w14:textId="3180A5E9" w:rsidR="007705EA" w:rsidRDefault="007705EA" w:rsidP="00534E6B">
      <w:pPr>
        <w:jc w:val="both"/>
        <w:rPr>
          <w:rtl/>
        </w:rPr>
      </w:pPr>
      <w:r>
        <w:rPr>
          <w:rFonts w:hint="cs"/>
          <w:rtl/>
        </w:rPr>
        <w:t xml:space="preserve">داریوش من که خیلی گشتنمه. </w:t>
      </w:r>
    </w:p>
    <w:p w14:paraId="0375BDF7" w14:textId="28F8E7F0" w:rsidR="007705EA" w:rsidRDefault="007705EA" w:rsidP="00534E6B">
      <w:pPr>
        <w:jc w:val="both"/>
        <w:rPr>
          <w:rtl/>
        </w:rPr>
      </w:pPr>
      <w:r>
        <w:rPr>
          <w:rFonts w:hint="cs"/>
          <w:rtl/>
        </w:rPr>
        <w:t xml:space="preserve">پیروز بسمت روشویی </w:t>
      </w:r>
      <w:r w:rsidR="00FD0A6E">
        <w:rPr>
          <w:rFonts w:hint="cs"/>
          <w:rtl/>
        </w:rPr>
        <w:t>می‌رود</w:t>
      </w:r>
      <w:r>
        <w:rPr>
          <w:rFonts w:hint="cs"/>
          <w:rtl/>
        </w:rPr>
        <w:t xml:space="preserve"> و بعد شستن دستها را به داریوش نشان میده. ببین ما سر و کارمون با موادیه که سمیه. باید دستهامون رو خوب بشوریم که مبادا ذره های این مواد سمی موقع غذا خوردن بره تو معده مون و مریضمون بکنه. </w:t>
      </w:r>
    </w:p>
    <w:p w14:paraId="2F734C92" w14:textId="7B73609E" w:rsidR="007705EA" w:rsidRDefault="007705EA" w:rsidP="00534E6B">
      <w:pPr>
        <w:jc w:val="both"/>
        <w:rPr>
          <w:rtl/>
        </w:rPr>
      </w:pPr>
      <w:r>
        <w:rPr>
          <w:rFonts w:hint="cs"/>
          <w:rtl/>
        </w:rPr>
        <w:t xml:space="preserve">داریوش هم بعد از پیروز دستانش را </w:t>
      </w:r>
      <w:r w:rsidR="00860C89">
        <w:rPr>
          <w:rFonts w:hint="cs"/>
          <w:rtl/>
        </w:rPr>
        <w:t>می‌شوید</w:t>
      </w:r>
      <w:r>
        <w:rPr>
          <w:rFonts w:hint="cs"/>
          <w:rtl/>
        </w:rPr>
        <w:t xml:space="preserve">. پیروز هم سری تکان </w:t>
      </w:r>
      <w:r w:rsidR="00860C89">
        <w:rPr>
          <w:rFonts w:hint="cs"/>
          <w:rtl/>
        </w:rPr>
        <w:t>می‌دهد</w:t>
      </w:r>
      <w:r>
        <w:rPr>
          <w:rFonts w:hint="cs"/>
          <w:rtl/>
        </w:rPr>
        <w:t xml:space="preserve"> و بعد هم از همه </w:t>
      </w:r>
      <w:r w:rsidR="00860C89">
        <w:rPr>
          <w:rFonts w:hint="cs"/>
          <w:rtl/>
        </w:rPr>
        <w:t>می‌خواهد</w:t>
      </w:r>
      <w:r>
        <w:rPr>
          <w:rFonts w:hint="cs"/>
          <w:rtl/>
        </w:rPr>
        <w:t xml:space="preserve"> دست از کار بکشند و برای نهار آماده بشوند. </w:t>
      </w:r>
    </w:p>
    <w:p w14:paraId="4A30B2A2" w14:textId="2AA87106" w:rsidR="007705EA" w:rsidRDefault="007705EA" w:rsidP="00534E6B">
      <w:pPr>
        <w:jc w:val="both"/>
        <w:rPr>
          <w:rtl/>
        </w:rPr>
      </w:pPr>
      <w:r>
        <w:rPr>
          <w:rFonts w:hint="cs"/>
          <w:rtl/>
        </w:rPr>
        <w:t xml:space="preserve">فرهاد: که جلوی دفترش ایستاده، داریوش تو یخچال قابله صورتیه برای شماست فرشته فرستاده برات. </w:t>
      </w:r>
    </w:p>
    <w:p w14:paraId="2A58C90B" w14:textId="63E77E0E" w:rsidR="007705EA" w:rsidRDefault="007705EA" w:rsidP="00534E6B">
      <w:pPr>
        <w:jc w:val="both"/>
        <w:rPr>
          <w:rtl/>
        </w:rPr>
      </w:pPr>
      <w:r>
        <w:rPr>
          <w:rFonts w:hint="cs"/>
          <w:rtl/>
        </w:rPr>
        <w:t xml:space="preserve">داریوش: </w:t>
      </w:r>
      <w:r w:rsidR="00860C89">
        <w:rPr>
          <w:rFonts w:hint="cs"/>
          <w:rtl/>
        </w:rPr>
        <w:t>می‌گرفتم</w:t>
      </w:r>
      <w:r>
        <w:rPr>
          <w:rFonts w:hint="cs"/>
          <w:rtl/>
        </w:rPr>
        <w:t xml:space="preserve"> خودم زحمت شد. مرسی. </w:t>
      </w:r>
    </w:p>
    <w:p w14:paraId="6D916044" w14:textId="69C57D87" w:rsidR="007705EA" w:rsidRDefault="007705EA" w:rsidP="00534E6B">
      <w:pPr>
        <w:jc w:val="both"/>
        <w:rPr>
          <w:rtl/>
        </w:rPr>
      </w:pPr>
      <w:r>
        <w:rPr>
          <w:rFonts w:hint="cs"/>
          <w:rtl/>
        </w:rPr>
        <w:lastRenderedPageBreak/>
        <w:t xml:space="preserve">فرهاد: نوش جان. </w:t>
      </w:r>
    </w:p>
    <w:p w14:paraId="7EE731B7" w14:textId="40E61097" w:rsidR="007705EA" w:rsidRDefault="007705EA" w:rsidP="00534E6B">
      <w:pPr>
        <w:jc w:val="both"/>
        <w:rPr>
          <w:rtl/>
        </w:rPr>
      </w:pPr>
      <w:r>
        <w:rPr>
          <w:rFonts w:hint="cs"/>
          <w:rtl/>
        </w:rPr>
        <w:t xml:space="preserve">همگی غذا </w:t>
      </w:r>
      <w:r w:rsidR="00860C89">
        <w:rPr>
          <w:rFonts w:hint="cs"/>
          <w:rtl/>
        </w:rPr>
        <w:t>می‌خورند</w:t>
      </w:r>
      <w:r>
        <w:rPr>
          <w:rFonts w:hint="cs"/>
          <w:rtl/>
        </w:rPr>
        <w:t xml:space="preserve"> و بعد از نهار هم کمی استراحت </w:t>
      </w:r>
      <w:r w:rsidR="00860C89">
        <w:rPr>
          <w:rFonts w:hint="cs"/>
          <w:rtl/>
        </w:rPr>
        <w:t>می‌کنند</w:t>
      </w:r>
      <w:r>
        <w:rPr>
          <w:rFonts w:hint="cs"/>
          <w:rtl/>
        </w:rPr>
        <w:t xml:space="preserve"> و بعد همگی به سر کار بر </w:t>
      </w:r>
      <w:r w:rsidR="00860C89">
        <w:rPr>
          <w:rFonts w:hint="cs"/>
          <w:rtl/>
        </w:rPr>
        <w:t>می‌گردند</w:t>
      </w:r>
      <w:r>
        <w:rPr>
          <w:rFonts w:hint="cs"/>
          <w:rtl/>
        </w:rPr>
        <w:t xml:space="preserve">. </w:t>
      </w:r>
    </w:p>
    <w:p w14:paraId="13653909" w14:textId="7B088403" w:rsidR="007705EA" w:rsidRDefault="00DE33B6" w:rsidP="00534E6B">
      <w:pPr>
        <w:jc w:val="both"/>
        <w:rPr>
          <w:rtl/>
        </w:rPr>
      </w:pPr>
      <w:r>
        <w:rPr>
          <w:rFonts w:hint="cs"/>
          <w:rtl/>
        </w:rPr>
        <w:t>حوالی ساعت 5 عصر همگی شروع به خدا حافظی کردند. فرهاد ماند و داریوش.</w:t>
      </w:r>
    </w:p>
    <w:p w14:paraId="4CF13CD6" w14:textId="1F796066" w:rsidR="00DE33B6" w:rsidRDefault="00DE33B6" w:rsidP="00534E6B">
      <w:pPr>
        <w:jc w:val="both"/>
        <w:rPr>
          <w:rtl/>
        </w:rPr>
      </w:pPr>
      <w:r>
        <w:rPr>
          <w:rFonts w:hint="cs"/>
          <w:rtl/>
        </w:rPr>
        <w:t xml:space="preserve">فرهاد: بیا درفترم داریوش. </w:t>
      </w:r>
    </w:p>
    <w:p w14:paraId="0EBA9541" w14:textId="406E6EA2" w:rsidR="00DE33B6" w:rsidRDefault="00DE33B6" w:rsidP="00534E6B">
      <w:pPr>
        <w:jc w:val="both"/>
        <w:rPr>
          <w:rtl/>
        </w:rPr>
      </w:pPr>
      <w:r>
        <w:rPr>
          <w:rFonts w:hint="cs"/>
          <w:rtl/>
        </w:rPr>
        <w:t xml:space="preserve">داریوش به دفتر فرهاد رفت. </w:t>
      </w:r>
    </w:p>
    <w:p w14:paraId="2C062230" w14:textId="59EE5448" w:rsidR="00DE33B6" w:rsidRDefault="00DE33B6" w:rsidP="00534E6B">
      <w:pPr>
        <w:jc w:val="both"/>
        <w:rPr>
          <w:rtl/>
        </w:rPr>
      </w:pPr>
      <w:r>
        <w:rPr>
          <w:rFonts w:hint="cs"/>
          <w:rtl/>
        </w:rPr>
        <w:t>فرهاد: با کامپیوتر بلدی کار کنی؟</w:t>
      </w:r>
    </w:p>
    <w:p w14:paraId="34B14A2F" w14:textId="58B51B19" w:rsidR="00DE33B6" w:rsidRDefault="00DE33B6" w:rsidP="00534E6B">
      <w:pPr>
        <w:jc w:val="both"/>
        <w:rPr>
          <w:rtl/>
        </w:rPr>
      </w:pPr>
      <w:r>
        <w:rPr>
          <w:rFonts w:hint="cs"/>
          <w:rtl/>
        </w:rPr>
        <w:t>داریوش: نچ</w:t>
      </w:r>
    </w:p>
    <w:p w14:paraId="66AF1CFE" w14:textId="2100B1FE" w:rsidR="00DE33B6" w:rsidRDefault="00DE33B6" w:rsidP="00534E6B">
      <w:pPr>
        <w:jc w:val="both"/>
        <w:rPr>
          <w:rtl/>
        </w:rPr>
      </w:pPr>
      <w:r>
        <w:rPr>
          <w:rFonts w:hint="cs"/>
          <w:rtl/>
        </w:rPr>
        <w:t xml:space="preserve">فرهاد: به کیمیا میگم بیاد بهت یاد بده نباید خیلی سخت باشه. </w:t>
      </w:r>
    </w:p>
    <w:p w14:paraId="031A4C87" w14:textId="151A6C96" w:rsidR="00DE33B6" w:rsidRDefault="00DE33B6" w:rsidP="00534E6B">
      <w:pPr>
        <w:jc w:val="both"/>
        <w:rPr>
          <w:rtl/>
        </w:rPr>
      </w:pPr>
      <w:r>
        <w:rPr>
          <w:rFonts w:hint="cs"/>
          <w:rtl/>
        </w:rPr>
        <w:t xml:space="preserve">داریوش: </w:t>
      </w:r>
      <w:r w:rsidR="00C33612">
        <w:rPr>
          <w:rFonts w:hint="cs"/>
          <w:rtl/>
        </w:rPr>
        <w:t>می‌خوام</w:t>
      </w:r>
      <w:r>
        <w:rPr>
          <w:rFonts w:hint="cs"/>
          <w:rtl/>
        </w:rPr>
        <w:t xml:space="preserve"> چکار؟</w:t>
      </w:r>
    </w:p>
    <w:p w14:paraId="194BA74D" w14:textId="4AEADB3C" w:rsidR="00DE33B6" w:rsidRDefault="00DE33B6" w:rsidP="00534E6B">
      <w:pPr>
        <w:jc w:val="both"/>
        <w:rPr>
          <w:rtl/>
        </w:rPr>
      </w:pPr>
      <w:r>
        <w:rPr>
          <w:rFonts w:hint="cs"/>
          <w:rtl/>
        </w:rPr>
        <w:t>فرهاد: باید آنلاین درس بخونی.</w:t>
      </w:r>
    </w:p>
    <w:p w14:paraId="4CB13A43" w14:textId="0B4063B9" w:rsidR="00DE33B6" w:rsidRDefault="00DE33B6" w:rsidP="00534E6B">
      <w:pPr>
        <w:jc w:val="both"/>
        <w:rPr>
          <w:rtl/>
        </w:rPr>
      </w:pPr>
      <w:r>
        <w:rPr>
          <w:rFonts w:hint="cs"/>
          <w:rtl/>
        </w:rPr>
        <w:t>داریوش: درس بخونم. کی؟</w:t>
      </w:r>
    </w:p>
    <w:p w14:paraId="3EC17164" w14:textId="47B7F7F5" w:rsidR="00DE33B6" w:rsidRDefault="00DE33B6" w:rsidP="00534E6B">
      <w:pPr>
        <w:jc w:val="both"/>
        <w:rPr>
          <w:rtl/>
        </w:rPr>
      </w:pPr>
      <w:r>
        <w:rPr>
          <w:rFonts w:hint="cs"/>
          <w:rtl/>
        </w:rPr>
        <w:t>فرهاد: بعد از کار.</w:t>
      </w:r>
    </w:p>
    <w:p w14:paraId="40187DA0" w14:textId="2C91976B" w:rsidR="00DE33B6" w:rsidRDefault="00DE33B6" w:rsidP="00534E6B">
      <w:pPr>
        <w:jc w:val="both"/>
        <w:rPr>
          <w:rtl/>
        </w:rPr>
      </w:pPr>
      <w:r>
        <w:rPr>
          <w:rFonts w:hint="cs"/>
          <w:rtl/>
        </w:rPr>
        <w:t xml:space="preserve">داریوش: باشه. </w:t>
      </w:r>
    </w:p>
    <w:p w14:paraId="5F537F70" w14:textId="3D69A576" w:rsidR="00DE33B6" w:rsidRDefault="00DE33B6" w:rsidP="00534E6B">
      <w:pPr>
        <w:jc w:val="both"/>
        <w:rPr>
          <w:rtl/>
        </w:rPr>
      </w:pPr>
      <w:r>
        <w:rPr>
          <w:rFonts w:hint="cs"/>
          <w:rtl/>
        </w:rPr>
        <w:t>فرهاد این لپتاپ رو میذارم دفترم</w:t>
      </w:r>
      <w:r w:rsidR="005B54C2">
        <w:rPr>
          <w:rFonts w:hint="cs"/>
          <w:rtl/>
        </w:rPr>
        <w:t xml:space="preserve">. فردا کیمیا رو میارم بهت یاد بده من خودم خیلی بلد نیستم. کیمیا خوب بلده. </w:t>
      </w:r>
    </w:p>
    <w:p w14:paraId="4F9D41A4" w14:textId="43C0D48F" w:rsidR="005B54C2" w:rsidRDefault="005B54C2" w:rsidP="00534E6B">
      <w:pPr>
        <w:jc w:val="both"/>
        <w:rPr>
          <w:rtl/>
        </w:rPr>
      </w:pPr>
      <w:r>
        <w:rPr>
          <w:rFonts w:hint="cs"/>
          <w:rtl/>
        </w:rPr>
        <w:t xml:space="preserve">فردا بعد از ساعت کار فرهاد به خانه رفت. داریوش از آمدن کیمیا ناامید شده بود. به کارهای خودش رسید. و شروع کرد به مرتب کردن مکانیکی و تمیز کاری. </w:t>
      </w:r>
    </w:p>
    <w:p w14:paraId="79278C2B" w14:textId="5CE99564" w:rsidR="005B54C2" w:rsidRDefault="0093182E" w:rsidP="00534E6B">
      <w:pPr>
        <w:jc w:val="both"/>
        <w:rPr>
          <w:rtl/>
        </w:rPr>
      </w:pPr>
      <w:r>
        <w:rPr>
          <w:rFonts w:hint="cs"/>
          <w:rtl/>
        </w:rPr>
        <w:t>چند</w:t>
      </w:r>
      <w:r w:rsidR="005B54C2">
        <w:rPr>
          <w:rFonts w:hint="cs"/>
          <w:rtl/>
        </w:rPr>
        <w:t xml:space="preserve"> ساعتی طول کشید. تا فرهاد دوباره با ریموت درب مکانیکی را باز کرد و با دختری وارد مکانیکی شد. </w:t>
      </w:r>
    </w:p>
    <w:p w14:paraId="3EDC6BAA" w14:textId="79642D03" w:rsidR="005B54C2" w:rsidRDefault="005B54C2" w:rsidP="00534E6B">
      <w:pPr>
        <w:jc w:val="both"/>
        <w:rPr>
          <w:rtl/>
        </w:rPr>
      </w:pPr>
      <w:r>
        <w:rPr>
          <w:rFonts w:hint="cs"/>
          <w:rtl/>
        </w:rPr>
        <w:t xml:space="preserve">کیمیا با موهای مشکی و با لباسی بلند و به رنگ طوسی کم رنگ با کفش هایی کتونی بود. </w:t>
      </w:r>
    </w:p>
    <w:p w14:paraId="448E7AC5" w14:textId="5643684B" w:rsidR="005B54C2" w:rsidRDefault="005B54C2" w:rsidP="00534E6B">
      <w:pPr>
        <w:jc w:val="both"/>
        <w:rPr>
          <w:rtl/>
        </w:rPr>
      </w:pPr>
      <w:r>
        <w:rPr>
          <w:rFonts w:hint="cs"/>
          <w:rtl/>
        </w:rPr>
        <w:lastRenderedPageBreak/>
        <w:t xml:space="preserve">داریوش به هردو درود گفت. </w:t>
      </w:r>
    </w:p>
    <w:p w14:paraId="1BCFAD99" w14:textId="2A84D898" w:rsidR="005B54C2" w:rsidRDefault="005B54C2" w:rsidP="00534E6B">
      <w:pPr>
        <w:jc w:val="both"/>
        <w:rPr>
          <w:rtl/>
        </w:rPr>
      </w:pPr>
      <w:r>
        <w:rPr>
          <w:rFonts w:hint="cs"/>
          <w:rtl/>
        </w:rPr>
        <w:t xml:space="preserve">کیمیا و داریوش باهم دست دادند. بعد هم </w:t>
      </w:r>
      <w:r w:rsidR="00860C89">
        <w:rPr>
          <w:rFonts w:hint="cs"/>
          <w:rtl/>
        </w:rPr>
        <w:t>فرهاد</w:t>
      </w:r>
      <w:r>
        <w:rPr>
          <w:rFonts w:hint="cs"/>
          <w:rtl/>
        </w:rPr>
        <w:t xml:space="preserve"> گفت بریم دفتر من. </w:t>
      </w:r>
    </w:p>
    <w:p w14:paraId="0463AC37" w14:textId="5A74FA7C" w:rsidR="005B54C2" w:rsidRDefault="005B54C2" w:rsidP="00534E6B">
      <w:pPr>
        <w:jc w:val="both"/>
        <w:rPr>
          <w:rtl/>
        </w:rPr>
      </w:pPr>
      <w:r>
        <w:rPr>
          <w:rFonts w:hint="cs"/>
          <w:rtl/>
        </w:rPr>
        <w:t xml:space="preserve">در دفتر فرهاد لپتاپ را روی میز </w:t>
      </w:r>
      <w:r w:rsidR="00C33612">
        <w:rPr>
          <w:rFonts w:hint="cs"/>
          <w:rtl/>
        </w:rPr>
        <w:t>می‌گذارد</w:t>
      </w:r>
      <w:r>
        <w:rPr>
          <w:rFonts w:hint="cs"/>
          <w:rtl/>
        </w:rPr>
        <w:t xml:space="preserve"> و به کیمیا </w:t>
      </w:r>
      <w:r w:rsidR="00C33612">
        <w:rPr>
          <w:rFonts w:hint="cs"/>
          <w:rtl/>
        </w:rPr>
        <w:t>می‌خوام</w:t>
      </w:r>
      <w:r>
        <w:rPr>
          <w:rFonts w:hint="cs"/>
          <w:rtl/>
        </w:rPr>
        <w:t xml:space="preserve"> به داریوش کار کردن با لپتاپ رو یاد بدی. </w:t>
      </w:r>
    </w:p>
    <w:p w14:paraId="50A3918D" w14:textId="6C6501F6" w:rsidR="005B54C2" w:rsidRDefault="005B54C2" w:rsidP="00534E6B">
      <w:pPr>
        <w:jc w:val="both"/>
        <w:rPr>
          <w:rtl/>
        </w:rPr>
      </w:pPr>
      <w:r>
        <w:rPr>
          <w:rFonts w:hint="cs"/>
          <w:rtl/>
        </w:rPr>
        <w:t>کیمیا: براش ایسوس گرفتی؟ چرا؟</w:t>
      </w:r>
    </w:p>
    <w:p w14:paraId="7A32F63D" w14:textId="101D6D3C" w:rsidR="005B54C2" w:rsidRDefault="005B54C2" w:rsidP="00534E6B">
      <w:pPr>
        <w:jc w:val="both"/>
        <w:rPr>
          <w:rtl/>
        </w:rPr>
      </w:pPr>
      <w:r>
        <w:rPr>
          <w:rFonts w:hint="cs"/>
          <w:rtl/>
        </w:rPr>
        <w:t>فرهاد: منظورت چیه مگه مال خودت از همین مارک نیست؟</w:t>
      </w:r>
    </w:p>
    <w:p w14:paraId="6113CB98" w14:textId="11752A3B" w:rsidR="005B54C2" w:rsidRDefault="005B54C2" w:rsidP="00534E6B">
      <w:pPr>
        <w:jc w:val="both"/>
        <w:rPr>
          <w:rtl/>
        </w:rPr>
      </w:pPr>
      <w:r>
        <w:rPr>
          <w:rFonts w:hint="cs"/>
          <w:rtl/>
        </w:rPr>
        <w:t>کیمیا: مال من که راگه</w:t>
      </w:r>
      <w:r>
        <w:rPr>
          <w:rStyle w:val="FootnoteReference"/>
          <w:rtl/>
        </w:rPr>
        <w:footnoteReference w:id="3"/>
      </w:r>
      <w:r>
        <w:rPr>
          <w:rFonts w:hint="cs"/>
          <w:rtl/>
        </w:rPr>
        <w:t xml:space="preserve"> ! ولی ایسوس واسه یه کارگر؟!</w:t>
      </w:r>
    </w:p>
    <w:p w14:paraId="32841587" w14:textId="45760175" w:rsidR="005B54C2" w:rsidRDefault="005B54C2" w:rsidP="00534E6B">
      <w:pPr>
        <w:jc w:val="both"/>
        <w:rPr>
          <w:rtl/>
        </w:rPr>
      </w:pPr>
      <w:r>
        <w:rPr>
          <w:rFonts w:hint="cs"/>
          <w:rtl/>
        </w:rPr>
        <w:t>فرهاد: این الان خوبه یا خوب نیست من نفه</w:t>
      </w:r>
      <w:r w:rsidR="00C33612">
        <w:rPr>
          <w:rFonts w:hint="cs"/>
          <w:rtl/>
        </w:rPr>
        <w:t>میدم</w:t>
      </w:r>
      <w:r>
        <w:rPr>
          <w:rFonts w:hint="cs"/>
          <w:rtl/>
        </w:rPr>
        <w:t xml:space="preserve">. </w:t>
      </w:r>
    </w:p>
    <w:p w14:paraId="470756F1" w14:textId="46330670" w:rsidR="005B54C2" w:rsidRDefault="005B54C2" w:rsidP="00534E6B">
      <w:pPr>
        <w:jc w:val="both"/>
        <w:rPr>
          <w:rtl/>
        </w:rPr>
      </w:pPr>
      <w:r>
        <w:rPr>
          <w:rFonts w:hint="cs"/>
          <w:rtl/>
        </w:rPr>
        <w:t>کیمیا: از سر این کارگره زیادی.</w:t>
      </w:r>
    </w:p>
    <w:p w14:paraId="1F82904D" w14:textId="1854A080" w:rsidR="005B54C2" w:rsidRDefault="005B54C2" w:rsidP="00534E6B">
      <w:pPr>
        <w:jc w:val="both"/>
        <w:rPr>
          <w:rtl/>
        </w:rPr>
      </w:pPr>
      <w:r>
        <w:rPr>
          <w:rFonts w:hint="cs"/>
          <w:rtl/>
        </w:rPr>
        <w:t xml:space="preserve">فرهاد: عزیزم اصلا از این نحوه حرف زدنت راضی نیستم. </w:t>
      </w:r>
    </w:p>
    <w:p w14:paraId="260F21DF" w14:textId="51F50022" w:rsidR="005B54C2" w:rsidRDefault="005B54C2" w:rsidP="00534E6B">
      <w:pPr>
        <w:jc w:val="both"/>
        <w:rPr>
          <w:rtl/>
        </w:rPr>
      </w:pPr>
      <w:r>
        <w:rPr>
          <w:rFonts w:hint="cs"/>
          <w:rtl/>
        </w:rPr>
        <w:t>کیمیا: مامان راست میگه! مگه نه؟ جای پسر</w:t>
      </w:r>
      <w:r w:rsidR="00860C89">
        <w:rPr>
          <w:rFonts w:hint="cs"/>
          <w:rtl/>
        </w:rPr>
        <w:t>یه که نداری</w:t>
      </w:r>
      <w:r>
        <w:rPr>
          <w:rFonts w:hint="cs"/>
          <w:rtl/>
        </w:rPr>
        <w:t xml:space="preserve">. </w:t>
      </w:r>
    </w:p>
    <w:p w14:paraId="5DF7E30F" w14:textId="3F12FB68" w:rsidR="005B54C2" w:rsidRDefault="005B54C2" w:rsidP="00534E6B">
      <w:pPr>
        <w:jc w:val="both"/>
        <w:rPr>
          <w:rtl/>
        </w:rPr>
      </w:pPr>
      <w:r>
        <w:rPr>
          <w:rFonts w:hint="cs"/>
          <w:rtl/>
        </w:rPr>
        <w:t xml:space="preserve">فرهاد: </w:t>
      </w:r>
      <w:r w:rsidR="00C33612">
        <w:rPr>
          <w:rFonts w:hint="cs"/>
          <w:rtl/>
        </w:rPr>
        <w:t>می‌شه</w:t>
      </w:r>
      <w:r>
        <w:rPr>
          <w:rFonts w:hint="cs"/>
          <w:rtl/>
        </w:rPr>
        <w:t xml:space="preserve"> کاری که براش اومدی رو انجام بدی بدون حاشیه. من باید حساب کتاب</w:t>
      </w:r>
      <w:r w:rsidR="00FD0A6E">
        <w:rPr>
          <w:rFonts w:hint="cs"/>
          <w:rtl/>
        </w:rPr>
        <w:t xml:space="preserve">‌ها </w:t>
      </w:r>
      <w:r>
        <w:rPr>
          <w:rFonts w:hint="cs"/>
          <w:rtl/>
        </w:rPr>
        <w:t>رو انجام بدم</w:t>
      </w:r>
      <w:r w:rsidR="00860C89">
        <w:rPr>
          <w:rFonts w:hint="cs"/>
          <w:rtl/>
        </w:rPr>
        <w:t>.</w:t>
      </w:r>
      <w:r>
        <w:rPr>
          <w:rFonts w:hint="cs"/>
          <w:rtl/>
        </w:rPr>
        <w:t xml:space="preserve"> شما هم به کارتون برسید و بعد پشت میز مدیریت </w:t>
      </w:r>
      <w:r w:rsidR="00FD0A6E">
        <w:rPr>
          <w:rFonts w:hint="cs"/>
          <w:rtl/>
        </w:rPr>
        <w:t>می‌نشیند</w:t>
      </w:r>
      <w:r>
        <w:rPr>
          <w:rFonts w:hint="cs"/>
          <w:rtl/>
        </w:rPr>
        <w:t xml:space="preserve"> و مشغول کارهایش </w:t>
      </w:r>
      <w:r w:rsidR="00FD0A6E">
        <w:rPr>
          <w:rFonts w:hint="cs"/>
          <w:rtl/>
        </w:rPr>
        <w:t>می‌شود</w:t>
      </w:r>
      <w:r>
        <w:rPr>
          <w:rFonts w:hint="cs"/>
          <w:rtl/>
        </w:rPr>
        <w:t xml:space="preserve">. </w:t>
      </w:r>
    </w:p>
    <w:p w14:paraId="4CC30433" w14:textId="0FD7C4A9" w:rsidR="005B54C2" w:rsidRDefault="005B54C2" w:rsidP="00534E6B">
      <w:pPr>
        <w:jc w:val="both"/>
        <w:rPr>
          <w:rtl/>
        </w:rPr>
      </w:pPr>
      <w:r>
        <w:rPr>
          <w:rFonts w:hint="cs"/>
          <w:rtl/>
        </w:rPr>
        <w:t xml:space="preserve">کیمیا: با ابروهایی اخم کرده به داریوش نگاهی </w:t>
      </w:r>
      <w:r w:rsidR="00FD0A6E">
        <w:rPr>
          <w:rFonts w:hint="cs"/>
          <w:rtl/>
        </w:rPr>
        <w:t>می‌کند</w:t>
      </w:r>
      <w:r>
        <w:rPr>
          <w:rFonts w:hint="cs"/>
          <w:rtl/>
        </w:rPr>
        <w:t xml:space="preserve">. </w:t>
      </w:r>
    </w:p>
    <w:p w14:paraId="534E30B6" w14:textId="6FB1259A" w:rsidR="005B54C2" w:rsidRDefault="005B54C2" w:rsidP="00534E6B">
      <w:pPr>
        <w:jc w:val="both"/>
        <w:rPr>
          <w:rtl/>
        </w:rPr>
      </w:pPr>
      <w:r>
        <w:rPr>
          <w:rFonts w:hint="cs"/>
          <w:rtl/>
        </w:rPr>
        <w:t xml:space="preserve">داریوش هم شانه ایی بالا می اندازد. </w:t>
      </w:r>
    </w:p>
    <w:p w14:paraId="63D83F3A" w14:textId="732EE2CF" w:rsidR="005B54C2" w:rsidRDefault="005B54C2" w:rsidP="00534E6B">
      <w:pPr>
        <w:jc w:val="both"/>
        <w:rPr>
          <w:rtl/>
        </w:rPr>
      </w:pPr>
      <w:r>
        <w:rPr>
          <w:rFonts w:hint="cs"/>
          <w:rtl/>
        </w:rPr>
        <w:t xml:space="preserve">کیمیا: با این دکمه روشنش </w:t>
      </w:r>
      <w:r w:rsidR="00C33612">
        <w:rPr>
          <w:rFonts w:hint="cs"/>
          <w:rtl/>
        </w:rPr>
        <w:t>می‌کنی</w:t>
      </w:r>
      <w:r>
        <w:rPr>
          <w:rFonts w:hint="cs"/>
          <w:rtl/>
        </w:rPr>
        <w:t xml:space="preserve">. </w:t>
      </w:r>
      <w:r w:rsidR="00B92E50">
        <w:rPr>
          <w:rFonts w:hint="cs"/>
          <w:rtl/>
        </w:rPr>
        <w:t xml:space="preserve">این که بالا اومد و بعد هم باقی آموزش را به داریوش </w:t>
      </w:r>
      <w:r w:rsidR="00860C89">
        <w:rPr>
          <w:rFonts w:hint="cs"/>
          <w:rtl/>
        </w:rPr>
        <w:t>می‌دهد</w:t>
      </w:r>
      <w:r w:rsidR="00B92E50">
        <w:rPr>
          <w:rFonts w:hint="cs"/>
          <w:rtl/>
        </w:rPr>
        <w:t xml:space="preserve">. </w:t>
      </w:r>
    </w:p>
    <w:p w14:paraId="683BE311" w14:textId="76520619" w:rsidR="00B92E50" w:rsidRDefault="00B92E50" w:rsidP="00534E6B">
      <w:pPr>
        <w:jc w:val="both"/>
        <w:rPr>
          <w:rtl/>
        </w:rPr>
      </w:pPr>
      <w:r>
        <w:rPr>
          <w:rFonts w:hint="cs"/>
          <w:rtl/>
        </w:rPr>
        <w:t xml:space="preserve">روز بعد فرهاد همراه با بقیه کارکنان مکانیکی </w:t>
      </w:r>
      <w:r w:rsidR="00C33612">
        <w:rPr>
          <w:rFonts w:hint="cs"/>
          <w:rtl/>
        </w:rPr>
        <w:t>می‌رسد</w:t>
      </w:r>
      <w:r>
        <w:rPr>
          <w:rFonts w:hint="cs"/>
          <w:rtl/>
        </w:rPr>
        <w:t xml:space="preserve"> و به پیروز </w:t>
      </w:r>
      <w:r w:rsidR="002C2F84">
        <w:rPr>
          <w:rFonts w:hint="cs"/>
          <w:rtl/>
        </w:rPr>
        <w:t>می‌گوید</w:t>
      </w:r>
      <w:r>
        <w:rPr>
          <w:rFonts w:hint="cs"/>
          <w:rtl/>
        </w:rPr>
        <w:t xml:space="preserve"> که باید داریوش را برای ثبت نام در مدرسه ببرد. بعد از ثبت نام در یک مدرسه آنلاین به مکانیکی باز </w:t>
      </w:r>
      <w:r w:rsidR="00860C89">
        <w:rPr>
          <w:rFonts w:hint="cs"/>
          <w:rtl/>
        </w:rPr>
        <w:t>می‌گردند</w:t>
      </w:r>
      <w:r>
        <w:rPr>
          <w:rFonts w:hint="cs"/>
          <w:rtl/>
        </w:rPr>
        <w:t xml:space="preserve">. </w:t>
      </w:r>
    </w:p>
    <w:p w14:paraId="0E134E03" w14:textId="729AC4BE" w:rsidR="00B92E50" w:rsidRDefault="00B92E50" w:rsidP="00534E6B">
      <w:pPr>
        <w:jc w:val="both"/>
        <w:rPr>
          <w:rtl/>
        </w:rPr>
      </w:pPr>
      <w:r>
        <w:rPr>
          <w:rFonts w:hint="cs"/>
          <w:rtl/>
        </w:rPr>
        <w:lastRenderedPageBreak/>
        <w:t xml:space="preserve">بعد از کار فرهاد داریوش را با خود به باشگاه </w:t>
      </w:r>
      <w:r w:rsidR="00860C89">
        <w:rPr>
          <w:rFonts w:hint="cs"/>
          <w:rtl/>
        </w:rPr>
        <w:t>می‌برد</w:t>
      </w:r>
      <w:r>
        <w:rPr>
          <w:rFonts w:hint="cs"/>
          <w:rtl/>
        </w:rPr>
        <w:t xml:space="preserve"> و یکساعتی باهم تمرین </w:t>
      </w:r>
      <w:r w:rsidR="00860C89">
        <w:rPr>
          <w:rFonts w:hint="cs"/>
          <w:rtl/>
        </w:rPr>
        <w:t>می‌کنند</w:t>
      </w:r>
      <w:r>
        <w:rPr>
          <w:rFonts w:hint="cs"/>
          <w:rtl/>
        </w:rPr>
        <w:t xml:space="preserve">. </w:t>
      </w:r>
    </w:p>
    <w:p w14:paraId="37B3D02F" w14:textId="3D3FF64F" w:rsidR="00B92E50" w:rsidRDefault="00B92E50" w:rsidP="00534E6B">
      <w:pPr>
        <w:jc w:val="both"/>
        <w:rPr>
          <w:rtl/>
        </w:rPr>
      </w:pPr>
      <w:r>
        <w:rPr>
          <w:rFonts w:hint="cs"/>
          <w:rtl/>
        </w:rPr>
        <w:t xml:space="preserve">فرهاد: هفته ایی دوبار میایم باشگاه برای اینکه بدنمون تحلیل نره. من بیشتر میایم ولی تو باید به درسهات برسی. </w:t>
      </w:r>
    </w:p>
    <w:p w14:paraId="7718356A" w14:textId="202BF481" w:rsidR="00B92E50" w:rsidRDefault="00B92E50" w:rsidP="00534E6B">
      <w:pPr>
        <w:jc w:val="both"/>
        <w:rPr>
          <w:rtl/>
        </w:rPr>
      </w:pPr>
      <w:r>
        <w:rPr>
          <w:rFonts w:hint="cs"/>
          <w:rtl/>
        </w:rPr>
        <w:t>فرهاد برای بعد از کار داریوش ه</w:t>
      </w:r>
      <w:r w:rsidR="00C33612">
        <w:rPr>
          <w:rFonts w:hint="cs"/>
          <w:rtl/>
        </w:rPr>
        <w:t>میشه</w:t>
      </w:r>
      <w:r>
        <w:rPr>
          <w:rFonts w:hint="cs"/>
          <w:rtl/>
        </w:rPr>
        <w:t xml:space="preserve"> کارهای اضافه ایی در نظر </w:t>
      </w:r>
      <w:r w:rsidR="00860C89">
        <w:rPr>
          <w:rFonts w:hint="cs"/>
          <w:rtl/>
        </w:rPr>
        <w:t>می‌گرفت</w:t>
      </w:r>
      <w:r>
        <w:rPr>
          <w:rFonts w:hint="cs"/>
          <w:rtl/>
        </w:rPr>
        <w:t xml:space="preserve">. یک روز از او </w:t>
      </w:r>
      <w:r w:rsidR="00FD0A6E">
        <w:rPr>
          <w:rFonts w:hint="cs"/>
          <w:rtl/>
        </w:rPr>
        <w:t>می‌خواست</w:t>
      </w:r>
      <w:r>
        <w:rPr>
          <w:rFonts w:hint="cs"/>
          <w:rtl/>
        </w:rPr>
        <w:t xml:space="preserve"> تا پیچهای یک تایر را آنقدر باز و بسته کند تا سریع ترین راه باز و بست پیچ را یاد بگیرد و کارهایی از این قبیل. </w:t>
      </w:r>
    </w:p>
    <w:p w14:paraId="1B1F7853" w14:textId="128890EA" w:rsidR="00B92E50" w:rsidRDefault="00B92E50" w:rsidP="00534E6B">
      <w:pPr>
        <w:jc w:val="both"/>
        <w:rPr>
          <w:rtl/>
        </w:rPr>
      </w:pPr>
      <w:r>
        <w:rPr>
          <w:rFonts w:hint="cs"/>
          <w:rtl/>
        </w:rPr>
        <w:t xml:space="preserve">یکسال گذشت داریوش تقریباً کارهای مختلف در مکانیکی را یادگرفته بود. </w:t>
      </w:r>
    </w:p>
    <w:p w14:paraId="65146872" w14:textId="5292EC02" w:rsidR="00B92E50" w:rsidRDefault="00B92E50" w:rsidP="00534E6B">
      <w:pPr>
        <w:jc w:val="both"/>
        <w:rPr>
          <w:rtl/>
        </w:rPr>
      </w:pPr>
      <w:r>
        <w:rPr>
          <w:rFonts w:hint="cs"/>
          <w:rtl/>
        </w:rPr>
        <w:t xml:space="preserve">فرهاد یک روز از داریوش خواست که به یک پژو دیاگ بزند و ماشین را روشن کند. بعد از داریوش خواست به صدای ماشین گوش کند و آن را بخاطر بسپارد. </w:t>
      </w:r>
    </w:p>
    <w:p w14:paraId="480CF958" w14:textId="5C0BAFB4" w:rsidR="00B92E50" w:rsidRDefault="00B92E50" w:rsidP="00534E6B">
      <w:pPr>
        <w:jc w:val="both"/>
        <w:rPr>
          <w:rtl/>
        </w:rPr>
      </w:pPr>
      <w:r>
        <w:rPr>
          <w:rFonts w:hint="cs"/>
          <w:rtl/>
        </w:rPr>
        <w:t xml:space="preserve">فرهاد </w:t>
      </w:r>
      <w:r w:rsidR="00860C89">
        <w:rPr>
          <w:rFonts w:hint="cs"/>
          <w:rtl/>
        </w:rPr>
        <w:t>به</w:t>
      </w:r>
      <w:r>
        <w:rPr>
          <w:rFonts w:hint="cs"/>
          <w:rtl/>
        </w:rPr>
        <w:t xml:space="preserve"> داریوش گفت: </w:t>
      </w:r>
      <w:r w:rsidR="00C33612">
        <w:rPr>
          <w:rFonts w:hint="cs"/>
          <w:rtl/>
        </w:rPr>
        <w:t>می‌خوام</w:t>
      </w:r>
      <w:r>
        <w:rPr>
          <w:rFonts w:hint="cs"/>
          <w:rtl/>
        </w:rPr>
        <w:t xml:space="preserve"> قبل از دیاگ با گوشهات بفهمی مشکل ماشین چیه. میتونی این کار رو بکنی. </w:t>
      </w:r>
    </w:p>
    <w:p w14:paraId="2CB65E77" w14:textId="09120F36" w:rsidR="00B92E50" w:rsidRDefault="00B92E50" w:rsidP="00534E6B">
      <w:pPr>
        <w:jc w:val="both"/>
        <w:rPr>
          <w:rtl/>
        </w:rPr>
      </w:pPr>
      <w:r>
        <w:rPr>
          <w:rFonts w:hint="cs"/>
          <w:rtl/>
        </w:rPr>
        <w:t xml:space="preserve">درایوش : نمیدونم. </w:t>
      </w:r>
    </w:p>
    <w:p w14:paraId="2F6DD475" w14:textId="532BB424" w:rsidR="00B92E50" w:rsidRDefault="00B92E50" w:rsidP="00534E6B">
      <w:pPr>
        <w:jc w:val="both"/>
        <w:rPr>
          <w:rtl/>
        </w:rPr>
      </w:pPr>
      <w:r>
        <w:rPr>
          <w:rFonts w:hint="cs"/>
          <w:rtl/>
        </w:rPr>
        <w:t>فرهاد روز بعد یک گوشی جدید برای داریوش خرید. و به داریوش گفت صدای ماشین</w:t>
      </w:r>
      <w:r w:rsidR="00FD0A6E">
        <w:rPr>
          <w:rFonts w:hint="cs"/>
          <w:rtl/>
        </w:rPr>
        <w:t xml:space="preserve">‌ها </w:t>
      </w:r>
      <w:r>
        <w:rPr>
          <w:rFonts w:hint="cs"/>
          <w:rtl/>
        </w:rPr>
        <w:t xml:space="preserve">رو با این ضبط کن و گوش بده سرعتت رو بالا میبره. </w:t>
      </w:r>
    </w:p>
    <w:p w14:paraId="0298B5E6" w14:textId="07FC971A" w:rsidR="00B92E50" w:rsidRDefault="00B92E50" w:rsidP="00534E6B">
      <w:pPr>
        <w:jc w:val="both"/>
        <w:rPr>
          <w:rtl/>
        </w:rPr>
      </w:pPr>
      <w:r>
        <w:rPr>
          <w:rFonts w:hint="cs"/>
          <w:rtl/>
        </w:rPr>
        <w:t xml:space="preserve">سال بعد فرهاد از درایوش </w:t>
      </w:r>
      <w:r w:rsidR="00FD0A6E">
        <w:rPr>
          <w:rFonts w:hint="cs"/>
          <w:rtl/>
        </w:rPr>
        <w:t>می‌خواست</w:t>
      </w:r>
      <w:r>
        <w:rPr>
          <w:rFonts w:hint="cs"/>
          <w:rtl/>
        </w:rPr>
        <w:t xml:space="preserve"> تا سریعترین راه برای باز و بست موتور را پیدا کند. داریوش دیگر روند کار را یادگرفته بود. </w:t>
      </w:r>
      <w:r w:rsidR="00860C89">
        <w:rPr>
          <w:rFonts w:hint="cs"/>
          <w:rtl/>
        </w:rPr>
        <w:t>می‌دانست</w:t>
      </w:r>
      <w:r>
        <w:rPr>
          <w:rFonts w:hint="cs"/>
          <w:rtl/>
        </w:rPr>
        <w:t xml:space="preserve"> باید روشهای مختلف را تست کند. هر روش را ده ، پانزده بار انجام </w:t>
      </w:r>
      <w:r w:rsidR="00860C89">
        <w:rPr>
          <w:rFonts w:hint="cs"/>
          <w:rtl/>
        </w:rPr>
        <w:t>می‌داد</w:t>
      </w:r>
      <w:r>
        <w:rPr>
          <w:rFonts w:hint="cs"/>
          <w:rtl/>
        </w:rPr>
        <w:t xml:space="preserve"> و تایم </w:t>
      </w:r>
      <w:r w:rsidR="00860C89">
        <w:rPr>
          <w:rFonts w:hint="cs"/>
          <w:rtl/>
        </w:rPr>
        <w:t>می‌گرفت</w:t>
      </w:r>
      <w:r>
        <w:rPr>
          <w:rFonts w:hint="cs"/>
          <w:rtl/>
        </w:rPr>
        <w:t xml:space="preserve"> و بعد روش بعدی . شش ماه طول کشید تا داریوش بتوان</w:t>
      </w:r>
      <w:r w:rsidR="00B17789">
        <w:rPr>
          <w:rFonts w:hint="cs"/>
          <w:rtl/>
        </w:rPr>
        <w:t>د</w:t>
      </w:r>
      <w:r>
        <w:rPr>
          <w:rFonts w:hint="cs"/>
          <w:rtl/>
        </w:rPr>
        <w:t xml:space="preserve"> سرعت باز و بست کردن موتور ماشین پژو را ارتقاع بده و به آن روند ادامه داد. </w:t>
      </w:r>
    </w:p>
    <w:p w14:paraId="7B6B3731" w14:textId="26CB2F0F" w:rsidR="00534E6B" w:rsidRDefault="00534E6B" w:rsidP="00534E6B">
      <w:pPr>
        <w:pStyle w:val="Heading2"/>
      </w:pPr>
      <w:r>
        <w:rPr>
          <w:rFonts w:hint="cs"/>
          <w:rtl/>
        </w:rPr>
        <w:t>ژینا</w:t>
      </w:r>
    </w:p>
    <w:p w14:paraId="4AB209D9" w14:textId="3BCAF55D" w:rsidR="00C1175E" w:rsidRDefault="00C1175E" w:rsidP="00C1175E">
      <w:pPr>
        <w:rPr>
          <w:rtl/>
        </w:rPr>
      </w:pPr>
      <w:r>
        <w:rPr>
          <w:rFonts w:hint="cs"/>
          <w:rtl/>
        </w:rPr>
        <w:t xml:space="preserve">انیسه با یک سینی حاوی یک قهوه ترک یک قاشق چایخوری و یک استکان کوچک آب خنک و یک شکلات کوچک بعد از  درب زدن وارد اتاق فرشته شد. </w:t>
      </w:r>
    </w:p>
    <w:p w14:paraId="45A0D72A" w14:textId="79167372" w:rsidR="00C1175E" w:rsidRDefault="00C1175E" w:rsidP="00C1175E">
      <w:pPr>
        <w:pStyle w:val="ListParagraph"/>
        <w:numPr>
          <w:ilvl w:val="0"/>
          <w:numId w:val="2"/>
        </w:numPr>
      </w:pPr>
      <w:r>
        <w:rPr>
          <w:rFonts w:hint="cs"/>
          <w:rtl/>
        </w:rPr>
        <w:t xml:space="preserve">یه دختره اومده میگه قرار مصاحبه داشته. </w:t>
      </w:r>
    </w:p>
    <w:p w14:paraId="5E588F7D" w14:textId="1A47CFAF" w:rsidR="00C1175E" w:rsidRDefault="00C1175E" w:rsidP="00C1175E">
      <w:pPr>
        <w:ind w:left="360"/>
        <w:rPr>
          <w:rtl/>
        </w:rPr>
      </w:pPr>
      <w:r>
        <w:rPr>
          <w:rFonts w:hint="cs"/>
          <w:rtl/>
        </w:rPr>
        <w:lastRenderedPageBreak/>
        <w:t xml:space="preserve">فرشته یک </w:t>
      </w:r>
      <w:r w:rsidR="00446536">
        <w:rPr>
          <w:rFonts w:hint="cs"/>
          <w:rtl/>
        </w:rPr>
        <w:t xml:space="preserve">برگه سفید را با هدلدر و یک خودکار آبی به انیسه میدهد. </w:t>
      </w:r>
    </w:p>
    <w:p w14:paraId="576A1AD3" w14:textId="14930FD1" w:rsidR="00446536" w:rsidRDefault="00446536" w:rsidP="00446536">
      <w:pPr>
        <w:pStyle w:val="ListParagraph"/>
        <w:numPr>
          <w:ilvl w:val="0"/>
          <w:numId w:val="2"/>
        </w:numPr>
      </w:pPr>
      <w:r>
        <w:rPr>
          <w:rFonts w:hint="cs"/>
          <w:rtl/>
        </w:rPr>
        <w:t xml:space="preserve">بده پر کنه بعد بگو بیاد تو. </w:t>
      </w:r>
    </w:p>
    <w:p w14:paraId="6CE07EE8" w14:textId="72F29F50" w:rsidR="00446536" w:rsidRDefault="00446536" w:rsidP="00446536">
      <w:pPr>
        <w:rPr>
          <w:rtl/>
        </w:rPr>
      </w:pPr>
      <w:r>
        <w:rPr>
          <w:rFonts w:hint="cs"/>
          <w:rtl/>
        </w:rPr>
        <w:t>فرشته قهوه اش را تمام کرده و انیسه ظرف ها را برداشته است که ژینا وارد دفتر فرشته میشود.</w:t>
      </w:r>
    </w:p>
    <w:p w14:paraId="26DA8236" w14:textId="7E0A4B5B" w:rsidR="00446536" w:rsidRDefault="00446536" w:rsidP="00446536">
      <w:pPr>
        <w:pStyle w:val="ListParagraph"/>
        <w:numPr>
          <w:ilvl w:val="0"/>
          <w:numId w:val="2"/>
        </w:numPr>
      </w:pPr>
      <w:r>
        <w:rPr>
          <w:rFonts w:hint="cs"/>
          <w:rtl/>
        </w:rPr>
        <w:t>بشین</w:t>
      </w:r>
    </w:p>
    <w:p w14:paraId="69F47255" w14:textId="5ACB1F91" w:rsidR="00446536" w:rsidRDefault="00446536" w:rsidP="00446536">
      <w:pPr>
        <w:pStyle w:val="ListParagraph"/>
        <w:numPr>
          <w:ilvl w:val="0"/>
          <w:numId w:val="2"/>
        </w:numPr>
      </w:pPr>
      <w:r>
        <w:rPr>
          <w:rFonts w:hint="cs"/>
          <w:rtl/>
        </w:rPr>
        <w:t>بله خانم.</w:t>
      </w:r>
    </w:p>
    <w:p w14:paraId="79C18C37" w14:textId="10380B1A" w:rsidR="00446536" w:rsidRDefault="00446536" w:rsidP="00446536">
      <w:pPr>
        <w:rPr>
          <w:rtl/>
        </w:rPr>
      </w:pPr>
      <w:r>
        <w:rPr>
          <w:rFonts w:hint="cs"/>
          <w:rtl/>
        </w:rPr>
        <w:t xml:space="preserve">فرشته برگه را از ژینا میگیرد. و شروع به خواندن میکند. </w:t>
      </w:r>
    </w:p>
    <w:p w14:paraId="371533D9" w14:textId="2968BC83" w:rsidR="00446536" w:rsidRDefault="00446536" w:rsidP="00446536">
      <w:pPr>
        <w:pStyle w:val="ListParagraph"/>
        <w:numPr>
          <w:ilvl w:val="0"/>
          <w:numId w:val="2"/>
        </w:numPr>
      </w:pPr>
      <w:r>
        <w:rPr>
          <w:rFonts w:hint="cs"/>
          <w:rtl/>
        </w:rPr>
        <w:t xml:space="preserve">فردا ساعت 8 صبح کار شروع میشه تا ساعت 14 تا ساعت 14:30 نهاره بعد هم تا 16:30 کار داریم. سرساعت میایی سر ساعت میری. اضافه کاری نداریم. کسی رو بعد از ساعت اداری اینجا ببینم جریمه میشه. روشنه. </w:t>
      </w:r>
    </w:p>
    <w:p w14:paraId="5D34722E" w14:textId="3A90FDE2" w:rsidR="00446536" w:rsidRDefault="00446536" w:rsidP="00446536">
      <w:pPr>
        <w:pStyle w:val="ListParagraph"/>
        <w:numPr>
          <w:ilvl w:val="0"/>
          <w:numId w:val="2"/>
        </w:numPr>
      </w:pPr>
      <w:r>
        <w:rPr>
          <w:rFonts w:hint="cs"/>
          <w:rtl/>
        </w:rPr>
        <w:t xml:space="preserve">بله. ممنونم. خیلی به این کار احتیاج داشتم. </w:t>
      </w:r>
    </w:p>
    <w:p w14:paraId="334F3698" w14:textId="3C3FD53B" w:rsidR="00446536" w:rsidRDefault="00446536" w:rsidP="00446536">
      <w:pPr>
        <w:pStyle w:val="ListParagraph"/>
        <w:numPr>
          <w:ilvl w:val="0"/>
          <w:numId w:val="2"/>
        </w:numPr>
      </w:pPr>
      <w:r>
        <w:rPr>
          <w:rFonts w:hint="cs"/>
          <w:rtl/>
        </w:rPr>
        <w:t xml:space="preserve">فردا میبینمت. </w:t>
      </w:r>
    </w:p>
    <w:p w14:paraId="03309E05" w14:textId="2CE7F81C" w:rsidR="00446536" w:rsidRDefault="003E75B9" w:rsidP="00446536">
      <w:pPr>
        <w:rPr>
          <w:rtl/>
        </w:rPr>
      </w:pPr>
      <w:r>
        <w:rPr>
          <w:rFonts w:hint="cs"/>
          <w:rtl/>
        </w:rPr>
        <w:t xml:space="preserve">روز بعد ژینا تقریباً به زور خود را مجبور به رفتن به شرکت کرده است. لباس هایش را پوشیده و با لبخندی تصنعی از خانه خارج میشود. رفتار یخزده فرشته حسابی او را ترسانده. </w:t>
      </w:r>
    </w:p>
    <w:p w14:paraId="03A23FE1" w14:textId="165B903B" w:rsidR="003E75B9" w:rsidRDefault="003E75B9" w:rsidP="00446536">
      <w:pPr>
        <w:rPr>
          <w:rtl/>
        </w:rPr>
      </w:pPr>
      <w:r>
        <w:rPr>
          <w:rFonts w:hint="cs"/>
          <w:rtl/>
        </w:rPr>
        <w:t xml:space="preserve">به شرکت میرسد زنگ میزند درب باز میشود. </w:t>
      </w:r>
    </w:p>
    <w:p w14:paraId="3AAA7A37" w14:textId="27FE473D" w:rsidR="003E75B9" w:rsidRDefault="003E75B9" w:rsidP="00446536">
      <w:pPr>
        <w:rPr>
          <w:rtl/>
        </w:rPr>
      </w:pPr>
      <w:r>
        <w:rPr>
          <w:rFonts w:hint="cs"/>
          <w:rtl/>
        </w:rPr>
        <w:t xml:space="preserve">ژینا سلام. من ژینا هستم قراره از امروز اینجا کار کنم. </w:t>
      </w:r>
    </w:p>
    <w:p w14:paraId="12F3DA35" w14:textId="77777777" w:rsidR="003E75B9" w:rsidRDefault="003E75B9" w:rsidP="00446536">
      <w:pPr>
        <w:rPr>
          <w:rtl/>
        </w:rPr>
      </w:pPr>
      <w:r>
        <w:rPr>
          <w:rFonts w:hint="cs"/>
          <w:rtl/>
        </w:rPr>
        <w:t xml:space="preserve">پرهام. سلام چطوری با ژینا دست میدهد. پرهامم. بیا تو. اینجا بشین این میز توست. این هم سیستمت. رمزش هم الان برات میارم. یک تیکت زرد به ژینا میدهد بیا این رمز سیسیتم  و وای فای. </w:t>
      </w:r>
    </w:p>
    <w:p w14:paraId="71D6A969" w14:textId="77777777" w:rsidR="003E75B9" w:rsidRDefault="003E75B9" w:rsidP="00446536">
      <w:pPr>
        <w:rPr>
          <w:rtl/>
        </w:rPr>
      </w:pPr>
      <w:r>
        <w:rPr>
          <w:rFonts w:hint="cs"/>
          <w:rtl/>
        </w:rPr>
        <w:t xml:space="preserve">ژینا: خوب من چکار باید کنم. </w:t>
      </w:r>
    </w:p>
    <w:p w14:paraId="758C9673" w14:textId="77777777" w:rsidR="003E75B9" w:rsidRDefault="003E75B9" w:rsidP="00446536">
      <w:pPr>
        <w:rPr>
          <w:rtl/>
        </w:rPr>
      </w:pPr>
      <w:r>
        <w:rPr>
          <w:rFonts w:hint="cs"/>
          <w:rtl/>
        </w:rPr>
        <w:t xml:space="preserve">پرهام: چی خوندی. </w:t>
      </w:r>
    </w:p>
    <w:p w14:paraId="2B6CC5A3" w14:textId="77777777" w:rsidR="003E75B9" w:rsidRDefault="003E75B9" w:rsidP="003E75B9">
      <w:pPr>
        <w:pStyle w:val="ListParagraph"/>
        <w:numPr>
          <w:ilvl w:val="0"/>
          <w:numId w:val="2"/>
        </w:numPr>
      </w:pPr>
      <w:r>
        <w:rPr>
          <w:rFonts w:hint="cs"/>
          <w:rtl/>
        </w:rPr>
        <w:t xml:space="preserve">مدیریت برای مشاور مالی رزومه دادم. حسابداری هم بلدم. </w:t>
      </w:r>
    </w:p>
    <w:p w14:paraId="5CB441AB" w14:textId="64048234" w:rsidR="003E75B9" w:rsidRDefault="003E75B9" w:rsidP="003E75B9">
      <w:pPr>
        <w:pStyle w:val="ListParagraph"/>
        <w:numPr>
          <w:ilvl w:val="0"/>
          <w:numId w:val="2"/>
        </w:numPr>
      </w:pPr>
      <w:r>
        <w:rPr>
          <w:rFonts w:hint="cs"/>
          <w:rtl/>
        </w:rPr>
        <w:lastRenderedPageBreak/>
        <w:t xml:space="preserve">تا فرشته بیاد این پرونده ایی که برات میفرستم رو بخون. بعدش فرشته خودش بهت میگه چکار کنی. </w:t>
      </w:r>
    </w:p>
    <w:p w14:paraId="3EE77F5A" w14:textId="6500CBF5" w:rsidR="003E75B9" w:rsidRDefault="003E75B9" w:rsidP="003E75B9">
      <w:pPr>
        <w:pStyle w:val="ListParagraph"/>
        <w:numPr>
          <w:ilvl w:val="0"/>
          <w:numId w:val="2"/>
        </w:numPr>
      </w:pPr>
      <w:r>
        <w:rPr>
          <w:rFonts w:hint="cs"/>
          <w:rtl/>
        </w:rPr>
        <w:t xml:space="preserve">بله. </w:t>
      </w:r>
    </w:p>
    <w:p w14:paraId="30ED190E" w14:textId="38C142E6" w:rsidR="003E75B9" w:rsidRDefault="003E75B9" w:rsidP="003E75B9">
      <w:pPr>
        <w:rPr>
          <w:rtl/>
        </w:rPr>
      </w:pPr>
      <w:r>
        <w:rPr>
          <w:rFonts w:hint="cs"/>
          <w:rtl/>
        </w:rPr>
        <w:t xml:space="preserve">ژینا مشغول خواندن پرونده ایی که پرهام به او داده میشود. </w:t>
      </w:r>
    </w:p>
    <w:p w14:paraId="7B6D6302" w14:textId="77777777" w:rsidR="003E75B9" w:rsidRDefault="003E75B9" w:rsidP="003E75B9"/>
    <w:p w14:paraId="5E3EFE2D" w14:textId="1A0AEEC1" w:rsidR="003E75B9" w:rsidRDefault="003E75B9" w:rsidP="003E75B9">
      <w:pPr>
        <w:pStyle w:val="ListParagraph"/>
      </w:pPr>
    </w:p>
    <w:p w14:paraId="4B316BD3" w14:textId="0017C853" w:rsidR="003E75B9" w:rsidRPr="00C1175E" w:rsidRDefault="003E75B9" w:rsidP="003E75B9">
      <w:pPr>
        <w:pStyle w:val="ListParagraph"/>
        <w:rPr>
          <w:rFonts w:hint="cs"/>
          <w:rtl/>
        </w:rPr>
      </w:pPr>
      <w:r>
        <w:rPr>
          <w:rFonts w:hint="cs"/>
          <w:rtl/>
        </w:rPr>
        <w:t xml:space="preserve"> </w:t>
      </w:r>
    </w:p>
    <w:p w14:paraId="09843C8A" w14:textId="77777777" w:rsidR="00C1175E" w:rsidRPr="00C1175E" w:rsidRDefault="00C1175E" w:rsidP="00C1175E">
      <w:pPr>
        <w:rPr>
          <w:rtl/>
        </w:rPr>
      </w:pPr>
    </w:p>
    <w:p w14:paraId="44E8E681" w14:textId="77777777" w:rsidR="00534E6B" w:rsidRPr="00534E6B" w:rsidRDefault="00534E6B" w:rsidP="00534E6B">
      <w:pPr>
        <w:rPr>
          <w:rtl/>
        </w:rPr>
      </w:pPr>
    </w:p>
    <w:p w14:paraId="7D983AB3" w14:textId="62C616EA" w:rsidR="00D937FF" w:rsidRDefault="00D937FF" w:rsidP="00534E6B">
      <w:pPr>
        <w:pStyle w:val="Heading2"/>
        <w:jc w:val="both"/>
        <w:rPr>
          <w:rtl/>
        </w:rPr>
      </w:pPr>
      <w:r>
        <w:rPr>
          <w:rFonts w:hint="cs"/>
          <w:rtl/>
        </w:rPr>
        <w:t>پانزده سالگی</w:t>
      </w:r>
    </w:p>
    <w:p w14:paraId="4D8C6153" w14:textId="156C5D4B" w:rsidR="00B92E50" w:rsidRDefault="00B92E50" w:rsidP="00534E6B">
      <w:pPr>
        <w:jc w:val="both"/>
        <w:rPr>
          <w:rtl/>
        </w:rPr>
      </w:pPr>
      <w:r>
        <w:rPr>
          <w:rFonts w:hint="cs"/>
          <w:rtl/>
        </w:rPr>
        <w:t>داریوش 15 ساله شده بود روز تولدش بود</w:t>
      </w:r>
      <w:r w:rsidR="00860C89">
        <w:rPr>
          <w:rFonts w:hint="cs"/>
          <w:rtl/>
        </w:rPr>
        <w:t>.</w:t>
      </w:r>
      <w:r>
        <w:rPr>
          <w:rFonts w:hint="cs"/>
          <w:rtl/>
        </w:rPr>
        <w:t xml:space="preserve"> فرهاد برایش کیک خریده بود همه در مکانیکی از آن کیک خوردند. </w:t>
      </w:r>
      <w:r w:rsidR="00663D41">
        <w:rPr>
          <w:rFonts w:hint="cs"/>
          <w:rtl/>
        </w:rPr>
        <w:t>همه می</w:t>
      </w:r>
      <w:r w:rsidR="00860C89">
        <w:rPr>
          <w:rFonts w:hint="cs"/>
          <w:rtl/>
        </w:rPr>
        <w:t>‌</w:t>
      </w:r>
      <w:r w:rsidR="00663D41">
        <w:rPr>
          <w:rFonts w:hint="cs"/>
          <w:rtl/>
        </w:rPr>
        <w:t xml:space="preserve">خندیدند همه خوشحال بودند. درسهای داریوش با کمک کیمیا بهتر شده بود. </w:t>
      </w:r>
    </w:p>
    <w:p w14:paraId="24200A76" w14:textId="4B2C316A" w:rsidR="00663D41" w:rsidRDefault="00663D41" w:rsidP="00534E6B">
      <w:pPr>
        <w:jc w:val="both"/>
        <w:rPr>
          <w:rtl/>
        </w:rPr>
      </w:pPr>
      <w:r>
        <w:rPr>
          <w:rFonts w:hint="cs"/>
          <w:rtl/>
        </w:rPr>
        <w:t xml:space="preserve">ساعت حدود 15 بود که فرشته به جلو مکانیکی آمده و از یکی از کارکنان خواست که داریوش رو صدا کنه. </w:t>
      </w:r>
    </w:p>
    <w:p w14:paraId="6F2677EC" w14:textId="6C8A3E3F" w:rsidR="00663D41" w:rsidRDefault="00663D41" w:rsidP="00534E6B">
      <w:pPr>
        <w:jc w:val="both"/>
        <w:rPr>
          <w:rtl/>
        </w:rPr>
      </w:pPr>
      <w:r>
        <w:rPr>
          <w:rFonts w:hint="cs"/>
          <w:rtl/>
        </w:rPr>
        <w:t xml:space="preserve">داریوش چندباری فرشته را در ماشین فرهاد دیده بود ولی هرگز با او صحبت نکرده بود. </w:t>
      </w:r>
    </w:p>
    <w:p w14:paraId="4FC710B1" w14:textId="56662FB1" w:rsidR="00663D41" w:rsidRDefault="00663D41" w:rsidP="00534E6B">
      <w:pPr>
        <w:jc w:val="both"/>
        <w:rPr>
          <w:rtl/>
        </w:rPr>
      </w:pPr>
      <w:r>
        <w:rPr>
          <w:rFonts w:hint="cs"/>
          <w:rtl/>
        </w:rPr>
        <w:t xml:space="preserve">دستهایش را شست و به سمت درب مکانیکی رفت و با فرشته دست داد. فرشته هم موهایی به تیرگی دخترش داشت اما صورتش بسیار جدیتر بود. </w:t>
      </w:r>
    </w:p>
    <w:p w14:paraId="27910922" w14:textId="58EE8189" w:rsidR="00663D41" w:rsidRDefault="00663D41" w:rsidP="00534E6B">
      <w:pPr>
        <w:jc w:val="both"/>
        <w:rPr>
          <w:rtl/>
        </w:rPr>
      </w:pPr>
      <w:r>
        <w:rPr>
          <w:rFonts w:hint="cs"/>
          <w:rtl/>
        </w:rPr>
        <w:t>فرشته: گوش کن بچه یتیم. اون روز که پدر و مادرت مردن. یتیم خونه من ازت مراقبت کرد. حالا اومدی اینجا که جای دختر منو بگیری؟ گوش کن عوضی! پاهات رو از زندگی من می</w:t>
      </w:r>
      <w:r w:rsidR="007C770A">
        <w:rPr>
          <w:rFonts w:hint="cs"/>
          <w:rtl/>
        </w:rPr>
        <w:t>‌</w:t>
      </w:r>
      <w:r>
        <w:rPr>
          <w:rFonts w:hint="cs"/>
          <w:rtl/>
        </w:rPr>
        <w:t>کشی بیرون. ن</w:t>
      </w:r>
      <w:r w:rsidR="00C33612">
        <w:rPr>
          <w:rFonts w:hint="cs"/>
          <w:rtl/>
        </w:rPr>
        <w:t>می‌خوام</w:t>
      </w:r>
      <w:r>
        <w:rPr>
          <w:rFonts w:hint="cs"/>
          <w:rtl/>
        </w:rPr>
        <w:t xml:space="preserve"> دوروبرم ببینمت. پدر و مادر مفلوکت به اندازه کفن و دفن خودشون هم پول نداشتن. </w:t>
      </w:r>
      <w:r w:rsidR="007C770A">
        <w:rPr>
          <w:rFonts w:hint="cs"/>
          <w:rtl/>
        </w:rPr>
        <w:t>می‌دونی</w:t>
      </w:r>
      <w:r>
        <w:rPr>
          <w:rFonts w:hint="cs"/>
          <w:rtl/>
        </w:rPr>
        <w:t xml:space="preserve"> کی پول کفن و دفنشون رو داده؟ </w:t>
      </w:r>
      <w:r w:rsidR="007C770A">
        <w:rPr>
          <w:rFonts w:hint="cs"/>
          <w:rtl/>
        </w:rPr>
        <w:t>می‌دونی</w:t>
      </w:r>
      <w:r>
        <w:rPr>
          <w:rFonts w:hint="cs"/>
          <w:rtl/>
        </w:rPr>
        <w:t>؟</w:t>
      </w:r>
    </w:p>
    <w:p w14:paraId="7CEFE456" w14:textId="6E93D7EB" w:rsidR="00663D41" w:rsidRDefault="00663D41" w:rsidP="00534E6B">
      <w:pPr>
        <w:jc w:val="both"/>
        <w:rPr>
          <w:rtl/>
        </w:rPr>
      </w:pPr>
      <w:r>
        <w:rPr>
          <w:rFonts w:hint="cs"/>
          <w:rtl/>
        </w:rPr>
        <w:lastRenderedPageBreak/>
        <w:t>داریوش در حالیکه از آن همه خشونت شکه بود و چشمانش می</w:t>
      </w:r>
      <w:r w:rsidR="007C770A">
        <w:rPr>
          <w:rFonts w:hint="cs"/>
          <w:rtl/>
        </w:rPr>
        <w:t>‌</w:t>
      </w:r>
      <w:r>
        <w:rPr>
          <w:rFonts w:hint="cs"/>
          <w:rtl/>
        </w:rPr>
        <w:t xml:space="preserve">سوخت و بزحمت جلوی بگریه افتادن خودش را گرفته بود. سری به علامت نفی تکان داد. </w:t>
      </w:r>
    </w:p>
    <w:p w14:paraId="7F03D30C" w14:textId="0988E591" w:rsidR="00663D41" w:rsidRDefault="00663D41" w:rsidP="00534E6B">
      <w:pPr>
        <w:jc w:val="both"/>
        <w:rPr>
          <w:rtl/>
        </w:rPr>
      </w:pPr>
      <w:r>
        <w:rPr>
          <w:rFonts w:hint="cs"/>
          <w:rtl/>
        </w:rPr>
        <w:t xml:space="preserve">فرشته: من. من پول کفن و دفن پدر مادرت رو دادم. </w:t>
      </w:r>
      <w:r w:rsidR="007C770A">
        <w:rPr>
          <w:rFonts w:hint="cs"/>
          <w:rtl/>
        </w:rPr>
        <w:t>می‌دونی کی</w:t>
      </w:r>
      <w:r>
        <w:rPr>
          <w:rFonts w:hint="cs"/>
          <w:rtl/>
        </w:rPr>
        <w:t xml:space="preserve"> پول خورد و خوراک و لباس های تو رو</w:t>
      </w:r>
      <w:r w:rsidR="007C770A">
        <w:rPr>
          <w:rFonts w:hint="cs"/>
          <w:rtl/>
        </w:rPr>
        <w:t>،</w:t>
      </w:r>
      <w:r>
        <w:rPr>
          <w:rFonts w:hint="cs"/>
          <w:rtl/>
        </w:rPr>
        <w:t xml:space="preserve"> تو این مدت </w:t>
      </w:r>
      <w:r w:rsidR="00860C89">
        <w:rPr>
          <w:rFonts w:hint="cs"/>
          <w:rtl/>
        </w:rPr>
        <w:t>می‌داد</w:t>
      </w:r>
      <w:r>
        <w:rPr>
          <w:rFonts w:hint="cs"/>
          <w:rtl/>
        </w:rPr>
        <w:t xml:space="preserve">ه. یتیم خونه ایی که توش بزرگ شدی مال منه. میفهمی. هر چی داری مال منه. حالا به چه جرآتی </w:t>
      </w:r>
      <w:r w:rsidR="007C770A">
        <w:rPr>
          <w:rFonts w:hint="cs"/>
          <w:rtl/>
        </w:rPr>
        <w:t>می‌خوای</w:t>
      </w:r>
      <w:r>
        <w:rPr>
          <w:rFonts w:hint="cs"/>
          <w:rtl/>
        </w:rPr>
        <w:t xml:space="preserve"> جای کیمیا رو بگیری ها! </w:t>
      </w:r>
    </w:p>
    <w:p w14:paraId="15DAF553" w14:textId="66425449" w:rsidR="00663D41" w:rsidRDefault="00663D41" w:rsidP="00534E6B">
      <w:pPr>
        <w:jc w:val="both"/>
        <w:rPr>
          <w:rtl/>
        </w:rPr>
      </w:pPr>
      <w:r>
        <w:rPr>
          <w:rFonts w:hint="cs"/>
          <w:rtl/>
        </w:rPr>
        <w:t>داریوش: جای کیمیا؟ یعنی چی؟</w:t>
      </w:r>
    </w:p>
    <w:p w14:paraId="6E8CEF23" w14:textId="4A3706C7" w:rsidR="00663D41" w:rsidRDefault="00663D41" w:rsidP="00534E6B">
      <w:pPr>
        <w:jc w:val="both"/>
        <w:rPr>
          <w:rtl/>
        </w:rPr>
      </w:pPr>
      <w:r>
        <w:rPr>
          <w:rFonts w:hint="cs"/>
          <w:rtl/>
        </w:rPr>
        <w:t xml:space="preserve">فرشته: فرهاد پسر </w:t>
      </w:r>
      <w:r w:rsidR="00FD0A6E">
        <w:rPr>
          <w:rFonts w:hint="cs"/>
          <w:rtl/>
        </w:rPr>
        <w:t>می‌خواد</w:t>
      </w:r>
      <w:r>
        <w:rPr>
          <w:rFonts w:hint="cs"/>
          <w:rtl/>
        </w:rPr>
        <w:t xml:space="preserve">. تو هم شدی پسرش مگه نه؟ </w:t>
      </w:r>
    </w:p>
    <w:p w14:paraId="12297D93" w14:textId="6F8AD0C9" w:rsidR="00663D41" w:rsidRDefault="00663D41" w:rsidP="00534E6B">
      <w:pPr>
        <w:jc w:val="both"/>
        <w:rPr>
          <w:rtl/>
        </w:rPr>
      </w:pPr>
      <w:r>
        <w:rPr>
          <w:rFonts w:hint="cs"/>
          <w:rtl/>
        </w:rPr>
        <w:t xml:space="preserve">داریوش: من فقط اینجا کار </w:t>
      </w:r>
      <w:r w:rsidR="00C33612">
        <w:rPr>
          <w:rFonts w:hint="cs"/>
          <w:rtl/>
        </w:rPr>
        <w:t>می‌کنم</w:t>
      </w:r>
      <w:r>
        <w:rPr>
          <w:rFonts w:hint="cs"/>
          <w:rtl/>
        </w:rPr>
        <w:t xml:space="preserve">. مثل بقیه اندازه بقیه! حتی بیشتر! نمی فهمم چی میگی؟ </w:t>
      </w:r>
    </w:p>
    <w:p w14:paraId="40968947" w14:textId="09E617BC" w:rsidR="00663D41" w:rsidRDefault="00663D41" w:rsidP="00534E6B">
      <w:pPr>
        <w:jc w:val="both"/>
        <w:rPr>
          <w:rtl/>
        </w:rPr>
      </w:pPr>
      <w:r>
        <w:rPr>
          <w:rFonts w:hint="cs"/>
          <w:rtl/>
        </w:rPr>
        <w:t xml:space="preserve">فرشته: یک سیلی به داریوش </w:t>
      </w:r>
      <w:r w:rsidR="00C33612">
        <w:rPr>
          <w:rFonts w:hint="cs"/>
          <w:rtl/>
        </w:rPr>
        <w:t>می‌زند</w:t>
      </w:r>
      <w:r>
        <w:rPr>
          <w:rFonts w:hint="cs"/>
          <w:rtl/>
        </w:rPr>
        <w:t xml:space="preserve">. این باعث </w:t>
      </w:r>
      <w:r w:rsidR="00C33612">
        <w:rPr>
          <w:rFonts w:hint="cs"/>
          <w:rtl/>
        </w:rPr>
        <w:t>می‌شه</w:t>
      </w:r>
      <w:r>
        <w:rPr>
          <w:rFonts w:hint="cs"/>
          <w:rtl/>
        </w:rPr>
        <w:t xml:space="preserve"> بفهمی. الان میفهمی مگه نه. از اینجا برو ن</w:t>
      </w:r>
      <w:r w:rsidR="00C33612">
        <w:rPr>
          <w:rFonts w:hint="cs"/>
          <w:rtl/>
        </w:rPr>
        <w:t>می‌خوام</w:t>
      </w:r>
      <w:r>
        <w:rPr>
          <w:rFonts w:hint="cs"/>
          <w:rtl/>
        </w:rPr>
        <w:t xml:space="preserve"> دورو بر فرهاد ببینمت. به یتیم خونه هم برنگرد. </w:t>
      </w:r>
    </w:p>
    <w:p w14:paraId="3010E947" w14:textId="0376B2C4" w:rsidR="00663D41" w:rsidRDefault="00663D41" w:rsidP="00534E6B">
      <w:pPr>
        <w:jc w:val="both"/>
        <w:rPr>
          <w:rtl/>
        </w:rPr>
      </w:pPr>
      <w:r>
        <w:rPr>
          <w:rFonts w:hint="cs"/>
          <w:rtl/>
        </w:rPr>
        <w:t>داریوش: فرهاد من رو اورده اینجا. هر وقت اون بخواد میرم. من اصلا تو رو نمیشناسم. میگی خرجم رو دادی! نمیدونم راست میگی یا دروغ! ولی اگر راست میگی یه لیست بده از خرجهات واسه خودم و پدر مادرم</w:t>
      </w:r>
      <w:r w:rsidR="00107E96">
        <w:rPr>
          <w:rFonts w:hint="cs"/>
          <w:rtl/>
        </w:rPr>
        <w:t>،</w:t>
      </w:r>
      <w:r>
        <w:rPr>
          <w:rFonts w:hint="cs"/>
          <w:rtl/>
        </w:rPr>
        <w:t xml:space="preserve"> همه رو بهت پس بدم. </w:t>
      </w:r>
    </w:p>
    <w:p w14:paraId="6573A14B" w14:textId="77777777" w:rsidR="007C770A" w:rsidRDefault="00663D41" w:rsidP="00534E6B">
      <w:pPr>
        <w:jc w:val="both"/>
        <w:rPr>
          <w:rtl/>
        </w:rPr>
      </w:pPr>
      <w:r>
        <w:rPr>
          <w:rFonts w:hint="cs"/>
          <w:rtl/>
        </w:rPr>
        <w:t xml:space="preserve">فرشته: چند بار با دو دست به سر و صورت درایوش </w:t>
      </w:r>
      <w:r w:rsidR="00C33612">
        <w:rPr>
          <w:rFonts w:hint="cs"/>
          <w:rtl/>
        </w:rPr>
        <w:t>می‌زند</w:t>
      </w:r>
      <w:r>
        <w:rPr>
          <w:rFonts w:hint="cs"/>
          <w:rtl/>
        </w:rPr>
        <w:t xml:space="preserve">. بچه پرو با پول شوهرم </w:t>
      </w:r>
      <w:r w:rsidR="007C770A">
        <w:rPr>
          <w:rFonts w:hint="cs"/>
          <w:rtl/>
        </w:rPr>
        <w:t>می‌خوای</w:t>
      </w:r>
      <w:r>
        <w:rPr>
          <w:rFonts w:hint="cs"/>
          <w:rtl/>
        </w:rPr>
        <w:t xml:space="preserve"> </w:t>
      </w:r>
      <w:r w:rsidR="002D7594">
        <w:rPr>
          <w:rFonts w:hint="cs"/>
          <w:rtl/>
        </w:rPr>
        <w:t>با من تسویه حساب کنی؟ بی لیاقت. حیف شوهرم که تو رو مثل پسرش میبینه</w:t>
      </w:r>
    </w:p>
    <w:p w14:paraId="73E8F178" w14:textId="77777777" w:rsidR="007C770A" w:rsidRDefault="007C770A" w:rsidP="00534E6B">
      <w:pPr>
        <w:jc w:val="both"/>
        <w:rPr>
          <w:rtl/>
        </w:rPr>
      </w:pPr>
      <w:r>
        <w:rPr>
          <w:rFonts w:hint="cs"/>
          <w:rtl/>
        </w:rPr>
        <w:t xml:space="preserve">داریوش: روزی 8 ساعت اینجا دارم کار میکنم. عینه بقیه حقوقمه. </w:t>
      </w:r>
    </w:p>
    <w:p w14:paraId="64797FBE" w14:textId="430C0F11" w:rsidR="002D7594" w:rsidRDefault="007C770A" w:rsidP="00534E6B">
      <w:pPr>
        <w:jc w:val="both"/>
        <w:rPr>
          <w:rtl/>
        </w:rPr>
      </w:pPr>
      <w:r>
        <w:rPr>
          <w:rFonts w:hint="cs"/>
          <w:rtl/>
        </w:rPr>
        <w:t xml:space="preserve">فرشته: یک سیلی جانانه به داریوش میزند. بی لیاقت. نبینمت. بعد به سمت ماشین می رود و سوار می‌شود و از آنجا می‌رود. </w:t>
      </w:r>
      <w:r w:rsidR="002D7594">
        <w:rPr>
          <w:rFonts w:hint="cs"/>
          <w:rtl/>
        </w:rPr>
        <w:t xml:space="preserve"> </w:t>
      </w:r>
    </w:p>
    <w:p w14:paraId="2BA0E489" w14:textId="59840105" w:rsidR="002D7594" w:rsidRDefault="002D7594" w:rsidP="00534E6B">
      <w:pPr>
        <w:jc w:val="both"/>
        <w:rPr>
          <w:rtl/>
        </w:rPr>
      </w:pPr>
      <w:r>
        <w:rPr>
          <w:rFonts w:hint="cs"/>
          <w:rtl/>
        </w:rPr>
        <w:t xml:space="preserve">داریوش به سمت مکانیکی برگشت سرش پایین بود. به جلو </w:t>
      </w:r>
      <w:r w:rsidR="007C770A">
        <w:rPr>
          <w:rFonts w:hint="cs"/>
          <w:rtl/>
        </w:rPr>
        <w:t>می‌رفت</w:t>
      </w:r>
      <w:r>
        <w:rPr>
          <w:rFonts w:hint="cs"/>
          <w:rtl/>
        </w:rPr>
        <w:t xml:space="preserve"> که دست فرهاد او را از حرکت ایستاند. داری</w:t>
      </w:r>
      <w:r w:rsidR="00107E96">
        <w:rPr>
          <w:rFonts w:hint="cs"/>
          <w:rtl/>
        </w:rPr>
        <w:t>و</w:t>
      </w:r>
      <w:r>
        <w:rPr>
          <w:rFonts w:hint="cs"/>
          <w:rtl/>
        </w:rPr>
        <w:t>ش نگاه تیزی به فرهاد انداخت و بدون صحبت به داخل مکانیکی برگشت. به پیروز برای پیاده کردن موتور ماشینی کمک کرد. سریعتر</w:t>
      </w:r>
      <w:r w:rsidR="00107E96">
        <w:rPr>
          <w:rFonts w:hint="cs"/>
          <w:rtl/>
        </w:rPr>
        <w:t xml:space="preserve"> از</w:t>
      </w:r>
      <w:r>
        <w:rPr>
          <w:rFonts w:hint="cs"/>
          <w:rtl/>
        </w:rPr>
        <w:t xml:space="preserve"> پیروز بود. در حال کار مدام یک جمله را تکرار </w:t>
      </w:r>
      <w:r w:rsidR="00860C89">
        <w:rPr>
          <w:rFonts w:hint="cs"/>
          <w:rtl/>
        </w:rPr>
        <w:t>می‌کرد</w:t>
      </w:r>
      <w:r>
        <w:rPr>
          <w:rFonts w:hint="cs"/>
          <w:rtl/>
        </w:rPr>
        <w:t xml:space="preserve">. </w:t>
      </w:r>
    </w:p>
    <w:p w14:paraId="6C4DFB08" w14:textId="09D4D0BD" w:rsidR="002D7594" w:rsidRDefault="002D7594" w:rsidP="00534E6B">
      <w:pPr>
        <w:jc w:val="both"/>
        <w:rPr>
          <w:rtl/>
        </w:rPr>
      </w:pPr>
      <w:r>
        <w:rPr>
          <w:rFonts w:hint="cs"/>
          <w:rtl/>
        </w:rPr>
        <w:lastRenderedPageBreak/>
        <w:t>این زن یک روز میاد سراغت برای کاری، این زمین گرده، این آدم برای خواهشی، برای کاری میاد سراغت، اون روز بهت التماس میکنه ببخشیش، اون روز به حرفها</w:t>
      </w:r>
      <w:r w:rsidR="007C770A">
        <w:rPr>
          <w:rFonts w:hint="cs"/>
          <w:rtl/>
        </w:rPr>
        <w:t>ش</w:t>
      </w:r>
      <w:r>
        <w:rPr>
          <w:rFonts w:hint="cs"/>
          <w:rtl/>
        </w:rPr>
        <w:t xml:space="preserve"> نگاه نمی</w:t>
      </w:r>
      <w:r w:rsidR="007C770A">
        <w:rPr>
          <w:rFonts w:hint="cs"/>
          <w:rtl/>
        </w:rPr>
        <w:t>‌</w:t>
      </w:r>
      <w:r>
        <w:rPr>
          <w:rFonts w:hint="cs"/>
          <w:rtl/>
        </w:rPr>
        <w:t>کنی، اون روز به خواهش</w:t>
      </w:r>
      <w:r w:rsidR="00FD0A6E">
        <w:rPr>
          <w:rFonts w:hint="cs"/>
          <w:rtl/>
        </w:rPr>
        <w:t xml:space="preserve">‌ها </w:t>
      </w:r>
      <w:r>
        <w:rPr>
          <w:rFonts w:hint="cs"/>
          <w:rtl/>
        </w:rPr>
        <w:t xml:space="preserve">گوش نمیدی، اون روز فقط یک چیز رو یادت میاد. امروز رو. اون روز  آسمون زمین اومد جواب این زنه رو میدی! </w:t>
      </w:r>
    </w:p>
    <w:p w14:paraId="6F3447F4" w14:textId="7601C9C2" w:rsidR="00107E96" w:rsidRDefault="00107E96" w:rsidP="00534E6B">
      <w:pPr>
        <w:pStyle w:val="Heading2"/>
        <w:jc w:val="both"/>
        <w:rPr>
          <w:rtl/>
        </w:rPr>
      </w:pPr>
      <w:r>
        <w:rPr>
          <w:rFonts w:hint="cs"/>
          <w:rtl/>
        </w:rPr>
        <w:t xml:space="preserve">اخراج </w:t>
      </w:r>
      <w:r w:rsidRPr="00107E96">
        <w:rPr>
          <w:rtl/>
        </w:rPr>
        <w:t>پرهام</w:t>
      </w:r>
    </w:p>
    <w:p w14:paraId="290F5E1A" w14:textId="79CC46C7" w:rsidR="00107E96" w:rsidRDefault="00107E96" w:rsidP="00534E6B">
      <w:pPr>
        <w:jc w:val="both"/>
        <w:rPr>
          <w:rtl/>
        </w:rPr>
      </w:pPr>
      <w:r>
        <w:rPr>
          <w:rFonts w:hint="cs"/>
          <w:rtl/>
        </w:rPr>
        <w:t xml:space="preserve">فرشته به شرکت میرود. </w:t>
      </w:r>
    </w:p>
    <w:p w14:paraId="015B0955" w14:textId="05FFD005" w:rsidR="00107E96" w:rsidRDefault="00107E96" w:rsidP="00534E6B">
      <w:pPr>
        <w:jc w:val="both"/>
        <w:rPr>
          <w:rtl/>
        </w:rPr>
      </w:pPr>
      <w:r>
        <w:rPr>
          <w:rFonts w:hint="cs"/>
          <w:rtl/>
        </w:rPr>
        <w:t xml:space="preserve">انسیه برایش چای میاورد. </w:t>
      </w:r>
    </w:p>
    <w:p w14:paraId="2F12B5F5" w14:textId="4E8BA2D1" w:rsidR="00107E96" w:rsidRDefault="00107E96" w:rsidP="00534E6B">
      <w:pPr>
        <w:pStyle w:val="ListParagraph"/>
        <w:numPr>
          <w:ilvl w:val="0"/>
          <w:numId w:val="2"/>
        </w:numPr>
        <w:jc w:val="both"/>
      </w:pPr>
      <w:r>
        <w:rPr>
          <w:rFonts w:hint="cs"/>
          <w:rtl/>
        </w:rPr>
        <w:t xml:space="preserve">اینو ببر یه قهوه برام بیار. </w:t>
      </w:r>
    </w:p>
    <w:p w14:paraId="28C2C2A7" w14:textId="497C5776" w:rsidR="00107E96" w:rsidRDefault="00107E96" w:rsidP="00534E6B">
      <w:pPr>
        <w:pStyle w:val="ListParagraph"/>
        <w:numPr>
          <w:ilvl w:val="0"/>
          <w:numId w:val="2"/>
        </w:numPr>
        <w:jc w:val="both"/>
      </w:pPr>
      <w:r>
        <w:rPr>
          <w:rFonts w:hint="cs"/>
          <w:rtl/>
        </w:rPr>
        <w:t xml:space="preserve">بله. </w:t>
      </w:r>
    </w:p>
    <w:p w14:paraId="631461E7" w14:textId="60903585" w:rsidR="00107E96" w:rsidRDefault="00107E96" w:rsidP="00534E6B">
      <w:pPr>
        <w:jc w:val="both"/>
        <w:rPr>
          <w:rtl/>
        </w:rPr>
      </w:pPr>
      <w:r>
        <w:rPr>
          <w:rFonts w:hint="cs"/>
          <w:rtl/>
        </w:rPr>
        <w:t xml:space="preserve">درب شرکت باز میشود. پرهام داخل میشود. </w:t>
      </w:r>
    </w:p>
    <w:p w14:paraId="27E64B1E" w14:textId="33E722E1" w:rsidR="00107E96" w:rsidRDefault="00107E96" w:rsidP="00534E6B">
      <w:pPr>
        <w:pStyle w:val="ListParagraph"/>
        <w:numPr>
          <w:ilvl w:val="0"/>
          <w:numId w:val="2"/>
        </w:numPr>
        <w:jc w:val="both"/>
      </w:pPr>
      <w:r>
        <w:rPr>
          <w:rFonts w:hint="cs"/>
          <w:rtl/>
        </w:rPr>
        <w:t xml:space="preserve">درود به همگی. </w:t>
      </w:r>
    </w:p>
    <w:p w14:paraId="22B7F186" w14:textId="40E4DB06" w:rsidR="00107E96" w:rsidRDefault="00107E96" w:rsidP="00534E6B">
      <w:pPr>
        <w:jc w:val="both"/>
        <w:rPr>
          <w:rtl/>
        </w:rPr>
      </w:pPr>
      <w:r>
        <w:rPr>
          <w:rFonts w:hint="cs"/>
          <w:rtl/>
        </w:rPr>
        <w:t xml:space="preserve">فرشته از دفترش خارج میشود. </w:t>
      </w:r>
    </w:p>
    <w:p w14:paraId="4A4CA912" w14:textId="2A7ED908" w:rsidR="00107E96" w:rsidRDefault="00107E96" w:rsidP="00534E6B">
      <w:pPr>
        <w:jc w:val="both"/>
        <w:rPr>
          <w:rtl/>
        </w:rPr>
      </w:pPr>
      <w:r>
        <w:rPr>
          <w:rFonts w:hint="cs"/>
          <w:rtl/>
        </w:rPr>
        <w:t xml:space="preserve">الان ساعت چنده پرهام. </w:t>
      </w:r>
    </w:p>
    <w:p w14:paraId="7BDC5AC8" w14:textId="4F64B76C" w:rsidR="00107E96" w:rsidRDefault="00107E96" w:rsidP="00534E6B">
      <w:pPr>
        <w:pStyle w:val="ListParagraph"/>
        <w:numPr>
          <w:ilvl w:val="0"/>
          <w:numId w:val="2"/>
        </w:numPr>
        <w:jc w:val="both"/>
      </w:pPr>
      <w:r>
        <w:rPr>
          <w:rFonts w:hint="cs"/>
          <w:rtl/>
        </w:rPr>
        <w:t xml:space="preserve">16 </w:t>
      </w:r>
    </w:p>
    <w:p w14:paraId="0087C2E7" w14:textId="3C6C3F67" w:rsidR="00107E96" w:rsidRDefault="00107E96" w:rsidP="00534E6B">
      <w:pPr>
        <w:pStyle w:val="ListParagraph"/>
        <w:numPr>
          <w:ilvl w:val="0"/>
          <w:numId w:val="2"/>
        </w:numPr>
        <w:jc w:val="both"/>
      </w:pPr>
      <w:r>
        <w:rPr>
          <w:rFonts w:hint="cs"/>
          <w:rtl/>
        </w:rPr>
        <w:t>الان میان سرکار. الان موقع سر کار اومدنه؟</w:t>
      </w:r>
    </w:p>
    <w:p w14:paraId="021B8404" w14:textId="4D0DB748" w:rsidR="00107E96" w:rsidRDefault="00107E96" w:rsidP="00534E6B">
      <w:pPr>
        <w:ind w:left="360"/>
        <w:jc w:val="both"/>
        <w:rPr>
          <w:rtl/>
        </w:rPr>
      </w:pPr>
      <w:r>
        <w:rPr>
          <w:rFonts w:hint="cs"/>
          <w:rtl/>
        </w:rPr>
        <w:t xml:space="preserve">صدایش را بالا برده، با فریاد. </w:t>
      </w:r>
    </w:p>
    <w:p w14:paraId="2016F493" w14:textId="2A300829" w:rsidR="00107E96" w:rsidRDefault="00107E96" w:rsidP="00534E6B">
      <w:pPr>
        <w:pStyle w:val="ListParagraph"/>
        <w:numPr>
          <w:ilvl w:val="0"/>
          <w:numId w:val="2"/>
        </w:numPr>
        <w:jc w:val="both"/>
      </w:pPr>
      <w:r>
        <w:rPr>
          <w:rFonts w:hint="cs"/>
          <w:rtl/>
        </w:rPr>
        <w:t xml:space="preserve">گندش رو در آوردین . خونه خالتون اینجا. شرکت نیست. بند و بساطت رو جمع کن بزن به چاک نبینمت. </w:t>
      </w:r>
    </w:p>
    <w:p w14:paraId="4F8FB569" w14:textId="2E3F0080" w:rsidR="00107E96" w:rsidRDefault="00107E96" w:rsidP="00534E6B">
      <w:pPr>
        <w:pStyle w:val="ListParagraph"/>
        <w:numPr>
          <w:ilvl w:val="0"/>
          <w:numId w:val="2"/>
        </w:numPr>
        <w:jc w:val="both"/>
      </w:pPr>
      <w:r>
        <w:rPr>
          <w:rFonts w:hint="cs"/>
          <w:rtl/>
        </w:rPr>
        <w:t>با منی؟</w:t>
      </w:r>
    </w:p>
    <w:p w14:paraId="05CBECAA" w14:textId="2DAF9C94" w:rsidR="00107E96" w:rsidRDefault="00107E96" w:rsidP="00534E6B">
      <w:pPr>
        <w:pStyle w:val="ListParagraph"/>
        <w:numPr>
          <w:ilvl w:val="0"/>
          <w:numId w:val="2"/>
        </w:numPr>
        <w:jc w:val="both"/>
      </w:pPr>
      <w:r>
        <w:rPr>
          <w:rFonts w:hint="cs"/>
          <w:rtl/>
        </w:rPr>
        <w:t>بله پس با کیم؟ چیه تحویلت گرفتم هوا برت داشته؟</w:t>
      </w:r>
    </w:p>
    <w:p w14:paraId="11A4C21D" w14:textId="56E65B51" w:rsidR="00107E96" w:rsidRDefault="00107E96" w:rsidP="00534E6B">
      <w:pPr>
        <w:pStyle w:val="ListParagraph"/>
        <w:numPr>
          <w:ilvl w:val="0"/>
          <w:numId w:val="2"/>
        </w:numPr>
        <w:jc w:val="both"/>
      </w:pPr>
      <w:r>
        <w:rPr>
          <w:rFonts w:hint="cs"/>
          <w:rtl/>
        </w:rPr>
        <w:t xml:space="preserve">نه! </w:t>
      </w:r>
    </w:p>
    <w:p w14:paraId="5BE1C60F" w14:textId="26B0B77C" w:rsidR="00107E96" w:rsidRDefault="00107E96" w:rsidP="00534E6B">
      <w:pPr>
        <w:jc w:val="both"/>
        <w:rPr>
          <w:rtl/>
        </w:rPr>
      </w:pPr>
      <w:r>
        <w:rPr>
          <w:rFonts w:hint="cs"/>
          <w:rtl/>
        </w:rPr>
        <w:t xml:space="preserve">پرهام به سمت میزش میرود. کیفش را برمیدارد. </w:t>
      </w:r>
    </w:p>
    <w:p w14:paraId="7BD7B409" w14:textId="2012929A" w:rsidR="00107E96" w:rsidRDefault="00107E96" w:rsidP="00534E6B">
      <w:pPr>
        <w:pStyle w:val="ListParagraph"/>
        <w:numPr>
          <w:ilvl w:val="0"/>
          <w:numId w:val="2"/>
        </w:numPr>
        <w:jc w:val="both"/>
      </w:pPr>
      <w:r>
        <w:rPr>
          <w:rFonts w:hint="cs"/>
          <w:rtl/>
        </w:rPr>
        <w:t xml:space="preserve">زنگ نمیزنی. گرفتی. </w:t>
      </w:r>
    </w:p>
    <w:p w14:paraId="1BE4CCCD" w14:textId="76007B3A" w:rsidR="00107E96" w:rsidRDefault="00107E96" w:rsidP="00534E6B">
      <w:pPr>
        <w:pStyle w:val="ListParagraph"/>
        <w:numPr>
          <w:ilvl w:val="0"/>
          <w:numId w:val="2"/>
        </w:numPr>
        <w:jc w:val="both"/>
      </w:pPr>
      <w:r>
        <w:rPr>
          <w:rFonts w:hint="cs"/>
          <w:rtl/>
        </w:rPr>
        <w:lastRenderedPageBreak/>
        <w:t>زنگ بزنم. برای چی باید به تو</w:t>
      </w:r>
      <w:r w:rsidR="00FA4504">
        <w:rPr>
          <w:rFonts w:hint="cs"/>
          <w:rtl/>
        </w:rPr>
        <w:t xml:space="preserve"> زنگ بزنم. ببینم نکنه واقعاً هوا برت داشته فکر کردی کی هستی؟</w:t>
      </w:r>
    </w:p>
    <w:p w14:paraId="4EE0062D" w14:textId="54EFB3BC" w:rsidR="00FA4504" w:rsidRDefault="00FA4504" w:rsidP="00534E6B">
      <w:pPr>
        <w:pStyle w:val="ListParagraph"/>
        <w:numPr>
          <w:ilvl w:val="0"/>
          <w:numId w:val="2"/>
        </w:numPr>
        <w:jc w:val="both"/>
      </w:pPr>
      <w:r>
        <w:rPr>
          <w:rFonts w:hint="cs"/>
          <w:rtl/>
        </w:rPr>
        <w:t xml:space="preserve">خوبه! </w:t>
      </w:r>
    </w:p>
    <w:p w14:paraId="487098C3" w14:textId="23324246" w:rsidR="00FA4504" w:rsidRDefault="00FA4504" w:rsidP="00534E6B">
      <w:pPr>
        <w:jc w:val="both"/>
        <w:rPr>
          <w:rtl/>
        </w:rPr>
      </w:pPr>
      <w:r>
        <w:rPr>
          <w:rFonts w:hint="cs"/>
          <w:rtl/>
        </w:rPr>
        <w:t xml:space="preserve">پرهام از دفتر خارج می شود. </w:t>
      </w:r>
    </w:p>
    <w:p w14:paraId="5F53534C" w14:textId="26E95790" w:rsidR="00FA4504" w:rsidRDefault="00FA4504" w:rsidP="00534E6B">
      <w:pPr>
        <w:jc w:val="both"/>
        <w:rPr>
          <w:rtl/>
        </w:rPr>
      </w:pPr>
      <w:r>
        <w:rPr>
          <w:rFonts w:hint="cs"/>
          <w:rtl/>
        </w:rPr>
        <w:t xml:space="preserve">فرشته نیم ساعت بعد از شرکت خارج میشود و به خانه میرود. </w:t>
      </w:r>
    </w:p>
    <w:p w14:paraId="71629B47" w14:textId="1F185B39" w:rsidR="00316B43" w:rsidRDefault="00316B43" w:rsidP="00534E6B">
      <w:pPr>
        <w:jc w:val="both"/>
        <w:rPr>
          <w:rtl/>
        </w:rPr>
      </w:pPr>
      <w:r>
        <w:rPr>
          <w:rFonts w:hint="cs"/>
          <w:rtl/>
        </w:rPr>
        <w:t>کیمیا: چی شده ماما چرا ناراحتی؟</w:t>
      </w:r>
    </w:p>
    <w:p w14:paraId="64DA83E6" w14:textId="54E16993" w:rsidR="00316B43" w:rsidRDefault="00316B43" w:rsidP="00534E6B">
      <w:pPr>
        <w:pStyle w:val="ListParagraph"/>
        <w:numPr>
          <w:ilvl w:val="0"/>
          <w:numId w:val="2"/>
        </w:numPr>
        <w:jc w:val="both"/>
      </w:pPr>
      <w:r>
        <w:rPr>
          <w:rFonts w:hint="cs"/>
          <w:rtl/>
        </w:rPr>
        <w:t xml:space="preserve">پرهام رو اخراج کردم. </w:t>
      </w:r>
    </w:p>
    <w:p w14:paraId="0BC1FD86" w14:textId="54F54BCB" w:rsidR="00316B43" w:rsidRDefault="00316B43" w:rsidP="00534E6B">
      <w:pPr>
        <w:jc w:val="both"/>
        <w:rPr>
          <w:rtl/>
        </w:rPr>
      </w:pPr>
      <w:r>
        <w:rPr>
          <w:rFonts w:hint="cs"/>
          <w:rtl/>
        </w:rPr>
        <w:t>فرهاد: درود پرهام رو چرا اخراج کردی. کاری که با داریوش کردی کافی نبود؟ هیجانش کم بود برات نه؟</w:t>
      </w:r>
    </w:p>
    <w:p w14:paraId="28D3B75F" w14:textId="16208F31" w:rsidR="00316B43" w:rsidRDefault="00316B43" w:rsidP="00534E6B">
      <w:pPr>
        <w:pStyle w:val="ListParagraph"/>
        <w:numPr>
          <w:ilvl w:val="0"/>
          <w:numId w:val="2"/>
        </w:numPr>
        <w:jc w:val="both"/>
      </w:pPr>
      <w:r>
        <w:rPr>
          <w:rFonts w:hint="cs"/>
          <w:rtl/>
        </w:rPr>
        <w:t xml:space="preserve">چه کار کنم. پرهام رو چطور برگردونم. میدونی بدون اون فلجم. </w:t>
      </w:r>
    </w:p>
    <w:p w14:paraId="046FA39E" w14:textId="20BE9182" w:rsidR="00316B43" w:rsidRDefault="00316B43" w:rsidP="00534E6B">
      <w:pPr>
        <w:pStyle w:val="ListParagraph"/>
        <w:numPr>
          <w:ilvl w:val="0"/>
          <w:numId w:val="2"/>
        </w:numPr>
        <w:jc w:val="both"/>
      </w:pPr>
      <w:r>
        <w:rPr>
          <w:rFonts w:hint="cs"/>
          <w:rtl/>
        </w:rPr>
        <w:t xml:space="preserve">نه من نمیدونم. ولی تو که میدونی چرا جلوی خودت رو نگرفتی. </w:t>
      </w:r>
    </w:p>
    <w:p w14:paraId="53BAEA28" w14:textId="622176C7" w:rsidR="00316B43" w:rsidRDefault="00316B43" w:rsidP="00534E6B">
      <w:pPr>
        <w:pStyle w:val="ListParagraph"/>
        <w:numPr>
          <w:ilvl w:val="0"/>
          <w:numId w:val="2"/>
        </w:numPr>
        <w:jc w:val="both"/>
      </w:pPr>
      <w:r>
        <w:rPr>
          <w:rFonts w:hint="cs"/>
          <w:rtl/>
        </w:rPr>
        <w:t xml:space="preserve">همش تقصیر اون پسره است. </w:t>
      </w:r>
    </w:p>
    <w:p w14:paraId="1A304402" w14:textId="6202AA22" w:rsidR="00316B43" w:rsidRDefault="00316B43" w:rsidP="00534E6B">
      <w:pPr>
        <w:pStyle w:val="ListParagraph"/>
        <w:numPr>
          <w:ilvl w:val="0"/>
          <w:numId w:val="2"/>
        </w:numPr>
        <w:jc w:val="both"/>
      </w:pPr>
      <w:r>
        <w:rPr>
          <w:rFonts w:hint="cs"/>
          <w:rtl/>
        </w:rPr>
        <w:t>همون که اومدی جلویه همه خوردش کردی؟</w:t>
      </w:r>
    </w:p>
    <w:p w14:paraId="6AF7DA51" w14:textId="653785D7" w:rsidR="00316B43" w:rsidRDefault="00316B43" w:rsidP="00534E6B">
      <w:pPr>
        <w:pStyle w:val="ListParagraph"/>
        <w:numPr>
          <w:ilvl w:val="0"/>
          <w:numId w:val="2"/>
        </w:numPr>
        <w:jc w:val="both"/>
      </w:pPr>
      <w:r>
        <w:rPr>
          <w:rFonts w:hint="cs"/>
          <w:rtl/>
        </w:rPr>
        <w:t>همش تقصیر توست؟</w:t>
      </w:r>
    </w:p>
    <w:p w14:paraId="5C8E07B2" w14:textId="31FF5735" w:rsidR="00D45113" w:rsidRDefault="00D45113" w:rsidP="00534E6B">
      <w:pPr>
        <w:pStyle w:val="ListParagraph"/>
        <w:numPr>
          <w:ilvl w:val="0"/>
          <w:numId w:val="2"/>
        </w:numPr>
        <w:jc w:val="both"/>
      </w:pPr>
      <w:r>
        <w:rPr>
          <w:rFonts w:hint="cs"/>
          <w:rtl/>
        </w:rPr>
        <w:t xml:space="preserve">من چکار پرهام دارم. تو همه چیز رو باهم قاطی میکنی، مسائل رو از هم تفکیک کن. </w:t>
      </w:r>
    </w:p>
    <w:p w14:paraId="356DD8C8" w14:textId="530C79C8" w:rsidR="00D45113" w:rsidRDefault="00D45113" w:rsidP="00534E6B">
      <w:pPr>
        <w:pStyle w:val="ListParagraph"/>
        <w:numPr>
          <w:ilvl w:val="0"/>
          <w:numId w:val="2"/>
        </w:numPr>
        <w:jc w:val="both"/>
      </w:pPr>
      <w:r>
        <w:rPr>
          <w:rFonts w:hint="cs"/>
          <w:rtl/>
        </w:rPr>
        <w:t xml:space="preserve">چکار باید کنم. </w:t>
      </w:r>
    </w:p>
    <w:p w14:paraId="061CA343" w14:textId="0A0AD701" w:rsidR="00D45113" w:rsidRDefault="00D45113" w:rsidP="00534E6B">
      <w:pPr>
        <w:pStyle w:val="ListParagraph"/>
        <w:numPr>
          <w:ilvl w:val="0"/>
          <w:numId w:val="2"/>
        </w:numPr>
        <w:jc w:val="both"/>
      </w:pPr>
      <w:r>
        <w:rPr>
          <w:rFonts w:hint="cs"/>
          <w:rtl/>
        </w:rPr>
        <w:t xml:space="preserve">نمیدونم. </w:t>
      </w:r>
    </w:p>
    <w:p w14:paraId="23686C7C" w14:textId="4EE73B92" w:rsidR="00D45113" w:rsidRDefault="00D45113" w:rsidP="00534E6B">
      <w:pPr>
        <w:pStyle w:val="ListParagraph"/>
        <w:numPr>
          <w:ilvl w:val="0"/>
          <w:numId w:val="2"/>
        </w:numPr>
        <w:jc w:val="both"/>
      </w:pPr>
      <w:r>
        <w:rPr>
          <w:rFonts w:hint="cs"/>
          <w:rtl/>
        </w:rPr>
        <w:t xml:space="preserve">سال اول که اومده بود شرکت مهندسی بازرگانی داشت. چندتا زبان بلد بود. برای همین فرستامش چین. خیلی با استعداد بود. قراردادهایی رو میبست که هیچکی جز خودش نمیتونست ببنده. من باید ده نفر رو بیارم که کار اون رو بتونن انجام بدن. </w:t>
      </w:r>
    </w:p>
    <w:p w14:paraId="75967BE3" w14:textId="7C03EEEB" w:rsidR="00D45113" w:rsidRDefault="00D45113" w:rsidP="00534E6B">
      <w:pPr>
        <w:pStyle w:val="ListParagraph"/>
        <w:numPr>
          <w:ilvl w:val="0"/>
          <w:numId w:val="2"/>
        </w:numPr>
        <w:jc w:val="both"/>
      </w:pPr>
      <w:r>
        <w:rPr>
          <w:rFonts w:hint="cs"/>
          <w:rtl/>
        </w:rPr>
        <w:t>چرا اخراجش کردی؟</w:t>
      </w:r>
    </w:p>
    <w:p w14:paraId="7CF2C2D5" w14:textId="28FEB26C" w:rsidR="00D45113" w:rsidRDefault="00D45113" w:rsidP="00534E6B">
      <w:pPr>
        <w:pStyle w:val="ListParagraph"/>
        <w:numPr>
          <w:ilvl w:val="0"/>
          <w:numId w:val="2"/>
        </w:numPr>
        <w:jc w:val="both"/>
      </w:pPr>
      <w:r>
        <w:rPr>
          <w:rFonts w:hint="cs"/>
          <w:rtl/>
        </w:rPr>
        <w:t xml:space="preserve">ساعت چهار تازه اومد شرکت سر اینکه دیر آومده چهار دیگه تعطیل میکنیم. </w:t>
      </w:r>
    </w:p>
    <w:p w14:paraId="492AEA89" w14:textId="098DAAEB" w:rsidR="00D45113" w:rsidRDefault="00D45113" w:rsidP="00534E6B">
      <w:pPr>
        <w:pStyle w:val="ListParagraph"/>
        <w:numPr>
          <w:ilvl w:val="0"/>
          <w:numId w:val="2"/>
        </w:numPr>
        <w:jc w:val="both"/>
      </w:pPr>
      <w:r>
        <w:rPr>
          <w:rFonts w:hint="cs"/>
          <w:rtl/>
        </w:rPr>
        <w:t>تو نمیگفتی پرهام چون با کشورهای خارجی کار میکنه کارش ساعت نداره؟</w:t>
      </w:r>
    </w:p>
    <w:p w14:paraId="7D0C5847" w14:textId="1BB31B27" w:rsidR="00D45113" w:rsidRDefault="00D45113" w:rsidP="00534E6B">
      <w:pPr>
        <w:pStyle w:val="ListParagraph"/>
        <w:numPr>
          <w:ilvl w:val="0"/>
          <w:numId w:val="2"/>
        </w:numPr>
        <w:jc w:val="both"/>
      </w:pPr>
      <w:r>
        <w:rPr>
          <w:rFonts w:hint="cs"/>
          <w:rtl/>
        </w:rPr>
        <w:t>چرا!</w:t>
      </w:r>
    </w:p>
    <w:p w14:paraId="539FC041" w14:textId="193E556C" w:rsidR="00D45113" w:rsidRDefault="00D45113" w:rsidP="00534E6B">
      <w:pPr>
        <w:pStyle w:val="ListParagraph"/>
        <w:numPr>
          <w:ilvl w:val="0"/>
          <w:numId w:val="2"/>
        </w:numPr>
        <w:jc w:val="both"/>
      </w:pPr>
      <w:r>
        <w:rPr>
          <w:rFonts w:hint="cs"/>
          <w:rtl/>
        </w:rPr>
        <w:lastRenderedPageBreak/>
        <w:t xml:space="preserve">خوب! </w:t>
      </w:r>
    </w:p>
    <w:p w14:paraId="03C0C24E" w14:textId="2D4FC2D7" w:rsidR="00D45113" w:rsidRDefault="00D45113" w:rsidP="00534E6B">
      <w:pPr>
        <w:pStyle w:val="ListParagraph"/>
        <w:numPr>
          <w:ilvl w:val="0"/>
          <w:numId w:val="2"/>
        </w:numPr>
        <w:jc w:val="both"/>
      </w:pPr>
      <w:r>
        <w:rPr>
          <w:rFonts w:hint="cs"/>
          <w:rtl/>
        </w:rPr>
        <w:t xml:space="preserve">عصبانی بودم. </w:t>
      </w:r>
    </w:p>
    <w:p w14:paraId="5DD02184" w14:textId="35EEDA53" w:rsidR="00D45113" w:rsidRDefault="00D45113" w:rsidP="00534E6B">
      <w:pPr>
        <w:pStyle w:val="ListParagraph"/>
        <w:numPr>
          <w:ilvl w:val="0"/>
          <w:numId w:val="2"/>
        </w:numPr>
        <w:jc w:val="both"/>
      </w:pPr>
      <w:r>
        <w:rPr>
          <w:rFonts w:hint="cs"/>
          <w:rtl/>
        </w:rPr>
        <w:t xml:space="preserve">از اینکه به یه بچه یتیم سیلی زدی. برای یتیم بودنش بهش سیلی زدی. برای چیزی که نمیتونه تغییر بده. </w:t>
      </w:r>
    </w:p>
    <w:p w14:paraId="10763A15" w14:textId="3348BB03" w:rsidR="00D45113" w:rsidRDefault="00D45113" w:rsidP="00534E6B">
      <w:pPr>
        <w:pStyle w:val="ListParagraph"/>
        <w:numPr>
          <w:ilvl w:val="0"/>
          <w:numId w:val="2"/>
        </w:numPr>
        <w:jc w:val="both"/>
      </w:pPr>
      <w:r>
        <w:rPr>
          <w:rFonts w:hint="cs"/>
          <w:rtl/>
        </w:rPr>
        <w:t xml:space="preserve">بس کن. </w:t>
      </w:r>
    </w:p>
    <w:p w14:paraId="644E816E" w14:textId="0D0E570D" w:rsidR="00D45113" w:rsidRDefault="00D45113" w:rsidP="00534E6B">
      <w:pPr>
        <w:jc w:val="both"/>
        <w:rPr>
          <w:rtl/>
        </w:rPr>
      </w:pPr>
      <w:r>
        <w:rPr>
          <w:rFonts w:hint="cs"/>
          <w:rtl/>
        </w:rPr>
        <w:t xml:space="preserve">فرهاد به سمت مبل جلوی تلویزیون میرود و خود را مشغول اخبار میکند. </w:t>
      </w:r>
    </w:p>
    <w:p w14:paraId="59744B20" w14:textId="77777777" w:rsidR="00D45113" w:rsidRDefault="00D45113" w:rsidP="00534E6B">
      <w:pPr>
        <w:jc w:val="both"/>
        <w:rPr>
          <w:rtl/>
        </w:rPr>
      </w:pPr>
    </w:p>
    <w:p w14:paraId="4959C864" w14:textId="77777777" w:rsidR="00FA4504" w:rsidRPr="00107E96" w:rsidRDefault="00FA4504" w:rsidP="00534E6B">
      <w:pPr>
        <w:jc w:val="both"/>
        <w:rPr>
          <w:rtl/>
        </w:rPr>
      </w:pPr>
    </w:p>
    <w:p w14:paraId="5132DAAE" w14:textId="5E81158A" w:rsidR="00D937FF" w:rsidRDefault="00D937FF" w:rsidP="00534E6B">
      <w:pPr>
        <w:pStyle w:val="Heading2"/>
        <w:jc w:val="both"/>
        <w:rPr>
          <w:rtl/>
        </w:rPr>
      </w:pPr>
      <w:r>
        <w:rPr>
          <w:rFonts w:hint="cs"/>
          <w:rtl/>
        </w:rPr>
        <w:t>مرگ فرهاد</w:t>
      </w:r>
    </w:p>
    <w:p w14:paraId="0502EB76" w14:textId="0F2C256B" w:rsidR="002D7594" w:rsidRDefault="002D7594" w:rsidP="00534E6B">
      <w:pPr>
        <w:jc w:val="both"/>
        <w:rPr>
          <w:rtl/>
        </w:rPr>
      </w:pPr>
      <w:r>
        <w:rPr>
          <w:rFonts w:hint="cs"/>
          <w:rtl/>
        </w:rPr>
        <w:t xml:space="preserve">چند ماه بعد صبح زود ساعت حدود 5 صبح تلفن مکانیکی زنگ زد. </w:t>
      </w:r>
    </w:p>
    <w:p w14:paraId="548C1F95" w14:textId="57D127F1" w:rsidR="002D7594" w:rsidRDefault="002D7594" w:rsidP="00534E6B">
      <w:pPr>
        <w:jc w:val="both"/>
        <w:rPr>
          <w:rtl/>
        </w:rPr>
      </w:pPr>
      <w:r>
        <w:rPr>
          <w:rFonts w:hint="cs"/>
          <w:rtl/>
        </w:rPr>
        <w:t xml:space="preserve">داریوش تلفن را برداشت. فرشته بود. با لحنی یخ زده گفت امروز مکانیکی تعطیله بچه. یه پارچه سیاه بخر بزن سردر مغازه، فرهاد رفت رحمت خدا. سکته کرد. </w:t>
      </w:r>
    </w:p>
    <w:p w14:paraId="369507DF" w14:textId="46895320" w:rsidR="002D7594" w:rsidRDefault="002D7594" w:rsidP="00534E6B">
      <w:pPr>
        <w:jc w:val="both"/>
        <w:rPr>
          <w:rtl/>
        </w:rPr>
      </w:pPr>
      <w:r>
        <w:rPr>
          <w:rFonts w:hint="cs"/>
          <w:rtl/>
        </w:rPr>
        <w:t xml:space="preserve">داریوش: شما کجایید. </w:t>
      </w:r>
    </w:p>
    <w:p w14:paraId="427BD7A4" w14:textId="2CACCDBD" w:rsidR="002D7594" w:rsidRDefault="002D7594" w:rsidP="00534E6B">
      <w:pPr>
        <w:jc w:val="both"/>
        <w:rPr>
          <w:rtl/>
        </w:rPr>
      </w:pPr>
      <w:r>
        <w:rPr>
          <w:rFonts w:hint="cs"/>
          <w:rtl/>
        </w:rPr>
        <w:t xml:space="preserve">فرشته : آدرس بیمارستان را به درایوش </w:t>
      </w:r>
      <w:r w:rsidR="00860C89">
        <w:rPr>
          <w:rFonts w:hint="cs"/>
          <w:rtl/>
        </w:rPr>
        <w:t>می‌دهد</w:t>
      </w:r>
      <w:r>
        <w:rPr>
          <w:rFonts w:hint="cs"/>
          <w:rtl/>
        </w:rPr>
        <w:t xml:space="preserve">. </w:t>
      </w:r>
    </w:p>
    <w:p w14:paraId="0CB52165" w14:textId="3146AE90" w:rsidR="002D7594" w:rsidRDefault="002D7594" w:rsidP="00534E6B">
      <w:pPr>
        <w:jc w:val="both"/>
        <w:rPr>
          <w:rtl/>
        </w:rPr>
      </w:pPr>
      <w:r>
        <w:rPr>
          <w:rFonts w:hint="cs"/>
          <w:rtl/>
        </w:rPr>
        <w:t xml:space="preserve">داریوش در بیمارستان بالای سر جسد بیجان فرهاد نتوانست جلوی گریه اش را بگیرد. </w:t>
      </w:r>
    </w:p>
    <w:p w14:paraId="413F7BF9" w14:textId="7ACC436A" w:rsidR="002D7594" w:rsidRDefault="002D7594" w:rsidP="00534E6B">
      <w:pPr>
        <w:jc w:val="both"/>
        <w:rPr>
          <w:rtl/>
        </w:rPr>
      </w:pPr>
      <w:r>
        <w:rPr>
          <w:rFonts w:hint="cs"/>
          <w:rtl/>
        </w:rPr>
        <w:t xml:space="preserve">داریوش ساعت 7 صبح به همه کارکنان مکانیکی زنگ زد و خبر فوت فرهاد را داد. آنها مراسم کفن و دفن را برگذار کردند. </w:t>
      </w:r>
    </w:p>
    <w:p w14:paraId="7320CBD4" w14:textId="4458AB44" w:rsidR="002D7594" w:rsidRDefault="002D7594" w:rsidP="00534E6B">
      <w:pPr>
        <w:jc w:val="both"/>
        <w:rPr>
          <w:rtl/>
        </w:rPr>
      </w:pPr>
      <w:r>
        <w:rPr>
          <w:rFonts w:hint="cs"/>
          <w:rtl/>
        </w:rPr>
        <w:t xml:space="preserve">بعد مرگ فرهاد مکانیکی برای هفت روز تعطیل شد. تمام کارکنان از آنجا رفته بودند. داریوش مانده بود. درسها را بیخیال شده بود. از شش صبح تا دو شب کار </w:t>
      </w:r>
      <w:r w:rsidR="00860C89">
        <w:rPr>
          <w:rFonts w:hint="cs"/>
          <w:rtl/>
        </w:rPr>
        <w:t>می‌کرد</w:t>
      </w:r>
      <w:r>
        <w:rPr>
          <w:rFonts w:hint="cs"/>
          <w:rtl/>
        </w:rPr>
        <w:t xml:space="preserve">. یک تنه مکانیکی را میگرداند. چندباری به مکانیک هایی که آنجا کار </w:t>
      </w:r>
      <w:r w:rsidR="00860C89">
        <w:rPr>
          <w:rFonts w:hint="cs"/>
          <w:rtl/>
        </w:rPr>
        <w:t>می‌کرد</w:t>
      </w:r>
      <w:r w:rsidR="002C2F84">
        <w:rPr>
          <w:rFonts w:hint="cs"/>
          <w:rtl/>
        </w:rPr>
        <w:t>ند</w:t>
      </w:r>
      <w:r>
        <w:rPr>
          <w:rFonts w:hint="cs"/>
          <w:rtl/>
        </w:rPr>
        <w:t xml:space="preserve"> زنگ زد. همه یک چیز </w:t>
      </w:r>
      <w:r w:rsidR="00860C89">
        <w:rPr>
          <w:rFonts w:hint="cs"/>
          <w:rtl/>
        </w:rPr>
        <w:t>می‌گفت</w:t>
      </w:r>
      <w:r>
        <w:rPr>
          <w:rFonts w:hint="cs"/>
          <w:rtl/>
        </w:rPr>
        <w:t>ند، «نمی</w:t>
      </w:r>
      <w:r w:rsidR="007C770A">
        <w:rPr>
          <w:rFonts w:hint="cs"/>
          <w:rtl/>
        </w:rPr>
        <w:t>‌</w:t>
      </w:r>
      <w:r>
        <w:rPr>
          <w:rFonts w:hint="cs"/>
          <w:rtl/>
        </w:rPr>
        <w:t>خواهند برای فرشته کار کنند»</w:t>
      </w:r>
    </w:p>
    <w:p w14:paraId="53EDCE79" w14:textId="61F20748" w:rsidR="002D7594" w:rsidRDefault="002D7594" w:rsidP="00534E6B">
      <w:pPr>
        <w:jc w:val="both"/>
        <w:rPr>
          <w:rtl/>
        </w:rPr>
      </w:pPr>
      <w:r>
        <w:rPr>
          <w:rFonts w:hint="cs"/>
          <w:rtl/>
        </w:rPr>
        <w:t xml:space="preserve">پیروز: اونجا نمون بچه </w:t>
      </w:r>
      <w:r w:rsidR="002A60F3">
        <w:rPr>
          <w:rFonts w:hint="cs"/>
          <w:rtl/>
        </w:rPr>
        <w:t xml:space="preserve">کار برای تو زیاده </w:t>
      </w:r>
      <w:r w:rsidR="007C770A">
        <w:rPr>
          <w:rFonts w:hint="cs"/>
          <w:rtl/>
        </w:rPr>
        <w:t>می‌خوای</w:t>
      </w:r>
      <w:r w:rsidR="002A60F3">
        <w:rPr>
          <w:rFonts w:hint="cs"/>
          <w:rtl/>
        </w:rPr>
        <w:t xml:space="preserve"> بیا پیش خودم. او زن خود شیطانه. اونجا نمون. </w:t>
      </w:r>
    </w:p>
    <w:p w14:paraId="5B828AC4" w14:textId="3CB5D05C" w:rsidR="002A60F3" w:rsidRDefault="002A60F3" w:rsidP="00534E6B">
      <w:pPr>
        <w:jc w:val="both"/>
        <w:rPr>
          <w:rtl/>
        </w:rPr>
      </w:pPr>
      <w:r>
        <w:rPr>
          <w:rFonts w:hint="cs"/>
          <w:rtl/>
        </w:rPr>
        <w:lastRenderedPageBreak/>
        <w:t xml:space="preserve">از فرشته و کیمیا هیچ خبری نبود. نه به مکانیکی می آمدند و نه زنگ میزدند. هیچی انگار که آنجا وجود ندارد. </w:t>
      </w:r>
    </w:p>
    <w:p w14:paraId="7EA5133B" w14:textId="5EF05FA7" w:rsidR="002A60F3" w:rsidRDefault="002A60F3" w:rsidP="00534E6B">
      <w:pPr>
        <w:jc w:val="both"/>
        <w:rPr>
          <w:rtl/>
        </w:rPr>
      </w:pPr>
      <w:r>
        <w:rPr>
          <w:rFonts w:hint="cs"/>
          <w:rtl/>
        </w:rPr>
        <w:t>داریوش حتی مطمئن نبود فرشته به او حقوقی پرداخت خواهد کرد. اما ن</w:t>
      </w:r>
      <w:r w:rsidR="00FD0A6E">
        <w:rPr>
          <w:rFonts w:hint="cs"/>
          <w:rtl/>
        </w:rPr>
        <w:t>می‌خواست</w:t>
      </w:r>
      <w:r>
        <w:rPr>
          <w:rFonts w:hint="cs"/>
          <w:rtl/>
        </w:rPr>
        <w:t xml:space="preserve"> آن مکانیکی بسته شود. برایش مهم نبود پول بگیرد یا خیر. آنجا مال فرهاد بود. او به فرهاد این را مدیون بود. باید آنجا را باز نگه میداشت. </w:t>
      </w:r>
    </w:p>
    <w:p w14:paraId="0E6DE1A5" w14:textId="053E0333" w:rsidR="002A60F3" w:rsidRDefault="002A60F3" w:rsidP="00534E6B">
      <w:pPr>
        <w:jc w:val="both"/>
        <w:rPr>
          <w:rtl/>
        </w:rPr>
      </w:pPr>
      <w:r>
        <w:rPr>
          <w:rFonts w:hint="cs"/>
          <w:rtl/>
        </w:rPr>
        <w:t xml:space="preserve">هر وقت به فرشته فکر </w:t>
      </w:r>
      <w:r w:rsidR="00860C89">
        <w:rPr>
          <w:rFonts w:hint="cs"/>
          <w:rtl/>
        </w:rPr>
        <w:t>می‌کرد</w:t>
      </w:r>
      <w:r>
        <w:rPr>
          <w:rFonts w:hint="cs"/>
          <w:rtl/>
        </w:rPr>
        <w:t>. یاد آن ضرباتی می افتاد که به سر و صورتش زده بود. ن</w:t>
      </w:r>
      <w:r w:rsidR="00FD0A6E">
        <w:rPr>
          <w:rFonts w:hint="cs"/>
          <w:rtl/>
        </w:rPr>
        <w:t>می‌خواست</w:t>
      </w:r>
      <w:r>
        <w:rPr>
          <w:rFonts w:hint="cs"/>
          <w:rtl/>
        </w:rPr>
        <w:t xml:space="preserve"> دوباره با فرشته روبرو شود. در تمام مراسم دفن سعی کرده بود که فاصله اش را از فرشته دور نگه دارد. </w:t>
      </w:r>
    </w:p>
    <w:p w14:paraId="41DF79B7" w14:textId="3C4DB7A1" w:rsidR="009C5DF9" w:rsidRDefault="002A60F3" w:rsidP="00534E6B">
      <w:pPr>
        <w:jc w:val="both"/>
        <w:rPr>
          <w:rtl/>
        </w:rPr>
      </w:pPr>
      <w:r>
        <w:rPr>
          <w:rFonts w:hint="cs"/>
          <w:rtl/>
        </w:rPr>
        <w:t xml:space="preserve">یک ماه تمام آنجا کار کرد. خبری از پول و حقوق نبود. کاری نمیشد کرد از درآمد مکانیکی مبالغی را برای خریدهای خودش و مکانیکی برمیداشت. </w:t>
      </w:r>
    </w:p>
    <w:p w14:paraId="33CFEB34" w14:textId="16A52ADA" w:rsidR="002A60F3" w:rsidRDefault="002A60F3" w:rsidP="00534E6B">
      <w:pPr>
        <w:jc w:val="both"/>
        <w:rPr>
          <w:rtl/>
        </w:rPr>
      </w:pPr>
      <w:r>
        <w:rPr>
          <w:rFonts w:hint="cs"/>
          <w:rtl/>
        </w:rPr>
        <w:t>درسهایش حسابی عقب افتاده بود. اما چاره ایی نبود. با خودش گفت من قبل از اینکه بیام اینجا یکسال عقب بودم. امسال هم برای فرهاد عقب بمونم بجایی بر ن</w:t>
      </w:r>
      <w:r w:rsidR="00C33612">
        <w:rPr>
          <w:rFonts w:hint="cs"/>
          <w:rtl/>
        </w:rPr>
        <w:t>می‌خوره</w:t>
      </w:r>
      <w:r>
        <w:rPr>
          <w:rFonts w:hint="cs"/>
          <w:rtl/>
        </w:rPr>
        <w:t xml:space="preserve">. سخت کار </w:t>
      </w:r>
      <w:r w:rsidR="00860C89">
        <w:rPr>
          <w:rFonts w:hint="cs"/>
          <w:rtl/>
        </w:rPr>
        <w:t>می‌کرد</w:t>
      </w:r>
      <w:r>
        <w:rPr>
          <w:rFonts w:hint="cs"/>
          <w:rtl/>
        </w:rPr>
        <w:t xml:space="preserve">. مهارت هایی که فرهاد از او خواسته بود در خودش تقویت کند بشدت به دردش خورده بود. </w:t>
      </w:r>
    </w:p>
    <w:p w14:paraId="7BD456A7" w14:textId="7C1C3453" w:rsidR="002A60F3" w:rsidRDefault="002A60F3" w:rsidP="00534E6B">
      <w:pPr>
        <w:jc w:val="both"/>
        <w:rPr>
          <w:rtl/>
        </w:rPr>
      </w:pPr>
      <w:r>
        <w:rPr>
          <w:rFonts w:hint="cs"/>
          <w:rtl/>
        </w:rPr>
        <w:t xml:space="preserve">حالا واقعاً با صدای ماشین </w:t>
      </w:r>
      <w:r w:rsidR="007C770A">
        <w:rPr>
          <w:rFonts w:hint="cs"/>
          <w:rtl/>
        </w:rPr>
        <w:t>می‌توانست</w:t>
      </w:r>
      <w:r>
        <w:rPr>
          <w:rFonts w:hint="cs"/>
          <w:rtl/>
        </w:rPr>
        <w:t xml:space="preserve"> بفهمد مشکل چیست و سرعت انجام کارهایش از بقیه مکانیک</w:t>
      </w:r>
      <w:r w:rsidR="00FD0A6E">
        <w:rPr>
          <w:rFonts w:hint="cs"/>
          <w:rtl/>
        </w:rPr>
        <w:t xml:space="preserve">‌ها </w:t>
      </w:r>
      <w:r>
        <w:rPr>
          <w:rFonts w:hint="cs"/>
          <w:rtl/>
        </w:rPr>
        <w:t xml:space="preserve">بیشتر بود. هنوز هر زمان خالی که پیدا </w:t>
      </w:r>
      <w:r w:rsidR="00860C89">
        <w:rPr>
          <w:rFonts w:hint="cs"/>
          <w:rtl/>
        </w:rPr>
        <w:t>می‌کرد</w:t>
      </w:r>
      <w:r>
        <w:rPr>
          <w:rFonts w:hint="cs"/>
          <w:rtl/>
        </w:rPr>
        <w:t xml:space="preserve">. تلاش </w:t>
      </w:r>
      <w:r w:rsidR="00860C89">
        <w:rPr>
          <w:rFonts w:hint="cs"/>
          <w:rtl/>
        </w:rPr>
        <w:t>می‌کرد</w:t>
      </w:r>
      <w:r>
        <w:rPr>
          <w:rFonts w:hint="cs"/>
          <w:rtl/>
        </w:rPr>
        <w:t xml:space="preserve"> تا راهی برای سریعتر انجام دادن کاری پیدا کند. </w:t>
      </w:r>
    </w:p>
    <w:p w14:paraId="7A8B854E" w14:textId="532AA336" w:rsidR="002A60F3" w:rsidRDefault="002A60F3" w:rsidP="00534E6B">
      <w:pPr>
        <w:jc w:val="both"/>
        <w:rPr>
          <w:rtl/>
        </w:rPr>
      </w:pPr>
      <w:r>
        <w:rPr>
          <w:rFonts w:hint="cs"/>
          <w:rtl/>
        </w:rPr>
        <w:t xml:space="preserve">عاشق مکانیکی بود. خود را بعنوان یک مهندس مکانیک تصور </w:t>
      </w:r>
      <w:r w:rsidR="00860C89">
        <w:rPr>
          <w:rFonts w:hint="cs"/>
          <w:rtl/>
        </w:rPr>
        <w:t>می‌کرد</w:t>
      </w:r>
      <w:r>
        <w:rPr>
          <w:rFonts w:hint="cs"/>
          <w:rtl/>
        </w:rPr>
        <w:t xml:space="preserve">. خود را تحصیل کرده مکانیک تصور </w:t>
      </w:r>
      <w:r w:rsidR="00860C89">
        <w:rPr>
          <w:rFonts w:hint="cs"/>
          <w:rtl/>
        </w:rPr>
        <w:t>می‌کرد</w:t>
      </w:r>
      <w:r>
        <w:rPr>
          <w:rFonts w:hint="cs"/>
          <w:rtl/>
        </w:rPr>
        <w:t xml:space="preserve">. اما ساعات طولانی کار مانع درس خواندش شده بود. بهار گذشت و تابستان آمد اما خبری از فرشته و کیمیا نبود. </w:t>
      </w:r>
    </w:p>
    <w:p w14:paraId="575CB9B6" w14:textId="4FB5678C" w:rsidR="002A60F3" w:rsidRDefault="002A60F3" w:rsidP="00534E6B">
      <w:pPr>
        <w:jc w:val="both"/>
        <w:rPr>
          <w:rtl/>
        </w:rPr>
      </w:pPr>
      <w:r>
        <w:rPr>
          <w:rFonts w:hint="cs"/>
          <w:rtl/>
        </w:rPr>
        <w:t xml:space="preserve">داریوش دیگر به آن روند عادت کرده بود. </w:t>
      </w:r>
      <w:r w:rsidR="00EA2AE0">
        <w:rPr>
          <w:rFonts w:hint="cs"/>
          <w:rtl/>
        </w:rPr>
        <w:t xml:space="preserve">حاظر بود هر چند وقت که لازم باشد به کار با همان منوال ادامه دهد. ولی از طرفی آرزو </w:t>
      </w:r>
      <w:r w:rsidR="00860C89">
        <w:rPr>
          <w:rFonts w:hint="cs"/>
          <w:rtl/>
        </w:rPr>
        <w:t>می‌کرد</w:t>
      </w:r>
      <w:r w:rsidR="00EA2AE0">
        <w:rPr>
          <w:rFonts w:hint="cs"/>
          <w:rtl/>
        </w:rPr>
        <w:t xml:space="preserve"> چند مکانیک دیگر هم آنجا بودند و به او کمک </w:t>
      </w:r>
      <w:r w:rsidR="00860C89">
        <w:rPr>
          <w:rFonts w:hint="cs"/>
          <w:rtl/>
        </w:rPr>
        <w:t>می‌کرد</w:t>
      </w:r>
      <w:r w:rsidR="002C2F84">
        <w:rPr>
          <w:rFonts w:hint="cs"/>
          <w:rtl/>
        </w:rPr>
        <w:t>ند</w:t>
      </w:r>
      <w:r w:rsidR="00EA2AE0">
        <w:rPr>
          <w:rFonts w:hint="cs"/>
          <w:rtl/>
        </w:rPr>
        <w:t xml:space="preserve">. </w:t>
      </w:r>
    </w:p>
    <w:p w14:paraId="5CFD2690" w14:textId="7943CE53" w:rsidR="00EA2AE0" w:rsidRDefault="00EA2AE0" w:rsidP="00534E6B">
      <w:pPr>
        <w:jc w:val="both"/>
        <w:rPr>
          <w:rtl/>
        </w:rPr>
      </w:pPr>
      <w:r>
        <w:rPr>
          <w:rFonts w:hint="cs"/>
          <w:rtl/>
        </w:rPr>
        <w:t>در آن سال داریوش مجبور شده بود کارهای صافکاری و نقاشی را نپذیرد. او به آن کار</w:t>
      </w:r>
      <w:r w:rsidR="007C770A">
        <w:rPr>
          <w:rFonts w:hint="cs"/>
          <w:rtl/>
        </w:rPr>
        <w:t>ها</w:t>
      </w:r>
      <w:r>
        <w:rPr>
          <w:rFonts w:hint="cs"/>
          <w:rtl/>
        </w:rPr>
        <w:t xml:space="preserve"> هیچ تسلطی نداشت. </w:t>
      </w:r>
    </w:p>
    <w:p w14:paraId="6DEEDB6C" w14:textId="60F23F2F" w:rsidR="007C770A" w:rsidRDefault="007C770A" w:rsidP="00534E6B">
      <w:pPr>
        <w:jc w:val="both"/>
        <w:rPr>
          <w:rtl/>
        </w:rPr>
      </w:pPr>
      <w:r>
        <w:rPr>
          <w:rFonts w:hint="cs"/>
          <w:rtl/>
        </w:rPr>
        <w:lastRenderedPageBreak/>
        <w:t xml:space="preserve">یک سال گذشت نزدیک عید شده بود بالاخره خودش را راضی کرد که به فرشته زنگ بزند. سلام کرد مرگ فرهاد را تسلیت گفت و رسیدن عید را تبریک گفت. </w:t>
      </w:r>
    </w:p>
    <w:p w14:paraId="624210C4" w14:textId="2CBCD816" w:rsidR="007C770A" w:rsidRDefault="007C770A" w:rsidP="00534E6B">
      <w:pPr>
        <w:jc w:val="both"/>
        <w:rPr>
          <w:rtl/>
        </w:rPr>
      </w:pPr>
      <w:r>
        <w:rPr>
          <w:rFonts w:hint="cs"/>
          <w:rtl/>
        </w:rPr>
        <w:t>فرشته: می‌دونم داری مکانیکی رو تنهایی میگردونی، بچه، فکر نمیکردم اینقدر جربزه داشته باشی.</w:t>
      </w:r>
      <w:r w:rsidR="00B17789">
        <w:rPr>
          <w:rFonts w:hint="cs"/>
          <w:rtl/>
        </w:rPr>
        <w:t>اگر</w:t>
      </w:r>
      <w:r>
        <w:rPr>
          <w:rFonts w:hint="cs"/>
          <w:rtl/>
        </w:rPr>
        <w:t xml:space="preserve"> فرهاد </w:t>
      </w:r>
      <w:r w:rsidR="00B17789">
        <w:rPr>
          <w:rFonts w:hint="cs"/>
          <w:rtl/>
        </w:rPr>
        <w:t xml:space="preserve">زنده </w:t>
      </w:r>
      <w:r>
        <w:rPr>
          <w:rFonts w:hint="cs"/>
          <w:rtl/>
        </w:rPr>
        <w:t>بود</w:t>
      </w:r>
      <w:r w:rsidR="00B17789">
        <w:rPr>
          <w:rFonts w:hint="cs"/>
          <w:rtl/>
        </w:rPr>
        <w:t xml:space="preserve">، </w:t>
      </w:r>
      <w:r w:rsidR="001A3E79">
        <w:rPr>
          <w:rFonts w:hint="cs"/>
          <w:rtl/>
        </w:rPr>
        <w:t>این رو هر روز به ر</w:t>
      </w:r>
      <w:r w:rsidR="00B17789">
        <w:rPr>
          <w:rFonts w:hint="cs"/>
          <w:rtl/>
        </w:rPr>
        <w:t>ُ</w:t>
      </w:r>
      <w:r w:rsidR="001A3E79">
        <w:rPr>
          <w:rFonts w:hint="cs"/>
          <w:rtl/>
        </w:rPr>
        <w:t>خم می‌کشید. خوب حالا که نیست. من هیچ وقت ازت خوشم نمی‌آومد بچه اما ممنونم که نگذاشتی مکانیکی بسته بشه.</w:t>
      </w:r>
    </w:p>
    <w:p w14:paraId="61920B2A" w14:textId="10AD442F" w:rsidR="001A3E79" w:rsidRDefault="001A3E79" w:rsidP="00534E6B">
      <w:pPr>
        <w:jc w:val="both"/>
        <w:rPr>
          <w:rtl/>
        </w:rPr>
      </w:pPr>
      <w:r>
        <w:rPr>
          <w:rFonts w:hint="cs"/>
          <w:rtl/>
        </w:rPr>
        <w:t xml:space="preserve">داریوش: برای فرهاد اینکار رو کردم. نه برای شما. نیازی نیست شما تشکر کنی. </w:t>
      </w:r>
    </w:p>
    <w:p w14:paraId="7E06142B" w14:textId="1F500E53" w:rsidR="001A3E79" w:rsidRDefault="001A3E79" w:rsidP="00534E6B">
      <w:pPr>
        <w:jc w:val="both"/>
        <w:rPr>
          <w:rtl/>
        </w:rPr>
      </w:pPr>
      <w:r>
        <w:rPr>
          <w:rFonts w:hint="cs"/>
          <w:rtl/>
        </w:rPr>
        <w:t>فرشته بدون گفتن بدرود تلفن را قطع کرد. چند ماه گذشت بیش از یکسال بود داریوش مکانیکی را یک تنه میگرداند. مهارتش زبانزد مشتریها شده بود. اینکه هیچ وقت چیزی را از قلم نمی اندازد زبانزد شده بود. این را مدیون پیروز بود. از او میخواست تمام قسمت ها را چک کند.</w:t>
      </w:r>
    </w:p>
    <w:p w14:paraId="10A33C4B" w14:textId="747D17C7" w:rsidR="00EA2AE0" w:rsidRDefault="00EA2AE0" w:rsidP="00534E6B">
      <w:pPr>
        <w:jc w:val="both"/>
        <w:rPr>
          <w:rtl/>
        </w:rPr>
      </w:pPr>
      <w:r>
        <w:rPr>
          <w:rFonts w:hint="cs"/>
          <w:rtl/>
        </w:rPr>
        <w:t xml:space="preserve">مهر ماه بود که شخصی با کت و شلوار شیک با یک بنز جلوی مکانیکی ایستاد. </w:t>
      </w:r>
    </w:p>
    <w:p w14:paraId="39C6E05F" w14:textId="5D018045" w:rsidR="00EA2AE0" w:rsidRDefault="00EA2AE0" w:rsidP="00534E6B">
      <w:pPr>
        <w:jc w:val="both"/>
        <w:rPr>
          <w:rtl/>
        </w:rPr>
      </w:pPr>
      <w:r>
        <w:rPr>
          <w:rFonts w:hint="cs"/>
          <w:rtl/>
        </w:rPr>
        <w:t xml:space="preserve">داریوش با دیدنش </w:t>
      </w:r>
      <w:r w:rsidR="00860C89">
        <w:rPr>
          <w:rFonts w:hint="cs"/>
          <w:rtl/>
        </w:rPr>
        <w:t>می‌دانست</w:t>
      </w:r>
      <w:r>
        <w:rPr>
          <w:rFonts w:hint="cs"/>
          <w:rtl/>
        </w:rPr>
        <w:t xml:space="preserve"> مشتری نیست. </w:t>
      </w:r>
    </w:p>
    <w:p w14:paraId="1B12D4A0" w14:textId="41166CD2" w:rsidR="00EA2AE0" w:rsidRDefault="00EA2AE0" w:rsidP="00534E6B">
      <w:pPr>
        <w:jc w:val="both"/>
        <w:rPr>
          <w:rtl/>
        </w:rPr>
      </w:pPr>
      <w:r>
        <w:rPr>
          <w:rFonts w:hint="cs"/>
          <w:rtl/>
        </w:rPr>
        <w:t xml:space="preserve">آن شخص وارد مکانیکی شد. داریوش هم به سمتش رفت به هم درود گفتند و با هم دست دادند. </w:t>
      </w:r>
    </w:p>
    <w:p w14:paraId="4CF8BF47" w14:textId="266A2F70" w:rsidR="00EA2AE0" w:rsidRDefault="00EA2AE0" w:rsidP="00534E6B">
      <w:pPr>
        <w:jc w:val="both"/>
        <w:rPr>
          <w:rtl/>
        </w:rPr>
      </w:pPr>
      <w:r>
        <w:rPr>
          <w:rFonts w:hint="cs"/>
          <w:rtl/>
        </w:rPr>
        <w:t xml:space="preserve">مرد: من صاحبقرانی هستم. وکیل خانم ایرانی. </w:t>
      </w:r>
    </w:p>
    <w:p w14:paraId="75B2FF5F" w14:textId="07A5DEEC" w:rsidR="00EA2AE0" w:rsidRDefault="00EA2AE0" w:rsidP="00534E6B">
      <w:pPr>
        <w:jc w:val="both"/>
        <w:rPr>
          <w:rtl/>
        </w:rPr>
      </w:pPr>
      <w:r>
        <w:rPr>
          <w:rFonts w:hint="cs"/>
          <w:rtl/>
        </w:rPr>
        <w:t>داریوش: کی؟</w:t>
      </w:r>
    </w:p>
    <w:p w14:paraId="35B6C9DA" w14:textId="2B9D7139" w:rsidR="00EA2AE0" w:rsidRDefault="00EA2AE0" w:rsidP="00534E6B">
      <w:pPr>
        <w:jc w:val="both"/>
        <w:rPr>
          <w:rtl/>
        </w:rPr>
      </w:pPr>
      <w:r>
        <w:rPr>
          <w:rFonts w:hint="cs"/>
          <w:rtl/>
        </w:rPr>
        <w:t xml:space="preserve">وکیل: همسر آقای فرهاد. </w:t>
      </w:r>
    </w:p>
    <w:p w14:paraId="67A78697" w14:textId="77F83D59" w:rsidR="00EA2AE0" w:rsidRDefault="00EA2AE0" w:rsidP="00534E6B">
      <w:pPr>
        <w:jc w:val="both"/>
        <w:rPr>
          <w:rtl/>
        </w:rPr>
      </w:pPr>
      <w:r>
        <w:rPr>
          <w:rFonts w:hint="cs"/>
          <w:rtl/>
        </w:rPr>
        <w:t>داریوش : امر؟</w:t>
      </w:r>
    </w:p>
    <w:p w14:paraId="5325E205" w14:textId="1AE72EF8" w:rsidR="00EA2AE0" w:rsidRDefault="00EA2AE0" w:rsidP="00534E6B">
      <w:pPr>
        <w:jc w:val="both"/>
        <w:rPr>
          <w:rtl/>
        </w:rPr>
      </w:pPr>
      <w:r>
        <w:rPr>
          <w:rFonts w:hint="cs"/>
          <w:rtl/>
        </w:rPr>
        <w:t xml:space="preserve">وکیل: مکانیکی رو ببندید و با من بیاید با خانم ایرانی یک جلسه دارید. </w:t>
      </w:r>
    </w:p>
    <w:p w14:paraId="0649E2E1" w14:textId="100463D2" w:rsidR="00EA2AE0" w:rsidRDefault="00EA2AE0" w:rsidP="00534E6B">
      <w:pPr>
        <w:jc w:val="both"/>
        <w:rPr>
          <w:rtl/>
        </w:rPr>
      </w:pPr>
      <w:r>
        <w:rPr>
          <w:rFonts w:hint="cs"/>
          <w:rtl/>
        </w:rPr>
        <w:t xml:space="preserve">داریوش مکانیکی را جمع کرد. </w:t>
      </w:r>
      <w:r w:rsidR="00860C89">
        <w:rPr>
          <w:rFonts w:hint="cs"/>
          <w:rtl/>
        </w:rPr>
        <w:t>می‌دانست</w:t>
      </w:r>
      <w:r>
        <w:rPr>
          <w:rFonts w:hint="cs"/>
          <w:rtl/>
        </w:rPr>
        <w:t xml:space="preserve"> که احتمال آنکه به مکانیکی برگردد وجود ندارد. بنابراین</w:t>
      </w:r>
      <w:r w:rsidR="001A3E79">
        <w:rPr>
          <w:rFonts w:hint="cs"/>
          <w:rtl/>
        </w:rPr>
        <w:t xml:space="preserve"> لباسهایش را درون کیف بزرگی چپاند و بعد هم </w:t>
      </w:r>
      <w:r>
        <w:rPr>
          <w:rFonts w:hint="cs"/>
          <w:rtl/>
        </w:rPr>
        <w:t xml:space="preserve">هر آنچه در یخچال بود را درون کیسه ایی ریخت و در سطل زباله جلو مکانیکی گذاشت و سوار ماشین وکیل شد. </w:t>
      </w:r>
    </w:p>
    <w:p w14:paraId="33CC925E" w14:textId="088FF7B3" w:rsidR="00EA2AE0" w:rsidRDefault="00EA2AE0" w:rsidP="00534E6B">
      <w:pPr>
        <w:jc w:val="both"/>
        <w:rPr>
          <w:rtl/>
        </w:rPr>
      </w:pPr>
      <w:r>
        <w:rPr>
          <w:rFonts w:hint="cs"/>
          <w:rtl/>
        </w:rPr>
        <w:lastRenderedPageBreak/>
        <w:t xml:space="preserve">در ساختمان مجللی روی مبل مجللی نشست و منشی وکیل با موهای بلوند و پیراهن قرمزی که تا مچ پاهایش را پوشانده بود برایش قهوه آورد. </w:t>
      </w:r>
    </w:p>
    <w:p w14:paraId="240E2928" w14:textId="25BDAD14" w:rsidR="00EA2AE0" w:rsidRDefault="00EA2AE0" w:rsidP="00534E6B">
      <w:pPr>
        <w:jc w:val="both"/>
        <w:rPr>
          <w:rtl/>
        </w:rPr>
      </w:pPr>
      <w:r>
        <w:rPr>
          <w:rFonts w:hint="cs"/>
          <w:rtl/>
        </w:rPr>
        <w:t xml:space="preserve">یکساعتی منتظر بود تا بالاخره فرشته و کیمیا آمدند. دلش برای کیمیا تنگ شده بود. </w:t>
      </w:r>
      <w:r w:rsidR="00FD0A6E">
        <w:rPr>
          <w:rFonts w:hint="cs"/>
          <w:rtl/>
        </w:rPr>
        <w:t>می‌خواست</w:t>
      </w:r>
      <w:r>
        <w:rPr>
          <w:rFonts w:hint="cs"/>
          <w:rtl/>
        </w:rPr>
        <w:t xml:space="preserve"> کیمیا را بغل کند </w:t>
      </w:r>
      <w:r w:rsidR="00FD0A6E">
        <w:rPr>
          <w:rFonts w:hint="cs"/>
          <w:rtl/>
        </w:rPr>
        <w:t>می‌خواست</w:t>
      </w:r>
      <w:r>
        <w:rPr>
          <w:rFonts w:hint="cs"/>
          <w:rtl/>
        </w:rPr>
        <w:t xml:space="preserve"> در بغل کیمیا به یاد فرهاد گریه کند. اما نگاه یخزده فرشته امکان هر حرکتی را از داریوش گرفته بود. </w:t>
      </w:r>
    </w:p>
    <w:p w14:paraId="3C646FF4" w14:textId="3B5CFB43" w:rsidR="00EA2AE0" w:rsidRDefault="00EA2AE0" w:rsidP="00534E6B">
      <w:pPr>
        <w:jc w:val="both"/>
        <w:rPr>
          <w:rtl/>
        </w:rPr>
      </w:pPr>
      <w:r>
        <w:rPr>
          <w:rFonts w:hint="cs"/>
          <w:rtl/>
        </w:rPr>
        <w:t xml:space="preserve">همگی به هم درود گرفتند. فرشته و کیمیا با داریوش و وکیل دست دادند و نشستند. </w:t>
      </w:r>
    </w:p>
    <w:p w14:paraId="5F899200" w14:textId="300E78A6" w:rsidR="00EA2AE0" w:rsidRDefault="00EA2AE0" w:rsidP="00534E6B">
      <w:pPr>
        <w:jc w:val="both"/>
        <w:rPr>
          <w:rtl/>
        </w:rPr>
      </w:pPr>
      <w:r>
        <w:rPr>
          <w:rFonts w:hint="cs"/>
          <w:rtl/>
        </w:rPr>
        <w:t xml:space="preserve">فرشته: تو این یکسال خیلی زحمت کشیدی. مکانیکی رو باز نگه داشتی و کارو بارش رو مرتب نگه داشتی ما یک مبلغی در نظر گرفتیم که بهت بدیم. </w:t>
      </w:r>
    </w:p>
    <w:p w14:paraId="021DD537" w14:textId="2304E75B" w:rsidR="00EA2AE0" w:rsidRDefault="00EA2AE0" w:rsidP="00534E6B">
      <w:pPr>
        <w:jc w:val="both"/>
        <w:rPr>
          <w:rtl/>
        </w:rPr>
      </w:pPr>
      <w:r>
        <w:rPr>
          <w:rFonts w:hint="cs"/>
          <w:rtl/>
        </w:rPr>
        <w:t xml:space="preserve">داریوش: من یک مقدار از دخل مکانیکی رو برای خرج خودم و مکانیکی برداشتم. </w:t>
      </w:r>
    </w:p>
    <w:p w14:paraId="7C764F73" w14:textId="13762551" w:rsidR="00EA2AE0" w:rsidRDefault="00EA2AE0" w:rsidP="00534E6B">
      <w:pPr>
        <w:jc w:val="both"/>
        <w:rPr>
          <w:rtl/>
        </w:rPr>
      </w:pPr>
      <w:r>
        <w:rPr>
          <w:rFonts w:hint="cs"/>
          <w:rtl/>
        </w:rPr>
        <w:t>فرشته: اون مبالغ خورد اهمیتی نداره بیشتر مشتریها کارت می</w:t>
      </w:r>
      <w:r w:rsidR="001A3E79">
        <w:rPr>
          <w:rFonts w:hint="cs"/>
          <w:rtl/>
        </w:rPr>
        <w:t>‌</w:t>
      </w:r>
      <w:r>
        <w:rPr>
          <w:rFonts w:hint="cs"/>
          <w:rtl/>
        </w:rPr>
        <w:t xml:space="preserve">کشند و حساب و کتاب مکانیکی رو کامل داریم. هرچی هم که برای خودت برداشتی مشکلی نداره. ما یک مبلغ رو برات واریز </w:t>
      </w:r>
      <w:r w:rsidR="00C33612">
        <w:rPr>
          <w:rFonts w:hint="cs"/>
          <w:rtl/>
        </w:rPr>
        <w:t>می‌کنی</w:t>
      </w:r>
      <w:r>
        <w:rPr>
          <w:rFonts w:hint="cs"/>
          <w:rtl/>
        </w:rPr>
        <w:t xml:space="preserve">م. </w:t>
      </w:r>
    </w:p>
    <w:p w14:paraId="45CDC54C" w14:textId="2EF74882" w:rsidR="00EA2AE0" w:rsidRDefault="00EA2AE0" w:rsidP="00534E6B">
      <w:pPr>
        <w:jc w:val="both"/>
        <w:rPr>
          <w:rtl/>
        </w:rPr>
      </w:pPr>
      <w:r>
        <w:rPr>
          <w:rFonts w:hint="cs"/>
          <w:rtl/>
        </w:rPr>
        <w:t>داریوش ممنون.</w:t>
      </w:r>
    </w:p>
    <w:p w14:paraId="7098F40B" w14:textId="3682467B" w:rsidR="00EA2AE0" w:rsidRDefault="00EA2AE0" w:rsidP="00534E6B">
      <w:pPr>
        <w:jc w:val="both"/>
        <w:rPr>
          <w:rtl/>
        </w:rPr>
      </w:pPr>
      <w:r>
        <w:rPr>
          <w:rFonts w:hint="cs"/>
          <w:rtl/>
        </w:rPr>
        <w:t>فرشته: تو نمیتونی داخل مکانیکی زندگی کنی. باید از اونجا بری. اما بعنوان کارگر می</w:t>
      </w:r>
      <w:r w:rsidR="001A3E79">
        <w:rPr>
          <w:rFonts w:hint="cs"/>
          <w:rtl/>
        </w:rPr>
        <w:t>‌</w:t>
      </w:r>
      <w:r>
        <w:rPr>
          <w:rFonts w:hint="cs"/>
          <w:rtl/>
        </w:rPr>
        <w:t xml:space="preserve">تونی اونجا کار کنی. </w:t>
      </w:r>
    </w:p>
    <w:p w14:paraId="345FD1F2" w14:textId="5B69B15C" w:rsidR="00EA2AE0" w:rsidRDefault="00EA2AE0" w:rsidP="00534E6B">
      <w:pPr>
        <w:jc w:val="both"/>
        <w:rPr>
          <w:rtl/>
        </w:rPr>
      </w:pPr>
      <w:r>
        <w:rPr>
          <w:rFonts w:hint="cs"/>
          <w:rtl/>
        </w:rPr>
        <w:t xml:space="preserve">داریوش: ممنون من کار دارم. این مدت هم موندم که مکانیکی بسته نشه! شما هم یک مکانیک بذارید براتون اونجا رو بگردونه. </w:t>
      </w:r>
    </w:p>
    <w:p w14:paraId="496A74CA" w14:textId="46F5FCBF" w:rsidR="00EA2AE0" w:rsidRDefault="00650517" w:rsidP="00534E6B">
      <w:pPr>
        <w:jc w:val="both"/>
        <w:rPr>
          <w:rtl/>
        </w:rPr>
      </w:pPr>
      <w:r>
        <w:rPr>
          <w:rFonts w:hint="cs"/>
          <w:rtl/>
        </w:rPr>
        <w:t xml:space="preserve">فرشته: من از کارکردنت خوشم میاد. میتونی بمونی. بعنوان کارگر البته. </w:t>
      </w:r>
    </w:p>
    <w:p w14:paraId="78BE230E" w14:textId="3D851B53" w:rsidR="00650517" w:rsidRDefault="00650517" w:rsidP="00534E6B">
      <w:pPr>
        <w:jc w:val="both"/>
        <w:rPr>
          <w:rtl/>
        </w:rPr>
      </w:pPr>
      <w:r>
        <w:rPr>
          <w:rFonts w:hint="cs"/>
          <w:rtl/>
        </w:rPr>
        <w:t xml:space="preserve">داریوش: متاسفانه امکانش نیست. من جایی مشغول به کار شدم و امکان اینکه برای شما کار کنم ندارم. ببخشید. </w:t>
      </w:r>
    </w:p>
    <w:p w14:paraId="777AF622" w14:textId="653AD1C6" w:rsidR="00650517" w:rsidRDefault="00650517" w:rsidP="00534E6B">
      <w:pPr>
        <w:jc w:val="both"/>
        <w:rPr>
          <w:rtl/>
        </w:rPr>
      </w:pPr>
      <w:r>
        <w:rPr>
          <w:rFonts w:hint="cs"/>
          <w:rtl/>
        </w:rPr>
        <w:t xml:space="preserve">فرشته: هر طور که راحتی! </w:t>
      </w:r>
      <w:r w:rsidR="00C33612">
        <w:rPr>
          <w:rFonts w:hint="cs"/>
          <w:rtl/>
        </w:rPr>
        <w:t>می‌شه</w:t>
      </w:r>
      <w:r>
        <w:rPr>
          <w:rFonts w:hint="cs"/>
          <w:rtl/>
        </w:rPr>
        <w:t xml:space="preserve"> کلید مکانیکی رو به ما بدی. </w:t>
      </w:r>
    </w:p>
    <w:p w14:paraId="3ADF210A" w14:textId="2A928B80" w:rsidR="00650517" w:rsidRDefault="00650517" w:rsidP="00534E6B">
      <w:pPr>
        <w:jc w:val="both"/>
        <w:rPr>
          <w:rtl/>
        </w:rPr>
      </w:pPr>
      <w:r>
        <w:rPr>
          <w:rFonts w:hint="cs"/>
          <w:rtl/>
        </w:rPr>
        <w:t xml:space="preserve">داریوش کلید را از جیبش در </w:t>
      </w:r>
      <w:r w:rsidR="00FD0A6E">
        <w:rPr>
          <w:rFonts w:hint="cs"/>
          <w:rtl/>
        </w:rPr>
        <w:t>می‌آورد</w:t>
      </w:r>
      <w:r>
        <w:rPr>
          <w:rFonts w:hint="cs"/>
          <w:rtl/>
        </w:rPr>
        <w:t xml:space="preserve"> و به فرشته </w:t>
      </w:r>
      <w:r w:rsidR="00860C89">
        <w:rPr>
          <w:rFonts w:hint="cs"/>
          <w:rtl/>
        </w:rPr>
        <w:t>می‌دهد</w:t>
      </w:r>
      <w:r>
        <w:rPr>
          <w:rFonts w:hint="cs"/>
          <w:rtl/>
        </w:rPr>
        <w:t xml:space="preserve">. کلید یدک هم روی دیوار روبروی درب هست توی جعبه آبی آویزون روی دیوار. بهر حال باید رمزش رو عوض کنید. </w:t>
      </w:r>
    </w:p>
    <w:p w14:paraId="5A69F201" w14:textId="75D74CE3" w:rsidR="00650517" w:rsidRDefault="00650517" w:rsidP="00534E6B">
      <w:pPr>
        <w:jc w:val="both"/>
        <w:rPr>
          <w:rtl/>
        </w:rPr>
      </w:pPr>
      <w:r>
        <w:rPr>
          <w:rFonts w:hint="cs"/>
          <w:rtl/>
        </w:rPr>
        <w:lastRenderedPageBreak/>
        <w:t xml:space="preserve">فرشته: بله مرسی. </w:t>
      </w:r>
    </w:p>
    <w:p w14:paraId="20A0CCF9" w14:textId="14D352FD" w:rsidR="00650517" w:rsidRDefault="00650517" w:rsidP="00534E6B">
      <w:pPr>
        <w:jc w:val="both"/>
        <w:rPr>
          <w:rtl/>
        </w:rPr>
      </w:pPr>
      <w:r>
        <w:rPr>
          <w:rFonts w:hint="cs"/>
          <w:rtl/>
        </w:rPr>
        <w:t xml:space="preserve">داریوش: بلند </w:t>
      </w:r>
      <w:r w:rsidR="00FD0A6E">
        <w:rPr>
          <w:rFonts w:hint="cs"/>
          <w:rtl/>
        </w:rPr>
        <w:t>می‌شود</w:t>
      </w:r>
      <w:r>
        <w:rPr>
          <w:rFonts w:hint="cs"/>
          <w:rtl/>
        </w:rPr>
        <w:t xml:space="preserve">. من دیرم شده باید برم سر کار، اگر کار دیگری با من ندارید، من بروم. </w:t>
      </w:r>
    </w:p>
    <w:p w14:paraId="6EACB8B2" w14:textId="065F0B87" w:rsidR="00650517" w:rsidRDefault="00650517" w:rsidP="00534E6B">
      <w:pPr>
        <w:jc w:val="both"/>
        <w:rPr>
          <w:rtl/>
        </w:rPr>
      </w:pPr>
      <w:r>
        <w:rPr>
          <w:rFonts w:hint="cs"/>
          <w:rtl/>
        </w:rPr>
        <w:t xml:space="preserve">فرشته: بلند </w:t>
      </w:r>
      <w:r w:rsidR="00FD0A6E">
        <w:rPr>
          <w:rFonts w:hint="cs"/>
          <w:rtl/>
        </w:rPr>
        <w:t>می‌شود</w:t>
      </w:r>
      <w:r>
        <w:rPr>
          <w:rFonts w:hint="cs"/>
          <w:rtl/>
        </w:rPr>
        <w:t xml:space="preserve"> و با او دست </w:t>
      </w:r>
      <w:r w:rsidR="00860C89">
        <w:rPr>
          <w:rFonts w:hint="cs"/>
          <w:rtl/>
        </w:rPr>
        <w:t>می‌دهد</w:t>
      </w:r>
      <w:r>
        <w:rPr>
          <w:rFonts w:hint="cs"/>
          <w:rtl/>
        </w:rPr>
        <w:t xml:space="preserve">. </w:t>
      </w:r>
    </w:p>
    <w:p w14:paraId="2FD02D79" w14:textId="39BC9DE7" w:rsidR="00650517" w:rsidRDefault="00650517" w:rsidP="00534E6B">
      <w:pPr>
        <w:jc w:val="both"/>
        <w:rPr>
          <w:rtl/>
        </w:rPr>
      </w:pPr>
      <w:r>
        <w:rPr>
          <w:rFonts w:hint="cs"/>
          <w:rtl/>
        </w:rPr>
        <w:t xml:space="preserve">داریوش: دست </w:t>
      </w:r>
      <w:r w:rsidR="00860C89">
        <w:rPr>
          <w:rFonts w:hint="cs"/>
          <w:rtl/>
        </w:rPr>
        <w:t>می‌دهد</w:t>
      </w:r>
      <w:r>
        <w:rPr>
          <w:rFonts w:hint="cs"/>
          <w:rtl/>
        </w:rPr>
        <w:t xml:space="preserve"> و از درب خارج </w:t>
      </w:r>
      <w:r w:rsidR="00FD0A6E">
        <w:rPr>
          <w:rFonts w:hint="cs"/>
          <w:rtl/>
        </w:rPr>
        <w:t>می‌شود</w:t>
      </w:r>
      <w:r>
        <w:rPr>
          <w:rFonts w:hint="cs"/>
          <w:rtl/>
        </w:rPr>
        <w:t xml:space="preserve">. وقتی از آنجا دور شد. موبایلش را در آورد و به چند مکانیک که میشناخت زنگ زد که </w:t>
      </w:r>
      <w:r w:rsidR="0090166C">
        <w:rPr>
          <w:rFonts w:hint="cs"/>
          <w:rtl/>
        </w:rPr>
        <w:t xml:space="preserve">به یاد فریدون افتاد. همه او را عمو فریدون صدا میزدند. یک مکانیکی به بزرگی مکانیکی خودشان داشت ولی سنتی تر بود. کمی دور بود ولی ارزشش را داشت. به او زنگ زد و ماجرا را برایش تعریف کرد و موفق شد که یک قرار کاری فیکس کند. </w:t>
      </w:r>
    </w:p>
    <w:p w14:paraId="1F1BBDE7" w14:textId="45E9AAA6" w:rsidR="00D937FF" w:rsidRDefault="00D937FF" w:rsidP="00534E6B">
      <w:pPr>
        <w:pStyle w:val="Heading2"/>
        <w:jc w:val="both"/>
        <w:rPr>
          <w:rtl/>
        </w:rPr>
      </w:pPr>
      <w:r>
        <w:rPr>
          <w:rFonts w:hint="cs"/>
          <w:rtl/>
        </w:rPr>
        <w:t>کار جدید</w:t>
      </w:r>
    </w:p>
    <w:p w14:paraId="11565457" w14:textId="5E5C1069" w:rsidR="0090166C" w:rsidRDefault="0090166C" w:rsidP="00534E6B">
      <w:pPr>
        <w:jc w:val="both"/>
        <w:rPr>
          <w:rtl/>
        </w:rPr>
      </w:pPr>
      <w:r>
        <w:rPr>
          <w:rFonts w:hint="cs"/>
          <w:rtl/>
        </w:rPr>
        <w:t xml:space="preserve">فریدون برایش چای ریخت. مکانیکی به نظر تعطیل میآمد نه ماشینی بود و نه کسی که آنجا کار کند. فریدون بود و خودش. </w:t>
      </w:r>
    </w:p>
    <w:p w14:paraId="30836974" w14:textId="1560AE0C" w:rsidR="0090166C" w:rsidRDefault="0090166C" w:rsidP="00534E6B">
      <w:pPr>
        <w:jc w:val="both"/>
        <w:rPr>
          <w:rtl/>
        </w:rPr>
      </w:pPr>
      <w:r>
        <w:rPr>
          <w:rFonts w:hint="cs"/>
          <w:rtl/>
        </w:rPr>
        <w:t xml:space="preserve">فریدون: پشت میز نشست. یاد فرهاد بخیر. </w:t>
      </w:r>
    </w:p>
    <w:p w14:paraId="10D4EDFD" w14:textId="292ACD29" w:rsidR="0090166C" w:rsidRDefault="0090166C" w:rsidP="00534E6B">
      <w:pPr>
        <w:jc w:val="both"/>
        <w:rPr>
          <w:rtl/>
        </w:rPr>
      </w:pPr>
      <w:r>
        <w:rPr>
          <w:rFonts w:hint="cs"/>
          <w:rtl/>
        </w:rPr>
        <w:t xml:space="preserve">داریوش: یادش بخیر! فردا صبح میرم سر مزارش. دلم تنگ شده براش. </w:t>
      </w:r>
    </w:p>
    <w:p w14:paraId="2149FDE3" w14:textId="72FA4492" w:rsidR="0090166C" w:rsidRDefault="0090166C" w:rsidP="00534E6B">
      <w:pPr>
        <w:jc w:val="both"/>
        <w:rPr>
          <w:rtl/>
        </w:rPr>
      </w:pPr>
      <w:r>
        <w:rPr>
          <w:rFonts w:hint="cs"/>
          <w:rtl/>
        </w:rPr>
        <w:t xml:space="preserve">فریدون: خدابیامرز آدم خوبی بود. </w:t>
      </w:r>
    </w:p>
    <w:p w14:paraId="66F5CA12" w14:textId="65B8D04F" w:rsidR="0090166C" w:rsidRDefault="0090166C" w:rsidP="00534E6B">
      <w:pPr>
        <w:jc w:val="both"/>
        <w:rPr>
          <w:rtl/>
        </w:rPr>
      </w:pPr>
      <w:r>
        <w:rPr>
          <w:rFonts w:hint="cs"/>
          <w:rtl/>
        </w:rPr>
        <w:t xml:space="preserve">داریوش: در حق من که پدری کرد. </w:t>
      </w:r>
    </w:p>
    <w:p w14:paraId="1FBEDEF5" w14:textId="326043B8" w:rsidR="0090166C" w:rsidRDefault="0090166C" w:rsidP="00534E6B">
      <w:pPr>
        <w:jc w:val="both"/>
        <w:rPr>
          <w:rtl/>
        </w:rPr>
      </w:pPr>
      <w:r>
        <w:rPr>
          <w:rFonts w:hint="cs"/>
          <w:rtl/>
        </w:rPr>
        <w:t xml:space="preserve">فریدون: چی شد اومدی بیرون. </w:t>
      </w:r>
    </w:p>
    <w:p w14:paraId="13885228" w14:textId="17A1E9BF" w:rsidR="0090166C" w:rsidRDefault="0090166C" w:rsidP="00534E6B">
      <w:pPr>
        <w:jc w:val="both"/>
        <w:rPr>
          <w:rtl/>
        </w:rPr>
      </w:pPr>
      <w:r>
        <w:rPr>
          <w:rFonts w:hint="cs"/>
          <w:rtl/>
        </w:rPr>
        <w:t>داریوش: فرشته.</w:t>
      </w:r>
    </w:p>
    <w:p w14:paraId="0D643E37" w14:textId="4A53B052" w:rsidR="0090166C" w:rsidRDefault="0090166C" w:rsidP="00534E6B">
      <w:pPr>
        <w:jc w:val="both"/>
        <w:rPr>
          <w:rtl/>
        </w:rPr>
      </w:pPr>
      <w:r>
        <w:rPr>
          <w:rFonts w:hint="cs"/>
          <w:rtl/>
        </w:rPr>
        <w:t>فریدون: خیلی بد</w:t>
      </w:r>
      <w:r w:rsidR="001A3E79">
        <w:rPr>
          <w:rFonts w:hint="cs"/>
          <w:rtl/>
        </w:rPr>
        <w:t xml:space="preserve"> </w:t>
      </w:r>
      <w:r>
        <w:rPr>
          <w:rFonts w:hint="cs"/>
          <w:rtl/>
        </w:rPr>
        <w:t>دهنه. بد فحش میده.</w:t>
      </w:r>
    </w:p>
    <w:p w14:paraId="693C7183" w14:textId="703E83CD" w:rsidR="0090166C" w:rsidRDefault="0090166C" w:rsidP="00534E6B">
      <w:pPr>
        <w:jc w:val="both"/>
        <w:rPr>
          <w:rtl/>
        </w:rPr>
      </w:pPr>
      <w:r>
        <w:rPr>
          <w:rFonts w:hint="cs"/>
          <w:rtl/>
        </w:rPr>
        <w:t xml:space="preserve">داریوش: صابونش به تن شما هم خورده. </w:t>
      </w:r>
    </w:p>
    <w:p w14:paraId="7C3B708E" w14:textId="79C7694D" w:rsidR="0090166C" w:rsidRDefault="0090166C" w:rsidP="00534E6B">
      <w:pPr>
        <w:jc w:val="both"/>
        <w:rPr>
          <w:rtl/>
        </w:rPr>
      </w:pPr>
      <w:r>
        <w:rPr>
          <w:rFonts w:hint="cs"/>
          <w:rtl/>
        </w:rPr>
        <w:t xml:space="preserve">فریدون: خورده! یه زمان دوست بودم با فرهاد. باهم رفته بودیم عرق خوری. فرشته جد و آبادم رو اورد جلو چشمم. </w:t>
      </w:r>
    </w:p>
    <w:p w14:paraId="43A46DB3" w14:textId="4548CFAB" w:rsidR="0090166C" w:rsidRDefault="0090166C" w:rsidP="00534E6B">
      <w:pPr>
        <w:jc w:val="both"/>
        <w:rPr>
          <w:rtl/>
        </w:rPr>
      </w:pPr>
      <w:r>
        <w:rPr>
          <w:rFonts w:hint="cs"/>
          <w:rtl/>
        </w:rPr>
        <w:lastRenderedPageBreak/>
        <w:t xml:space="preserve">داریوش: آره! اینجوری. </w:t>
      </w:r>
    </w:p>
    <w:p w14:paraId="44E01965" w14:textId="39617E4F" w:rsidR="0090166C" w:rsidRDefault="0090166C" w:rsidP="00534E6B">
      <w:pPr>
        <w:jc w:val="both"/>
        <w:rPr>
          <w:rtl/>
        </w:rPr>
      </w:pPr>
      <w:r>
        <w:rPr>
          <w:rFonts w:hint="cs"/>
          <w:rtl/>
        </w:rPr>
        <w:t xml:space="preserve">فریدون: تو دلش هیچی نیست. اینو فرهاد </w:t>
      </w:r>
      <w:r w:rsidR="00860C89">
        <w:rPr>
          <w:rFonts w:hint="cs"/>
          <w:rtl/>
        </w:rPr>
        <w:t>می‌گفت</w:t>
      </w:r>
      <w:r>
        <w:rPr>
          <w:rFonts w:hint="cs"/>
          <w:rtl/>
        </w:rPr>
        <w:t xml:space="preserve">. </w:t>
      </w:r>
    </w:p>
    <w:p w14:paraId="0DCC89FA" w14:textId="417D4406" w:rsidR="0090166C" w:rsidRDefault="0090166C" w:rsidP="00534E6B">
      <w:pPr>
        <w:jc w:val="both"/>
        <w:rPr>
          <w:rtl/>
        </w:rPr>
      </w:pPr>
      <w:r>
        <w:rPr>
          <w:rFonts w:hint="cs"/>
          <w:rtl/>
        </w:rPr>
        <w:t>داریوش: کجاش؟</w:t>
      </w:r>
    </w:p>
    <w:p w14:paraId="1A2F2B9B" w14:textId="332E2A05" w:rsidR="0090166C" w:rsidRDefault="0090166C" w:rsidP="00534E6B">
      <w:pPr>
        <w:jc w:val="both"/>
        <w:rPr>
          <w:rtl/>
        </w:rPr>
      </w:pPr>
      <w:r>
        <w:rPr>
          <w:rFonts w:hint="cs"/>
          <w:rtl/>
        </w:rPr>
        <w:t xml:space="preserve">هر دو خندیدند. </w:t>
      </w:r>
    </w:p>
    <w:p w14:paraId="0ED104EA" w14:textId="301315B2" w:rsidR="0090166C" w:rsidRDefault="0090166C" w:rsidP="00534E6B">
      <w:pPr>
        <w:jc w:val="both"/>
        <w:rPr>
          <w:rtl/>
        </w:rPr>
      </w:pPr>
      <w:r>
        <w:rPr>
          <w:rFonts w:hint="cs"/>
          <w:rtl/>
        </w:rPr>
        <w:t xml:space="preserve">فریدون: قلب نداره! خندید. آره نداره. </w:t>
      </w:r>
    </w:p>
    <w:p w14:paraId="5364197F" w14:textId="0D62EE15" w:rsidR="0090166C" w:rsidRDefault="0090166C" w:rsidP="00534E6B">
      <w:pPr>
        <w:jc w:val="both"/>
        <w:rPr>
          <w:rtl/>
        </w:rPr>
      </w:pPr>
      <w:r>
        <w:rPr>
          <w:rFonts w:hint="cs"/>
          <w:rtl/>
        </w:rPr>
        <w:t xml:space="preserve">داریوش: اینجا چرا اینطوریه. چرا کسی نیست. </w:t>
      </w:r>
    </w:p>
    <w:p w14:paraId="673DBE0F" w14:textId="620D0094" w:rsidR="0090166C" w:rsidRDefault="0090166C" w:rsidP="00534E6B">
      <w:pPr>
        <w:jc w:val="both"/>
        <w:rPr>
          <w:rtl/>
        </w:rPr>
      </w:pPr>
      <w:r>
        <w:rPr>
          <w:rFonts w:hint="cs"/>
          <w:rtl/>
        </w:rPr>
        <w:t xml:space="preserve">فریدون: مریض بودم تازه روپا شدم. بستری بودم. سرطان پرستات. </w:t>
      </w:r>
    </w:p>
    <w:p w14:paraId="42AEADDB" w14:textId="38292815" w:rsidR="0090166C" w:rsidRDefault="0090166C" w:rsidP="00534E6B">
      <w:pPr>
        <w:jc w:val="both"/>
        <w:rPr>
          <w:rtl/>
        </w:rPr>
      </w:pPr>
      <w:r>
        <w:rPr>
          <w:rFonts w:hint="cs"/>
          <w:rtl/>
        </w:rPr>
        <w:t xml:space="preserve">داریوش: سلامتی باشه. </w:t>
      </w:r>
    </w:p>
    <w:p w14:paraId="20988FAD" w14:textId="12A60C70" w:rsidR="0090166C" w:rsidRDefault="0090166C" w:rsidP="00534E6B">
      <w:pPr>
        <w:jc w:val="both"/>
        <w:rPr>
          <w:rtl/>
        </w:rPr>
      </w:pPr>
      <w:r>
        <w:rPr>
          <w:rFonts w:hint="cs"/>
          <w:rtl/>
        </w:rPr>
        <w:t xml:space="preserve">فریدون: سلامتی برای همه باشه. </w:t>
      </w:r>
    </w:p>
    <w:p w14:paraId="07803180" w14:textId="41E5FEA8" w:rsidR="0090166C" w:rsidRDefault="0090166C" w:rsidP="00534E6B">
      <w:pPr>
        <w:jc w:val="both"/>
        <w:rPr>
          <w:rtl/>
        </w:rPr>
      </w:pPr>
      <w:r>
        <w:rPr>
          <w:rFonts w:hint="cs"/>
          <w:rtl/>
        </w:rPr>
        <w:t xml:space="preserve">داریوش: من </w:t>
      </w:r>
      <w:r w:rsidR="00C33612">
        <w:rPr>
          <w:rFonts w:hint="cs"/>
          <w:rtl/>
        </w:rPr>
        <w:t>می‌تونم</w:t>
      </w:r>
      <w:r>
        <w:rPr>
          <w:rFonts w:hint="cs"/>
          <w:rtl/>
        </w:rPr>
        <w:t xml:space="preserve"> اینجا کار کنم؟ جای خواب هم ندارم. </w:t>
      </w:r>
    </w:p>
    <w:p w14:paraId="47BD7FCB" w14:textId="2F4DA564" w:rsidR="0090166C" w:rsidRDefault="0090166C" w:rsidP="00534E6B">
      <w:pPr>
        <w:jc w:val="both"/>
        <w:rPr>
          <w:rtl/>
        </w:rPr>
      </w:pPr>
      <w:r>
        <w:rPr>
          <w:rFonts w:hint="cs"/>
          <w:rtl/>
        </w:rPr>
        <w:t xml:space="preserve">فریدون: حجره میکانیک خالیه. درست کردن جای خواب هم با خودت. </w:t>
      </w:r>
    </w:p>
    <w:p w14:paraId="4460E5EB" w14:textId="0DC863D1" w:rsidR="0090166C" w:rsidRDefault="0090166C" w:rsidP="00534E6B">
      <w:pPr>
        <w:jc w:val="both"/>
        <w:rPr>
          <w:rtl/>
        </w:rPr>
      </w:pPr>
      <w:r>
        <w:rPr>
          <w:rFonts w:hint="cs"/>
          <w:rtl/>
        </w:rPr>
        <w:t>داریوش: حله!</w:t>
      </w:r>
    </w:p>
    <w:p w14:paraId="3F349F87" w14:textId="1F18B444" w:rsidR="0090166C" w:rsidRDefault="0090166C" w:rsidP="00534E6B">
      <w:pPr>
        <w:jc w:val="both"/>
        <w:rPr>
          <w:rtl/>
        </w:rPr>
      </w:pPr>
      <w:r>
        <w:rPr>
          <w:rFonts w:hint="cs"/>
          <w:rtl/>
        </w:rPr>
        <w:t xml:space="preserve">داریوش از آن روز آنجا مشغول شد. سه ماهی گذشت تا بالاخره فرشته آن پولی که قول داده بود برایش واریز کند. ولی در تمام آن مدت داریوش حتی یکبار هم به فرشته برای پول یا مسئله دیگری زنگ نزد. </w:t>
      </w:r>
    </w:p>
    <w:p w14:paraId="79BC7F5E" w14:textId="4C0ED68B" w:rsidR="005B150C" w:rsidRDefault="0090166C" w:rsidP="00534E6B">
      <w:pPr>
        <w:jc w:val="both"/>
        <w:rPr>
          <w:rtl/>
        </w:rPr>
      </w:pPr>
      <w:r>
        <w:rPr>
          <w:rFonts w:hint="cs"/>
          <w:rtl/>
        </w:rPr>
        <w:t xml:space="preserve">داریوش: بعد از دیدن پیام بانک برای ورایز پول، یاد عید سال قبل افتاد. به فرشته زنگ زده بود که سال نو را تبریک بگوید. بیشتر </w:t>
      </w:r>
      <w:r w:rsidR="00FD0A6E">
        <w:rPr>
          <w:rFonts w:hint="cs"/>
          <w:rtl/>
        </w:rPr>
        <w:t>می‌خواست</w:t>
      </w:r>
      <w:r>
        <w:rPr>
          <w:rFonts w:hint="cs"/>
          <w:rtl/>
        </w:rPr>
        <w:t xml:space="preserve"> تکلیف مکانیکی روشن بشه، آن زمان تک و تنها یک مکانیکی بزرگ را میگرداند. </w:t>
      </w:r>
      <w:r w:rsidR="005B150C">
        <w:rPr>
          <w:rFonts w:hint="cs"/>
          <w:rtl/>
        </w:rPr>
        <w:t xml:space="preserve">لحن یخزده فرشته را یادش بود. وقتی برای مرگ فرهاد به او تسلیت گفته بود. جواب یخزده فرشته را به یاد </w:t>
      </w:r>
      <w:r w:rsidR="00FD0A6E">
        <w:rPr>
          <w:rFonts w:hint="cs"/>
          <w:rtl/>
        </w:rPr>
        <w:t>می‌آورد</w:t>
      </w:r>
      <w:r w:rsidR="005B150C">
        <w:rPr>
          <w:rFonts w:hint="cs"/>
          <w:rtl/>
        </w:rPr>
        <w:t xml:space="preserve">. «به شما هم تسلیت میگم. میدونم خیلی دوستتون داشت. بزودی با شما تماس میگیرم برای سروسامان دادن به مکانیکی صحبت </w:t>
      </w:r>
      <w:r w:rsidR="00C33612">
        <w:rPr>
          <w:rFonts w:hint="cs"/>
          <w:rtl/>
        </w:rPr>
        <w:t>می‌کنی</w:t>
      </w:r>
      <w:r w:rsidR="005B150C">
        <w:rPr>
          <w:rFonts w:hint="cs"/>
          <w:rtl/>
        </w:rPr>
        <w:t>م.» آن بزودی</w:t>
      </w:r>
      <w:r w:rsidR="001A3E79">
        <w:rPr>
          <w:rFonts w:hint="cs"/>
          <w:rtl/>
        </w:rPr>
        <w:t xml:space="preserve"> شش</w:t>
      </w:r>
      <w:r w:rsidR="005B150C">
        <w:rPr>
          <w:rFonts w:hint="cs"/>
          <w:rtl/>
        </w:rPr>
        <w:t xml:space="preserve"> ماهی به طول انجامیده بود. </w:t>
      </w:r>
    </w:p>
    <w:p w14:paraId="6DB5F94F" w14:textId="448A8ED2" w:rsidR="005B150C" w:rsidRDefault="005B150C" w:rsidP="00534E6B">
      <w:pPr>
        <w:jc w:val="both"/>
        <w:rPr>
          <w:rtl/>
        </w:rPr>
      </w:pPr>
      <w:r>
        <w:rPr>
          <w:rFonts w:hint="cs"/>
          <w:rtl/>
        </w:rPr>
        <w:lastRenderedPageBreak/>
        <w:t xml:space="preserve">داریوش مبلغی از آن پول را برای تجهیز مکانیکی صرف کرد. یک دوش برای خودش دست و پا کرد. </w:t>
      </w:r>
    </w:p>
    <w:p w14:paraId="1B9DEFAC" w14:textId="55E9F8A4" w:rsidR="005B150C" w:rsidRDefault="005B150C" w:rsidP="00534E6B">
      <w:pPr>
        <w:jc w:val="both"/>
        <w:rPr>
          <w:rtl/>
        </w:rPr>
      </w:pPr>
      <w:r>
        <w:rPr>
          <w:rFonts w:hint="cs"/>
          <w:rtl/>
        </w:rPr>
        <w:t xml:space="preserve">فریدون درآمد مکانیکی را نصف نصف حساب </w:t>
      </w:r>
      <w:r w:rsidR="00860C89">
        <w:rPr>
          <w:rFonts w:hint="cs"/>
          <w:rtl/>
        </w:rPr>
        <w:t>می‌کرد</w:t>
      </w:r>
      <w:r>
        <w:rPr>
          <w:rFonts w:hint="cs"/>
          <w:rtl/>
        </w:rPr>
        <w:t xml:space="preserve">. عملاً باهم شریک شده بودند. کار از داریوش مکان از فریدون. </w:t>
      </w:r>
    </w:p>
    <w:p w14:paraId="67D4A3CF" w14:textId="574FE76D" w:rsidR="005B150C" w:rsidRDefault="005B150C" w:rsidP="00534E6B">
      <w:pPr>
        <w:jc w:val="both"/>
        <w:rPr>
          <w:rtl/>
        </w:rPr>
      </w:pPr>
      <w:r>
        <w:rPr>
          <w:rFonts w:hint="cs"/>
          <w:rtl/>
        </w:rPr>
        <w:t xml:space="preserve">داریوش سخت کوش و ماهر بود. بزودی مکانیکی آنقدر شلوغ شده بود که سه نفر دیگر را استخدام کردند. </w:t>
      </w:r>
    </w:p>
    <w:p w14:paraId="2F1E3F2B" w14:textId="61552FAB" w:rsidR="005B150C" w:rsidRDefault="005B150C" w:rsidP="00534E6B">
      <w:pPr>
        <w:jc w:val="both"/>
        <w:rPr>
          <w:rtl/>
        </w:rPr>
      </w:pPr>
      <w:r>
        <w:rPr>
          <w:rFonts w:hint="cs"/>
          <w:rtl/>
        </w:rPr>
        <w:t xml:space="preserve">مکانیکی فریدون سنتی بود و حجره داشت. هر مکانیک در حجره خودش کار </w:t>
      </w:r>
      <w:r w:rsidR="00860C89">
        <w:rPr>
          <w:rFonts w:hint="cs"/>
          <w:rtl/>
        </w:rPr>
        <w:t>می‌کرد</w:t>
      </w:r>
      <w:r>
        <w:rPr>
          <w:rFonts w:hint="cs"/>
          <w:rtl/>
        </w:rPr>
        <w:t>. داریوش از همه کم سن تر بود. اما کسی مهارت او را نداشت. سرعتش در انجام کارها بشدت بالا بود. ه</w:t>
      </w:r>
      <w:r w:rsidR="00C33612">
        <w:rPr>
          <w:rFonts w:hint="cs"/>
          <w:rtl/>
        </w:rPr>
        <w:t>م</w:t>
      </w:r>
      <w:r w:rsidR="005E1A8B">
        <w:rPr>
          <w:rFonts w:hint="cs"/>
          <w:rtl/>
        </w:rPr>
        <w:t>ی</w:t>
      </w:r>
      <w:r w:rsidR="00C33612">
        <w:rPr>
          <w:rFonts w:hint="cs"/>
          <w:rtl/>
        </w:rPr>
        <w:t>شه</w:t>
      </w:r>
      <w:r>
        <w:rPr>
          <w:rFonts w:hint="cs"/>
          <w:rtl/>
        </w:rPr>
        <w:t xml:space="preserve"> به همه کمک </w:t>
      </w:r>
      <w:r w:rsidR="00860C89">
        <w:rPr>
          <w:rFonts w:hint="cs"/>
          <w:rtl/>
        </w:rPr>
        <w:t>می‌کرد</w:t>
      </w:r>
      <w:r>
        <w:rPr>
          <w:rFonts w:hint="cs"/>
          <w:rtl/>
        </w:rPr>
        <w:t>. یک خانواده شده بودند. بعد از کار گاهی ساعت</w:t>
      </w:r>
      <w:r w:rsidR="00FD0A6E">
        <w:rPr>
          <w:rFonts w:hint="cs"/>
          <w:rtl/>
        </w:rPr>
        <w:t xml:space="preserve">‌ها </w:t>
      </w:r>
      <w:r>
        <w:rPr>
          <w:rFonts w:hint="cs"/>
          <w:rtl/>
        </w:rPr>
        <w:t xml:space="preserve">با فریدون در دفترش مینشست و </w:t>
      </w:r>
      <w:r w:rsidR="00860C89">
        <w:rPr>
          <w:rFonts w:hint="cs"/>
          <w:rtl/>
        </w:rPr>
        <w:t>می‌گفت</w:t>
      </w:r>
      <w:r>
        <w:rPr>
          <w:rFonts w:hint="cs"/>
          <w:rtl/>
        </w:rPr>
        <w:t xml:space="preserve">ند و میخندیدند. </w:t>
      </w:r>
    </w:p>
    <w:p w14:paraId="76EFDC86" w14:textId="6A9D2D2F" w:rsidR="005B150C" w:rsidRDefault="005B150C" w:rsidP="00534E6B">
      <w:pPr>
        <w:jc w:val="both"/>
        <w:rPr>
          <w:rtl/>
        </w:rPr>
      </w:pPr>
      <w:r>
        <w:rPr>
          <w:rFonts w:hint="cs"/>
          <w:rtl/>
        </w:rPr>
        <w:t xml:space="preserve">یک روز فریدون به حجره داریوش امد. </w:t>
      </w:r>
    </w:p>
    <w:p w14:paraId="3D9749FC" w14:textId="00ADC1CF" w:rsidR="005B150C" w:rsidRDefault="005B150C" w:rsidP="00534E6B">
      <w:pPr>
        <w:jc w:val="both"/>
        <w:rPr>
          <w:rtl/>
        </w:rPr>
      </w:pPr>
      <w:r>
        <w:rPr>
          <w:rFonts w:hint="cs"/>
          <w:rtl/>
        </w:rPr>
        <w:t xml:space="preserve">داریوش: درود ارباب. امر! جونم! </w:t>
      </w:r>
    </w:p>
    <w:p w14:paraId="47DD2D07" w14:textId="7E2741F3" w:rsidR="005B150C" w:rsidRDefault="005B150C" w:rsidP="00534E6B">
      <w:pPr>
        <w:jc w:val="both"/>
        <w:rPr>
          <w:rtl/>
        </w:rPr>
      </w:pPr>
      <w:r>
        <w:rPr>
          <w:rFonts w:hint="cs"/>
          <w:rtl/>
        </w:rPr>
        <w:t xml:space="preserve">فریدون: یه چی بگم منفجر بشی از خنده! </w:t>
      </w:r>
    </w:p>
    <w:p w14:paraId="5913A60D" w14:textId="3C293A79" w:rsidR="005B150C" w:rsidRDefault="005B150C" w:rsidP="00534E6B">
      <w:pPr>
        <w:jc w:val="both"/>
        <w:rPr>
          <w:rtl/>
        </w:rPr>
      </w:pPr>
      <w:r>
        <w:rPr>
          <w:rFonts w:hint="cs"/>
          <w:rtl/>
        </w:rPr>
        <w:t>درایوش: بگو.</w:t>
      </w:r>
    </w:p>
    <w:p w14:paraId="7DD6FFB2" w14:textId="139318CC" w:rsidR="005B150C" w:rsidRDefault="005B150C" w:rsidP="00534E6B">
      <w:pPr>
        <w:jc w:val="both"/>
        <w:rPr>
          <w:rtl/>
        </w:rPr>
      </w:pPr>
      <w:r>
        <w:rPr>
          <w:rFonts w:hint="cs"/>
          <w:rtl/>
        </w:rPr>
        <w:t xml:space="preserve">فریدون: اگر گفتی فرشته کی رو استخدام کرده بعنوان مکانیک ارشدش. </w:t>
      </w:r>
    </w:p>
    <w:p w14:paraId="46CAA418" w14:textId="386D1526" w:rsidR="005B150C" w:rsidRDefault="005B150C" w:rsidP="00534E6B">
      <w:pPr>
        <w:jc w:val="both"/>
        <w:rPr>
          <w:rtl/>
        </w:rPr>
      </w:pPr>
      <w:r>
        <w:rPr>
          <w:rFonts w:hint="cs"/>
          <w:rtl/>
        </w:rPr>
        <w:t>داریوش: کی رو؟</w:t>
      </w:r>
    </w:p>
    <w:p w14:paraId="310C9A3D" w14:textId="1E883922" w:rsidR="005B150C" w:rsidRDefault="005B150C" w:rsidP="00534E6B">
      <w:pPr>
        <w:jc w:val="both"/>
        <w:rPr>
          <w:rtl/>
        </w:rPr>
      </w:pPr>
      <w:r>
        <w:rPr>
          <w:rFonts w:hint="cs"/>
          <w:rtl/>
        </w:rPr>
        <w:t xml:space="preserve">فریدون: فرشید رو. </w:t>
      </w:r>
    </w:p>
    <w:p w14:paraId="2B586271" w14:textId="62A6FB42" w:rsidR="005B150C" w:rsidRDefault="005B150C" w:rsidP="00534E6B">
      <w:pPr>
        <w:jc w:val="both"/>
        <w:rPr>
          <w:rtl/>
        </w:rPr>
      </w:pPr>
      <w:r>
        <w:rPr>
          <w:rFonts w:hint="cs"/>
          <w:rtl/>
        </w:rPr>
        <w:t xml:space="preserve">داریوش: کدوم فرشید. </w:t>
      </w:r>
    </w:p>
    <w:p w14:paraId="579E54CA" w14:textId="0162DDA0" w:rsidR="005B150C" w:rsidRDefault="005B150C" w:rsidP="00534E6B">
      <w:pPr>
        <w:jc w:val="both"/>
        <w:rPr>
          <w:rtl/>
        </w:rPr>
      </w:pPr>
      <w:r>
        <w:rPr>
          <w:rFonts w:hint="cs"/>
          <w:rtl/>
        </w:rPr>
        <w:t xml:space="preserve">فریدون: فرشید چپل. </w:t>
      </w:r>
    </w:p>
    <w:p w14:paraId="6193D09B" w14:textId="23DFFE3E" w:rsidR="005B150C" w:rsidRDefault="005B150C" w:rsidP="00534E6B">
      <w:pPr>
        <w:jc w:val="both"/>
        <w:rPr>
          <w:rtl/>
        </w:rPr>
      </w:pPr>
      <w:r>
        <w:rPr>
          <w:rFonts w:hint="cs"/>
          <w:rtl/>
        </w:rPr>
        <w:t xml:space="preserve">داریوش: سرپرست مکانیک! اون در حد شاگردهم نیست. خوب حالشون!. </w:t>
      </w:r>
    </w:p>
    <w:p w14:paraId="44897E7C" w14:textId="55DD6C28" w:rsidR="005B150C" w:rsidRDefault="005B150C" w:rsidP="00534E6B">
      <w:pPr>
        <w:jc w:val="both"/>
        <w:rPr>
          <w:rtl/>
        </w:rPr>
      </w:pPr>
      <w:r>
        <w:rPr>
          <w:rFonts w:hint="cs"/>
          <w:rtl/>
        </w:rPr>
        <w:t>فریدون: گفتم میخندی.</w:t>
      </w:r>
    </w:p>
    <w:p w14:paraId="36459375" w14:textId="6BA4B246" w:rsidR="005B150C" w:rsidRDefault="005B150C" w:rsidP="00534E6B">
      <w:pPr>
        <w:jc w:val="both"/>
        <w:rPr>
          <w:rtl/>
        </w:rPr>
      </w:pPr>
      <w:r>
        <w:rPr>
          <w:rFonts w:hint="cs"/>
          <w:rtl/>
        </w:rPr>
        <w:t xml:space="preserve">داریوش: دمت گرم. </w:t>
      </w:r>
    </w:p>
    <w:p w14:paraId="6478B6D8" w14:textId="2DCC902C" w:rsidR="005B150C" w:rsidRDefault="005B150C" w:rsidP="00534E6B">
      <w:pPr>
        <w:jc w:val="both"/>
        <w:rPr>
          <w:rtl/>
        </w:rPr>
      </w:pPr>
      <w:r>
        <w:rPr>
          <w:rFonts w:hint="cs"/>
          <w:rtl/>
        </w:rPr>
        <w:lastRenderedPageBreak/>
        <w:t>وقتی فریدون دورشد. داریوش همانجا نشتست روی زمین و به ستون دیوار تکیه داد. دوست داشت بزند زیر گریه. نیمدانست چه چیزی آنقدر او را احساساتی کرده بود. اما ت</w:t>
      </w:r>
      <w:r w:rsidR="007A4953">
        <w:rPr>
          <w:rFonts w:hint="cs"/>
          <w:rtl/>
        </w:rPr>
        <w:t>َ</w:t>
      </w:r>
      <w:r>
        <w:rPr>
          <w:rFonts w:hint="cs"/>
          <w:rtl/>
        </w:rPr>
        <w:t>ن</w:t>
      </w:r>
      <w:r w:rsidR="007A4953">
        <w:rPr>
          <w:rFonts w:hint="cs"/>
          <w:rtl/>
        </w:rPr>
        <w:t>ِ</w:t>
      </w:r>
      <w:r>
        <w:rPr>
          <w:rFonts w:hint="cs"/>
          <w:rtl/>
        </w:rPr>
        <w:t xml:space="preserve">ش زیادی حس </w:t>
      </w:r>
      <w:r w:rsidR="00860C89">
        <w:rPr>
          <w:rFonts w:hint="cs"/>
          <w:rtl/>
        </w:rPr>
        <w:t>می‌کرد</w:t>
      </w:r>
      <w:r>
        <w:rPr>
          <w:rFonts w:hint="cs"/>
          <w:rtl/>
        </w:rPr>
        <w:t>. صبح روز بعد</w:t>
      </w:r>
      <w:r w:rsidR="00EE6E0F">
        <w:rPr>
          <w:rFonts w:hint="cs"/>
          <w:rtl/>
        </w:rPr>
        <w:t xml:space="preserve"> ساعت 5 صبح بیدار شد و </w:t>
      </w:r>
      <w:r>
        <w:rPr>
          <w:rFonts w:hint="cs"/>
          <w:rtl/>
        </w:rPr>
        <w:t>به سر مزار فرهاد رفت.</w:t>
      </w:r>
    </w:p>
    <w:p w14:paraId="57882B1D" w14:textId="0907B398" w:rsidR="00EE6E0F" w:rsidRDefault="005B150C" w:rsidP="00534E6B">
      <w:pPr>
        <w:jc w:val="both"/>
        <w:rPr>
          <w:rtl/>
        </w:rPr>
      </w:pPr>
      <w:r>
        <w:rPr>
          <w:rFonts w:hint="cs"/>
          <w:rtl/>
        </w:rPr>
        <w:t xml:space="preserve">داریوش: درود اوستا خوبی برات شیرینی دانمارکی اوردم دوست داشتی. یه قولی به من دادی یادت هست. گفت کسی به خودت و خانوادت کاری نداره. فرشته اومد. زد تو گوشم. اونهم نه یبار! هیچی نگفتی. </w:t>
      </w:r>
      <w:r w:rsidR="00EE6E0F">
        <w:rPr>
          <w:rFonts w:hint="cs"/>
          <w:rtl/>
        </w:rPr>
        <w:t xml:space="preserve">من سر قولم موندم. ولی تو نه. اوستا ناراحت نشی ولی ترجیح </w:t>
      </w:r>
      <w:r w:rsidR="00C33612">
        <w:rPr>
          <w:rFonts w:hint="cs"/>
          <w:rtl/>
        </w:rPr>
        <w:t>می‌دم</w:t>
      </w:r>
      <w:r w:rsidR="00EE6E0F">
        <w:rPr>
          <w:rFonts w:hint="cs"/>
          <w:rtl/>
        </w:rPr>
        <w:t xml:space="preserve"> تو قبر بخ</w:t>
      </w:r>
      <w:r w:rsidR="007A4953">
        <w:rPr>
          <w:rFonts w:hint="cs"/>
          <w:rtl/>
        </w:rPr>
        <w:t>و</w:t>
      </w:r>
      <w:r w:rsidR="00EE6E0F">
        <w:rPr>
          <w:rFonts w:hint="cs"/>
          <w:rtl/>
        </w:rPr>
        <w:t>ابم ولی دیگه فرشته رو نبینم. نمیدونم چکار داره می</w:t>
      </w:r>
      <w:r w:rsidR="001A3E79">
        <w:rPr>
          <w:rFonts w:hint="cs"/>
          <w:rtl/>
        </w:rPr>
        <w:t>‌</w:t>
      </w:r>
      <w:r w:rsidR="00EE6E0F">
        <w:rPr>
          <w:rFonts w:hint="cs"/>
          <w:rtl/>
        </w:rPr>
        <w:t>کنه. دلمم هم ن</w:t>
      </w:r>
      <w:r w:rsidR="00FD0A6E">
        <w:rPr>
          <w:rFonts w:hint="cs"/>
          <w:rtl/>
        </w:rPr>
        <w:t>می‌خواد</w:t>
      </w:r>
      <w:r w:rsidR="00EE6E0F">
        <w:rPr>
          <w:rFonts w:hint="cs"/>
          <w:rtl/>
        </w:rPr>
        <w:t xml:space="preserve"> بدونم. میدونم زنته! میدونم دوستش داری. ولی انصافاً جز خودت هیچ</w:t>
      </w:r>
      <w:r w:rsidR="001A3E79">
        <w:rPr>
          <w:rFonts w:hint="cs"/>
          <w:rtl/>
        </w:rPr>
        <w:t>ک</w:t>
      </w:r>
      <w:r w:rsidR="00EE6E0F">
        <w:rPr>
          <w:rFonts w:hint="cs"/>
          <w:rtl/>
        </w:rPr>
        <w:t xml:space="preserve">ی نمیتونه دو دقیقه تحملش کنه. </w:t>
      </w:r>
      <w:r w:rsidR="00860C89">
        <w:rPr>
          <w:rFonts w:hint="cs"/>
          <w:rtl/>
        </w:rPr>
        <w:t>می‌گفت</w:t>
      </w:r>
      <w:r w:rsidR="00EE6E0F">
        <w:rPr>
          <w:rFonts w:hint="cs"/>
          <w:rtl/>
        </w:rPr>
        <w:t>ی چیزی تو دلش نیست</w:t>
      </w:r>
      <w:r w:rsidR="007A4953">
        <w:rPr>
          <w:rFonts w:hint="cs"/>
          <w:rtl/>
        </w:rPr>
        <w:t>؛</w:t>
      </w:r>
      <w:r w:rsidR="00EE6E0F">
        <w:rPr>
          <w:rFonts w:hint="cs"/>
          <w:rtl/>
        </w:rPr>
        <w:t xml:space="preserve"> زبونش آتیشه</w:t>
      </w:r>
      <w:r w:rsidR="007A4953">
        <w:rPr>
          <w:rFonts w:hint="cs"/>
          <w:rtl/>
        </w:rPr>
        <w:t>؛</w:t>
      </w:r>
      <w:r w:rsidR="00EE6E0F">
        <w:rPr>
          <w:rFonts w:hint="cs"/>
          <w:rtl/>
        </w:rPr>
        <w:t xml:space="preserve"> ولی تو دلش هیچی نیست. راستش برام مهم نیست. ن</w:t>
      </w:r>
      <w:r w:rsidR="00C33612">
        <w:rPr>
          <w:rFonts w:hint="cs"/>
          <w:rtl/>
        </w:rPr>
        <w:t>می‌خوام</w:t>
      </w:r>
      <w:r w:rsidR="00EE6E0F">
        <w:rPr>
          <w:rFonts w:hint="cs"/>
          <w:rtl/>
        </w:rPr>
        <w:t xml:space="preserve"> دیگه ببینمش. می</w:t>
      </w:r>
      <w:r w:rsidR="001A3E79">
        <w:rPr>
          <w:rFonts w:hint="cs"/>
          <w:rtl/>
        </w:rPr>
        <w:t>‌</w:t>
      </w:r>
      <w:r w:rsidR="00EE6E0F">
        <w:rPr>
          <w:rFonts w:hint="cs"/>
          <w:rtl/>
        </w:rPr>
        <w:t xml:space="preserve">دونم بهت مدیونم. یکسال مکانیکی رو باز نگه داشتم. </w:t>
      </w:r>
      <w:r w:rsidR="007C770A">
        <w:rPr>
          <w:rFonts w:hint="cs"/>
          <w:rtl/>
        </w:rPr>
        <w:t>می‌دونی</w:t>
      </w:r>
      <w:r w:rsidR="00EE6E0F">
        <w:rPr>
          <w:rFonts w:hint="cs"/>
          <w:rtl/>
        </w:rPr>
        <w:t xml:space="preserve"> خودت. ببخشید که ن</w:t>
      </w:r>
      <w:r w:rsidR="00C33612">
        <w:rPr>
          <w:rFonts w:hint="cs"/>
          <w:rtl/>
        </w:rPr>
        <w:t>می‌تونم</w:t>
      </w:r>
      <w:r w:rsidR="00EE6E0F">
        <w:rPr>
          <w:rFonts w:hint="cs"/>
          <w:rtl/>
        </w:rPr>
        <w:t xml:space="preserve"> بیشتر به خانوادت خدمت کنم. شرطمون یادت هست که</w:t>
      </w:r>
      <w:r w:rsidR="007A4953">
        <w:rPr>
          <w:rFonts w:hint="cs"/>
          <w:rtl/>
        </w:rPr>
        <w:t>؟!</w:t>
      </w:r>
      <w:r w:rsidR="00EE6E0F">
        <w:rPr>
          <w:rFonts w:hint="cs"/>
          <w:rtl/>
        </w:rPr>
        <w:t xml:space="preserve">. فرشته زد زیر قول و قرار بین من و تو. </w:t>
      </w:r>
    </w:p>
    <w:p w14:paraId="670F1BDE" w14:textId="7A5F8D7B" w:rsidR="00EE6E0F" w:rsidRDefault="00EE6E0F" w:rsidP="00534E6B">
      <w:pPr>
        <w:jc w:val="both"/>
        <w:rPr>
          <w:rtl/>
        </w:rPr>
      </w:pPr>
      <w:r>
        <w:rPr>
          <w:rFonts w:hint="cs"/>
          <w:rtl/>
        </w:rPr>
        <w:t>فرشته: چه قول و قراری؟</w:t>
      </w:r>
    </w:p>
    <w:p w14:paraId="70BF3BCC" w14:textId="5725E626" w:rsidR="00EE6E0F" w:rsidRDefault="00EE6E0F" w:rsidP="00534E6B">
      <w:pPr>
        <w:jc w:val="both"/>
        <w:rPr>
          <w:rtl/>
        </w:rPr>
      </w:pPr>
      <w:r>
        <w:rPr>
          <w:rFonts w:hint="cs"/>
          <w:rtl/>
        </w:rPr>
        <w:t>داریوش: درود. نمی</w:t>
      </w:r>
      <w:r w:rsidR="001A3E79">
        <w:rPr>
          <w:rFonts w:hint="cs"/>
          <w:rtl/>
        </w:rPr>
        <w:t>‌</w:t>
      </w:r>
      <w:r>
        <w:rPr>
          <w:rFonts w:hint="cs"/>
          <w:rtl/>
        </w:rPr>
        <w:t>دونستم میاید اینجا وگرنه مزاحم نمی</w:t>
      </w:r>
      <w:r w:rsidR="001A3E79">
        <w:rPr>
          <w:rFonts w:hint="cs"/>
          <w:rtl/>
        </w:rPr>
        <w:t>‌</w:t>
      </w:r>
      <w:r>
        <w:rPr>
          <w:rFonts w:hint="cs"/>
          <w:rtl/>
        </w:rPr>
        <w:t>شدم. بدرود.</w:t>
      </w:r>
    </w:p>
    <w:p w14:paraId="551B1BB2" w14:textId="483DFCC9" w:rsidR="00EE6E0F" w:rsidRDefault="00EE6E0F" w:rsidP="00534E6B">
      <w:pPr>
        <w:jc w:val="both"/>
        <w:rPr>
          <w:rtl/>
        </w:rPr>
      </w:pPr>
      <w:r>
        <w:rPr>
          <w:rFonts w:hint="cs"/>
          <w:rtl/>
        </w:rPr>
        <w:t>فرشته: سوال کردم ازت؟ چه قول و قراری؟</w:t>
      </w:r>
    </w:p>
    <w:p w14:paraId="5CF43F33" w14:textId="0781867E" w:rsidR="00EE6E0F" w:rsidRDefault="00EE6E0F" w:rsidP="00534E6B">
      <w:pPr>
        <w:jc w:val="both"/>
        <w:rPr>
          <w:rtl/>
        </w:rPr>
      </w:pPr>
      <w:r>
        <w:rPr>
          <w:rFonts w:hint="cs"/>
          <w:rtl/>
        </w:rPr>
        <w:t>داریوش: کس</w:t>
      </w:r>
      <w:r w:rsidR="007A4953">
        <w:rPr>
          <w:rFonts w:hint="cs"/>
          <w:rtl/>
        </w:rPr>
        <w:t>ی</w:t>
      </w:r>
      <w:r>
        <w:rPr>
          <w:rFonts w:hint="cs"/>
          <w:rtl/>
        </w:rPr>
        <w:t xml:space="preserve"> به من و خانوادم توهین نکنه. </w:t>
      </w:r>
    </w:p>
    <w:p w14:paraId="583CE0B2" w14:textId="3BE583D7" w:rsidR="00EE6E0F" w:rsidRDefault="00EE6E0F" w:rsidP="00534E6B">
      <w:pPr>
        <w:jc w:val="both"/>
        <w:rPr>
          <w:rtl/>
        </w:rPr>
      </w:pPr>
      <w:r>
        <w:rPr>
          <w:rFonts w:hint="cs"/>
          <w:rtl/>
        </w:rPr>
        <w:t>فرشته: اونوقت من به تو و خانوادت توهین کردم بچه؟</w:t>
      </w:r>
    </w:p>
    <w:p w14:paraId="6248CED7" w14:textId="45C8CBD1" w:rsidR="00EE6E0F" w:rsidRDefault="00EE6E0F" w:rsidP="00534E6B">
      <w:pPr>
        <w:jc w:val="both"/>
        <w:rPr>
          <w:rtl/>
        </w:rPr>
      </w:pPr>
      <w:r>
        <w:rPr>
          <w:rFonts w:hint="cs"/>
          <w:rtl/>
        </w:rPr>
        <w:t xml:space="preserve">داریوش: تو صورت فرشته نگاه کرد. به چشمان فرشته خیره شد. الان جواب </w:t>
      </w:r>
      <w:r w:rsidR="007C770A">
        <w:rPr>
          <w:rFonts w:hint="cs"/>
          <w:rtl/>
        </w:rPr>
        <w:t>می‌خوای</w:t>
      </w:r>
      <w:r>
        <w:rPr>
          <w:rFonts w:hint="cs"/>
          <w:rtl/>
        </w:rPr>
        <w:t>د؟</w:t>
      </w:r>
    </w:p>
    <w:p w14:paraId="47561611" w14:textId="346B7B0F" w:rsidR="00EE6E0F" w:rsidRDefault="00EE6E0F" w:rsidP="00534E6B">
      <w:pPr>
        <w:jc w:val="both"/>
        <w:rPr>
          <w:rtl/>
        </w:rPr>
      </w:pPr>
      <w:r>
        <w:rPr>
          <w:rFonts w:hint="cs"/>
          <w:rtl/>
        </w:rPr>
        <w:t xml:space="preserve">فرشته: نه واقعاً من چه توهینی به تو و خانوادت کردم. اصلاً تو و خانوادت کی هستید که من بخوام بهتون توهین کنم. </w:t>
      </w:r>
    </w:p>
    <w:p w14:paraId="3EE3D2F1" w14:textId="6B72B83C" w:rsidR="00EE6E0F" w:rsidRDefault="00EE6E0F" w:rsidP="00534E6B">
      <w:pPr>
        <w:jc w:val="both"/>
        <w:rPr>
          <w:rtl/>
        </w:rPr>
      </w:pPr>
      <w:r>
        <w:rPr>
          <w:rFonts w:hint="cs"/>
          <w:rtl/>
        </w:rPr>
        <w:t xml:space="preserve">داریوش: بدرود خانم. رفت. </w:t>
      </w:r>
    </w:p>
    <w:p w14:paraId="07A6896E" w14:textId="4D5AB457" w:rsidR="00EE6E0F" w:rsidRDefault="00EE6E0F" w:rsidP="00534E6B">
      <w:pPr>
        <w:jc w:val="both"/>
        <w:rPr>
          <w:rtl/>
        </w:rPr>
      </w:pPr>
      <w:r>
        <w:rPr>
          <w:rFonts w:hint="cs"/>
          <w:rtl/>
        </w:rPr>
        <w:t xml:space="preserve">فرشته : صبر کن. جدی پرسیدم. </w:t>
      </w:r>
    </w:p>
    <w:p w14:paraId="492A9F68" w14:textId="4A430341" w:rsidR="00EE6E0F" w:rsidRDefault="00EE6E0F" w:rsidP="00534E6B">
      <w:pPr>
        <w:jc w:val="both"/>
        <w:rPr>
          <w:rtl/>
        </w:rPr>
      </w:pPr>
      <w:r>
        <w:rPr>
          <w:rFonts w:hint="cs"/>
          <w:rtl/>
        </w:rPr>
        <w:lastRenderedPageBreak/>
        <w:t xml:space="preserve">داریوش: بدرود خانم. </w:t>
      </w:r>
    </w:p>
    <w:p w14:paraId="52ADFD02" w14:textId="4A60DC83" w:rsidR="00EE6E0F" w:rsidRDefault="00EE6E0F" w:rsidP="00534E6B">
      <w:pPr>
        <w:jc w:val="both"/>
        <w:rPr>
          <w:rtl/>
        </w:rPr>
      </w:pPr>
      <w:r>
        <w:rPr>
          <w:rFonts w:hint="cs"/>
          <w:rtl/>
        </w:rPr>
        <w:t xml:space="preserve">فرشته گیره موهایش را مرتب کرد و سر مزار فرهاد نشست. </w:t>
      </w:r>
    </w:p>
    <w:p w14:paraId="26AC44A3" w14:textId="77777777" w:rsidR="007A4953" w:rsidRDefault="00EE6E0F" w:rsidP="00534E6B">
      <w:pPr>
        <w:jc w:val="both"/>
        <w:rPr>
          <w:rtl/>
        </w:rPr>
      </w:pPr>
      <w:r>
        <w:rPr>
          <w:rFonts w:hint="cs"/>
          <w:rtl/>
        </w:rPr>
        <w:t>فرشته: راست میگه، هیچ کی غیر تو زبون آتیشی من رو تحمل نمی</w:t>
      </w:r>
      <w:r w:rsidR="007D3016">
        <w:rPr>
          <w:rFonts w:hint="cs"/>
          <w:rtl/>
        </w:rPr>
        <w:t>‌</w:t>
      </w:r>
      <w:r>
        <w:rPr>
          <w:rFonts w:hint="cs"/>
          <w:rtl/>
        </w:rPr>
        <w:t>کنه. ه</w:t>
      </w:r>
      <w:r w:rsidR="00C33612">
        <w:rPr>
          <w:rFonts w:hint="cs"/>
          <w:rtl/>
        </w:rPr>
        <w:t>م</w:t>
      </w:r>
      <w:r w:rsidR="005E1A8B">
        <w:rPr>
          <w:rFonts w:hint="cs"/>
          <w:rtl/>
        </w:rPr>
        <w:t>ی</w:t>
      </w:r>
      <w:r w:rsidR="00C33612">
        <w:rPr>
          <w:rFonts w:hint="cs"/>
          <w:rtl/>
        </w:rPr>
        <w:t>شه</w:t>
      </w:r>
      <w:r>
        <w:rPr>
          <w:rFonts w:hint="cs"/>
          <w:rtl/>
        </w:rPr>
        <w:t xml:space="preserve"> </w:t>
      </w:r>
      <w:r w:rsidR="00860C89">
        <w:rPr>
          <w:rFonts w:hint="cs"/>
          <w:rtl/>
        </w:rPr>
        <w:t>می‌گفت</w:t>
      </w:r>
      <w:r>
        <w:rPr>
          <w:rFonts w:hint="cs"/>
          <w:rtl/>
        </w:rPr>
        <w:t>ی زبونت میسوزونه. بد میسوزونه. دلم برات تنگ شده فرهاد. همه میگن من باعثت شدم. میگن دعوای شب قبلمون سر داریوش باعث شد سکته کنی. کیمیا میگه من تو رو کشتم. باهام حرف نمیزنه. الان بیشتر از یک ساله باهام حرف نمیزنه.</w:t>
      </w:r>
    </w:p>
    <w:p w14:paraId="5614A814" w14:textId="5E0C78CE" w:rsidR="00EE6E0F" w:rsidRDefault="007A4953" w:rsidP="00534E6B">
      <w:pPr>
        <w:pStyle w:val="Heading1"/>
        <w:jc w:val="both"/>
        <w:rPr>
          <w:rtl/>
        </w:rPr>
      </w:pPr>
      <w:r>
        <w:rPr>
          <w:rFonts w:hint="cs"/>
          <w:rtl/>
        </w:rPr>
        <w:t>عید</w:t>
      </w:r>
      <w:r w:rsidR="00EE6E0F">
        <w:rPr>
          <w:rFonts w:hint="cs"/>
          <w:rtl/>
        </w:rPr>
        <w:t xml:space="preserve"> </w:t>
      </w:r>
    </w:p>
    <w:p w14:paraId="6BD16C79" w14:textId="6D8897EB" w:rsidR="00EE6E0F" w:rsidRDefault="000F6096" w:rsidP="00534E6B">
      <w:pPr>
        <w:jc w:val="both"/>
        <w:rPr>
          <w:rtl/>
        </w:rPr>
      </w:pPr>
      <w:r>
        <w:rPr>
          <w:rFonts w:hint="cs"/>
          <w:rtl/>
        </w:rPr>
        <w:t xml:space="preserve">داریوش به مکانیکی برمیگردد. تمام مدت به یک چیز فکر </w:t>
      </w:r>
      <w:r w:rsidR="00FD0A6E">
        <w:rPr>
          <w:rFonts w:hint="cs"/>
          <w:rtl/>
        </w:rPr>
        <w:t>می‌کند</w:t>
      </w:r>
      <w:r>
        <w:rPr>
          <w:rFonts w:hint="cs"/>
          <w:rtl/>
        </w:rPr>
        <w:t xml:space="preserve"> دیگر سر مزار فرهاد نمیرم ن</w:t>
      </w:r>
      <w:r w:rsidR="00C33612">
        <w:rPr>
          <w:rFonts w:hint="cs"/>
          <w:rtl/>
        </w:rPr>
        <w:t>می‌خوام</w:t>
      </w:r>
      <w:r>
        <w:rPr>
          <w:rFonts w:hint="cs"/>
          <w:rtl/>
        </w:rPr>
        <w:t xml:space="preserve"> اون زنه رو ببینم. </w:t>
      </w:r>
    </w:p>
    <w:p w14:paraId="4646BD1F" w14:textId="1F835C84" w:rsidR="00B4795B" w:rsidRDefault="000F6096" w:rsidP="00534E6B">
      <w:pPr>
        <w:jc w:val="both"/>
        <w:rPr>
          <w:rtl/>
        </w:rPr>
      </w:pPr>
      <w:r>
        <w:rPr>
          <w:rFonts w:hint="cs"/>
          <w:rtl/>
        </w:rPr>
        <w:t>داریوش نوزده ساله شده است. عید نوروز نزدیک است. بیشتر مشتریان فرشته الان مشتری داریوش شده</w:t>
      </w:r>
      <w:r w:rsidR="007D3016">
        <w:rPr>
          <w:rFonts w:hint="cs"/>
          <w:rtl/>
        </w:rPr>
        <w:t>‌</w:t>
      </w:r>
      <w:r>
        <w:rPr>
          <w:rFonts w:hint="cs"/>
          <w:rtl/>
        </w:rPr>
        <w:t>اند. همه از دست مکانیک فرشته ناراضی هستند. شایعاتی هست که بازداشت شده. یکی از خودروهایی که تعمیر کرده باعث مرگ 4 نفر شده، شانس آورده که بیمه بودند ولی بیمه تمام مبلغ دیه را به عهده نگرفته و او در زندان است. اینها را از مردم شنیده بود و ن</w:t>
      </w:r>
      <w:r w:rsidR="00860C89">
        <w:rPr>
          <w:rFonts w:hint="cs"/>
          <w:rtl/>
        </w:rPr>
        <w:t>می‌دانست</w:t>
      </w:r>
      <w:r>
        <w:rPr>
          <w:rFonts w:hint="cs"/>
          <w:rtl/>
        </w:rPr>
        <w:t xml:space="preserve"> راستند یا دروغ.</w:t>
      </w:r>
      <w:r w:rsidR="007D3016">
        <w:rPr>
          <w:rFonts w:hint="cs"/>
          <w:rtl/>
        </w:rPr>
        <w:t xml:space="preserve"> </w:t>
      </w:r>
      <w:r>
        <w:rPr>
          <w:rFonts w:hint="cs"/>
          <w:rtl/>
        </w:rPr>
        <w:t xml:space="preserve">بفکر تعطیلات نوروز بود. با دوستانش در گیلان قرار گذاشته بود. ماشین شاسی بلند خریده بود. شراکت با فریدون باعث شده بود حسابی پول دربیاورد. خانه خریده بود. ماشین گرفته بود. اوضاع مالیش خوب بود. صبح </w:t>
      </w:r>
      <w:r w:rsidR="007D3016">
        <w:rPr>
          <w:rFonts w:hint="cs"/>
          <w:rtl/>
        </w:rPr>
        <w:t xml:space="preserve">بیست و نه اسفند </w:t>
      </w:r>
      <w:r>
        <w:rPr>
          <w:rFonts w:hint="cs"/>
          <w:rtl/>
        </w:rPr>
        <w:t xml:space="preserve">به شمال رفت </w:t>
      </w:r>
      <w:r w:rsidR="007D3016">
        <w:rPr>
          <w:rFonts w:hint="cs"/>
          <w:rtl/>
        </w:rPr>
        <w:t xml:space="preserve">سه شب آنجا ماند </w:t>
      </w:r>
      <w:r>
        <w:rPr>
          <w:rFonts w:hint="cs"/>
          <w:rtl/>
        </w:rPr>
        <w:t>و کلی خوش گذراند</w:t>
      </w:r>
      <w:r w:rsidR="007D3016">
        <w:rPr>
          <w:rFonts w:hint="cs"/>
          <w:rtl/>
        </w:rPr>
        <w:t xml:space="preserve"> و بعد</w:t>
      </w:r>
      <w:r>
        <w:rPr>
          <w:rFonts w:hint="cs"/>
          <w:rtl/>
        </w:rPr>
        <w:t xml:space="preserve"> ساعت یک صبح به سمت تهران بازگشت هوا بشدت بارانی بود. مه شکن هایش روشن بود. مانند یک عقاب مراقب جاده بود. نزدیکهای ساعت سه تاریکی جاده خسته اش کرد. در میسر جا</w:t>
      </w:r>
      <w:r w:rsidR="007D3016">
        <w:rPr>
          <w:rFonts w:hint="cs"/>
          <w:rtl/>
        </w:rPr>
        <w:t>د</w:t>
      </w:r>
      <w:r>
        <w:rPr>
          <w:rFonts w:hint="cs"/>
          <w:rtl/>
        </w:rPr>
        <w:t xml:space="preserve">ه یک حاشیه راه پهن پیدا کرد و به آرامی وارد آن شد. نگران گیر کردن ماشینش نبود حاشیه سنگ ریزه زیادی داشت و موتور ماشینش قدرتمند بود. درب های ماشین را قفل کرد و چند دقیقه چشمانش را بست. بعد از پانزده دقیقه چشمانش را باز کرد و فلاسکی را از پشت ماشینش آورد و برای خودش اسپرسو ریخت و خورد و بعد صورتش را با آب سرد یک بطری کوچک شست. بیرون را نگاه کرد. مطمئن بود که کاملاً بیدار و هوشیار است. موسیقی ماشین را زیاد کرد. ادیت پیاف بود. زد آهنگ بعدی از ایندیلا بود. این برای من خوبه، جوون پسندتره. به جاده </w:t>
      </w:r>
      <w:r w:rsidR="00C33612">
        <w:rPr>
          <w:rFonts w:hint="cs"/>
          <w:rtl/>
        </w:rPr>
        <w:t>می‌زند</w:t>
      </w:r>
      <w:r w:rsidR="007A4953">
        <w:rPr>
          <w:rFonts w:hint="cs"/>
          <w:rtl/>
        </w:rPr>
        <w:t>،</w:t>
      </w:r>
      <w:r>
        <w:rPr>
          <w:rFonts w:hint="cs"/>
          <w:rtl/>
        </w:rPr>
        <w:t xml:space="preserve"> ماشین </w:t>
      </w:r>
      <w:r>
        <w:rPr>
          <w:rFonts w:hint="cs"/>
          <w:rtl/>
        </w:rPr>
        <w:lastRenderedPageBreak/>
        <w:t xml:space="preserve">بی زحمت وارد جاده </w:t>
      </w:r>
      <w:r w:rsidR="00FD0A6E">
        <w:rPr>
          <w:rFonts w:hint="cs"/>
          <w:rtl/>
        </w:rPr>
        <w:t>می‌شود</w:t>
      </w:r>
      <w:r>
        <w:rPr>
          <w:rFonts w:hint="cs"/>
          <w:rtl/>
        </w:rPr>
        <w:t xml:space="preserve">. چند دقیقه ایی رانندگی </w:t>
      </w:r>
      <w:r w:rsidR="00FD0A6E">
        <w:rPr>
          <w:rFonts w:hint="cs"/>
          <w:rtl/>
        </w:rPr>
        <w:t>می‌کند</w:t>
      </w:r>
      <w:r>
        <w:rPr>
          <w:rFonts w:hint="cs"/>
          <w:rtl/>
        </w:rPr>
        <w:t xml:space="preserve"> که چراغ های خودرویی را در جلو میبیند. سرعتش را کم </w:t>
      </w:r>
      <w:r w:rsidR="00FD0A6E">
        <w:rPr>
          <w:rFonts w:hint="cs"/>
          <w:rtl/>
        </w:rPr>
        <w:t>می‌کند</w:t>
      </w:r>
      <w:r>
        <w:rPr>
          <w:rFonts w:hint="cs"/>
          <w:rtl/>
        </w:rPr>
        <w:t xml:space="preserve">. کمی نزدیک تر </w:t>
      </w:r>
      <w:r w:rsidR="00FD0A6E">
        <w:rPr>
          <w:rFonts w:hint="cs"/>
          <w:rtl/>
        </w:rPr>
        <w:t>می‌شود</w:t>
      </w:r>
      <w:r>
        <w:rPr>
          <w:rFonts w:hint="cs"/>
          <w:rtl/>
        </w:rPr>
        <w:t xml:space="preserve"> و متوجه </w:t>
      </w:r>
      <w:r w:rsidR="00FD0A6E">
        <w:rPr>
          <w:rFonts w:hint="cs"/>
          <w:rtl/>
        </w:rPr>
        <w:t>می‌شود</w:t>
      </w:r>
      <w:r>
        <w:rPr>
          <w:rFonts w:hint="cs"/>
          <w:rtl/>
        </w:rPr>
        <w:t xml:space="preserve"> که خودرو در کنار جاده متوقف است</w:t>
      </w:r>
      <w:r w:rsidR="00B4795B">
        <w:rPr>
          <w:rFonts w:hint="cs"/>
          <w:rtl/>
        </w:rPr>
        <w:t xml:space="preserve">. از کنارش رد </w:t>
      </w:r>
      <w:r w:rsidR="00FD0A6E">
        <w:rPr>
          <w:rFonts w:hint="cs"/>
          <w:rtl/>
        </w:rPr>
        <w:t>می‌شود</w:t>
      </w:r>
      <w:r w:rsidR="00B4795B">
        <w:rPr>
          <w:rFonts w:hint="cs"/>
          <w:rtl/>
        </w:rPr>
        <w:t xml:space="preserve"> و در کنار جاده متوقف </w:t>
      </w:r>
      <w:r w:rsidR="00FD0A6E">
        <w:rPr>
          <w:rFonts w:hint="cs"/>
          <w:rtl/>
        </w:rPr>
        <w:t>می‌شود</w:t>
      </w:r>
      <w:r w:rsidR="00B4795B">
        <w:rPr>
          <w:rFonts w:hint="cs"/>
          <w:rtl/>
        </w:rPr>
        <w:t xml:space="preserve">. باران مانند شلاق میبارد. از صندلی راننده سرش را به سمت شیشه جلوی ماشین خودش </w:t>
      </w:r>
      <w:r w:rsidR="00860C89">
        <w:rPr>
          <w:rFonts w:hint="cs"/>
          <w:rtl/>
        </w:rPr>
        <w:t>می‌برد</w:t>
      </w:r>
      <w:r w:rsidR="00B4795B">
        <w:rPr>
          <w:rFonts w:hint="cs"/>
          <w:rtl/>
        </w:rPr>
        <w:t xml:space="preserve"> و آسمان بالای سر را نگاهی </w:t>
      </w:r>
      <w:r w:rsidR="00FD0A6E">
        <w:rPr>
          <w:rFonts w:hint="cs"/>
          <w:rtl/>
        </w:rPr>
        <w:t>می‌کند</w:t>
      </w:r>
      <w:r w:rsidR="00B4795B">
        <w:rPr>
          <w:rFonts w:hint="cs"/>
          <w:rtl/>
        </w:rPr>
        <w:t xml:space="preserve">. با خودش </w:t>
      </w:r>
      <w:r w:rsidR="002C2F84">
        <w:rPr>
          <w:rFonts w:hint="cs"/>
          <w:rtl/>
        </w:rPr>
        <w:t>می‌گوید</w:t>
      </w:r>
      <w:r w:rsidR="00B4795B">
        <w:rPr>
          <w:rFonts w:hint="cs"/>
          <w:rtl/>
        </w:rPr>
        <w:t xml:space="preserve"> چاره ایی نیست. باید بری. یک بارانی را از صندلی عقب بر </w:t>
      </w:r>
      <w:r w:rsidR="00C33612">
        <w:rPr>
          <w:rFonts w:hint="cs"/>
          <w:rtl/>
        </w:rPr>
        <w:t>می‌دارد</w:t>
      </w:r>
      <w:r w:rsidR="00B4795B">
        <w:rPr>
          <w:rFonts w:hint="cs"/>
          <w:rtl/>
        </w:rPr>
        <w:t xml:space="preserve"> و میپوشد. کلاه بارانی را سر </w:t>
      </w:r>
      <w:r w:rsidR="00FD0A6E">
        <w:rPr>
          <w:rFonts w:hint="cs"/>
          <w:rtl/>
        </w:rPr>
        <w:t>می‌کند</w:t>
      </w:r>
      <w:r w:rsidR="00B4795B">
        <w:rPr>
          <w:rFonts w:hint="cs"/>
          <w:rtl/>
        </w:rPr>
        <w:t xml:space="preserve">. از ماشین خارج </w:t>
      </w:r>
      <w:r w:rsidR="00FD0A6E">
        <w:rPr>
          <w:rFonts w:hint="cs"/>
          <w:rtl/>
        </w:rPr>
        <w:t>می‌شود</w:t>
      </w:r>
      <w:r w:rsidR="00B4795B">
        <w:rPr>
          <w:rFonts w:hint="cs"/>
          <w:rtl/>
        </w:rPr>
        <w:t xml:space="preserve">. دزدگیر ماشین را فعال </w:t>
      </w:r>
      <w:r w:rsidR="00FD0A6E">
        <w:rPr>
          <w:rFonts w:hint="cs"/>
          <w:rtl/>
        </w:rPr>
        <w:t>می‌کند</w:t>
      </w:r>
      <w:r w:rsidR="00B4795B">
        <w:rPr>
          <w:rFonts w:hint="cs"/>
          <w:rtl/>
        </w:rPr>
        <w:t xml:space="preserve">. احتمال دزد بودن آن راننده را </w:t>
      </w:r>
      <w:r w:rsidR="00860C89">
        <w:rPr>
          <w:rFonts w:hint="cs"/>
          <w:rtl/>
        </w:rPr>
        <w:t>می‌دهد</w:t>
      </w:r>
      <w:r w:rsidR="00B4795B">
        <w:rPr>
          <w:rFonts w:hint="cs"/>
          <w:rtl/>
        </w:rPr>
        <w:t xml:space="preserve">. باید حواسش را جمع کند. به سمت ماشین </w:t>
      </w:r>
      <w:r w:rsidR="00FD0A6E">
        <w:rPr>
          <w:rFonts w:hint="cs"/>
          <w:rtl/>
        </w:rPr>
        <w:t>می‌رود</w:t>
      </w:r>
      <w:r w:rsidR="00B4795B">
        <w:rPr>
          <w:rFonts w:hint="cs"/>
          <w:rtl/>
        </w:rPr>
        <w:t xml:space="preserve"> پشت شیشه راننده </w:t>
      </w:r>
      <w:r w:rsidR="00C33612">
        <w:rPr>
          <w:rFonts w:hint="cs"/>
          <w:rtl/>
        </w:rPr>
        <w:t>می‌رسد</w:t>
      </w:r>
      <w:r w:rsidR="00B4795B">
        <w:rPr>
          <w:rFonts w:hint="cs"/>
          <w:rtl/>
        </w:rPr>
        <w:t xml:space="preserve">. دختری هم سن و سال خودش تنها پشت رول است و با دست از او </w:t>
      </w:r>
      <w:r w:rsidR="00860C89">
        <w:rPr>
          <w:rFonts w:hint="cs"/>
          <w:rtl/>
        </w:rPr>
        <w:t>می‌خواهد</w:t>
      </w:r>
      <w:r w:rsidR="00B4795B">
        <w:rPr>
          <w:rFonts w:hint="cs"/>
          <w:rtl/>
        </w:rPr>
        <w:t xml:space="preserve"> که آنجا را ترک کند. داریوش گیج است</w:t>
      </w:r>
      <w:r w:rsidR="007D3016">
        <w:rPr>
          <w:rFonts w:hint="cs"/>
          <w:rtl/>
        </w:rPr>
        <w:t xml:space="preserve">.! نمی‌فهمد چرا دختر باید از او بخواهد برود. </w:t>
      </w:r>
      <w:r w:rsidR="00B4795B">
        <w:rPr>
          <w:rFonts w:hint="cs"/>
          <w:rtl/>
        </w:rPr>
        <w:t xml:space="preserve">اول صندلی عقب را چک </w:t>
      </w:r>
      <w:r w:rsidR="00FD0A6E">
        <w:rPr>
          <w:rFonts w:hint="cs"/>
          <w:rtl/>
        </w:rPr>
        <w:t>می‌کند</w:t>
      </w:r>
      <w:r w:rsidR="00B4795B">
        <w:rPr>
          <w:rFonts w:hint="cs"/>
          <w:rtl/>
        </w:rPr>
        <w:t xml:space="preserve">. خیال </w:t>
      </w:r>
      <w:r w:rsidR="00FD0A6E">
        <w:rPr>
          <w:rFonts w:hint="cs"/>
          <w:rtl/>
        </w:rPr>
        <w:t>می‌کند</w:t>
      </w:r>
      <w:r w:rsidR="00B4795B">
        <w:rPr>
          <w:rFonts w:hint="cs"/>
          <w:rtl/>
        </w:rPr>
        <w:t xml:space="preserve"> کسی با دختر است که او را وادار کرده چنین کند. اما هیچ اثری از هیچ موجود زنده‌ی دیگری در ماشین  نیست. می</w:t>
      </w:r>
      <w:r w:rsidR="007D3016">
        <w:rPr>
          <w:rFonts w:hint="cs"/>
          <w:rtl/>
        </w:rPr>
        <w:t>‌</w:t>
      </w:r>
      <w:r w:rsidR="00B4795B">
        <w:rPr>
          <w:rFonts w:hint="cs"/>
          <w:rtl/>
        </w:rPr>
        <w:t xml:space="preserve">تواند کف ماشین را در صندلی عقب ببیند و صندلی کنار راننده هم خالی است. آن دختر قطعاً تنها است. چرا </w:t>
      </w:r>
      <w:r w:rsidR="00860C89">
        <w:rPr>
          <w:rFonts w:hint="cs"/>
          <w:rtl/>
        </w:rPr>
        <w:t>می‌خواهد</w:t>
      </w:r>
      <w:r w:rsidR="00B4795B">
        <w:rPr>
          <w:rFonts w:hint="cs"/>
          <w:rtl/>
        </w:rPr>
        <w:t xml:space="preserve"> او برود؟ </w:t>
      </w:r>
    </w:p>
    <w:p w14:paraId="3B41D24F" w14:textId="78A297EF" w:rsidR="00B4795B" w:rsidRDefault="00B4795B" w:rsidP="00534E6B">
      <w:pPr>
        <w:jc w:val="both"/>
        <w:rPr>
          <w:rtl/>
        </w:rPr>
      </w:pPr>
      <w:r>
        <w:rPr>
          <w:rFonts w:hint="cs"/>
          <w:rtl/>
        </w:rPr>
        <w:t xml:space="preserve">داریوش: با مفصل انگشت اشاره  به شیشه </w:t>
      </w:r>
      <w:r w:rsidR="00C33612">
        <w:rPr>
          <w:rFonts w:hint="cs"/>
          <w:rtl/>
        </w:rPr>
        <w:t>می‌زند</w:t>
      </w:r>
      <w:r>
        <w:rPr>
          <w:rFonts w:hint="cs"/>
          <w:rtl/>
        </w:rPr>
        <w:t xml:space="preserve">. شیشه را بده پایین. دختر شیشه را به اندازه دو سانتی متر پایین داد. </w:t>
      </w:r>
    </w:p>
    <w:p w14:paraId="596D6DD2" w14:textId="29808A2E" w:rsidR="00B4795B" w:rsidRDefault="00B4795B" w:rsidP="00534E6B">
      <w:pPr>
        <w:jc w:val="both"/>
        <w:rPr>
          <w:rtl/>
        </w:rPr>
      </w:pPr>
      <w:r>
        <w:rPr>
          <w:rFonts w:hint="cs"/>
          <w:rtl/>
        </w:rPr>
        <w:t xml:space="preserve">دختر: </w:t>
      </w:r>
      <w:r w:rsidR="00C33612">
        <w:rPr>
          <w:rFonts w:hint="cs"/>
          <w:rtl/>
        </w:rPr>
        <w:t>می‌شه</w:t>
      </w:r>
      <w:r>
        <w:rPr>
          <w:rFonts w:hint="cs"/>
          <w:rtl/>
        </w:rPr>
        <w:t xml:space="preserve"> برید. من زنگ </w:t>
      </w:r>
      <w:r w:rsidR="00C33612">
        <w:rPr>
          <w:rFonts w:hint="cs"/>
          <w:rtl/>
        </w:rPr>
        <w:t>می‌زنم</w:t>
      </w:r>
      <w:r>
        <w:rPr>
          <w:rFonts w:hint="cs"/>
          <w:rtl/>
        </w:rPr>
        <w:t xml:space="preserve"> میان دنبالم.</w:t>
      </w:r>
    </w:p>
    <w:p w14:paraId="5906F375" w14:textId="6ADFFC61" w:rsidR="00B4795B" w:rsidRDefault="00B4795B" w:rsidP="00534E6B">
      <w:pPr>
        <w:jc w:val="both"/>
        <w:rPr>
          <w:rtl/>
        </w:rPr>
      </w:pPr>
      <w:r>
        <w:rPr>
          <w:rFonts w:hint="cs"/>
          <w:rtl/>
        </w:rPr>
        <w:t>داریوش نگاهی به</w:t>
      </w:r>
      <w:r w:rsidR="007D3016">
        <w:rPr>
          <w:rFonts w:hint="cs"/>
          <w:rtl/>
        </w:rPr>
        <w:t xml:space="preserve"> کوه های </w:t>
      </w:r>
      <w:r>
        <w:rPr>
          <w:rFonts w:hint="cs"/>
          <w:rtl/>
        </w:rPr>
        <w:t xml:space="preserve">اطراف </w:t>
      </w:r>
      <w:r w:rsidR="00FD0A6E">
        <w:rPr>
          <w:rFonts w:hint="cs"/>
          <w:rtl/>
        </w:rPr>
        <w:t>می‌کند</w:t>
      </w:r>
      <w:r>
        <w:rPr>
          <w:rFonts w:hint="cs"/>
          <w:rtl/>
        </w:rPr>
        <w:t xml:space="preserve">. </w:t>
      </w:r>
      <w:r w:rsidR="007A4953">
        <w:rPr>
          <w:rFonts w:hint="cs"/>
          <w:rtl/>
        </w:rPr>
        <w:t>آ</w:t>
      </w:r>
      <w:r>
        <w:rPr>
          <w:rFonts w:hint="cs"/>
          <w:rtl/>
        </w:rPr>
        <w:t>نتن داری مگه</w:t>
      </w:r>
      <w:r w:rsidR="007A4953">
        <w:rPr>
          <w:rFonts w:hint="cs"/>
          <w:rtl/>
        </w:rPr>
        <w:t>؟</w:t>
      </w:r>
    </w:p>
    <w:p w14:paraId="0A31A479" w14:textId="5B2EEA4D" w:rsidR="00B4795B" w:rsidRDefault="00B4795B" w:rsidP="00534E6B">
      <w:pPr>
        <w:jc w:val="both"/>
        <w:rPr>
          <w:rtl/>
        </w:rPr>
      </w:pPr>
      <w:r>
        <w:rPr>
          <w:rFonts w:hint="cs"/>
          <w:rtl/>
        </w:rPr>
        <w:t>دختره: نگاهی به گوشی می اندازد. نچ</w:t>
      </w:r>
    </w:p>
    <w:p w14:paraId="61B95516" w14:textId="5FA86AE5" w:rsidR="00B4795B" w:rsidRDefault="00B4795B" w:rsidP="00534E6B">
      <w:pPr>
        <w:jc w:val="both"/>
        <w:rPr>
          <w:rtl/>
        </w:rPr>
      </w:pPr>
      <w:r>
        <w:rPr>
          <w:rFonts w:hint="cs"/>
          <w:rtl/>
        </w:rPr>
        <w:t xml:space="preserve">داریوش: کاپوت رو بزن. </w:t>
      </w:r>
    </w:p>
    <w:p w14:paraId="04E7485F" w14:textId="7D18B602" w:rsidR="00B4795B" w:rsidRDefault="00B4795B" w:rsidP="00534E6B">
      <w:pPr>
        <w:jc w:val="both"/>
        <w:rPr>
          <w:rtl/>
        </w:rPr>
      </w:pPr>
      <w:r>
        <w:rPr>
          <w:rFonts w:hint="cs"/>
          <w:rtl/>
        </w:rPr>
        <w:t xml:space="preserve">دختر: </w:t>
      </w:r>
      <w:r w:rsidR="00C33612">
        <w:rPr>
          <w:rFonts w:hint="cs"/>
          <w:rtl/>
        </w:rPr>
        <w:t>می‌شه</w:t>
      </w:r>
      <w:r>
        <w:rPr>
          <w:rFonts w:hint="cs"/>
          <w:rtl/>
        </w:rPr>
        <w:t xml:space="preserve"> فقط بری.</w:t>
      </w:r>
    </w:p>
    <w:p w14:paraId="7497E70E" w14:textId="77777777" w:rsidR="00B4795B" w:rsidRDefault="00B4795B" w:rsidP="00534E6B">
      <w:pPr>
        <w:jc w:val="both"/>
        <w:rPr>
          <w:rtl/>
        </w:rPr>
      </w:pPr>
      <w:r>
        <w:rPr>
          <w:rFonts w:hint="cs"/>
          <w:rtl/>
        </w:rPr>
        <w:t xml:space="preserve">داریوش: کاپوت رو بزن. لحنش جدی و امری است. </w:t>
      </w:r>
    </w:p>
    <w:p w14:paraId="2242702B" w14:textId="4F26F876" w:rsidR="00B4795B" w:rsidRDefault="00B4795B" w:rsidP="00534E6B">
      <w:pPr>
        <w:jc w:val="both"/>
        <w:rPr>
          <w:rtl/>
        </w:rPr>
      </w:pPr>
      <w:r>
        <w:rPr>
          <w:rFonts w:hint="cs"/>
          <w:rtl/>
        </w:rPr>
        <w:t xml:space="preserve">دختر کاپوت را باز </w:t>
      </w:r>
      <w:r w:rsidR="00FD0A6E">
        <w:rPr>
          <w:rFonts w:hint="cs"/>
          <w:rtl/>
        </w:rPr>
        <w:t>می‌کند</w:t>
      </w:r>
      <w:r>
        <w:rPr>
          <w:rFonts w:hint="cs"/>
          <w:rtl/>
        </w:rPr>
        <w:t xml:space="preserve"> .</w:t>
      </w:r>
    </w:p>
    <w:p w14:paraId="46A6F91F" w14:textId="4B499BB8" w:rsidR="00B4795B" w:rsidRDefault="00B4795B" w:rsidP="00534E6B">
      <w:pPr>
        <w:jc w:val="both"/>
        <w:rPr>
          <w:rtl/>
        </w:rPr>
      </w:pPr>
      <w:r>
        <w:rPr>
          <w:rFonts w:hint="cs"/>
          <w:rtl/>
        </w:rPr>
        <w:t xml:space="preserve">داریوش: به سمت ماشین خودش </w:t>
      </w:r>
      <w:r w:rsidR="00FD0A6E">
        <w:rPr>
          <w:rFonts w:hint="cs"/>
          <w:rtl/>
        </w:rPr>
        <w:t>می‌رود</w:t>
      </w:r>
      <w:r>
        <w:rPr>
          <w:rFonts w:hint="cs"/>
          <w:rtl/>
        </w:rPr>
        <w:t xml:space="preserve"> در آن باران سخت میتواند ماشین را بررسی کند اما در صندوق عقب هم چادر دارد و هم وسایل کافی برای تعمیرات ابتدایی. </w:t>
      </w:r>
    </w:p>
    <w:p w14:paraId="74A7D22A" w14:textId="7EB058E2" w:rsidR="00B4795B" w:rsidRDefault="00B4795B" w:rsidP="00534E6B">
      <w:pPr>
        <w:jc w:val="both"/>
        <w:rPr>
          <w:rtl/>
        </w:rPr>
      </w:pPr>
      <w:r>
        <w:rPr>
          <w:rFonts w:hint="cs"/>
          <w:rtl/>
        </w:rPr>
        <w:lastRenderedPageBreak/>
        <w:t xml:space="preserve">کاپوت را بالا </w:t>
      </w:r>
      <w:r w:rsidR="00C33612">
        <w:rPr>
          <w:rFonts w:hint="cs"/>
          <w:rtl/>
        </w:rPr>
        <w:t>می‌زند</w:t>
      </w:r>
      <w:r>
        <w:rPr>
          <w:rFonts w:hint="cs"/>
          <w:rtl/>
        </w:rPr>
        <w:t xml:space="preserve"> و چادر را روی کاپوت </w:t>
      </w:r>
      <w:r w:rsidR="00C33612">
        <w:rPr>
          <w:rFonts w:hint="cs"/>
          <w:rtl/>
        </w:rPr>
        <w:t>می‌گذارد</w:t>
      </w:r>
      <w:r>
        <w:rPr>
          <w:rFonts w:hint="cs"/>
          <w:rtl/>
        </w:rPr>
        <w:t xml:space="preserve"> و خودش زیر چادر </w:t>
      </w:r>
      <w:r w:rsidR="00FD0A6E">
        <w:rPr>
          <w:rFonts w:hint="cs"/>
          <w:rtl/>
        </w:rPr>
        <w:t>می‌رود</w:t>
      </w:r>
      <w:r>
        <w:rPr>
          <w:rFonts w:hint="cs"/>
          <w:rtl/>
        </w:rPr>
        <w:t xml:space="preserve"> و چراغ پر نوری را روشن </w:t>
      </w:r>
      <w:r w:rsidR="00FD0A6E">
        <w:rPr>
          <w:rFonts w:hint="cs"/>
          <w:rtl/>
        </w:rPr>
        <w:t>می‌کند</w:t>
      </w:r>
      <w:r>
        <w:rPr>
          <w:rFonts w:hint="cs"/>
          <w:rtl/>
        </w:rPr>
        <w:t xml:space="preserve">. چندباری از دختر </w:t>
      </w:r>
      <w:r w:rsidR="00860C89">
        <w:rPr>
          <w:rFonts w:hint="cs"/>
          <w:rtl/>
        </w:rPr>
        <w:t>می‌خواهد</w:t>
      </w:r>
      <w:r>
        <w:rPr>
          <w:rFonts w:hint="cs"/>
          <w:rtl/>
        </w:rPr>
        <w:t xml:space="preserve"> که استارت بزند و بعد از نیم ساعت بالاخره ماشین روشن </w:t>
      </w:r>
      <w:r w:rsidR="00FD0A6E">
        <w:rPr>
          <w:rFonts w:hint="cs"/>
          <w:rtl/>
        </w:rPr>
        <w:t>می‌شود</w:t>
      </w:r>
      <w:r>
        <w:rPr>
          <w:rFonts w:hint="cs"/>
          <w:rtl/>
        </w:rPr>
        <w:t xml:space="preserve">. </w:t>
      </w:r>
    </w:p>
    <w:p w14:paraId="290686E7" w14:textId="64253A29" w:rsidR="00B4795B" w:rsidRDefault="00B4795B" w:rsidP="00534E6B">
      <w:pPr>
        <w:jc w:val="both"/>
        <w:rPr>
          <w:rtl/>
        </w:rPr>
      </w:pPr>
      <w:r>
        <w:rPr>
          <w:rFonts w:hint="cs"/>
          <w:rtl/>
        </w:rPr>
        <w:t xml:space="preserve">داریوش چادر و وسایل را جمع </w:t>
      </w:r>
      <w:r w:rsidR="00FD0A6E">
        <w:rPr>
          <w:rFonts w:hint="cs"/>
          <w:rtl/>
        </w:rPr>
        <w:t>می‌کند</w:t>
      </w:r>
      <w:r>
        <w:rPr>
          <w:rFonts w:hint="cs"/>
          <w:rtl/>
        </w:rPr>
        <w:t xml:space="preserve"> و به ماشین خودش </w:t>
      </w:r>
      <w:r w:rsidR="00860C89">
        <w:rPr>
          <w:rFonts w:hint="cs"/>
          <w:rtl/>
        </w:rPr>
        <w:t>می‌برد</w:t>
      </w:r>
      <w:r>
        <w:rPr>
          <w:rFonts w:hint="cs"/>
          <w:rtl/>
        </w:rPr>
        <w:t xml:space="preserve">. مطمئن </w:t>
      </w:r>
      <w:r w:rsidR="00FD0A6E">
        <w:rPr>
          <w:rFonts w:hint="cs"/>
          <w:rtl/>
        </w:rPr>
        <w:t>می‌شود</w:t>
      </w:r>
      <w:r>
        <w:rPr>
          <w:rFonts w:hint="cs"/>
          <w:rtl/>
        </w:rPr>
        <w:t xml:space="preserve"> که وسیله ایی را جا نگذارد. </w:t>
      </w:r>
    </w:p>
    <w:p w14:paraId="745B2EDE" w14:textId="341E5E0A" w:rsidR="00B4795B" w:rsidRDefault="00B4795B" w:rsidP="00534E6B">
      <w:pPr>
        <w:jc w:val="both"/>
        <w:rPr>
          <w:rtl/>
        </w:rPr>
      </w:pPr>
      <w:r>
        <w:rPr>
          <w:rFonts w:hint="cs"/>
          <w:rtl/>
        </w:rPr>
        <w:t xml:space="preserve">به سمت ماشین دختر </w:t>
      </w:r>
      <w:r w:rsidR="00FD0A6E">
        <w:rPr>
          <w:rFonts w:hint="cs"/>
          <w:rtl/>
        </w:rPr>
        <w:t>می‌رود</w:t>
      </w:r>
      <w:r>
        <w:rPr>
          <w:rFonts w:hint="cs"/>
          <w:rtl/>
        </w:rPr>
        <w:t xml:space="preserve">. این تا شهر میرسونتمون باید یه قطعش عوض بشه دنبالم بیا. </w:t>
      </w:r>
    </w:p>
    <w:p w14:paraId="0EBCFA2D" w14:textId="6C133BC9" w:rsidR="00B4795B" w:rsidRDefault="00B4795B" w:rsidP="00534E6B">
      <w:pPr>
        <w:jc w:val="both"/>
        <w:rPr>
          <w:rtl/>
        </w:rPr>
      </w:pPr>
      <w:r>
        <w:rPr>
          <w:rFonts w:hint="cs"/>
          <w:rtl/>
        </w:rPr>
        <w:t xml:space="preserve">دختر: من خودم انجام </w:t>
      </w:r>
      <w:r w:rsidR="00C33612">
        <w:rPr>
          <w:rFonts w:hint="cs"/>
          <w:rtl/>
        </w:rPr>
        <w:t>می‌دم</w:t>
      </w:r>
      <w:r>
        <w:rPr>
          <w:rFonts w:hint="cs"/>
          <w:rtl/>
        </w:rPr>
        <w:t xml:space="preserve"> شما برو. </w:t>
      </w:r>
    </w:p>
    <w:p w14:paraId="39A744D1" w14:textId="32FBDE3B" w:rsidR="00B4795B" w:rsidRDefault="00B4795B" w:rsidP="00534E6B">
      <w:pPr>
        <w:jc w:val="both"/>
        <w:rPr>
          <w:rtl/>
        </w:rPr>
      </w:pPr>
      <w:r>
        <w:rPr>
          <w:rFonts w:hint="cs"/>
          <w:rtl/>
        </w:rPr>
        <w:t xml:space="preserve">داریوش: دنبالم میای! خوب. </w:t>
      </w:r>
    </w:p>
    <w:p w14:paraId="45817A23" w14:textId="5083B80C" w:rsidR="00B4795B" w:rsidRDefault="00B4795B" w:rsidP="00534E6B">
      <w:pPr>
        <w:jc w:val="both"/>
        <w:rPr>
          <w:rtl/>
        </w:rPr>
      </w:pPr>
      <w:r>
        <w:rPr>
          <w:rFonts w:hint="cs"/>
          <w:rtl/>
        </w:rPr>
        <w:t xml:space="preserve">دختر: خوب. </w:t>
      </w:r>
    </w:p>
    <w:p w14:paraId="5D92B690" w14:textId="02CC9DFA" w:rsidR="00B4795B" w:rsidRDefault="00B4795B" w:rsidP="00534E6B">
      <w:pPr>
        <w:jc w:val="both"/>
        <w:rPr>
          <w:rtl/>
        </w:rPr>
      </w:pPr>
      <w:r>
        <w:rPr>
          <w:rFonts w:hint="cs"/>
          <w:rtl/>
        </w:rPr>
        <w:t xml:space="preserve">داریوش چراغ های خطرش را روشن کرده و با سرعت آرامی حرکت </w:t>
      </w:r>
      <w:r w:rsidR="00FD0A6E">
        <w:rPr>
          <w:rFonts w:hint="cs"/>
          <w:rtl/>
        </w:rPr>
        <w:t>می‌کند</w:t>
      </w:r>
      <w:r>
        <w:rPr>
          <w:rFonts w:hint="cs"/>
          <w:rtl/>
        </w:rPr>
        <w:t xml:space="preserve">. </w:t>
      </w:r>
    </w:p>
    <w:p w14:paraId="4556C1A7" w14:textId="6B866646" w:rsidR="00B4795B" w:rsidRDefault="00B4795B" w:rsidP="00534E6B">
      <w:pPr>
        <w:jc w:val="both"/>
        <w:rPr>
          <w:rtl/>
        </w:rPr>
      </w:pPr>
      <w:r>
        <w:rPr>
          <w:rFonts w:hint="cs"/>
          <w:rtl/>
        </w:rPr>
        <w:t xml:space="preserve">دختر هم به طبعیت از او همین کار را </w:t>
      </w:r>
      <w:r w:rsidR="00FD0A6E">
        <w:rPr>
          <w:rFonts w:hint="cs"/>
          <w:rtl/>
        </w:rPr>
        <w:t>می‌کند</w:t>
      </w:r>
      <w:r w:rsidR="00552946">
        <w:rPr>
          <w:rFonts w:hint="cs"/>
          <w:rtl/>
        </w:rPr>
        <w:t xml:space="preserve">. ساعت شش به شهر </w:t>
      </w:r>
      <w:r w:rsidR="00C33612">
        <w:rPr>
          <w:rFonts w:hint="cs"/>
          <w:rtl/>
        </w:rPr>
        <w:t>می‌رسد</w:t>
      </w:r>
      <w:r w:rsidR="00552946">
        <w:rPr>
          <w:rFonts w:hint="cs"/>
          <w:rtl/>
        </w:rPr>
        <w:t xml:space="preserve"> داریوش وارد شهر </w:t>
      </w:r>
      <w:r w:rsidR="00FD0A6E">
        <w:rPr>
          <w:rFonts w:hint="cs"/>
          <w:rtl/>
        </w:rPr>
        <w:t>می‌شود</w:t>
      </w:r>
      <w:r w:rsidR="00552946">
        <w:rPr>
          <w:rFonts w:hint="cs"/>
          <w:rtl/>
        </w:rPr>
        <w:t xml:space="preserve"> و جلوی یک مکانیکی متوقف </w:t>
      </w:r>
      <w:r w:rsidR="00FD0A6E">
        <w:rPr>
          <w:rFonts w:hint="cs"/>
          <w:rtl/>
        </w:rPr>
        <w:t>می‌شود</w:t>
      </w:r>
      <w:r w:rsidR="00552946">
        <w:rPr>
          <w:rFonts w:hint="cs"/>
          <w:rtl/>
        </w:rPr>
        <w:t xml:space="preserve">. دختر هم متوقف </w:t>
      </w:r>
      <w:r w:rsidR="00FD0A6E">
        <w:rPr>
          <w:rFonts w:hint="cs"/>
          <w:rtl/>
        </w:rPr>
        <w:t>می‌شود</w:t>
      </w:r>
      <w:r w:rsidR="00552946">
        <w:rPr>
          <w:rFonts w:hint="cs"/>
          <w:rtl/>
        </w:rPr>
        <w:t xml:space="preserve">. داریوش در ماشین نشسته. </w:t>
      </w:r>
    </w:p>
    <w:p w14:paraId="7B518F52" w14:textId="5D7296B0" w:rsidR="00552946" w:rsidRDefault="00552946" w:rsidP="00534E6B">
      <w:pPr>
        <w:jc w:val="both"/>
        <w:rPr>
          <w:rtl/>
        </w:rPr>
      </w:pPr>
      <w:r>
        <w:rPr>
          <w:rFonts w:hint="cs"/>
          <w:rtl/>
        </w:rPr>
        <w:t xml:space="preserve">دختر از ماشین پیاده </w:t>
      </w:r>
      <w:r w:rsidR="00FD0A6E">
        <w:rPr>
          <w:rFonts w:hint="cs"/>
          <w:rtl/>
        </w:rPr>
        <w:t>می‌شود</w:t>
      </w:r>
      <w:r>
        <w:rPr>
          <w:rFonts w:hint="cs"/>
          <w:rtl/>
        </w:rPr>
        <w:t xml:space="preserve">. و به شیشه ماشین داریوش با دست ضربه ایی </w:t>
      </w:r>
      <w:r w:rsidR="00C33612">
        <w:rPr>
          <w:rFonts w:hint="cs"/>
          <w:rtl/>
        </w:rPr>
        <w:t>می‌زند</w:t>
      </w:r>
      <w:r>
        <w:rPr>
          <w:rFonts w:hint="cs"/>
          <w:rtl/>
        </w:rPr>
        <w:t xml:space="preserve">. داریوش شیشه را پایین </w:t>
      </w:r>
      <w:r w:rsidR="00860C89">
        <w:rPr>
          <w:rFonts w:hint="cs"/>
          <w:rtl/>
        </w:rPr>
        <w:t>می‌دهد</w:t>
      </w:r>
      <w:r>
        <w:rPr>
          <w:rFonts w:hint="cs"/>
          <w:rtl/>
        </w:rPr>
        <w:t xml:space="preserve">. </w:t>
      </w:r>
    </w:p>
    <w:p w14:paraId="3D5FB671" w14:textId="176E97D2" w:rsidR="00552946" w:rsidRDefault="00552946" w:rsidP="00534E6B">
      <w:pPr>
        <w:jc w:val="both"/>
        <w:rPr>
          <w:rtl/>
        </w:rPr>
      </w:pPr>
      <w:r>
        <w:rPr>
          <w:rFonts w:hint="cs"/>
          <w:rtl/>
        </w:rPr>
        <w:t xml:space="preserve">دختر: چکار کنیم. </w:t>
      </w:r>
    </w:p>
    <w:p w14:paraId="3BF5E9BD" w14:textId="3898065E" w:rsidR="00552946" w:rsidRDefault="00552946" w:rsidP="00534E6B">
      <w:pPr>
        <w:jc w:val="both"/>
        <w:rPr>
          <w:rtl/>
        </w:rPr>
      </w:pPr>
      <w:r>
        <w:rPr>
          <w:rFonts w:hint="cs"/>
          <w:rtl/>
        </w:rPr>
        <w:t xml:space="preserve">داریوش بسته است صبر </w:t>
      </w:r>
      <w:r w:rsidR="00C33612">
        <w:rPr>
          <w:rFonts w:hint="cs"/>
          <w:rtl/>
        </w:rPr>
        <w:t>می‌کنی</w:t>
      </w:r>
      <w:r>
        <w:rPr>
          <w:rFonts w:hint="cs"/>
          <w:rtl/>
        </w:rPr>
        <w:t xml:space="preserve">م. </w:t>
      </w:r>
    </w:p>
    <w:p w14:paraId="0E406CE5" w14:textId="2A824396" w:rsidR="00552946" w:rsidRDefault="00552946" w:rsidP="00534E6B">
      <w:pPr>
        <w:jc w:val="both"/>
        <w:rPr>
          <w:rtl/>
        </w:rPr>
      </w:pPr>
      <w:r>
        <w:rPr>
          <w:rFonts w:hint="cs"/>
          <w:rtl/>
        </w:rPr>
        <w:t xml:space="preserve">دختر: من برم یه چیزی بخرم بخوریم. </w:t>
      </w:r>
    </w:p>
    <w:p w14:paraId="3DDCD0C9" w14:textId="363FD21E" w:rsidR="00552946" w:rsidRDefault="00552946" w:rsidP="00534E6B">
      <w:pPr>
        <w:jc w:val="both"/>
        <w:rPr>
          <w:rtl/>
        </w:rPr>
      </w:pPr>
      <w:r>
        <w:rPr>
          <w:rFonts w:hint="cs"/>
          <w:rtl/>
        </w:rPr>
        <w:t xml:space="preserve">داریوش: تو بشین تو ماشین من میخرم. </w:t>
      </w:r>
    </w:p>
    <w:p w14:paraId="68B19290" w14:textId="0639DFA1" w:rsidR="00552946" w:rsidRDefault="00552946" w:rsidP="00534E6B">
      <w:pPr>
        <w:jc w:val="both"/>
        <w:rPr>
          <w:rtl/>
        </w:rPr>
      </w:pPr>
      <w:r>
        <w:rPr>
          <w:rFonts w:hint="cs"/>
          <w:rtl/>
        </w:rPr>
        <w:t xml:space="preserve">دختر: با سر تایید </w:t>
      </w:r>
      <w:r w:rsidR="00FD0A6E">
        <w:rPr>
          <w:rFonts w:hint="cs"/>
          <w:rtl/>
        </w:rPr>
        <w:t>می‌کند</w:t>
      </w:r>
      <w:r>
        <w:rPr>
          <w:rFonts w:hint="cs"/>
          <w:rtl/>
        </w:rPr>
        <w:t xml:space="preserve"> و به سمت ماشین </w:t>
      </w:r>
      <w:r w:rsidR="00FD0A6E">
        <w:rPr>
          <w:rFonts w:hint="cs"/>
          <w:rtl/>
        </w:rPr>
        <w:t>می‌رود</w:t>
      </w:r>
      <w:r>
        <w:rPr>
          <w:rFonts w:hint="cs"/>
          <w:rtl/>
        </w:rPr>
        <w:t xml:space="preserve">. </w:t>
      </w:r>
    </w:p>
    <w:p w14:paraId="0E17C7F6" w14:textId="679051D1" w:rsidR="00552946" w:rsidRDefault="00552946" w:rsidP="00534E6B">
      <w:pPr>
        <w:jc w:val="both"/>
        <w:rPr>
          <w:rtl/>
        </w:rPr>
      </w:pPr>
      <w:r>
        <w:rPr>
          <w:rFonts w:hint="cs"/>
          <w:rtl/>
        </w:rPr>
        <w:lastRenderedPageBreak/>
        <w:t xml:space="preserve">داریوش با ماشین </w:t>
      </w:r>
      <w:r w:rsidR="00FD0A6E">
        <w:rPr>
          <w:rFonts w:hint="cs"/>
          <w:rtl/>
        </w:rPr>
        <w:t>می‌رود</w:t>
      </w:r>
      <w:r>
        <w:rPr>
          <w:rFonts w:hint="cs"/>
          <w:rtl/>
        </w:rPr>
        <w:t xml:space="preserve"> و بیش از نیم ساعت بعد برمیگردد. به دختر اشاره </w:t>
      </w:r>
      <w:r w:rsidR="00FD0A6E">
        <w:rPr>
          <w:rFonts w:hint="cs"/>
          <w:rtl/>
        </w:rPr>
        <w:t>می‌کند</w:t>
      </w:r>
      <w:r>
        <w:rPr>
          <w:rFonts w:hint="cs"/>
          <w:rtl/>
        </w:rPr>
        <w:t xml:space="preserve"> که به ماشین او بیاید دختر هم به سمت ماشینش </w:t>
      </w:r>
      <w:r w:rsidR="00FD0A6E">
        <w:rPr>
          <w:rFonts w:hint="cs"/>
          <w:rtl/>
        </w:rPr>
        <w:t>می‌رود</w:t>
      </w:r>
      <w:r>
        <w:rPr>
          <w:rFonts w:hint="cs"/>
          <w:rtl/>
        </w:rPr>
        <w:t xml:space="preserve"> و درب شاگرد را باز </w:t>
      </w:r>
      <w:r w:rsidR="00FD0A6E">
        <w:rPr>
          <w:rFonts w:hint="cs"/>
          <w:rtl/>
        </w:rPr>
        <w:t>می‌کند</w:t>
      </w:r>
      <w:r>
        <w:rPr>
          <w:rFonts w:hint="cs"/>
          <w:rtl/>
        </w:rPr>
        <w:t xml:space="preserve"> و </w:t>
      </w:r>
      <w:r w:rsidR="00FD0A6E">
        <w:rPr>
          <w:rFonts w:hint="cs"/>
          <w:rtl/>
        </w:rPr>
        <w:t>می‌نشیند</w:t>
      </w:r>
      <w:r>
        <w:rPr>
          <w:rFonts w:hint="cs"/>
          <w:rtl/>
        </w:rPr>
        <w:t xml:space="preserve">. </w:t>
      </w:r>
    </w:p>
    <w:p w14:paraId="56A078F1" w14:textId="495EAD6A" w:rsidR="00552946" w:rsidRDefault="00552946" w:rsidP="00534E6B">
      <w:pPr>
        <w:jc w:val="both"/>
        <w:rPr>
          <w:rtl/>
        </w:rPr>
      </w:pPr>
      <w:r>
        <w:rPr>
          <w:rFonts w:hint="cs"/>
          <w:rtl/>
        </w:rPr>
        <w:t xml:space="preserve">دختر: درود ببخشید مزاحم شدم. </w:t>
      </w:r>
    </w:p>
    <w:p w14:paraId="4CCC05A4" w14:textId="2DE2118C" w:rsidR="00552946" w:rsidRDefault="00552946" w:rsidP="00534E6B">
      <w:pPr>
        <w:jc w:val="both"/>
        <w:rPr>
          <w:rtl/>
        </w:rPr>
      </w:pPr>
      <w:r>
        <w:rPr>
          <w:rFonts w:hint="cs"/>
          <w:rtl/>
        </w:rPr>
        <w:t xml:space="preserve">داریوش: باهات حساب </w:t>
      </w:r>
      <w:r w:rsidR="00C33612">
        <w:rPr>
          <w:rFonts w:hint="cs"/>
          <w:rtl/>
        </w:rPr>
        <w:t>می‌کنم</w:t>
      </w:r>
      <w:r>
        <w:rPr>
          <w:rFonts w:hint="cs"/>
          <w:rtl/>
        </w:rPr>
        <w:t xml:space="preserve">. نگران نباش. </w:t>
      </w:r>
    </w:p>
    <w:p w14:paraId="10535F17" w14:textId="2596E64D" w:rsidR="00552946" w:rsidRDefault="00552946" w:rsidP="00534E6B">
      <w:pPr>
        <w:jc w:val="both"/>
        <w:rPr>
          <w:rtl/>
        </w:rPr>
      </w:pPr>
      <w:r>
        <w:rPr>
          <w:rFonts w:hint="cs"/>
          <w:rtl/>
        </w:rPr>
        <w:t xml:space="preserve">دختر : </w:t>
      </w:r>
      <w:r w:rsidR="00FD0A6E">
        <w:rPr>
          <w:rFonts w:hint="cs"/>
          <w:rtl/>
        </w:rPr>
        <w:t>می‌خندد</w:t>
      </w:r>
      <w:r>
        <w:rPr>
          <w:rFonts w:hint="cs"/>
          <w:rtl/>
        </w:rPr>
        <w:t xml:space="preserve">. اوکی فقط من الان پول ندارم </w:t>
      </w:r>
      <w:r w:rsidR="00C33612">
        <w:rPr>
          <w:rFonts w:hint="cs"/>
          <w:rtl/>
        </w:rPr>
        <w:t>می‌شه</w:t>
      </w:r>
      <w:r>
        <w:rPr>
          <w:rFonts w:hint="cs"/>
          <w:rtl/>
        </w:rPr>
        <w:t xml:space="preserve"> رسیدیم تهران باهاتون حساب کنم. </w:t>
      </w:r>
    </w:p>
    <w:p w14:paraId="0C775833" w14:textId="28B71ED2" w:rsidR="00552946" w:rsidRDefault="00552946" w:rsidP="00534E6B">
      <w:pPr>
        <w:jc w:val="both"/>
        <w:rPr>
          <w:rtl/>
        </w:rPr>
      </w:pPr>
      <w:r>
        <w:rPr>
          <w:rFonts w:hint="cs"/>
          <w:rtl/>
        </w:rPr>
        <w:t xml:space="preserve">داریوش: اوکی. </w:t>
      </w:r>
    </w:p>
    <w:p w14:paraId="18039A15" w14:textId="474E86B4" w:rsidR="00552946" w:rsidRDefault="00552946" w:rsidP="00534E6B">
      <w:pPr>
        <w:jc w:val="both"/>
        <w:rPr>
          <w:rtl/>
        </w:rPr>
      </w:pPr>
      <w:r>
        <w:rPr>
          <w:rFonts w:hint="cs"/>
          <w:rtl/>
        </w:rPr>
        <w:t xml:space="preserve">دختر و داریوش مشغول خوردن صبحانه </w:t>
      </w:r>
      <w:r w:rsidR="00FD0A6E">
        <w:rPr>
          <w:rFonts w:hint="cs"/>
          <w:rtl/>
        </w:rPr>
        <w:t>می‌شود</w:t>
      </w:r>
      <w:r>
        <w:rPr>
          <w:rFonts w:hint="cs"/>
          <w:rtl/>
        </w:rPr>
        <w:t xml:space="preserve">. </w:t>
      </w:r>
    </w:p>
    <w:p w14:paraId="6DF9066E" w14:textId="1C548336" w:rsidR="00552946" w:rsidRDefault="00552946" w:rsidP="00534E6B">
      <w:pPr>
        <w:jc w:val="both"/>
        <w:rPr>
          <w:rtl/>
        </w:rPr>
      </w:pPr>
      <w:r>
        <w:rPr>
          <w:rFonts w:hint="cs"/>
          <w:rtl/>
        </w:rPr>
        <w:t xml:space="preserve">ساعت حدود هشت صبح یک کودک پانزده شانزده ساله نحیف درب مکانیکی را باز </w:t>
      </w:r>
      <w:r w:rsidR="00FD0A6E">
        <w:rPr>
          <w:rFonts w:hint="cs"/>
          <w:rtl/>
        </w:rPr>
        <w:t>می‌کند</w:t>
      </w:r>
      <w:r>
        <w:rPr>
          <w:rFonts w:hint="cs"/>
          <w:rtl/>
        </w:rPr>
        <w:t xml:space="preserve">. </w:t>
      </w:r>
    </w:p>
    <w:p w14:paraId="468C6FBA" w14:textId="266EDFFF" w:rsidR="00552946" w:rsidRDefault="00552946" w:rsidP="00534E6B">
      <w:pPr>
        <w:jc w:val="both"/>
        <w:rPr>
          <w:rtl/>
        </w:rPr>
      </w:pPr>
      <w:r>
        <w:rPr>
          <w:rFonts w:hint="cs"/>
          <w:rtl/>
        </w:rPr>
        <w:t>داریوش به دختر : سوییچ/</w:t>
      </w:r>
    </w:p>
    <w:p w14:paraId="7946264B" w14:textId="65410BA1" w:rsidR="00552946" w:rsidRDefault="00552946" w:rsidP="00534E6B">
      <w:pPr>
        <w:jc w:val="both"/>
        <w:rPr>
          <w:rtl/>
        </w:rPr>
      </w:pPr>
      <w:r>
        <w:rPr>
          <w:rFonts w:hint="cs"/>
          <w:rtl/>
        </w:rPr>
        <w:t xml:space="preserve">دختر: خودم میارم. </w:t>
      </w:r>
    </w:p>
    <w:p w14:paraId="38DF58E5" w14:textId="6AF4004E" w:rsidR="00552946" w:rsidRDefault="00552946" w:rsidP="00534E6B">
      <w:pPr>
        <w:jc w:val="both"/>
        <w:rPr>
          <w:rtl/>
        </w:rPr>
      </w:pPr>
      <w:r>
        <w:rPr>
          <w:rFonts w:hint="cs"/>
          <w:rtl/>
        </w:rPr>
        <w:t xml:space="preserve">داریوش: سوییچ و با دستش را برای اینکه دختر سوییچ را به او بدهد باز </w:t>
      </w:r>
      <w:r w:rsidR="00FD0A6E">
        <w:rPr>
          <w:rFonts w:hint="cs"/>
          <w:rtl/>
        </w:rPr>
        <w:t>می‌کند</w:t>
      </w:r>
      <w:r>
        <w:rPr>
          <w:rFonts w:hint="cs"/>
          <w:rtl/>
        </w:rPr>
        <w:t xml:space="preserve">. </w:t>
      </w:r>
    </w:p>
    <w:p w14:paraId="27CFF4D3" w14:textId="7E027F90" w:rsidR="00552946" w:rsidRDefault="00552946" w:rsidP="00534E6B">
      <w:pPr>
        <w:jc w:val="both"/>
        <w:rPr>
          <w:rtl/>
        </w:rPr>
      </w:pPr>
      <w:r>
        <w:rPr>
          <w:rFonts w:hint="cs"/>
          <w:rtl/>
        </w:rPr>
        <w:t xml:space="preserve">دختر سوییچ را در دست داریوش </w:t>
      </w:r>
      <w:r w:rsidR="00C33612">
        <w:rPr>
          <w:rFonts w:hint="cs"/>
          <w:rtl/>
        </w:rPr>
        <w:t>می‌گذارد</w:t>
      </w:r>
      <w:r>
        <w:rPr>
          <w:rFonts w:hint="cs"/>
          <w:rtl/>
        </w:rPr>
        <w:t xml:space="preserve">. داریوش ماشین را به سمت مکانیکی  هدایت </w:t>
      </w:r>
      <w:r w:rsidR="00FD0A6E">
        <w:rPr>
          <w:rFonts w:hint="cs"/>
          <w:rtl/>
        </w:rPr>
        <w:t>می‌کند</w:t>
      </w:r>
      <w:r>
        <w:rPr>
          <w:rFonts w:hint="cs"/>
          <w:rtl/>
        </w:rPr>
        <w:t xml:space="preserve"> شاگر به داریوش اشاره </w:t>
      </w:r>
      <w:r w:rsidR="00FD0A6E">
        <w:rPr>
          <w:rFonts w:hint="cs"/>
          <w:rtl/>
        </w:rPr>
        <w:t>می‌کند</w:t>
      </w:r>
      <w:r>
        <w:rPr>
          <w:rFonts w:hint="cs"/>
          <w:rtl/>
        </w:rPr>
        <w:t xml:space="preserve"> که روی چال نرود. </w:t>
      </w:r>
    </w:p>
    <w:p w14:paraId="24F76047" w14:textId="291C3133" w:rsidR="00552946" w:rsidRDefault="00552946" w:rsidP="00534E6B">
      <w:pPr>
        <w:jc w:val="both"/>
        <w:rPr>
          <w:rtl/>
        </w:rPr>
      </w:pPr>
      <w:r>
        <w:rPr>
          <w:rFonts w:hint="cs"/>
          <w:rtl/>
        </w:rPr>
        <w:t xml:space="preserve">داریوش: پنجره را باز </w:t>
      </w:r>
      <w:r w:rsidR="00FD0A6E">
        <w:rPr>
          <w:rFonts w:hint="cs"/>
          <w:rtl/>
        </w:rPr>
        <w:t>می‌کند</w:t>
      </w:r>
      <w:r>
        <w:rPr>
          <w:rFonts w:hint="cs"/>
          <w:rtl/>
        </w:rPr>
        <w:t xml:space="preserve"> چیه؟ </w:t>
      </w:r>
    </w:p>
    <w:p w14:paraId="7D342AC7" w14:textId="134CBAEE" w:rsidR="00552946" w:rsidRDefault="00552946" w:rsidP="00534E6B">
      <w:pPr>
        <w:jc w:val="both"/>
        <w:rPr>
          <w:rtl/>
        </w:rPr>
      </w:pPr>
      <w:r>
        <w:rPr>
          <w:rFonts w:hint="cs"/>
          <w:rtl/>
        </w:rPr>
        <w:t>پسر: اوستا باید بیاد؟</w:t>
      </w:r>
    </w:p>
    <w:p w14:paraId="3E961F8A" w14:textId="066FDA27" w:rsidR="00552946" w:rsidRDefault="00552946" w:rsidP="00534E6B">
      <w:pPr>
        <w:jc w:val="both"/>
        <w:rPr>
          <w:rtl/>
        </w:rPr>
      </w:pPr>
      <w:r>
        <w:rPr>
          <w:rFonts w:hint="cs"/>
          <w:rtl/>
        </w:rPr>
        <w:t>داریوش : اوستا قبل 10 میاد؟</w:t>
      </w:r>
    </w:p>
    <w:p w14:paraId="77DE04E8" w14:textId="6F979DDF" w:rsidR="00552946" w:rsidRDefault="00552946" w:rsidP="00534E6B">
      <w:pPr>
        <w:jc w:val="both"/>
        <w:rPr>
          <w:rtl/>
        </w:rPr>
      </w:pPr>
      <w:r>
        <w:rPr>
          <w:rFonts w:hint="cs"/>
          <w:rtl/>
        </w:rPr>
        <w:t xml:space="preserve">پسر: قبل دوازده نیماد. </w:t>
      </w:r>
    </w:p>
    <w:p w14:paraId="0B603AD7" w14:textId="667AA85B" w:rsidR="00552946" w:rsidRDefault="00552946" w:rsidP="00534E6B">
      <w:pPr>
        <w:jc w:val="both"/>
        <w:rPr>
          <w:rtl/>
        </w:rPr>
      </w:pPr>
      <w:r>
        <w:rPr>
          <w:rFonts w:hint="cs"/>
          <w:rtl/>
        </w:rPr>
        <w:t>داریوش: بذار بیام روچال؟</w:t>
      </w:r>
    </w:p>
    <w:p w14:paraId="41D95734" w14:textId="348CE325" w:rsidR="00552946" w:rsidRDefault="00552946" w:rsidP="00534E6B">
      <w:pPr>
        <w:jc w:val="both"/>
        <w:rPr>
          <w:rtl/>
        </w:rPr>
      </w:pPr>
      <w:r>
        <w:rPr>
          <w:rFonts w:hint="cs"/>
          <w:rtl/>
        </w:rPr>
        <w:t xml:space="preserve">پسر: بیا! ولی من کاری بلد نیستیم. </w:t>
      </w:r>
    </w:p>
    <w:p w14:paraId="4E4D0F96" w14:textId="506EC111" w:rsidR="00552946" w:rsidRDefault="00552946" w:rsidP="00534E6B">
      <w:pPr>
        <w:jc w:val="both"/>
        <w:rPr>
          <w:rtl/>
        </w:rPr>
      </w:pPr>
      <w:r>
        <w:rPr>
          <w:rFonts w:hint="cs"/>
          <w:rtl/>
        </w:rPr>
        <w:lastRenderedPageBreak/>
        <w:t xml:space="preserve">داریوش: حالا بذار بیام رو چال. </w:t>
      </w:r>
    </w:p>
    <w:p w14:paraId="26D3D8BE" w14:textId="1D999FFC" w:rsidR="00552946" w:rsidRDefault="00552946" w:rsidP="00534E6B">
      <w:pPr>
        <w:jc w:val="both"/>
        <w:rPr>
          <w:rtl/>
        </w:rPr>
      </w:pPr>
      <w:r>
        <w:rPr>
          <w:rFonts w:hint="cs"/>
          <w:rtl/>
        </w:rPr>
        <w:t xml:space="preserve">پسر: با دست اشاره </w:t>
      </w:r>
      <w:r w:rsidR="00FD0A6E">
        <w:rPr>
          <w:rFonts w:hint="cs"/>
          <w:rtl/>
        </w:rPr>
        <w:t>می‌کند</w:t>
      </w:r>
      <w:r>
        <w:rPr>
          <w:rFonts w:hint="cs"/>
          <w:rtl/>
        </w:rPr>
        <w:t xml:space="preserve"> که بیا.</w:t>
      </w:r>
    </w:p>
    <w:p w14:paraId="4A982A08" w14:textId="30CF72C0" w:rsidR="00552946" w:rsidRDefault="00552946" w:rsidP="00534E6B">
      <w:pPr>
        <w:jc w:val="both"/>
        <w:rPr>
          <w:rtl/>
        </w:rPr>
      </w:pPr>
      <w:r>
        <w:rPr>
          <w:rFonts w:hint="cs"/>
          <w:rtl/>
        </w:rPr>
        <w:t xml:space="preserve">درایوش روی چال </w:t>
      </w:r>
      <w:r w:rsidR="00FD0A6E">
        <w:rPr>
          <w:rFonts w:hint="cs"/>
          <w:rtl/>
        </w:rPr>
        <w:t>می‌رود</w:t>
      </w:r>
      <w:r>
        <w:rPr>
          <w:rFonts w:hint="cs"/>
          <w:rtl/>
        </w:rPr>
        <w:t xml:space="preserve">. شماره قطعه فروش داری این اطراف. </w:t>
      </w:r>
    </w:p>
    <w:p w14:paraId="6FA305EB" w14:textId="2E79093D" w:rsidR="00552946" w:rsidRDefault="00552946" w:rsidP="00534E6B">
      <w:pPr>
        <w:jc w:val="both"/>
        <w:rPr>
          <w:rtl/>
        </w:rPr>
      </w:pPr>
      <w:r>
        <w:rPr>
          <w:rFonts w:hint="cs"/>
          <w:rtl/>
        </w:rPr>
        <w:t xml:space="preserve">پسر: گوشیش را در </w:t>
      </w:r>
      <w:r w:rsidR="00FD0A6E">
        <w:rPr>
          <w:rFonts w:hint="cs"/>
          <w:rtl/>
        </w:rPr>
        <w:t>می‌آورد</w:t>
      </w:r>
      <w:r>
        <w:rPr>
          <w:rFonts w:hint="cs"/>
          <w:rtl/>
        </w:rPr>
        <w:t xml:space="preserve"> و شماره ایی را به داریوش </w:t>
      </w:r>
      <w:r w:rsidR="00860C89">
        <w:rPr>
          <w:rFonts w:hint="cs"/>
          <w:rtl/>
        </w:rPr>
        <w:t>می‌دهد</w:t>
      </w:r>
      <w:r>
        <w:rPr>
          <w:rFonts w:hint="cs"/>
          <w:rtl/>
        </w:rPr>
        <w:t xml:space="preserve">. </w:t>
      </w:r>
    </w:p>
    <w:p w14:paraId="7EF8475D" w14:textId="6F7F6EFA" w:rsidR="00552946" w:rsidRDefault="00552946" w:rsidP="00534E6B">
      <w:pPr>
        <w:jc w:val="both"/>
        <w:rPr>
          <w:rtl/>
        </w:rPr>
      </w:pPr>
      <w:r>
        <w:rPr>
          <w:rFonts w:hint="cs"/>
          <w:rtl/>
        </w:rPr>
        <w:t xml:space="preserve">داریوش تماس </w:t>
      </w:r>
      <w:r w:rsidR="00C33612">
        <w:rPr>
          <w:rFonts w:hint="cs"/>
          <w:rtl/>
        </w:rPr>
        <w:t>می‌گیرد</w:t>
      </w:r>
      <w:r>
        <w:rPr>
          <w:rFonts w:hint="cs"/>
          <w:rtl/>
        </w:rPr>
        <w:t xml:space="preserve">. با کلی خواهش و تمنا بالاخره رضایت فروشنده را جلب </w:t>
      </w:r>
      <w:r w:rsidR="00FD0A6E">
        <w:rPr>
          <w:rFonts w:hint="cs"/>
          <w:rtl/>
        </w:rPr>
        <w:t>می‌کند</w:t>
      </w:r>
      <w:r>
        <w:rPr>
          <w:rFonts w:hint="cs"/>
          <w:rtl/>
        </w:rPr>
        <w:t xml:space="preserve"> که مغازه اش را زودتر باز کند تا او بتواند خرید کند. سویچ ماشین دختر را به شاگرد </w:t>
      </w:r>
      <w:r w:rsidR="00860C89">
        <w:rPr>
          <w:rFonts w:hint="cs"/>
          <w:rtl/>
        </w:rPr>
        <w:t>می‌دهد</w:t>
      </w:r>
      <w:r>
        <w:rPr>
          <w:rFonts w:hint="cs"/>
          <w:rtl/>
        </w:rPr>
        <w:t xml:space="preserve"> و با ماشین به سمت آدرس فر</w:t>
      </w:r>
      <w:r w:rsidR="007A4953">
        <w:rPr>
          <w:rFonts w:hint="cs"/>
          <w:rtl/>
        </w:rPr>
        <w:t>و</w:t>
      </w:r>
      <w:r>
        <w:rPr>
          <w:rFonts w:hint="cs"/>
          <w:rtl/>
        </w:rPr>
        <w:t xml:space="preserve">شگاه قطعه فروش </w:t>
      </w:r>
      <w:r w:rsidR="00FD0A6E">
        <w:rPr>
          <w:rFonts w:hint="cs"/>
          <w:rtl/>
        </w:rPr>
        <w:t>می‌رود</w:t>
      </w:r>
      <w:r>
        <w:rPr>
          <w:rFonts w:hint="cs"/>
          <w:rtl/>
        </w:rPr>
        <w:t xml:space="preserve">. قطعه را خریده برمیگردد. </w:t>
      </w:r>
    </w:p>
    <w:p w14:paraId="5CE4232E" w14:textId="54AD51DF" w:rsidR="00552946" w:rsidRDefault="00552946" w:rsidP="00534E6B">
      <w:pPr>
        <w:jc w:val="both"/>
        <w:rPr>
          <w:rtl/>
        </w:rPr>
      </w:pPr>
      <w:r>
        <w:rPr>
          <w:rFonts w:hint="cs"/>
          <w:rtl/>
        </w:rPr>
        <w:t xml:space="preserve">مجدد از شاگرد سوییچ را میگیرید و قطعه را عوض </w:t>
      </w:r>
      <w:r w:rsidR="00FD0A6E">
        <w:rPr>
          <w:rFonts w:hint="cs"/>
          <w:rtl/>
        </w:rPr>
        <w:t>می‌کند</w:t>
      </w:r>
      <w:r>
        <w:rPr>
          <w:rFonts w:hint="cs"/>
          <w:rtl/>
        </w:rPr>
        <w:t xml:space="preserve">. بعد از مبلغی را روی کارت خوان </w:t>
      </w:r>
      <w:r w:rsidR="00C33612">
        <w:rPr>
          <w:rFonts w:hint="cs"/>
          <w:rtl/>
        </w:rPr>
        <w:t>می‌کشد</w:t>
      </w:r>
      <w:r>
        <w:rPr>
          <w:rFonts w:hint="cs"/>
          <w:rtl/>
        </w:rPr>
        <w:t xml:space="preserve">. </w:t>
      </w:r>
    </w:p>
    <w:p w14:paraId="39EA6146" w14:textId="1CE5D5BF" w:rsidR="00552946" w:rsidRDefault="00CB404E" w:rsidP="00534E6B">
      <w:pPr>
        <w:jc w:val="both"/>
        <w:rPr>
          <w:rtl/>
        </w:rPr>
      </w:pPr>
      <w:r>
        <w:rPr>
          <w:rFonts w:hint="cs"/>
          <w:rtl/>
        </w:rPr>
        <w:t xml:space="preserve">داریوش ماشین را از مکانیکی بیرون </w:t>
      </w:r>
      <w:r w:rsidR="00FD0A6E">
        <w:rPr>
          <w:rFonts w:hint="cs"/>
          <w:rtl/>
        </w:rPr>
        <w:t>می‌آورد</w:t>
      </w:r>
      <w:r>
        <w:rPr>
          <w:rFonts w:hint="cs"/>
          <w:rtl/>
        </w:rPr>
        <w:t xml:space="preserve">. به دختر اشاره </w:t>
      </w:r>
      <w:r w:rsidR="00FD0A6E">
        <w:rPr>
          <w:rFonts w:hint="cs"/>
          <w:rtl/>
        </w:rPr>
        <w:t>می‌کند</w:t>
      </w:r>
      <w:r>
        <w:rPr>
          <w:rFonts w:hint="cs"/>
          <w:rtl/>
        </w:rPr>
        <w:t xml:space="preserve"> که بیاید. دختر از ماشین پیاده </w:t>
      </w:r>
      <w:r w:rsidR="00FD0A6E">
        <w:rPr>
          <w:rFonts w:hint="cs"/>
          <w:rtl/>
        </w:rPr>
        <w:t>می‌شود</w:t>
      </w:r>
      <w:r>
        <w:rPr>
          <w:rFonts w:hint="cs"/>
          <w:rtl/>
        </w:rPr>
        <w:t xml:space="preserve">. داریوش هم از ماشین پیاده شده است. </w:t>
      </w:r>
    </w:p>
    <w:p w14:paraId="6705C836" w14:textId="7795E10B" w:rsidR="00CB404E" w:rsidRDefault="00CB404E" w:rsidP="00534E6B">
      <w:pPr>
        <w:jc w:val="both"/>
        <w:rPr>
          <w:rtl/>
        </w:rPr>
      </w:pPr>
      <w:r>
        <w:rPr>
          <w:rFonts w:hint="cs"/>
          <w:rtl/>
        </w:rPr>
        <w:t xml:space="preserve">داریوش: این شماره کارت منه. این هم مبلغ و شماره مو هم داشته باش. ریختی پیام بده بدونم تو بودی. </w:t>
      </w:r>
    </w:p>
    <w:p w14:paraId="06A76F59" w14:textId="77DA53E4" w:rsidR="00CB404E" w:rsidRDefault="00CB404E" w:rsidP="00534E6B">
      <w:pPr>
        <w:jc w:val="both"/>
        <w:rPr>
          <w:rtl/>
        </w:rPr>
      </w:pPr>
      <w:r>
        <w:rPr>
          <w:rFonts w:hint="cs"/>
          <w:rtl/>
        </w:rPr>
        <w:t xml:space="preserve">دختر: باشه میرزم برات. </w:t>
      </w:r>
      <w:r w:rsidR="00FD0A6E">
        <w:rPr>
          <w:rFonts w:hint="cs"/>
          <w:rtl/>
        </w:rPr>
        <w:t>می‌خندد</w:t>
      </w:r>
      <w:r>
        <w:rPr>
          <w:rFonts w:hint="cs"/>
          <w:rtl/>
        </w:rPr>
        <w:t xml:space="preserve">. </w:t>
      </w:r>
    </w:p>
    <w:p w14:paraId="6CEFFB39" w14:textId="4D05EC58" w:rsidR="00CB404E" w:rsidRDefault="00CB404E" w:rsidP="00534E6B">
      <w:pPr>
        <w:jc w:val="both"/>
        <w:rPr>
          <w:rtl/>
        </w:rPr>
      </w:pPr>
      <w:r>
        <w:rPr>
          <w:rFonts w:hint="cs"/>
          <w:rtl/>
        </w:rPr>
        <w:t xml:space="preserve">داریوش: به سلامت. </w:t>
      </w:r>
    </w:p>
    <w:p w14:paraId="3F633627" w14:textId="1DF4D1B3" w:rsidR="00CB404E" w:rsidRDefault="00CB404E" w:rsidP="00534E6B">
      <w:pPr>
        <w:jc w:val="both"/>
        <w:rPr>
          <w:rtl/>
        </w:rPr>
      </w:pPr>
      <w:r>
        <w:rPr>
          <w:rFonts w:hint="cs"/>
          <w:rtl/>
        </w:rPr>
        <w:t>دختر : بای.</w:t>
      </w:r>
    </w:p>
    <w:p w14:paraId="0863935C" w14:textId="4ACF2BC7" w:rsidR="00CB404E" w:rsidRDefault="00CB404E" w:rsidP="00534E6B">
      <w:pPr>
        <w:jc w:val="both"/>
        <w:rPr>
          <w:rtl/>
        </w:rPr>
      </w:pPr>
      <w:r>
        <w:rPr>
          <w:rFonts w:hint="cs"/>
          <w:rtl/>
        </w:rPr>
        <w:t xml:space="preserve">کیمیا به خانه </w:t>
      </w:r>
      <w:r w:rsidR="00FD0A6E">
        <w:rPr>
          <w:rFonts w:hint="cs"/>
          <w:rtl/>
        </w:rPr>
        <w:t>می‌رود</w:t>
      </w:r>
      <w:r>
        <w:rPr>
          <w:rFonts w:hint="cs"/>
          <w:rtl/>
        </w:rPr>
        <w:t xml:space="preserve">. </w:t>
      </w:r>
    </w:p>
    <w:p w14:paraId="0A9FF49C" w14:textId="03CA880F" w:rsidR="00CB404E" w:rsidRDefault="00CB404E" w:rsidP="00534E6B">
      <w:pPr>
        <w:jc w:val="both"/>
        <w:rPr>
          <w:rtl/>
        </w:rPr>
      </w:pPr>
      <w:r>
        <w:rPr>
          <w:rFonts w:hint="cs"/>
          <w:rtl/>
        </w:rPr>
        <w:t xml:space="preserve">فرشته: درود، خسته نباشی. </w:t>
      </w:r>
    </w:p>
    <w:p w14:paraId="1E19DD3D" w14:textId="73768B14" w:rsidR="00CB404E" w:rsidRDefault="00CB404E" w:rsidP="00534E6B">
      <w:pPr>
        <w:jc w:val="both"/>
        <w:rPr>
          <w:rtl/>
        </w:rPr>
      </w:pPr>
      <w:r>
        <w:rPr>
          <w:rFonts w:hint="cs"/>
          <w:rtl/>
        </w:rPr>
        <w:t xml:space="preserve">کیمیا: درود. بهاره از شمال اومده پیشش بود. </w:t>
      </w:r>
    </w:p>
    <w:p w14:paraId="2F24AE3E" w14:textId="03F92B95" w:rsidR="00CB404E" w:rsidRDefault="00CB404E" w:rsidP="00534E6B">
      <w:pPr>
        <w:jc w:val="both"/>
        <w:rPr>
          <w:rtl/>
        </w:rPr>
      </w:pPr>
      <w:r>
        <w:rPr>
          <w:rFonts w:hint="cs"/>
          <w:rtl/>
        </w:rPr>
        <w:t xml:space="preserve">فرشته : </w:t>
      </w:r>
      <w:r w:rsidR="007C770A">
        <w:rPr>
          <w:rFonts w:hint="cs"/>
          <w:rtl/>
        </w:rPr>
        <w:t>می‌خوای</w:t>
      </w:r>
      <w:r>
        <w:rPr>
          <w:rFonts w:hint="cs"/>
          <w:rtl/>
        </w:rPr>
        <w:t xml:space="preserve"> بریم شمال یه هوایی عوض کنیم. </w:t>
      </w:r>
    </w:p>
    <w:p w14:paraId="39BED2E5" w14:textId="58C32757" w:rsidR="00CB404E" w:rsidRDefault="00CB404E" w:rsidP="00534E6B">
      <w:pPr>
        <w:jc w:val="both"/>
        <w:rPr>
          <w:rtl/>
        </w:rPr>
      </w:pPr>
      <w:r>
        <w:rPr>
          <w:rFonts w:hint="cs"/>
          <w:rtl/>
        </w:rPr>
        <w:t xml:space="preserve">کیمیا: بریم پاریس، شمال چیه؟ </w:t>
      </w:r>
    </w:p>
    <w:p w14:paraId="2D74CC76" w14:textId="779C9422" w:rsidR="00CB404E" w:rsidRDefault="00CB404E" w:rsidP="00534E6B">
      <w:pPr>
        <w:jc w:val="both"/>
        <w:rPr>
          <w:rtl/>
        </w:rPr>
      </w:pPr>
      <w:r>
        <w:rPr>
          <w:rFonts w:hint="cs"/>
          <w:rtl/>
        </w:rPr>
        <w:lastRenderedPageBreak/>
        <w:t xml:space="preserve">فرشته: بلیط برای سیوم داریم. میریم. </w:t>
      </w:r>
    </w:p>
    <w:p w14:paraId="0CAD459D" w14:textId="5D2181AC" w:rsidR="00CB404E" w:rsidRDefault="00CB404E" w:rsidP="00534E6B">
      <w:pPr>
        <w:jc w:val="both"/>
        <w:rPr>
          <w:rtl/>
        </w:rPr>
      </w:pPr>
      <w:r>
        <w:rPr>
          <w:rFonts w:hint="cs"/>
          <w:rtl/>
        </w:rPr>
        <w:t xml:space="preserve">کیمیا: بهاره </w:t>
      </w:r>
      <w:r w:rsidR="00860C89">
        <w:rPr>
          <w:rFonts w:hint="cs"/>
          <w:rtl/>
        </w:rPr>
        <w:t>می‌گفت</w:t>
      </w:r>
      <w:r>
        <w:rPr>
          <w:rFonts w:hint="cs"/>
          <w:rtl/>
        </w:rPr>
        <w:t xml:space="preserve"> داریوش رو دیده. تو راه مثل اینکه ماشینش خراب شده داریوش هم بهش کمک کرده براش ماشین رو درست کرده. </w:t>
      </w:r>
    </w:p>
    <w:p w14:paraId="24595614" w14:textId="5D88E7AF" w:rsidR="00CB404E" w:rsidRDefault="00CB404E" w:rsidP="00534E6B">
      <w:pPr>
        <w:jc w:val="both"/>
        <w:rPr>
          <w:rtl/>
        </w:rPr>
      </w:pPr>
      <w:r>
        <w:rPr>
          <w:rFonts w:hint="cs"/>
          <w:rtl/>
        </w:rPr>
        <w:t>فرشته: مکانیکه قابلیه. کاش میشد بیاد پیش خودمون الان چند وقت مکانیکی بسته است. دلم ن</w:t>
      </w:r>
      <w:r w:rsidR="00FD0A6E">
        <w:rPr>
          <w:rFonts w:hint="cs"/>
          <w:rtl/>
        </w:rPr>
        <w:t>می‌خواد</w:t>
      </w:r>
      <w:r>
        <w:rPr>
          <w:rFonts w:hint="cs"/>
          <w:rtl/>
        </w:rPr>
        <w:t xml:space="preserve"> میراث فرهاد اینجوری خاک بخوره. هر کی هم میاد مثل آدم کار نمی</w:t>
      </w:r>
      <w:r w:rsidR="007D3016">
        <w:rPr>
          <w:rFonts w:hint="cs"/>
          <w:rtl/>
        </w:rPr>
        <w:t>‌</w:t>
      </w:r>
      <w:r>
        <w:rPr>
          <w:rFonts w:hint="cs"/>
          <w:rtl/>
        </w:rPr>
        <w:t xml:space="preserve">کنه. این داریوش یکسال تک و تنها مکانیکی رو گردوند آب از آب تکون نخورد. این جماعت تو این یکسال مشکلی نبود که درست نکرده باشن. </w:t>
      </w:r>
    </w:p>
    <w:p w14:paraId="5077D0CD" w14:textId="30A92972" w:rsidR="00D937FF" w:rsidRDefault="00D937FF" w:rsidP="00534E6B">
      <w:pPr>
        <w:pStyle w:val="Heading2"/>
        <w:jc w:val="both"/>
        <w:rPr>
          <w:rtl/>
        </w:rPr>
      </w:pPr>
      <w:r>
        <w:rPr>
          <w:rFonts w:hint="cs"/>
          <w:rtl/>
        </w:rPr>
        <w:t>کیمیا</w:t>
      </w:r>
    </w:p>
    <w:p w14:paraId="0ECDA990" w14:textId="4C260E62" w:rsidR="00CB404E" w:rsidRDefault="00CB404E" w:rsidP="00534E6B">
      <w:pPr>
        <w:jc w:val="both"/>
        <w:rPr>
          <w:rtl/>
        </w:rPr>
      </w:pPr>
      <w:r>
        <w:rPr>
          <w:rFonts w:hint="cs"/>
          <w:rtl/>
        </w:rPr>
        <w:t xml:space="preserve">کیمیا: میخواهی باهاش صحبت کنم. بهاره باید پول قطعه رو بده بهش. با بهاره میرم به بهانه دادن پول تعمیر باهاش حرف </w:t>
      </w:r>
      <w:r w:rsidR="00C33612">
        <w:rPr>
          <w:rFonts w:hint="cs"/>
          <w:rtl/>
        </w:rPr>
        <w:t>می‌زنم</w:t>
      </w:r>
      <w:r>
        <w:rPr>
          <w:rFonts w:hint="cs"/>
          <w:rtl/>
        </w:rPr>
        <w:t xml:space="preserve">. </w:t>
      </w:r>
    </w:p>
    <w:p w14:paraId="160ED3F2" w14:textId="754E5495" w:rsidR="00CB404E" w:rsidRDefault="00CB404E" w:rsidP="00534E6B">
      <w:pPr>
        <w:jc w:val="both"/>
        <w:rPr>
          <w:rtl/>
        </w:rPr>
      </w:pPr>
      <w:r>
        <w:rPr>
          <w:rFonts w:hint="cs"/>
          <w:rtl/>
        </w:rPr>
        <w:t xml:space="preserve">فرشته: من زدمش. </w:t>
      </w:r>
      <w:r w:rsidR="00A1330E">
        <w:rPr>
          <w:rFonts w:hint="cs"/>
          <w:rtl/>
        </w:rPr>
        <w:t xml:space="preserve">بهش سیلی زدم. به پدر و مادرش هم بد و بیراه گفتم. به خودش هم گفتم. </w:t>
      </w:r>
    </w:p>
    <w:p w14:paraId="4E9D95A0" w14:textId="03C9F20B" w:rsidR="00A1330E" w:rsidRDefault="00A1330E" w:rsidP="00534E6B">
      <w:pPr>
        <w:jc w:val="both"/>
        <w:rPr>
          <w:rtl/>
        </w:rPr>
      </w:pPr>
      <w:r>
        <w:rPr>
          <w:rFonts w:hint="cs"/>
          <w:rtl/>
        </w:rPr>
        <w:t xml:space="preserve">کیمیا: میدونم بابا گفته بود. گفت حتی نتونسته از پسره عذرخواهی کنه. </w:t>
      </w:r>
      <w:r w:rsidR="00860C89">
        <w:rPr>
          <w:rFonts w:hint="cs"/>
          <w:rtl/>
        </w:rPr>
        <w:t>می‌گفت</w:t>
      </w:r>
      <w:r>
        <w:rPr>
          <w:rFonts w:hint="cs"/>
          <w:rtl/>
        </w:rPr>
        <w:t xml:space="preserve">. «نمیدونستم چطوری دوباره تو صورت پسره نگاه کنم.» </w:t>
      </w:r>
      <w:r w:rsidR="00860C89">
        <w:rPr>
          <w:rFonts w:hint="cs"/>
          <w:rtl/>
        </w:rPr>
        <w:t>می‌گفت</w:t>
      </w:r>
      <w:r>
        <w:rPr>
          <w:rFonts w:hint="cs"/>
          <w:rtl/>
        </w:rPr>
        <w:t>«نمیدونم مامانت چطور دلش میاد با یه بچه یتیم اینجوری برخورد کنه.» اگر خودت مالک سه تا یتیم خونه نبودی من هم نمیدونستم. ولی من دیدم اون بچه</w:t>
      </w:r>
      <w:r w:rsidR="00FD0A6E">
        <w:rPr>
          <w:rFonts w:hint="cs"/>
          <w:rtl/>
        </w:rPr>
        <w:t xml:space="preserve">‌ها </w:t>
      </w:r>
      <w:r>
        <w:rPr>
          <w:rFonts w:hint="cs"/>
          <w:rtl/>
        </w:rPr>
        <w:t xml:space="preserve">رو چقدر دوست داری و براشون ولخرجی </w:t>
      </w:r>
      <w:r w:rsidR="00C33612">
        <w:rPr>
          <w:rFonts w:hint="cs"/>
          <w:rtl/>
        </w:rPr>
        <w:t>می‌کنی</w:t>
      </w:r>
      <w:r>
        <w:rPr>
          <w:rFonts w:hint="cs"/>
          <w:rtl/>
        </w:rPr>
        <w:t xml:space="preserve">. </w:t>
      </w:r>
    </w:p>
    <w:p w14:paraId="5AB5DC75" w14:textId="0312E918" w:rsidR="00A1330E" w:rsidRDefault="00A1330E" w:rsidP="00534E6B">
      <w:pPr>
        <w:jc w:val="both"/>
        <w:rPr>
          <w:rtl/>
        </w:rPr>
      </w:pPr>
      <w:r>
        <w:rPr>
          <w:rFonts w:hint="cs"/>
          <w:rtl/>
        </w:rPr>
        <w:t xml:space="preserve">فرشته: پسره اومده بود سر مزار فرهاد. باهم بحث کردیم. حرفهای خوبی بهش نزدم. </w:t>
      </w:r>
    </w:p>
    <w:p w14:paraId="104E720D" w14:textId="543A37A1" w:rsidR="00A1330E" w:rsidRDefault="00A1330E" w:rsidP="00534E6B">
      <w:pPr>
        <w:jc w:val="both"/>
        <w:rPr>
          <w:rtl/>
        </w:rPr>
      </w:pPr>
      <w:r>
        <w:rPr>
          <w:rFonts w:hint="cs"/>
          <w:rtl/>
        </w:rPr>
        <w:t>کیمیا: الان چی</w:t>
      </w:r>
      <w:r w:rsidR="003A44B3">
        <w:rPr>
          <w:rFonts w:hint="cs"/>
          <w:rtl/>
        </w:rPr>
        <w:t>؟</w:t>
      </w:r>
      <w:r>
        <w:rPr>
          <w:rFonts w:hint="cs"/>
          <w:rtl/>
        </w:rPr>
        <w:t xml:space="preserve"> </w:t>
      </w:r>
      <w:r w:rsidR="007C770A">
        <w:rPr>
          <w:rFonts w:hint="cs"/>
          <w:rtl/>
        </w:rPr>
        <w:t>می‌خوای</w:t>
      </w:r>
      <w:r>
        <w:rPr>
          <w:rFonts w:hint="cs"/>
          <w:rtl/>
        </w:rPr>
        <w:t xml:space="preserve"> باهاش کار کنی. </w:t>
      </w:r>
    </w:p>
    <w:p w14:paraId="68E94127" w14:textId="1FEFD82D" w:rsidR="00A1330E" w:rsidRDefault="00A1330E" w:rsidP="00534E6B">
      <w:pPr>
        <w:jc w:val="both"/>
        <w:rPr>
          <w:rtl/>
        </w:rPr>
      </w:pPr>
      <w:r>
        <w:rPr>
          <w:rFonts w:hint="cs"/>
          <w:rtl/>
        </w:rPr>
        <w:t>فرشته: دلم ن</w:t>
      </w:r>
      <w:r w:rsidR="00FD0A6E">
        <w:rPr>
          <w:rFonts w:hint="cs"/>
          <w:rtl/>
        </w:rPr>
        <w:t>می‌خواد</w:t>
      </w:r>
      <w:r>
        <w:rPr>
          <w:rFonts w:hint="cs"/>
          <w:rtl/>
        </w:rPr>
        <w:t>. ولی ن</w:t>
      </w:r>
      <w:r w:rsidR="00C33612">
        <w:rPr>
          <w:rFonts w:hint="cs"/>
          <w:rtl/>
        </w:rPr>
        <w:t>می‌خوام</w:t>
      </w:r>
      <w:r>
        <w:rPr>
          <w:rFonts w:hint="cs"/>
          <w:rtl/>
        </w:rPr>
        <w:t xml:space="preserve"> اون مکانیکی خاک بخوره. </w:t>
      </w:r>
    </w:p>
    <w:p w14:paraId="1619795B" w14:textId="60FBA914" w:rsidR="00A1330E" w:rsidRDefault="00A1330E" w:rsidP="00534E6B">
      <w:pPr>
        <w:jc w:val="both"/>
        <w:rPr>
          <w:rtl/>
        </w:rPr>
      </w:pPr>
      <w:r>
        <w:rPr>
          <w:rFonts w:hint="cs"/>
          <w:rtl/>
        </w:rPr>
        <w:t xml:space="preserve">کیمیا: من باهاش حرف </w:t>
      </w:r>
      <w:r w:rsidR="00C33612">
        <w:rPr>
          <w:rFonts w:hint="cs"/>
          <w:rtl/>
        </w:rPr>
        <w:t>می‌زنم</w:t>
      </w:r>
      <w:r>
        <w:rPr>
          <w:rFonts w:hint="cs"/>
          <w:rtl/>
        </w:rPr>
        <w:t xml:space="preserve">. </w:t>
      </w:r>
    </w:p>
    <w:p w14:paraId="0033F7D0" w14:textId="669D460F" w:rsidR="00A1330E" w:rsidRDefault="00A1330E" w:rsidP="00534E6B">
      <w:pPr>
        <w:jc w:val="both"/>
        <w:rPr>
          <w:rtl/>
        </w:rPr>
      </w:pPr>
      <w:r>
        <w:rPr>
          <w:rFonts w:hint="cs"/>
          <w:rtl/>
        </w:rPr>
        <w:t xml:space="preserve">فرشته: حسابی از دست من شاکیه. </w:t>
      </w:r>
    </w:p>
    <w:p w14:paraId="15F82D9C" w14:textId="57562A93" w:rsidR="00A1330E" w:rsidRDefault="00A1330E" w:rsidP="00534E6B">
      <w:pPr>
        <w:jc w:val="both"/>
        <w:rPr>
          <w:rtl/>
        </w:rPr>
      </w:pPr>
      <w:r>
        <w:rPr>
          <w:rFonts w:hint="cs"/>
          <w:rtl/>
        </w:rPr>
        <w:t xml:space="preserve">کیمیا: باهاش حرف </w:t>
      </w:r>
      <w:r w:rsidR="00C33612">
        <w:rPr>
          <w:rFonts w:hint="cs"/>
          <w:rtl/>
        </w:rPr>
        <w:t>می‌زنم</w:t>
      </w:r>
      <w:r>
        <w:rPr>
          <w:rFonts w:hint="cs"/>
          <w:rtl/>
        </w:rPr>
        <w:t xml:space="preserve">. </w:t>
      </w:r>
    </w:p>
    <w:p w14:paraId="46ABD525" w14:textId="51DEC78E" w:rsidR="00A1330E" w:rsidRDefault="00A1330E" w:rsidP="00534E6B">
      <w:pPr>
        <w:jc w:val="both"/>
        <w:rPr>
          <w:rtl/>
        </w:rPr>
      </w:pPr>
      <w:r>
        <w:rPr>
          <w:rFonts w:hint="cs"/>
          <w:rtl/>
        </w:rPr>
        <w:lastRenderedPageBreak/>
        <w:t xml:space="preserve">جلوی مکانیکی داریوش درحال تنظیم باد یک ماشین برای یک خانم جوان بود که کیمیا و بهاره وارد شدن و درود گفتند. </w:t>
      </w:r>
    </w:p>
    <w:p w14:paraId="3F9DAD06" w14:textId="0AB55C1A" w:rsidR="00A1330E" w:rsidRDefault="00A1330E" w:rsidP="00534E6B">
      <w:pPr>
        <w:jc w:val="both"/>
        <w:rPr>
          <w:rtl/>
        </w:rPr>
      </w:pPr>
      <w:r>
        <w:rPr>
          <w:rFonts w:hint="cs"/>
          <w:rtl/>
        </w:rPr>
        <w:t xml:space="preserve">داریوش به هردو درود گفت و کارش را ادامه داد وقتی مشتریش رفت از آنها دعوت کرد که به داخل مکانیکی بیایند. </w:t>
      </w:r>
    </w:p>
    <w:p w14:paraId="58BC7C09" w14:textId="0F9F371D" w:rsidR="00A1330E" w:rsidRDefault="00A1330E" w:rsidP="00534E6B">
      <w:pPr>
        <w:jc w:val="both"/>
        <w:rPr>
          <w:rtl/>
        </w:rPr>
      </w:pPr>
      <w:r>
        <w:rPr>
          <w:rFonts w:hint="cs"/>
          <w:rtl/>
        </w:rPr>
        <w:t xml:space="preserve">کیمیا با داریوش دست داد ولی بهاره به همان درود گفتن اکتفا کرد. هر سه نشستند و داریوش برای خودشان چای ریخت. </w:t>
      </w:r>
    </w:p>
    <w:p w14:paraId="5136692A" w14:textId="33E3FC42" w:rsidR="00A1330E" w:rsidRDefault="00A1330E" w:rsidP="00534E6B">
      <w:pPr>
        <w:jc w:val="both"/>
        <w:rPr>
          <w:rtl/>
        </w:rPr>
      </w:pPr>
      <w:r>
        <w:rPr>
          <w:rFonts w:hint="cs"/>
          <w:rtl/>
        </w:rPr>
        <w:t xml:space="preserve">چای را که خوردند. </w:t>
      </w:r>
    </w:p>
    <w:p w14:paraId="61A43579" w14:textId="46892484" w:rsidR="00A1330E" w:rsidRDefault="00A1330E" w:rsidP="00534E6B">
      <w:pPr>
        <w:jc w:val="both"/>
        <w:rPr>
          <w:rtl/>
        </w:rPr>
      </w:pPr>
      <w:r>
        <w:rPr>
          <w:rFonts w:hint="cs"/>
          <w:rtl/>
        </w:rPr>
        <w:t xml:space="preserve">بهاره گفت: برای تشکر اومدیم من و کیمیا دوست هستیم. برای همین باهم اومدیم من یه مبلغی رو هم باید به شما </w:t>
      </w:r>
      <w:r w:rsidR="00860C89">
        <w:rPr>
          <w:rFonts w:hint="cs"/>
          <w:rtl/>
        </w:rPr>
        <w:t>می‌داد</w:t>
      </w:r>
      <w:r>
        <w:rPr>
          <w:rFonts w:hint="cs"/>
          <w:rtl/>
        </w:rPr>
        <w:t xml:space="preserve">م و کارتش را به درایوش </w:t>
      </w:r>
      <w:r w:rsidR="00860C89">
        <w:rPr>
          <w:rFonts w:hint="cs"/>
          <w:rtl/>
        </w:rPr>
        <w:t>می‌دهد</w:t>
      </w:r>
      <w:r>
        <w:rPr>
          <w:rFonts w:hint="cs"/>
          <w:rtl/>
        </w:rPr>
        <w:t xml:space="preserve">. </w:t>
      </w:r>
    </w:p>
    <w:p w14:paraId="1EF12475" w14:textId="2C9A7DFC" w:rsidR="00A1330E" w:rsidRDefault="00A1330E" w:rsidP="00534E6B">
      <w:pPr>
        <w:jc w:val="both"/>
        <w:rPr>
          <w:rtl/>
        </w:rPr>
      </w:pPr>
      <w:r>
        <w:rPr>
          <w:rFonts w:hint="cs"/>
          <w:rtl/>
        </w:rPr>
        <w:t xml:space="preserve">داریوش تشکر کرد و کارت را کشید. و به بهاره پس داد. مالتون پر برکت باشه. </w:t>
      </w:r>
    </w:p>
    <w:p w14:paraId="55C0DCE1" w14:textId="3307BCF5" w:rsidR="00A1330E" w:rsidRDefault="00A1330E" w:rsidP="00534E6B">
      <w:pPr>
        <w:jc w:val="both"/>
        <w:rPr>
          <w:rtl/>
        </w:rPr>
      </w:pPr>
      <w:r>
        <w:rPr>
          <w:rFonts w:hint="cs"/>
          <w:rtl/>
        </w:rPr>
        <w:t>بهاره مرسی.</w:t>
      </w:r>
    </w:p>
    <w:p w14:paraId="61171708" w14:textId="548E8CEB" w:rsidR="00A1330E" w:rsidRDefault="00A1330E" w:rsidP="00534E6B">
      <w:pPr>
        <w:jc w:val="both"/>
        <w:rPr>
          <w:rtl/>
        </w:rPr>
      </w:pPr>
      <w:r>
        <w:rPr>
          <w:rFonts w:hint="cs"/>
          <w:rtl/>
        </w:rPr>
        <w:t xml:space="preserve">کیمیا: خوبه اینجا. </w:t>
      </w:r>
    </w:p>
    <w:p w14:paraId="36725E99" w14:textId="407A0355" w:rsidR="00A1330E" w:rsidRDefault="00A1330E" w:rsidP="00534E6B">
      <w:pPr>
        <w:jc w:val="both"/>
        <w:rPr>
          <w:rtl/>
        </w:rPr>
      </w:pPr>
      <w:r>
        <w:rPr>
          <w:rFonts w:hint="cs"/>
          <w:rtl/>
        </w:rPr>
        <w:t xml:space="preserve">داریوش: خوب. </w:t>
      </w:r>
    </w:p>
    <w:p w14:paraId="2EF7F1D2" w14:textId="1DF83106" w:rsidR="00A1330E" w:rsidRDefault="00A1330E" w:rsidP="00534E6B">
      <w:pPr>
        <w:jc w:val="both"/>
        <w:rPr>
          <w:rtl/>
        </w:rPr>
      </w:pPr>
      <w:r>
        <w:rPr>
          <w:rFonts w:hint="cs"/>
          <w:rtl/>
        </w:rPr>
        <w:t>کیمیا: مکانیکی ما بسته است. یادش بخیر اون موقع</w:t>
      </w:r>
      <w:r w:rsidR="00FD0A6E">
        <w:rPr>
          <w:rFonts w:hint="cs"/>
          <w:rtl/>
        </w:rPr>
        <w:t xml:space="preserve">‌ها </w:t>
      </w:r>
      <w:r>
        <w:rPr>
          <w:rFonts w:hint="cs"/>
          <w:rtl/>
        </w:rPr>
        <w:t xml:space="preserve">چقدر شلوغ بود. </w:t>
      </w:r>
    </w:p>
    <w:p w14:paraId="5FF96133" w14:textId="288A6FC3" w:rsidR="00A1330E" w:rsidRDefault="00A1330E" w:rsidP="00534E6B">
      <w:pPr>
        <w:jc w:val="both"/>
        <w:rPr>
          <w:rtl/>
        </w:rPr>
      </w:pPr>
      <w:r>
        <w:rPr>
          <w:rFonts w:hint="cs"/>
          <w:rtl/>
        </w:rPr>
        <w:t xml:space="preserve">داریوش: آره یادش بخیر. </w:t>
      </w:r>
    </w:p>
    <w:p w14:paraId="0D9805BD" w14:textId="5143A771" w:rsidR="00A1330E" w:rsidRDefault="00A1330E" w:rsidP="00534E6B">
      <w:pPr>
        <w:jc w:val="both"/>
        <w:rPr>
          <w:rtl/>
        </w:rPr>
      </w:pPr>
      <w:r>
        <w:rPr>
          <w:rFonts w:hint="cs"/>
          <w:rtl/>
        </w:rPr>
        <w:t xml:space="preserve">کیمیا: میتونه دوباره شلوغ باشه. به کمک تو البته. </w:t>
      </w:r>
    </w:p>
    <w:p w14:paraId="399B4931" w14:textId="7DCE9D53" w:rsidR="00A1330E" w:rsidRDefault="00A1330E" w:rsidP="00534E6B">
      <w:pPr>
        <w:jc w:val="both"/>
        <w:rPr>
          <w:rtl/>
        </w:rPr>
      </w:pPr>
      <w:r>
        <w:rPr>
          <w:rFonts w:hint="cs"/>
          <w:rtl/>
        </w:rPr>
        <w:t xml:space="preserve">داریوش: میتونه شلوغ بشه، قطعاً ولی کمکی از دست من بر نمیاد. خودتون باید کارهاش رو راست و ریست کنین. </w:t>
      </w:r>
    </w:p>
    <w:p w14:paraId="2B9C4684" w14:textId="27750286" w:rsidR="00A1330E" w:rsidRDefault="00A1330E" w:rsidP="00534E6B">
      <w:pPr>
        <w:jc w:val="both"/>
        <w:rPr>
          <w:rtl/>
        </w:rPr>
      </w:pPr>
      <w:r>
        <w:rPr>
          <w:rFonts w:hint="cs"/>
          <w:rtl/>
        </w:rPr>
        <w:t>کیمیا: قهری!</w:t>
      </w:r>
    </w:p>
    <w:p w14:paraId="30C47608" w14:textId="46A72EE7" w:rsidR="00A1330E" w:rsidRDefault="00A1330E" w:rsidP="00534E6B">
      <w:pPr>
        <w:jc w:val="both"/>
        <w:rPr>
          <w:rtl/>
        </w:rPr>
      </w:pPr>
      <w:r>
        <w:rPr>
          <w:rFonts w:hint="cs"/>
          <w:rtl/>
        </w:rPr>
        <w:t>داریوش: نگاهی به بهاره می اندازد. الان وقت این حرف</w:t>
      </w:r>
      <w:r w:rsidR="00FD0A6E">
        <w:rPr>
          <w:rFonts w:hint="cs"/>
          <w:rtl/>
        </w:rPr>
        <w:t xml:space="preserve">‌ها </w:t>
      </w:r>
      <w:r>
        <w:rPr>
          <w:rFonts w:hint="cs"/>
          <w:rtl/>
        </w:rPr>
        <w:t xml:space="preserve">نیست. </w:t>
      </w:r>
    </w:p>
    <w:p w14:paraId="0123528E" w14:textId="7BC3F017" w:rsidR="00A1330E" w:rsidRDefault="00A1330E" w:rsidP="00534E6B">
      <w:pPr>
        <w:jc w:val="both"/>
        <w:rPr>
          <w:rtl/>
        </w:rPr>
      </w:pPr>
      <w:r>
        <w:rPr>
          <w:rFonts w:hint="cs"/>
          <w:rtl/>
        </w:rPr>
        <w:t xml:space="preserve">بهاره من </w:t>
      </w:r>
      <w:r w:rsidR="00A04FB7">
        <w:rPr>
          <w:rFonts w:hint="cs"/>
          <w:rtl/>
        </w:rPr>
        <w:t xml:space="preserve">تنهاتون میذارم. </w:t>
      </w:r>
    </w:p>
    <w:p w14:paraId="467F34BA" w14:textId="587508F5" w:rsidR="00A04FB7" w:rsidRDefault="00A04FB7" w:rsidP="00534E6B">
      <w:pPr>
        <w:jc w:val="both"/>
        <w:rPr>
          <w:rtl/>
        </w:rPr>
      </w:pPr>
      <w:r>
        <w:rPr>
          <w:rFonts w:hint="cs"/>
          <w:rtl/>
        </w:rPr>
        <w:t>کیمیا: نگفتی</w:t>
      </w:r>
      <w:r w:rsidR="003A44B3">
        <w:rPr>
          <w:rFonts w:hint="cs"/>
          <w:rtl/>
        </w:rPr>
        <w:t>،</w:t>
      </w:r>
      <w:r>
        <w:rPr>
          <w:rFonts w:hint="cs"/>
          <w:rtl/>
        </w:rPr>
        <w:t xml:space="preserve"> قهری!</w:t>
      </w:r>
    </w:p>
    <w:p w14:paraId="3A80A0A1" w14:textId="6D1C57B7" w:rsidR="00A04FB7" w:rsidRDefault="00A04FB7" w:rsidP="00534E6B">
      <w:pPr>
        <w:jc w:val="both"/>
        <w:rPr>
          <w:rtl/>
        </w:rPr>
      </w:pPr>
      <w:r>
        <w:rPr>
          <w:rFonts w:hint="cs"/>
          <w:rtl/>
        </w:rPr>
        <w:lastRenderedPageBreak/>
        <w:t xml:space="preserve">داریوش: اگر باشم چه فرقی برای تو داره. </w:t>
      </w:r>
    </w:p>
    <w:p w14:paraId="75CD3F2F" w14:textId="016B63D0" w:rsidR="00A04FB7" w:rsidRDefault="00A04FB7" w:rsidP="00534E6B">
      <w:pPr>
        <w:jc w:val="both"/>
        <w:rPr>
          <w:rtl/>
        </w:rPr>
      </w:pPr>
      <w:r>
        <w:rPr>
          <w:rFonts w:hint="cs"/>
          <w:rtl/>
        </w:rPr>
        <w:t xml:space="preserve">کیمیا: بابا تو رو دوست داشت. </w:t>
      </w:r>
    </w:p>
    <w:p w14:paraId="3E831AB0" w14:textId="1CE5874E" w:rsidR="00A04FB7" w:rsidRDefault="00A04FB7" w:rsidP="00534E6B">
      <w:pPr>
        <w:jc w:val="both"/>
        <w:rPr>
          <w:rtl/>
        </w:rPr>
      </w:pPr>
      <w:r>
        <w:rPr>
          <w:rFonts w:hint="cs"/>
          <w:rtl/>
        </w:rPr>
        <w:t xml:space="preserve">داریوش: من هم یکسال یک مکانیکی رو براش عین ساعت چرخوندم. گمونم بی حسابیم. کاری که پنج تا مکانیک برای شما نتونستند انجام بدن رو من یک نفره انجام </w:t>
      </w:r>
      <w:r w:rsidR="00860C89">
        <w:rPr>
          <w:rFonts w:hint="cs"/>
          <w:rtl/>
        </w:rPr>
        <w:t>می‌داد</w:t>
      </w:r>
      <w:r>
        <w:rPr>
          <w:rFonts w:hint="cs"/>
          <w:rtl/>
        </w:rPr>
        <w:t xml:space="preserve">م. </w:t>
      </w:r>
    </w:p>
    <w:p w14:paraId="76AEBC8F" w14:textId="7657CB2C" w:rsidR="00A04FB7" w:rsidRDefault="00A04FB7" w:rsidP="00534E6B">
      <w:pPr>
        <w:jc w:val="both"/>
        <w:rPr>
          <w:rtl/>
        </w:rPr>
      </w:pPr>
      <w:r>
        <w:rPr>
          <w:rFonts w:hint="cs"/>
          <w:rtl/>
        </w:rPr>
        <w:t xml:space="preserve">کیمیا: گمونم مامانم پولش رو هم باهات حساب کرد. </w:t>
      </w:r>
    </w:p>
    <w:p w14:paraId="0795E089" w14:textId="3981BDC5" w:rsidR="00A04FB7" w:rsidRDefault="00A04FB7" w:rsidP="00534E6B">
      <w:pPr>
        <w:jc w:val="both"/>
        <w:rPr>
          <w:rtl/>
        </w:rPr>
      </w:pPr>
      <w:r>
        <w:rPr>
          <w:rFonts w:hint="cs"/>
          <w:rtl/>
        </w:rPr>
        <w:t>داریوش: دقیقاً</w:t>
      </w:r>
      <w:r w:rsidR="003A44B3">
        <w:rPr>
          <w:rFonts w:hint="cs"/>
          <w:rtl/>
        </w:rPr>
        <w:t>!</w:t>
      </w:r>
      <w:r>
        <w:rPr>
          <w:rFonts w:hint="cs"/>
          <w:rtl/>
        </w:rPr>
        <w:t xml:space="preserve"> الان هم بی حسابیم. میتونی بری. اگر طلبی دارید هم بگید. رو دربایستی نکنید. مامانت </w:t>
      </w:r>
      <w:r w:rsidR="00860C89">
        <w:rPr>
          <w:rFonts w:hint="cs"/>
          <w:rtl/>
        </w:rPr>
        <w:t>می‌گفت</w:t>
      </w:r>
      <w:r>
        <w:rPr>
          <w:rFonts w:hint="cs"/>
          <w:rtl/>
        </w:rPr>
        <w:t xml:space="preserve"> پول قبر بابا و مامانم رو داده خرج خورد و خوراک و لباس من رو داده. بگو </w:t>
      </w:r>
      <w:r w:rsidR="003A44B3">
        <w:rPr>
          <w:rFonts w:hint="cs"/>
          <w:rtl/>
        </w:rPr>
        <w:t xml:space="preserve">فاکتور </w:t>
      </w:r>
      <w:r>
        <w:rPr>
          <w:rFonts w:hint="cs"/>
          <w:rtl/>
        </w:rPr>
        <w:t xml:space="preserve">بده حساب کنم باهاش. </w:t>
      </w:r>
    </w:p>
    <w:p w14:paraId="280EAEEB" w14:textId="60DC5153" w:rsidR="00A04FB7" w:rsidRDefault="00A04FB7" w:rsidP="00534E6B">
      <w:pPr>
        <w:jc w:val="both"/>
        <w:rPr>
          <w:rtl/>
        </w:rPr>
      </w:pPr>
      <w:r>
        <w:rPr>
          <w:rFonts w:hint="cs"/>
          <w:rtl/>
        </w:rPr>
        <w:t xml:space="preserve">کیمیا: ما با تو بی حسابیم. بی حساب ، بی حساب. حالا </w:t>
      </w:r>
      <w:r w:rsidR="007C770A">
        <w:rPr>
          <w:rFonts w:hint="cs"/>
          <w:rtl/>
        </w:rPr>
        <w:t>می‌خوای</w:t>
      </w:r>
      <w:r>
        <w:rPr>
          <w:rFonts w:hint="cs"/>
          <w:rtl/>
        </w:rPr>
        <w:t xml:space="preserve"> کمک کنی مکانیکی رو باز کنیم. </w:t>
      </w:r>
    </w:p>
    <w:p w14:paraId="5A180C61" w14:textId="6EC97009" w:rsidR="00A04FB7" w:rsidRDefault="00A04FB7" w:rsidP="00534E6B">
      <w:pPr>
        <w:jc w:val="both"/>
        <w:rPr>
          <w:rtl/>
        </w:rPr>
      </w:pPr>
      <w:r>
        <w:rPr>
          <w:rFonts w:hint="cs"/>
          <w:rtl/>
        </w:rPr>
        <w:t xml:space="preserve">داریوش: نه! میتونی بری. </w:t>
      </w:r>
    </w:p>
    <w:p w14:paraId="53EE5E15" w14:textId="44877B7C" w:rsidR="00A04FB7" w:rsidRDefault="00A04FB7" w:rsidP="00534E6B">
      <w:pPr>
        <w:jc w:val="both"/>
        <w:rPr>
          <w:rtl/>
        </w:rPr>
      </w:pPr>
      <w:r>
        <w:rPr>
          <w:rFonts w:hint="cs"/>
          <w:rtl/>
        </w:rPr>
        <w:t xml:space="preserve">کیمیا: بعداً حرف میزنیم. </w:t>
      </w:r>
    </w:p>
    <w:p w14:paraId="372B1583" w14:textId="451A9AE5" w:rsidR="00A04FB7" w:rsidRDefault="00A04FB7" w:rsidP="00534E6B">
      <w:pPr>
        <w:jc w:val="both"/>
        <w:rPr>
          <w:rtl/>
        </w:rPr>
      </w:pPr>
      <w:r>
        <w:rPr>
          <w:rFonts w:hint="cs"/>
          <w:rtl/>
        </w:rPr>
        <w:t xml:space="preserve">بعد از پایان روز کاری داریوش پیش فریدون رفت و برای هر دویشان چای ریخت. </w:t>
      </w:r>
    </w:p>
    <w:p w14:paraId="47E83BEB" w14:textId="220FE755" w:rsidR="00A04FB7" w:rsidRDefault="00A04FB7" w:rsidP="00534E6B">
      <w:pPr>
        <w:jc w:val="both"/>
        <w:rPr>
          <w:rtl/>
        </w:rPr>
      </w:pPr>
      <w:r>
        <w:rPr>
          <w:rFonts w:hint="cs"/>
          <w:rtl/>
        </w:rPr>
        <w:t>فریدون: کیمیا بود نه؟!</w:t>
      </w:r>
    </w:p>
    <w:p w14:paraId="125AFD11" w14:textId="46A122C0" w:rsidR="00A04FB7" w:rsidRDefault="00A04FB7" w:rsidP="00534E6B">
      <w:pPr>
        <w:jc w:val="both"/>
        <w:rPr>
          <w:rtl/>
        </w:rPr>
      </w:pPr>
      <w:r>
        <w:rPr>
          <w:rFonts w:hint="cs"/>
          <w:rtl/>
        </w:rPr>
        <w:t>درایوش: آره.</w:t>
      </w:r>
    </w:p>
    <w:p w14:paraId="6F15630E" w14:textId="7A0ECF1B" w:rsidR="00A04FB7" w:rsidRDefault="00A04FB7" w:rsidP="00534E6B">
      <w:pPr>
        <w:jc w:val="both"/>
        <w:rPr>
          <w:rtl/>
        </w:rPr>
      </w:pPr>
      <w:r>
        <w:rPr>
          <w:rFonts w:hint="cs"/>
          <w:rtl/>
        </w:rPr>
        <w:t xml:space="preserve">فریدون : بزرگ شده. </w:t>
      </w:r>
    </w:p>
    <w:p w14:paraId="2A9D3721" w14:textId="3E3A296F" w:rsidR="00A04FB7" w:rsidRDefault="00A04FB7" w:rsidP="00534E6B">
      <w:pPr>
        <w:jc w:val="both"/>
        <w:rPr>
          <w:rtl/>
        </w:rPr>
      </w:pPr>
      <w:r>
        <w:rPr>
          <w:rFonts w:hint="cs"/>
          <w:rtl/>
        </w:rPr>
        <w:t>داریوش: کوچیک شده، آدم این همه داشته باشه چشمش دنبال لباس و غذای بچه یتیم</w:t>
      </w:r>
      <w:r w:rsidR="00FD0A6E">
        <w:rPr>
          <w:rFonts w:hint="cs"/>
          <w:rtl/>
        </w:rPr>
        <w:t xml:space="preserve">‌ها </w:t>
      </w:r>
      <w:r>
        <w:rPr>
          <w:rFonts w:hint="cs"/>
          <w:rtl/>
        </w:rPr>
        <w:t>باشه، بزرگی نیست حقارته.</w:t>
      </w:r>
    </w:p>
    <w:p w14:paraId="3F6BCD56" w14:textId="05FA4D4E" w:rsidR="00A04FB7" w:rsidRDefault="00A04FB7" w:rsidP="00534E6B">
      <w:pPr>
        <w:jc w:val="both"/>
        <w:rPr>
          <w:rtl/>
        </w:rPr>
      </w:pPr>
      <w:r>
        <w:rPr>
          <w:rFonts w:hint="cs"/>
          <w:rtl/>
        </w:rPr>
        <w:t xml:space="preserve">فریدون: دعوا کردین. </w:t>
      </w:r>
    </w:p>
    <w:p w14:paraId="7F1120A4" w14:textId="431332E8" w:rsidR="00A04FB7" w:rsidRDefault="00A04FB7" w:rsidP="00534E6B">
      <w:pPr>
        <w:jc w:val="both"/>
        <w:rPr>
          <w:rtl/>
        </w:rPr>
      </w:pPr>
      <w:r>
        <w:rPr>
          <w:rFonts w:hint="cs"/>
          <w:rtl/>
        </w:rPr>
        <w:t xml:space="preserve">داریوش: میگن خرجم رو دادن میگن بهشون بدهکارم. گفتم لیست بدن تسویه کنم. مثل اینکه قبر ننه و آقای منو هم اینها خریدن اون رو هم باید تسویه کنم. </w:t>
      </w:r>
    </w:p>
    <w:p w14:paraId="2F1C1277" w14:textId="173AD687" w:rsidR="00A04FB7" w:rsidRDefault="00A04FB7" w:rsidP="00534E6B">
      <w:pPr>
        <w:jc w:val="both"/>
        <w:rPr>
          <w:rtl/>
        </w:rPr>
      </w:pPr>
      <w:r>
        <w:rPr>
          <w:rFonts w:hint="cs"/>
          <w:rtl/>
        </w:rPr>
        <w:t xml:space="preserve">فریدون: کم داری این ماه سهم </w:t>
      </w:r>
      <w:r w:rsidR="00CE63F1">
        <w:rPr>
          <w:rFonts w:hint="cs"/>
          <w:rtl/>
        </w:rPr>
        <w:t>ال</w:t>
      </w:r>
      <w:r>
        <w:rPr>
          <w:rFonts w:hint="cs"/>
          <w:rtl/>
        </w:rPr>
        <w:t>شراکه من رو نده با این</w:t>
      </w:r>
      <w:r w:rsidR="00FD0A6E">
        <w:rPr>
          <w:rFonts w:hint="cs"/>
          <w:rtl/>
        </w:rPr>
        <w:t xml:space="preserve">‌ها </w:t>
      </w:r>
      <w:r>
        <w:rPr>
          <w:rFonts w:hint="cs"/>
          <w:rtl/>
        </w:rPr>
        <w:t xml:space="preserve">تسویه کن. </w:t>
      </w:r>
    </w:p>
    <w:p w14:paraId="529B7659" w14:textId="1B1933B9" w:rsidR="00A04FB7" w:rsidRDefault="00A04FB7" w:rsidP="00534E6B">
      <w:pPr>
        <w:jc w:val="both"/>
        <w:rPr>
          <w:rtl/>
        </w:rPr>
      </w:pPr>
      <w:r>
        <w:rPr>
          <w:rFonts w:hint="cs"/>
          <w:rtl/>
        </w:rPr>
        <w:lastRenderedPageBreak/>
        <w:t xml:space="preserve">داریوش: نه دارم. برکت مال شما اونقدر دارم که پرت کنم تو صورت اینها. </w:t>
      </w:r>
    </w:p>
    <w:p w14:paraId="6B5923B0" w14:textId="236B37A8" w:rsidR="00A04FB7" w:rsidRDefault="00CE63F1" w:rsidP="00534E6B">
      <w:pPr>
        <w:jc w:val="both"/>
        <w:rPr>
          <w:rtl/>
        </w:rPr>
      </w:pPr>
      <w:r>
        <w:rPr>
          <w:rFonts w:hint="cs"/>
          <w:rtl/>
        </w:rPr>
        <w:t xml:space="preserve">فریدون: </w:t>
      </w:r>
      <w:r w:rsidR="00A04FB7">
        <w:rPr>
          <w:rFonts w:hint="cs"/>
          <w:rtl/>
        </w:rPr>
        <w:t xml:space="preserve">فرهاد عاشق دخترش بود. عاشق فرشته بود. یادش بخیر. </w:t>
      </w:r>
    </w:p>
    <w:p w14:paraId="145F1575" w14:textId="3ABE4450" w:rsidR="00A04FB7" w:rsidRDefault="00A04FB7" w:rsidP="00534E6B">
      <w:pPr>
        <w:jc w:val="both"/>
        <w:rPr>
          <w:rtl/>
        </w:rPr>
      </w:pPr>
      <w:r>
        <w:rPr>
          <w:rFonts w:hint="cs"/>
          <w:rtl/>
        </w:rPr>
        <w:t xml:space="preserve">داریوش: آره عاشقشون بود. </w:t>
      </w:r>
    </w:p>
    <w:p w14:paraId="775CA868" w14:textId="13F78D49" w:rsidR="00A04FB7" w:rsidRDefault="00A04FB7" w:rsidP="00534E6B">
      <w:pPr>
        <w:jc w:val="both"/>
        <w:rPr>
          <w:rtl/>
        </w:rPr>
      </w:pPr>
      <w:r>
        <w:rPr>
          <w:rFonts w:hint="cs"/>
          <w:rtl/>
        </w:rPr>
        <w:t xml:space="preserve">فریدون: آدم بد دهنیه، فرشته رو میگم. اما خوب زن فرهاده چکار </w:t>
      </w:r>
      <w:r w:rsidR="00C33612">
        <w:rPr>
          <w:rFonts w:hint="cs"/>
          <w:rtl/>
        </w:rPr>
        <w:t>می‌شه</w:t>
      </w:r>
      <w:r>
        <w:rPr>
          <w:rFonts w:hint="cs"/>
          <w:rtl/>
        </w:rPr>
        <w:t xml:space="preserve"> کرد. بخاطر رفیقمون هم که شده باس تحمل کنیم. </w:t>
      </w:r>
    </w:p>
    <w:p w14:paraId="175271BF" w14:textId="1E82BA89" w:rsidR="00A04FB7" w:rsidRDefault="00A04FB7" w:rsidP="00534E6B">
      <w:pPr>
        <w:jc w:val="both"/>
        <w:rPr>
          <w:rtl/>
        </w:rPr>
      </w:pPr>
      <w:r>
        <w:rPr>
          <w:rFonts w:hint="cs"/>
          <w:rtl/>
        </w:rPr>
        <w:t xml:space="preserve">داریوش: فعلا که رفتن امیدوارم دیگه نیان. </w:t>
      </w:r>
    </w:p>
    <w:p w14:paraId="17A18BE3" w14:textId="0D1F8FF8" w:rsidR="00D5729B" w:rsidRDefault="005B0A50" w:rsidP="00534E6B">
      <w:pPr>
        <w:jc w:val="both"/>
        <w:rPr>
          <w:rtl/>
        </w:rPr>
      </w:pPr>
      <w:r>
        <w:rPr>
          <w:rFonts w:hint="cs"/>
          <w:rtl/>
        </w:rPr>
        <w:t>فریدون : جز بحث طلب چی گفت.</w:t>
      </w:r>
    </w:p>
    <w:p w14:paraId="2D938C48" w14:textId="076E300A" w:rsidR="005B0A50" w:rsidRDefault="005B0A50" w:rsidP="00534E6B">
      <w:pPr>
        <w:jc w:val="both"/>
        <w:rPr>
          <w:rtl/>
        </w:rPr>
      </w:pPr>
      <w:r>
        <w:rPr>
          <w:rFonts w:hint="cs"/>
          <w:rtl/>
        </w:rPr>
        <w:t xml:space="preserve">داریوش: میگه مکانیکی داره خاک </w:t>
      </w:r>
      <w:r w:rsidR="00C33612">
        <w:rPr>
          <w:rFonts w:hint="cs"/>
          <w:rtl/>
        </w:rPr>
        <w:t>می‌خوره</w:t>
      </w:r>
      <w:r>
        <w:rPr>
          <w:rFonts w:hint="cs"/>
          <w:rtl/>
        </w:rPr>
        <w:t xml:space="preserve"> کمک کن راهش بندازیم. </w:t>
      </w:r>
    </w:p>
    <w:p w14:paraId="4C9C874C" w14:textId="48C6D5A9" w:rsidR="005B0A50" w:rsidRDefault="005B0A50" w:rsidP="00534E6B">
      <w:pPr>
        <w:jc w:val="both"/>
        <w:rPr>
          <w:rtl/>
        </w:rPr>
      </w:pPr>
      <w:r>
        <w:rPr>
          <w:rFonts w:hint="cs"/>
          <w:rtl/>
        </w:rPr>
        <w:t xml:space="preserve">فریدون: آره حیف اونجا باس راهش انداخت. فرهاد کلی برایش زحمت کشید. چه شب هایی که نخوابید. </w:t>
      </w:r>
    </w:p>
    <w:p w14:paraId="7C0370D9" w14:textId="5E464085" w:rsidR="005B0A50" w:rsidRDefault="005B0A50" w:rsidP="00534E6B">
      <w:pPr>
        <w:jc w:val="both"/>
        <w:rPr>
          <w:rtl/>
        </w:rPr>
      </w:pPr>
      <w:r>
        <w:rPr>
          <w:rFonts w:hint="cs"/>
          <w:rtl/>
        </w:rPr>
        <w:t xml:space="preserve">داریوش: باور کن من بیشتر از فرهاد برای روپا نگه داشتن اونجا نخوابیدم. </w:t>
      </w:r>
    </w:p>
    <w:p w14:paraId="696B73EE" w14:textId="2EEEB725" w:rsidR="005B0A50" w:rsidRDefault="005B0A50" w:rsidP="00534E6B">
      <w:pPr>
        <w:jc w:val="both"/>
        <w:rPr>
          <w:rtl/>
        </w:rPr>
      </w:pPr>
      <w:r>
        <w:rPr>
          <w:rFonts w:hint="cs"/>
          <w:rtl/>
        </w:rPr>
        <w:t>فریدون: خبر دارم. جای پنج تا مکانیک کار کردی یکسال</w:t>
      </w:r>
      <w:r w:rsidR="003A44B3">
        <w:rPr>
          <w:rFonts w:hint="cs"/>
          <w:rtl/>
        </w:rPr>
        <w:t xml:space="preserve"> و نیم</w:t>
      </w:r>
      <w:r>
        <w:rPr>
          <w:rFonts w:hint="cs"/>
          <w:rtl/>
        </w:rPr>
        <w:t xml:space="preserve"> از درس عقب موندی. خبر دارم. فرشته بهم گفت. ناراحت بود از حرفایی که بهت زده. ناراحت بود از سیلی که بهت زده. </w:t>
      </w:r>
    </w:p>
    <w:p w14:paraId="2829279C" w14:textId="0A95E935" w:rsidR="005B0A50" w:rsidRDefault="005B0A50" w:rsidP="00534E6B">
      <w:pPr>
        <w:jc w:val="both"/>
        <w:rPr>
          <w:rtl/>
        </w:rPr>
      </w:pPr>
      <w:r>
        <w:rPr>
          <w:rFonts w:hint="cs"/>
          <w:rtl/>
        </w:rPr>
        <w:t>داریوش: ناراحت</w:t>
      </w:r>
      <w:r w:rsidR="00CE63F1">
        <w:rPr>
          <w:rFonts w:hint="cs"/>
          <w:rtl/>
        </w:rPr>
        <w:t>؟!</w:t>
      </w:r>
      <w:r>
        <w:rPr>
          <w:rFonts w:hint="cs"/>
          <w:rtl/>
        </w:rPr>
        <w:t xml:space="preserve"> اون که سر مزار </w:t>
      </w:r>
      <w:r w:rsidR="00860C89">
        <w:rPr>
          <w:rFonts w:hint="cs"/>
          <w:rtl/>
        </w:rPr>
        <w:t>می‌گفت</w:t>
      </w:r>
      <w:r>
        <w:rPr>
          <w:rFonts w:hint="cs"/>
          <w:rtl/>
        </w:rPr>
        <w:t xml:space="preserve"> کدوم بی احترامی. تازه همونجا هم دوباره بی احترامی </w:t>
      </w:r>
      <w:r w:rsidR="00860C89">
        <w:rPr>
          <w:rFonts w:hint="cs"/>
          <w:rtl/>
        </w:rPr>
        <w:t>می‌کرد</w:t>
      </w:r>
      <w:r>
        <w:rPr>
          <w:rFonts w:hint="cs"/>
          <w:rtl/>
        </w:rPr>
        <w:t>. خ</w:t>
      </w:r>
      <w:r w:rsidR="00CE63F1">
        <w:rPr>
          <w:rFonts w:hint="cs"/>
          <w:rtl/>
        </w:rPr>
        <w:t>ُ</w:t>
      </w:r>
      <w:r>
        <w:rPr>
          <w:rFonts w:hint="cs"/>
          <w:rtl/>
        </w:rPr>
        <w:t xml:space="preserve">له. </w:t>
      </w:r>
    </w:p>
    <w:p w14:paraId="60BE558A" w14:textId="2FE5CD14" w:rsidR="005B0A50" w:rsidRDefault="005B0A50" w:rsidP="00534E6B">
      <w:pPr>
        <w:jc w:val="both"/>
        <w:rPr>
          <w:rtl/>
        </w:rPr>
      </w:pPr>
      <w:r>
        <w:rPr>
          <w:rFonts w:hint="cs"/>
          <w:rtl/>
        </w:rPr>
        <w:t xml:space="preserve">فریدون: اون رو هم گفت. زبونش آتیشه، آتیش، پشت تلفن که داشت ابراز ناراحتی </w:t>
      </w:r>
      <w:r w:rsidR="00860C89">
        <w:rPr>
          <w:rFonts w:hint="cs"/>
          <w:rtl/>
        </w:rPr>
        <w:t>می‌کرد</w:t>
      </w:r>
      <w:r w:rsidR="00CE63F1">
        <w:rPr>
          <w:rFonts w:hint="cs"/>
          <w:rtl/>
        </w:rPr>
        <w:t xml:space="preserve"> ،</w:t>
      </w:r>
      <w:r>
        <w:rPr>
          <w:rFonts w:hint="cs"/>
          <w:rtl/>
        </w:rPr>
        <w:t xml:space="preserve">یکی، دوتا ترکشش به من هم خورد. </w:t>
      </w:r>
    </w:p>
    <w:p w14:paraId="7DA0D111" w14:textId="1DF93722" w:rsidR="005B0A50" w:rsidRDefault="005B0A50" w:rsidP="00534E6B">
      <w:pPr>
        <w:jc w:val="both"/>
        <w:rPr>
          <w:rtl/>
        </w:rPr>
      </w:pPr>
      <w:r>
        <w:rPr>
          <w:rFonts w:hint="cs"/>
          <w:rtl/>
        </w:rPr>
        <w:t>داریوش: بیا زنگ میزنه بگه از کارش ناراحته بعد باز ناراحتی ایجاد میکنه. خ</w:t>
      </w:r>
      <w:r w:rsidR="00CE63F1">
        <w:rPr>
          <w:rFonts w:hint="cs"/>
          <w:rtl/>
        </w:rPr>
        <w:t>ُ</w:t>
      </w:r>
      <w:r>
        <w:rPr>
          <w:rFonts w:hint="cs"/>
          <w:rtl/>
        </w:rPr>
        <w:t xml:space="preserve">له دیگه. </w:t>
      </w:r>
    </w:p>
    <w:p w14:paraId="016778B2" w14:textId="5FB8CD58" w:rsidR="005B0A50" w:rsidRDefault="005B0A50" w:rsidP="00534E6B">
      <w:pPr>
        <w:jc w:val="both"/>
        <w:rPr>
          <w:rtl/>
        </w:rPr>
      </w:pPr>
      <w:r>
        <w:rPr>
          <w:rFonts w:hint="cs"/>
          <w:rtl/>
        </w:rPr>
        <w:t xml:space="preserve">فریدون: زن دوستمونه مجبوریم تحمل کنیم دیگه. </w:t>
      </w:r>
    </w:p>
    <w:p w14:paraId="5B5AB184" w14:textId="55331750" w:rsidR="005B0A50" w:rsidRDefault="005B0A50" w:rsidP="00534E6B">
      <w:pPr>
        <w:jc w:val="both"/>
        <w:rPr>
          <w:rtl/>
        </w:rPr>
      </w:pPr>
      <w:r>
        <w:rPr>
          <w:rFonts w:hint="cs"/>
          <w:rtl/>
        </w:rPr>
        <w:t xml:space="preserve">داریوش من باس برم یکم وسیله بخرم شما چیزی لازم نداری. </w:t>
      </w:r>
    </w:p>
    <w:p w14:paraId="69FFD1DB" w14:textId="11ECE50B" w:rsidR="005B0A50" w:rsidRDefault="005B0A50" w:rsidP="00534E6B">
      <w:pPr>
        <w:jc w:val="both"/>
        <w:rPr>
          <w:rtl/>
        </w:rPr>
      </w:pPr>
      <w:r>
        <w:rPr>
          <w:rFonts w:hint="cs"/>
          <w:rtl/>
        </w:rPr>
        <w:t xml:space="preserve">فریدن: من میرم خونه. </w:t>
      </w:r>
    </w:p>
    <w:p w14:paraId="6220A6B3" w14:textId="25E1C035" w:rsidR="005B0A50" w:rsidRDefault="005B0A50" w:rsidP="00534E6B">
      <w:pPr>
        <w:jc w:val="both"/>
        <w:rPr>
          <w:rtl/>
        </w:rPr>
      </w:pPr>
      <w:r>
        <w:rPr>
          <w:rFonts w:hint="cs"/>
          <w:rtl/>
        </w:rPr>
        <w:lastRenderedPageBreak/>
        <w:t xml:space="preserve">داریوش: پس من هم برم. </w:t>
      </w:r>
    </w:p>
    <w:p w14:paraId="020F6BD9" w14:textId="06220138" w:rsidR="005B0A50" w:rsidRDefault="005B0A50" w:rsidP="00534E6B">
      <w:pPr>
        <w:jc w:val="both"/>
        <w:rPr>
          <w:rtl/>
        </w:rPr>
      </w:pPr>
      <w:r>
        <w:rPr>
          <w:rFonts w:hint="cs"/>
          <w:rtl/>
        </w:rPr>
        <w:t xml:space="preserve">تابستان آن سال داریوش در کنکور شرکت کرد و در رشته مکانیک قبول شد.  اواخر شهریور بود که داشت خودش را برای رفتن به دانشگاه آماده </w:t>
      </w:r>
      <w:r w:rsidR="00860C89">
        <w:rPr>
          <w:rFonts w:hint="cs"/>
          <w:rtl/>
        </w:rPr>
        <w:t>می‌کرد</w:t>
      </w:r>
      <w:r>
        <w:rPr>
          <w:rFonts w:hint="cs"/>
          <w:rtl/>
        </w:rPr>
        <w:t xml:space="preserve">. </w:t>
      </w:r>
    </w:p>
    <w:p w14:paraId="4750B254" w14:textId="3F617A6F" w:rsidR="005B0A50" w:rsidRDefault="005B0A50" w:rsidP="00534E6B">
      <w:pPr>
        <w:jc w:val="both"/>
        <w:rPr>
          <w:rtl/>
        </w:rPr>
      </w:pPr>
      <w:r>
        <w:rPr>
          <w:rFonts w:hint="cs"/>
          <w:rtl/>
        </w:rPr>
        <w:t xml:space="preserve">در مکانیکی با ماشینی های مشتری داشت کار </w:t>
      </w:r>
      <w:r w:rsidR="00860C89">
        <w:rPr>
          <w:rFonts w:hint="cs"/>
          <w:rtl/>
        </w:rPr>
        <w:t>می‌کرد</w:t>
      </w:r>
      <w:r>
        <w:rPr>
          <w:rFonts w:hint="cs"/>
          <w:rtl/>
        </w:rPr>
        <w:t xml:space="preserve">. که صدای دختری گفت درود و داخل شد و روی صندلی نشست. </w:t>
      </w:r>
    </w:p>
    <w:p w14:paraId="177627A6" w14:textId="0E16EF09" w:rsidR="005B0A50" w:rsidRDefault="005B0A50" w:rsidP="00534E6B">
      <w:pPr>
        <w:jc w:val="both"/>
        <w:rPr>
          <w:rtl/>
        </w:rPr>
      </w:pPr>
      <w:r>
        <w:rPr>
          <w:rFonts w:hint="cs"/>
          <w:rtl/>
        </w:rPr>
        <w:t xml:space="preserve">داریوش نگاهی به او کرد. کیمیا بود. «درود» دستهایش را شست و خشک کرد و با کیمیا دست داد. </w:t>
      </w:r>
    </w:p>
    <w:p w14:paraId="53753717" w14:textId="1F414ED5" w:rsidR="005B0A50" w:rsidRDefault="005B0A50" w:rsidP="00534E6B">
      <w:pPr>
        <w:jc w:val="both"/>
        <w:rPr>
          <w:rtl/>
        </w:rPr>
      </w:pPr>
      <w:r>
        <w:rPr>
          <w:rFonts w:hint="cs"/>
          <w:rtl/>
        </w:rPr>
        <w:t xml:space="preserve">داریوش: من کار دارم بگو. </w:t>
      </w:r>
    </w:p>
    <w:p w14:paraId="0FEC421E" w14:textId="4D6624D0" w:rsidR="005B0A50" w:rsidRDefault="005B0A50" w:rsidP="00534E6B">
      <w:pPr>
        <w:jc w:val="both"/>
        <w:rPr>
          <w:rtl/>
        </w:rPr>
      </w:pPr>
      <w:r>
        <w:rPr>
          <w:rFonts w:hint="cs"/>
          <w:rtl/>
        </w:rPr>
        <w:t xml:space="preserve">کیمیا: جعبه شیرینی را به او </w:t>
      </w:r>
      <w:r w:rsidR="00860C89">
        <w:rPr>
          <w:rFonts w:hint="cs"/>
          <w:rtl/>
        </w:rPr>
        <w:t>می‌دهد</w:t>
      </w:r>
      <w:r>
        <w:rPr>
          <w:rFonts w:hint="cs"/>
          <w:rtl/>
        </w:rPr>
        <w:t xml:space="preserve">. مبارکه دیدم قبول شدی. </w:t>
      </w:r>
    </w:p>
    <w:p w14:paraId="65AB8340" w14:textId="0DA17B24" w:rsidR="005B0A50" w:rsidRDefault="005B0A50" w:rsidP="00534E6B">
      <w:pPr>
        <w:jc w:val="both"/>
        <w:rPr>
          <w:rtl/>
        </w:rPr>
      </w:pPr>
      <w:r>
        <w:rPr>
          <w:rFonts w:hint="cs"/>
          <w:rtl/>
        </w:rPr>
        <w:t xml:space="preserve">داریوش: مرسی. لطفت رو میرسونه. </w:t>
      </w:r>
    </w:p>
    <w:p w14:paraId="521F55C6" w14:textId="30CC2077" w:rsidR="005B0A50" w:rsidRDefault="005B0A50" w:rsidP="00534E6B">
      <w:pPr>
        <w:jc w:val="both"/>
        <w:rPr>
          <w:rtl/>
        </w:rPr>
      </w:pPr>
      <w:r>
        <w:rPr>
          <w:rFonts w:hint="cs"/>
          <w:rtl/>
        </w:rPr>
        <w:t>کیمیا: چه رشته ایی قبول شدی.</w:t>
      </w:r>
    </w:p>
    <w:p w14:paraId="627C8C1A" w14:textId="32C1C059" w:rsidR="005B0A50" w:rsidRDefault="005B0A50" w:rsidP="00534E6B">
      <w:pPr>
        <w:jc w:val="both"/>
        <w:rPr>
          <w:rtl/>
        </w:rPr>
      </w:pPr>
      <w:r>
        <w:rPr>
          <w:rFonts w:hint="cs"/>
          <w:rtl/>
        </w:rPr>
        <w:t>داریوش: مکانیک</w:t>
      </w:r>
    </w:p>
    <w:p w14:paraId="7BBBF7F9" w14:textId="51DFF86F" w:rsidR="005B0A50" w:rsidRDefault="005B0A50" w:rsidP="00534E6B">
      <w:pPr>
        <w:jc w:val="both"/>
        <w:rPr>
          <w:rtl/>
        </w:rPr>
      </w:pPr>
      <w:r>
        <w:rPr>
          <w:rFonts w:hint="cs"/>
          <w:rtl/>
        </w:rPr>
        <w:t>کیمیا: کدوم دانشگاه</w:t>
      </w:r>
    </w:p>
    <w:p w14:paraId="7F7F084C" w14:textId="01BD73EA" w:rsidR="005B0A50" w:rsidRDefault="005B0A50" w:rsidP="00534E6B">
      <w:pPr>
        <w:jc w:val="both"/>
        <w:rPr>
          <w:rtl/>
        </w:rPr>
      </w:pPr>
      <w:r>
        <w:rPr>
          <w:rFonts w:hint="cs"/>
          <w:rtl/>
        </w:rPr>
        <w:t xml:space="preserve">داریوش: دانشگاه تهران. </w:t>
      </w:r>
    </w:p>
    <w:p w14:paraId="1B09E7CB" w14:textId="3E0D5134" w:rsidR="005B0A50" w:rsidRDefault="005B0A50" w:rsidP="00534E6B">
      <w:pPr>
        <w:jc w:val="both"/>
        <w:rPr>
          <w:rtl/>
        </w:rPr>
      </w:pPr>
      <w:r>
        <w:rPr>
          <w:rFonts w:hint="cs"/>
          <w:rtl/>
        </w:rPr>
        <w:t>کیمیا: خوب قبول شدی. من قزوین قبول شدم. حسابداری</w:t>
      </w:r>
    </w:p>
    <w:p w14:paraId="7E30C561" w14:textId="483422B3" w:rsidR="005B0A50" w:rsidRDefault="005B0A50" w:rsidP="00534E6B">
      <w:pPr>
        <w:jc w:val="both"/>
        <w:rPr>
          <w:rtl/>
        </w:rPr>
      </w:pPr>
      <w:r>
        <w:rPr>
          <w:rFonts w:hint="cs"/>
          <w:rtl/>
        </w:rPr>
        <w:t xml:space="preserve">داریوش: مبارکه. لحنش خشک و یخ زده بود. کلمات بزحمت از دهانش خارج میشدند. </w:t>
      </w:r>
    </w:p>
    <w:p w14:paraId="69C631B2" w14:textId="77D07F80" w:rsidR="005B0A50" w:rsidRDefault="005B0A50" w:rsidP="00534E6B">
      <w:pPr>
        <w:jc w:val="both"/>
        <w:rPr>
          <w:rtl/>
        </w:rPr>
      </w:pPr>
      <w:r>
        <w:rPr>
          <w:rFonts w:hint="cs"/>
          <w:rtl/>
        </w:rPr>
        <w:t xml:space="preserve">کیمیا: خندید خوبی خودت. </w:t>
      </w:r>
    </w:p>
    <w:p w14:paraId="7A68E312" w14:textId="7CC4D609" w:rsidR="005B0A50" w:rsidRDefault="005B0A50" w:rsidP="00534E6B">
      <w:pPr>
        <w:jc w:val="both"/>
        <w:rPr>
          <w:rtl/>
        </w:rPr>
      </w:pPr>
      <w:r>
        <w:rPr>
          <w:rFonts w:hint="cs"/>
          <w:rtl/>
        </w:rPr>
        <w:t xml:space="preserve">داریوش: </w:t>
      </w:r>
      <w:r w:rsidR="00F8344B">
        <w:rPr>
          <w:rFonts w:hint="cs"/>
          <w:rtl/>
        </w:rPr>
        <w:t>مرسی از احوال پرسی</w:t>
      </w:r>
      <w:r w:rsidR="00CE63F1">
        <w:rPr>
          <w:rFonts w:hint="cs"/>
          <w:rtl/>
        </w:rPr>
        <w:t>،</w:t>
      </w:r>
      <w:r w:rsidR="00F8344B">
        <w:rPr>
          <w:rFonts w:hint="cs"/>
          <w:rtl/>
        </w:rPr>
        <w:t xml:space="preserve"> من کار دارم اگر کاری نداری من این رو باید تحویل بدم. </w:t>
      </w:r>
    </w:p>
    <w:p w14:paraId="4DD259AB" w14:textId="383B38C9" w:rsidR="00F8344B" w:rsidRDefault="00F8344B" w:rsidP="00534E6B">
      <w:pPr>
        <w:jc w:val="both"/>
        <w:rPr>
          <w:rtl/>
        </w:rPr>
      </w:pPr>
      <w:r>
        <w:rPr>
          <w:rFonts w:hint="cs"/>
          <w:rtl/>
        </w:rPr>
        <w:t xml:space="preserve">کیمیا: از جایش بلند شد. چجوری باید از تو عذرخواهی کرد. صدایش بلند است داد </w:t>
      </w:r>
      <w:r w:rsidR="00C33612">
        <w:rPr>
          <w:rFonts w:hint="cs"/>
          <w:rtl/>
        </w:rPr>
        <w:t>می‌زند</w:t>
      </w:r>
      <w:r>
        <w:rPr>
          <w:rFonts w:hint="cs"/>
          <w:rtl/>
        </w:rPr>
        <w:t>. «ها! چطوری باید عذر خواهی کرد.»</w:t>
      </w:r>
    </w:p>
    <w:p w14:paraId="57718DF6" w14:textId="0BA5E5C7" w:rsidR="00F8344B" w:rsidRDefault="00F8344B" w:rsidP="00534E6B">
      <w:pPr>
        <w:jc w:val="both"/>
        <w:rPr>
          <w:rtl/>
        </w:rPr>
      </w:pPr>
      <w:r>
        <w:rPr>
          <w:rFonts w:hint="cs"/>
          <w:rtl/>
        </w:rPr>
        <w:t xml:space="preserve">داریوش: داد نزن. اینجا خونه خودتون نیست.صدات رو بیار پایین. </w:t>
      </w:r>
    </w:p>
    <w:p w14:paraId="4233E62E" w14:textId="19048DB7" w:rsidR="00F8344B" w:rsidRDefault="00F8344B" w:rsidP="00534E6B">
      <w:pPr>
        <w:jc w:val="both"/>
        <w:rPr>
          <w:rtl/>
        </w:rPr>
      </w:pPr>
      <w:r>
        <w:rPr>
          <w:rFonts w:hint="cs"/>
          <w:rtl/>
        </w:rPr>
        <w:t xml:space="preserve">کیمیا با همان لحن و همان تن صدا:  میگم چطوری </w:t>
      </w:r>
      <w:r w:rsidR="00C33612">
        <w:rPr>
          <w:rFonts w:hint="cs"/>
          <w:rtl/>
        </w:rPr>
        <w:t>می‌شه</w:t>
      </w:r>
      <w:r>
        <w:rPr>
          <w:rFonts w:hint="cs"/>
          <w:rtl/>
        </w:rPr>
        <w:t xml:space="preserve"> از تو معذرت خواهی کرد. </w:t>
      </w:r>
    </w:p>
    <w:p w14:paraId="1C06C6E6" w14:textId="23F8BEEC" w:rsidR="00F8344B" w:rsidRDefault="00F8344B" w:rsidP="00534E6B">
      <w:pPr>
        <w:jc w:val="both"/>
        <w:rPr>
          <w:rtl/>
        </w:rPr>
      </w:pPr>
      <w:r>
        <w:rPr>
          <w:rFonts w:hint="cs"/>
          <w:rtl/>
        </w:rPr>
        <w:lastRenderedPageBreak/>
        <w:t>داریوش با عصبانیت: ن</w:t>
      </w:r>
      <w:r w:rsidR="00C33612">
        <w:rPr>
          <w:rFonts w:hint="cs"/>
          <w:rtl/>
        </w:rPr>
        <w:t>می‌شه</w:t>
      </w:r>
      <w:r>
        <w:rPr>
          <w:rFonts w:hint="cs"/>
          <w:rtl/>
        </w:rPr>
        <w:t>. مشکلی داری.</w:t>
      </w:r>
    </w:p>
    <w:p w14:paraId="7114CD14" w14:textId="46072118" w:rsidR="00F8344B" w:rsidRDefault="00F8344B" w:rsidP="00534E6B">
      <w:pPr>
        <w:jc w:val="both"/>
        <w:rPr>
          <w:rtl/>
        </w:rPr>
      </w:pPr>
      <w:r>
        <w:rPr>
          <w:rFonts w:hint="cs"/>
          <w:rtl/>
        </w:rPr>
        <w:t>کیمیا: خوشحالی میبینی مکانیکی بابا بسته است</w:t>
      </w:r>
      <w:r w:rsidR="00CE63F1">
        <w:rPr>
          <w:rFonts w:hint="cs"/>
          <w:rtl/>
        </w:rPr>
        <w:t>!</w:t>
      </w:r>
      <w:r>
        <w:rPr>
          <w:rFonts w:hint="cs"/>
          <w:rtl/>
        </w:rPr>
        <w:t xml:space="preserve"> نه</w:t>
      </w:r>
      <w:r w:rsidR="00CE63F1">
        <w:rPr>
          <w:rFonts w:hint="cs"/>
          <w:rtl/>
        </w:rPr>
        <w:t>؟!.</w:t>
      </w:r>
      <w:r>
        <w:rPr>
          <w:rFonts w:hint="cs"/>
          <w:rtl/>
        </w:rPr>
        <w:t xml:space="preserve"> خوشحالی برات پول بیشتری داره مگه نه. </w:t>
      </w:r>
    </w:p>
    <w:p w14:paraId="77A36089" w14:textId="6262653B" w:rsidR="00F8344B" w:rsidRDefault="00F8344B" w:rsidP="00534E6B">
      <w:pPr>
        <w:jc w:val="both"/>
        <w:rPr>
          <w:rtl/>
        </w:rPr>
      </w:pPr>
      <w:r>
        <w:rPr>
          <w:rFonts w:hint="cs"/>
          <w:rtl/>
        </w:rPr>
        <w:t>داریوش با لحنی آرام و یخ زده: آره! خوشحالم. مشکلیه!</w:t>
      </w:r>
    </w:p>
    <w:p w14:paraId="6DA5B456" w14:textId="0B0068B7" w:rsidR="00F8344B" w:rsidRDefault="00F8344B" w:rsidP="00534E6B">
      <w:pPr>
        <w:jc w:val="both"/>
        <w:rPr>
          <w:rtl/>
        </w:rPr>
      </w:pPr>
      <w:r>
        <w:rPr>
          <w:rFonts w:hint="cs"/>
          <w:rtl/>
        </w:rPr>
        <w:t xml:space="preserve">کیمیا: یقیه داریوش را </w:t>
      </w:r>
      <w:r w:rsidR="00C33612">
        <w:rPr>
          <w:rFonts w:hint="cs"/>
          <w:rtl/>
        </w:rPr>
        <w:t>می‌گیرد</w:t>
      </w:r>
      <w:r>
        <w:rPr>
          <w:rFonts w:hint="cs"/>
          <w:rtl/>
        </w:rPr>
        <w:t xml:space="preserve">. و به سمت عقب هل </w:t>
      </w:r>
      <w:r w:rsidR="00860C89">
        <w:rPr>
          <w:rFonts w:hint="cs"/>
          <w:rtl/>
        </w:rPr>
        <w:t>می‌دهد</w:t>
      </w:r>
      <w:r>
        <w:rPr>
          <w:rFonts w:hint="cs"/>
          <w:rtl/>
        </w:rPr>
        <w:t xml:space="preserve">. آشغال بابام عین بچت دوستت داشت. </w:t>
      </w:r>
    </w:p>
    <w:p w14:paraId="3085A360" w14:textId="2D3764B0" w:rsidR="00F8344B" w:rsidRDefault="00F8344B" w:rsidP="00534E6B">
      <w:pPr>
        <w:jc w:val="both"/>
        <w:rPr>
          <w:rtl/>
        </w:rPr>
      </w:pPr>
      <w:r>
        <w:rPr>
          <w:rFonts w:hint="cs"/>
          <w:rtl/>
        </w:rPr>
        <w:t xml:space="preserve">داریوش: خوب! که چی! </w:t>
      </w:r>
    </w:p>
    <w:p w14:paraId="4C8AF8F5" w14:textId="2B53B80B" w:rsidR="00F8344B" w:rsidRDefault="00F8344B" w:rsidP="00534E6B">
      <w:pPr>
        <w:jc w:val="both"/>
        <w:rPr>
          <w:rtl/>
        </w:rPr>
      </w:pPr>
      <w:r>
        <w:rPr>
          <w:rFonts w:hint="cs"/>
          <w:rtl/>
        </w:rPr>
        <w:t xml:space="preserve">کیمیا: نمک نشناس. </w:t>
      </w:r>
    </w:p>
    <w:p w14:paraId="2F51FBC6" w14:textId="37DA69CB" w:rsidR="00F8344B" w:rsidRDefault="00F8344B" w:rsidP="00534E6B">
      <w:pPr>
        <w:jc w:val="both"/>
        <w:rPr>
          <w:rtl/>
        </w:rPr>
      </w:pPr>
      <w:r>
        <w:rPr>
          <w:rFonts w:hint="cs"/>
          <w:rtl/>
        </w:rPr>
        <w:t>داریوش: حرف هات رو زدی، فحش هات رو دادی</w:t>
      </w:r>
      <w:r w:rsidR="00CB1937">
        <w:rPr>
          <w:rFonts w:hint="cs"/>
          <w:rtl/>
        </w:rPr>
        <w:t xml:space="preserve">، داد هات رو زدی. میتونی بری. </w:t>
      </w:r>
    </w:p>
    <w:p w14:paraId="47198ABC" w14:textId="0F70E4B7" w:rsidR="00CB1937" w:rsidRDefault="00CB1937" w:rsidP="00534E6B">
      <w:pPr>
        <w:jc w:val="both"/>
        <w:rPr>
          <w:rtl/>
        </w:rPr>
      </w:pPr>
      <w:r>
        <w:rPr>
          <w:rFonts w:hint="cs"/>
          <w:rtl/>
        </w:rPr>
        <w:t>کیمیا: چه کارت کردیم که انقدر ازمون متنفری. بابا ه</w:t>
      </w:r>
      <w:r w:rsidR="00C33612">
        <w:rPr>
          <w:rFonts w:hint="cs"/>
          <w:rtl/>
        </w:rPr>
        <w:t>می‌شه</w:t>
      </w:r>
      <w:r>
        <w:rPr>
          <w:rFonts w:hint="cs"/>
          <w:rtl/>
        </w:rPr>
        <w:t xml:space="preserve"> ازت تعریف </w:t>
      </w:r>
      <w:r w:rsidR="00860C89">
        <w:rPr>
          <w:rFonts w:hint="cs"/>
          <w:rtl/>
        </w:rPr>
        <w:t>می‌کرد</w:t>
      </w:r>
      <w:r>
        <w:rPr>
          <w:rFonts w:hint="cs"/>
          <w:rtl/>
        </w:rPr>
        <w:t>. برای بابام یکسال</w:t>
      </w:r>
      <w:r w:rsidR="003A44B3">
        <w:rPr>
          <w:rFonts w:hint="cs"/>
          <w:rtl/>
        </w:rPr>
        <w:t xml:space="preserve"> و نیم</w:t>
      </w:r>
      <w:r>
        <w:rPr>
          <w:rFonts w:hint="cs"/>
          <w:rtl/>
        </w:rPr>
        <w:t xml:space="preserve"> صبح و شب تو اون مکانیکی کار کردی یکبار سر سال نو زنگ زدی تسلیت گفتی تبریک گفتی قطع کردی. پنج تا مکانیکمون روزی بیست بار زنگ میزدند آخرش هم دادگاه و دادگاه کشی و حکم پلمپ مکانیکی. آشغال او مکانیکی که رو درش زده پلمپ قوه قضاییه مال فرهاده. مال همون آدمی که تو رو به این جا رسوند. </w:t>
      </w:r>
    </w:p>
    <w:p w14:paraId="08F12DD6" w14:textId="73ECAC4D" w:rsidR="00CB1937" w:rsidRDefault="00CB1937" w:rsidP="00534E6B">
      <w:pPr>
        <w:jc w:val="both"/>
        <w:rPr>
          <w:rtl/>
        </w:rPr>
      </w:pPr>
      <w:r>
        <w:rPr>
          <w:rFonts w:hint="cs"/>
          <w:rtl/>
        </w:rPr>
        <w:t xml:space="preserve">داریوش: حرف دهنت رو بفهم، چیزی که لایق خودته به من نسبت نده. </w:t>
      </w:r>
    </w:p>
    <w:p w14:paraId="2B207FE8" w14:textId="735790C0" w:rsidR="00CB1937" w:rsidRDefault="00CB1937" w:rsidP="00534E6B">
      <w:pPr>
        <w:jc w:val="both"/>
        <w:rPr>
          <w:rtl/>
        </w:rPr>
      </w:pPr>
      <w:r>
        <w:rPr>
          <w:rFonts w:hint="cs"/>
          <w:rtl/>
        </w:rPr>
        <w:t>کیمیا: چی؟</w:t>
      </w:r>
    </w:p>
    <w:p w14:paraId="517845B7" w14:textId="7902F4C7" w:rsidR="00CB1937" w:rsidRDefault="00CB1937" w:rsidP="00534E6B">
      <w:pPr>
        <w:jc w:val="both"/>
        <w:rPr>
          <w:rtl/>
        </w:rPr>
      </w:pPr>
      <w:r>
        <w:rPr>
          <w:rFonts w:hint="cs"/>
          <w:rtl/>
        </w:rPr>
        <w:t>داریوش: آشغال خودتی. حرف دهنت رو بفهم هیچی نمیگم هی پ</w:t>
      </w:r>
      <w:r w:rsidR="003A44B3">
        <w:rPr>
          <w:rFonts w:hint="cs"/>
          <w:rtl/>
        </w:rPr>
        <w:t>ُ</w:t>
      </w:r>
      <w:r>
        <w:rPr>
          <w:rFonts w:hint="cs"/>
          <w:rtl/>
        </w:rPr>
        <w:t xml:space="preserve">ر رو تر </w:t>
      </w:r>
      <w:r w:rsidR="00C33612">
        <w:rPr>
          <w:rFonts w:hint="cs"/>
          <w:rtl/>
        </w:rPr>
        <w:t>می‌شه</w:t>
      </w:r>
      <w:r>
        <w:rPr>
          <w:rFonts w:hint="cs"/>
          <w:rtl/>
        </w:rPr>
        <w:t xml:space="preserve">. </w:t>
      </w:r>
    </w:p>
    <w:p w14:paraId="28C48321" w14:textId="1FCB25E8" w:rsidR="00CB1937" w:rsidRDefault="00CB1937" w:rsidP="00534E6B">
      <w:pPr>
        <w:jc w:val="both"/>
        <w:rPr>
          <w:rtl/>
        </w:rPr>
      </w:pPr>
      <w:r>
        <w:rPr>
          <w:rFonts w:hint="cs"/>
          <w:rtl/>
        </w:rPr>
        <w:t xml:space="preserve">کیمیا: ببخشید. منظورم اینکه چطور میتونی ببینی این اوضاع رو و ناراحت نشی. </w:t>
      </w:r>
    </w:p>
    <w:p w14:paraId="138FA464" w14:textId="5BBEA89B" w:rsidR="00CB1937" w:rsidRDefault="00CB1937" w:rsidP="00534E6B">
      <w:pPr>
        <w:jc w:val="both"/>
        <w:rPr>
          <w:rtl/>
        </w:rPr>
      </w:pPr>
      <w:r>
        <w:rPr>
          <w:rFonts w:hint="cs"/>
          <w:rtl/>
        </w:rPr>
        <w:t>داریوش: میری؟ یا بندازمت بیرون.</w:t>
      </w:r>
    </w:p>
    <w:p w14:paraId="76E51832" w14:textId="008AD8D1" w:rsidR="00CB1937" w:rsidRDefault="00CB1937" w:rsidP="00534E6B">
      <w:pPr>
        <w:jc w:val="both"/>
        <w:rPr>
          <w:rtl/>
        </w:rPr>
      </w:pPr>
      <w:r>
        <w:rPr>
          <w:rFonts w:hint="cs"/>
          <w:rtl/>
        </w:rPr>
        <w:t xml:space="preserve">فریدون: کسی دختر فرهاد رو از اینجا بیرون نمیدازه، آقا داریوش. </w:t>
      </w:r>
    </w:p>
    <w:p w14:paraId="1A565E74" w14:textId="60F0C008" w:rsidR="00CB1937" w:rsidRDefault="00CB1937" w:rsidP="00534E6B">
      <w:pPr>
        <w:jc w:val="both"/>
        <w:rPr>
          <w:rtl/>
        </w:rPr>
      </w:pPr>
      <w:r>
        <w:rPr>
          <w:rFonts w:hint="cs"/>
          <w:rtl/>
        </w:rPr>
        <w:t xml:space="preserve">داریوش بر میگرده فریدون آنجا ایستاده بود. </w:t>
      </w:r>
    </w:p>
    <w:p w14:paraId="24FCD192" w14:textId="7693E7D9" w:rsidR="00CB1937" w:rsidRDefault="00CB1937" w:rsidP="00534E6B">
      <w:pPr>
        <w:jc w:val="both"/>
        <w:rPr>
          <w:rtl/>
        </w:rPr>
      </w:pPr>
      <w:r>
        <w:rPr>
          <w:rFonts w:hint="cs"/>
          <w:rtl/>
        </w:rPr>
        <w:t xml:space="preserve">داریوش: </w:t>
      </w:r>
      <w:r w:rsidR="00812761">
        <w:rPr>
          <w:rFonts w:hint="cs"/>
          <w:rtl/>
        </w:rPr>
        <w:t>ببخشید. نفه</w:t>
      </w:r>
      <w:r w:rsidR="00C33612">
        <w:rPr>
          <w:rFonts w:hint="cs"/>
          <w:rtl/>
        </w:rPr>
        <w:t>می</w:t>
      </w:r>
      <w:r w:rsidR="00CE63F1">
        <w:rPr>
          <w:rFonts w:hint="cs"/>
          <w:rtl/>
        </w:rPr>
        <w:t>د</w:t>
      </w:r>
      <w:r w:rsidR="00C33612">
        <w:rPr>
          <w:rFonts w:hint="cs"/>
          <w:rtl/>
        </w:rPr>
        <w:t>م</w:t>
      </w:r>
      <w:r w:rsidR="00812761">
        <w:rPr>
          <w:rFonts w:hint="cs"/>
          <w:rtl/>
        </w:rPr>
        <w:t xml:space="preserve"> شما اینجا هستید. </w:t>
      </w:r>
    </w:p>
    <w:p w14:paraId="1795309C" w14:textId="05633CC1" w:rsidR="00812761" w:rsidRDefault="00812761" w:rsidP="00534E6B">
      <w:pPr>
        <w:jc w:val="both"/>
        <w:rPr>
          <w:rtl/>
        </w:rPr>
      </w:pPr>
      <w:r>
        <w:rPr>
          <w:rFonts w:hint="cs"/>
          <w:rtl/>
        </w:rPr>
        <w:lastRenderedPageBreak/>
        <w:t xml:space="preserve">فریدون بیاید دفتر من هر دوتایی تون. </w:t>
      </w:r>
    </w:p>
    <w:p w14:paraId="6B067B06" w14:textId="433AD510" w:rsidR="00812761" w:rsidRDefault="00812761" w:rsidP="00534E6B">
      <w:pPr>
        <w:jc w:val="both"/>
        <w:rPr>
          <w:rtl/>
        </w:rPr>
      </w:pPr>
      <w:r>
        <w:rPr>
          <w:rFonts w:hint="cs"/>
          <w:rtl/>
        </w:rPr>
        <w:t xml:space="preserve">داریوش و کیمیا به دفتر فریدون </w:t>
      </w:r>
      <w:r w:rsidR="00FD0A6E">
        <w:rPr>
          <w:rFonts w:hint="cs"/>
          <w:rtl/>
        </w:rPr>
        <w:t>می‌رود</w:t>
      </w:r>
      <w:r>
        <w:rPr>
          <w:rFonts w:hint="cs"/>
          <w:rtl/>
        </w:rPr>
        <w:t xml:space="preserve">. داریوش قبل از رفتن به دفتر صورتش را با آب میشویید. </w:t>
      </w:r>
    </w:p>
    <w:p w14:paraId="1794F522" w14:textId="5E0033E6" w:rsidR="00812761" w:rsidRDefault="00812761" w:rsidP="00534E6B">
      <w:pPr>
        <w:jc w:val="both"/>
        <w:rPr>
          <w:rtl/>
        </w:rPr>
      </w:pPr>
      <w:r>
        <w:rPr>
          <w:rFonts w:hint="cs"/>
          <w:rtl/>
        </w:rPr>
        <w:t xml:space="preserve">فریدون پشت میزش </w:t>
      </w:r>
      <w:r w:rsidR="00FD0A6E">
        <w:rPr>
          <w:rFonts w:hint="cs"/>
          <w:rtl/>
        </w:rPr>
        <w:t>می‌نشیند</w:t>
      </w:r>
      <w:r>
        <w:rPr>
          <w:rFonts w:hint="cs"/>
          <w:rtl/>
        </w:rPr>
        <w:t xml:space="preserve">: فرهاد شما دوتا رو عین بچه هاش دوست داشت. هردوی شما رو، سر چی اینقدر داد و بیداد </w:t>
      </w:r>
      <w:r w:rsidR="00C33612">
        <w:rPr>
          <w:rFonts w:hint="cs"/>
          <w:rtl/>
        </w:rPr>
        <w:t>می‌کنی</w:t>
      </w:r>
      <w:r>
        <w:rPr>
          <w:rFonts w:hint="cs"/>
          <w:rtl/>
        </w:rPr>
        <w:t xml:space="preserve">ن. </w:t>
      </w:r>
    </w:p>
    <w:p w14:paraId="3C279925" w14:textId="000C7077" w:rsidR="00812761" w:rsidRDefault="00812761" w:rsidP="00534E6B">
      <w:pPr>
        <w:jc w:val="both"/>
        <w:rPr>
          <w:rtl/>
        </w:rPr>
      </w:pPr>
      <w:r>
        <w:rPr>
          <w:rFonts w:hint="cs"/>
          <w:rtl/>
        </w:rPr>
        <w:t xml:space="preserve">کیمیا: بابا که اینو بیشتر از من دوست داشت. </w:t>
      </w:r>
    </w:p>
    <w:p w14:paraId="47B2149B" w14:textId="13C4B746" w:rsidR="00812761" w:rsidRDefault="00812761" w:rsidP="00534E6B">
      <w:pPr>
        <w:jc w:val="both"/>
        <w:rPr>
          <w:rtl/>
        </w:rPr>
      </w:pPr>
      <w:r>
        <w:rPr>
          <w:rFonts w:hint="cs"/>
          <w:rtl/>
        </w:rPr>
        <w:t xml:space="preserve">داریوش: چرا اینو میگی، خودت و فرشته مدام این حرف و میزنین چرا؟ </w:t>
      </w:r>
    </w:p>
    <w:p w14:paraId="30C5CCDD" w14:textId="01756E42" w:rsidR="00812761" w:rsidRDefault="00812761" w:rsidP="00534E6B">
      <w:pPr>
        <w:jc w:val="both"/>
        <w:rPr>
          <w:rtl/>
        </w:rPr>
      </w:pPr>
      <w:r>
        <w:rPr>
          <w:rFonts w:hint="cs"/>
          <w:rtl/>
        </w:rPr>
        <w:t>کیمیا: ه</w:t>
      </w:r>
      <w:r w:rsidR="00C33612">
        <w:rPr>
          <w:rFonts w:hint="cs"/>
          <w:rtl/>
        </w:rPr>
        <w:t>میشه</w:t>
      </w:r>
      <w:r>
        <w:rPr>
          <w:rFonts w:hint="cs"/>
          <w:rtl/>
        </w:rPr>
        <w:t xml:space="preserve"> حواسش بیشتر به تو بود. </w:t>
      </w:r>
    </w:p>
    <w:p w14:paraId="3EA90E6A" w14:textId="6D1B38FA" w:rsidR="00812761" w:rsidRDefault="00812761" w:rsidP="00534E6B">
      <w:pPr>
        <w:jc w:val="both"/>
        <w:rPr>
          <w:rtl/>
        </w:rPr>
      </w:pPr>
      <w:r>
        <w:rPr>
          <w:rFonts w:hint="cs"/>
          <w:rtl/>
        </w:rPr>
        <w:t>داریوش: میگم رو چه حسابی این حرف رو میزنی</w:t>
      </w:r>
      <w:r w:rsidR="00CE63F1">
        <w:rPr>
          <w:rFonts w:hint="cs"/>
          <w:rtl/>
        </w:rPr>
        <w:t>؟</w:t>
      </w:r>
    </w:p>
    <w:p w14:paraId="430B5E71" w14:textId="6EBBCBB2" w:rsidR="00812761" w:rsidRDefault="00812761" w:rsidP="00534E6B">
      <w:pPr>
        <w:jc w:val="both"/>
        <w:rPr>
          <w:rtl/>
        </w:rPr>
      </w:pPr>
      <w:r>
        <w:rPr>
          <w:rFonts w:hint="cs"/>
          <w:rtl/>
        </w:rPr>
        <w:t xml:space="preserve">کیمیا: برات لپتاپ </w:t>
      </w:r>
      <w:r w:rsidR="00860C89">
        <w:rPr>
          <w:rFonts w:hint="cs"/>
          <w:rtl/>
        </w:rPr>
        <w:t>می‌گرفت</w:t>
      </w:r>
      <w:r>
        <w:rPr>
          <w:rFonts w:hint="cs"/>
          <w:rtl/>
        </w:rPr>
        <w:t xml:space="preserve"> گوشی و ...</w:t>
      </w:r>
    </w:p>
    <w:p w14:paraId="41963F4E" w14:textId="4865B34D" w:rsidR="00812761" w:rsidRDefault="00812761" w:rsidP="00534E6B">
      <w:pPr>
        <w:jc w:val="both"/>
        <w:rPr>
          <w:rtl/>
        </w:rPr>
      </w:pPr>
      <w:r>
        <w:rPr>
          <w:rFonts w:hint="cs"/>
          <w:rtl/>
        </w:rPr>
        <w:t>داریوش: آخه نمک به حروم، چشمت دنبال لپتاپ و گوشی من بود. تو سالی دوبار پاریس ن</w:t>
      </w:r>
      <w:r w:rsidR="007C770A">
        <w:rPr>
          <w:rFonts w:hint="cs"/>
          <w:rtl/>
        </w:rPr>
        <w:t>می‌رفت</w:t>
      </w:r>
      <w:r>
        <w:rPr>
          <w:rFonts w:hint="cs"/>
          <w:rtl/>
        </w:rPr>
        <w:t>ی</w:t>
      </w:r>
      <w:r w:rsidR="00CE63F1">
        <w:rPr>
          <w:rFonts w:hint="cs"/>
          <w:rtl/>
        </w:rPr>
        <w:t>؟</w:t>
      </w:r>
      <w:r>
        <w:rPr>
          <w:rFonts w:hint="cs"/>
          <w:rtl/>
        </w:rPr>
        <w:t xml:space="preserve"> تو سی برابر من گوشی و لپتاپ نمیخریدی. چی میگی تو؟</w:t>
      </w:r>
    </w:p>
    <w:p w14:paraId="5A782336" w14:textId="009C5AC8" w:rsidR="00812761" w:rsidRDefault="00812761" w:rsidP="00534E6B">
      <w:pPr>
        <w:jc w:val="both"/>
        <w:rPr>
          <w:rtl/>
        </w:rPr>
      </w:pPr>
      <w:r>
        <w:rPr>
          <w:rFonts w:hint="cs"/>
          <w:rtl/>
        </w:rPr>
        <w:t xml:space="preserve">فریدون: داریوش بار آخر بهت میگم. بی احترامی کنی میری بیرون. </w:t>
      </w:r>
    </w:p>
    <w:p w14:paraId="62A1CFFD" w14:textId="5F0E2E4C" w:rsidR="00812761" w:rsidRDefault="00812761" w:rsidP="00534E6B">
      <w:pPr>
        <w:jc w:val="both"/>
        <w:rPr>
          <w:rtl/>
        </w:rPr>
      </w:pPr>
      <w:r>
        <w:rPr>
          <w:rFonts w:hint="cs"/>
          <w:rtl/>
        </w:rPr>
        <w:t xml:space="preserve">داریوش: ببخشید. </w:t>
      </w:r>
    </w:p>
    <w:p w14:paraId="7C3FA456" w14:textId="2DF1D281" w:rsidR="00812761" w:rsidRDefault="00812761" w:rsidP="00534E6B">
      <w:pPr>
        <w:jc w:val="both"/>
        <w:rPr>
          <w:rtl/>
        </w:rPr>
      </w:pPr>
      <w:r>
        <w:rPr>
          <w:rFonts w:hint="cs"/>
          <w:rtl/>
        </w:rPr>
        <w:t xml:space="preserve">فریدون: بگو کیمیا، سفر پاریس رفتی؟ </w:t>
      </w:r>
    </w:p>
    <w:p w14:paraId="02C5C366" w14:textId="42543289" w:rsidR="00812761" w:rsidRDefault="00812761" w:rsidP="00534E6B">
      <w:pPr>
        <w:jc w:val="both"/>
        <w:rPr>
          <w:rtl/>
        </w:rPr>
      </w:pPr>
      <w:r>
        <w:rPr>
          <w:rFonts w:hint="cs"/>
          <w:rtl/>
        </w:rPr>
        <w:t xml:space="preserve">کیمیا: رفتم. </w:t>
      </w:r>
    </w:p>
    <w:p w14:paraId="738D89EA" w14:textId="79BE9C54" w:rsidR="00812761" w:rsidRDefault="00812761" w:rsidP="00534E6B">
      <w:pPr>
        <w:jc w:val="both"/>
        <w:rPr>
          <w:rtl/>
        </w:rPr>
      </w:pPr>
      <w:r>
        <w:rPr>
          <w:rFonts w:hint="cs"/>
          <w:rtl/>
        </w:rPr>
        <w:t>فریدون: سی برابر بیشتر لپتاپ وموبایل داشتی؟</w:t>
      </w:r>
    </w:p>
    <w:p w14:paraId="73755F9F" w14:textId="3753AB11" w:rsidR="00812761" w:rsidRDefault="00812761" w:rsidP="00534E6B">
      <w:pPr>
        <w:jc w:val="both"/>
        <w:rPr>
          <w:rtl/>
        </w:rPr>
      </w:pPr>
      <w:r>
        <w:rPr>
          <w:rFonts w:hint="cs"/>
          <w:rtl/>
        </w:rPr>
        <w:t xml:space="preserve">کیمیا: قیمتی آره ولی تعداد نه خدایی مگه جنگه چه خبره سی تا گوشی مگه گوشی فروشی دارم. </w:t>
      </w:r>
    </w:p>
    <w:p w14:paraId="03ED79CD" w14:textId="2CAA248B" w:rsidR="00812761" w:rsidRDefault="00812761" w:rsidP="00534E6B">
      <w:pPr>
        <w:jc w:val="both"/>
        <w:rPr>
          <w:rtl/>
        </w:rPr>
      </w:pPr>
      <w:r>
        <w:rPr>
          <w:rFonts w:hint="cs"/>
          <w:rtl/>
        </w:rPr>
        <w:t xml:space="preserve">فریدون و کیمیا هر دو میخندند. </w:t>
      </w:r>
    </w:p>
    <w:p w14:paraId="7DFE49CF" w14:textId="6809B108" w:rsidR="00812761" w:rsidRDefault="00812761" w:rsidP="00534E6B">
      <w:pPr>
        <w:jc w:val="both"/>
        <w:rPr>
          <w:rtl/>
        </w:rPr>
      </w:pPr>
      <w:r>
        <w:rPr>
          <w:rFonts w:hint="cs"/>
          <w:rtl/>
        </w:rPr>
        <w:t xml:space="preserve">فریدون یادت بابات بخیر. </w:t>
      </w:r>
    </w:p>
    <w:p w14:paraId="6E2C0556" w14:textId="788A13A4" w:rsidR="00812761" w:rsidRDefault="00812761" w:rsidP="00534E6B">
      <w:pPr>
        <w:jc w:val="both"/>
        <w:rPr>
          <w:rtl/>
        </w:rPr>
      </w:pPr>
      <w:r>
        <w:rPr>
          <w:rFonts w:hint="cs"/>
          <w:rtl/>
        </w:rPr>
        <w:t xml:space="preserve">کیمیا: یادش بخیر. </w:t>
      </w:r>
    </w:p>
    <w:p w14:paraId="4C2A46F4" w14:textId="6390CA4A" w:rsidR="00812761" w:rsidRDefault="00812761" w:rsidP="00534E6B">
      <w:pPr>
        <w:jc w:val="both"/>
        <w:rPr>
          <w:rtl/>
        </w:rPr>
      </w:pPr>
      <w:r>
        <w:rPr>
          <w:rFonts w:hint="cs"/>
          <w:rtl/>
        </w:rPr>
        <w:lastRenderedPageBreak/>
        <w:t xml:space="preserve">کیمیا: شاید برای من بیشتر خرج </w:t>
      </w:r>
      <w:r w:rsidR="00860C89">
        <w:rPr>
          <w:rFonts w:hint="cs"/>
          <w:rtl/>
        </w:rPr>
        <w:t>می‌کرد</w:t>
      </w:r>
      <w:r>
        <w:rPr>
          <w:rFonts w:hint="cs"/>
          <w:rtl/>
        </w:rPr>
        <w:t xml:space="preserve">ه. ولی تو روهم خیلی دوست داشت. </w:t>
      </w:r>
    </w:p>
    <w:p w14:paraId="5AC36886" w14:textId="0EAF69A6" w:rsidR="00812761" w:rsidRDefault="00812761" w:rsidP="00534E6B">
      <w:pPr>
        <w:jc w:val="both"/>
        <w:rPr>
          <w:rtl/>
        </w:rPr>
      </w:pPr>
      <w:r>
        <w:rPr>
          <w:rFonts w:hint="cs"/>
          <w:rtl/>
        </w:rPr>
        <w:t>داریوش: که چی؟ چشم نداشتید! ببینید یه لقمه نون به یه یتیم میده. شما چجوری سه تا یتیم خونه دارین. تخفیف مالیاتی چیزی داره؟</w:t>
      </w:r>
    </w:p>
    <w:p w14:paraId="6DE6DF89" w14:textId="771223E1" w:rsidR="00812761" w:rsidRDefault="00812761" w:rsidP="00534E6B">
      <w:pPr>
        <w:jc w:val="both"/>
        <w:rPr>
          <w:rtl/>
        </w:rPr>
      </w:pPr>
      <w:r>
        <w:rPr>
          <w:rFonts w:hint="cs"/>
          <w:rtl/>
        </w:rPr>
        <w:t xml:space="preserve">کیمیا: یک سیلی محکم به داریوش زد. سیلی چنان محکم بود که لب داریوش را شکافت. </w:t>
      </w:r>
    </w:p>
    <w:p w14:paraId="66096082" w14:textId="10FB9268" w:rsidR="00812761" w:rsidRDefault="00812761" w:rsidP="00534E6B">
      <w:pPr>
        <w:jc w:val="both"/>
        <w:rPr>
          <w:rtl/>
        </w:rPr>
      </w:pPr>
      <w:r>
        <w:rPr>
          <w:rFonts w:hint="cs"/>
          <w:rtl/>
        </w:rPr>
        <w:t xml:space="preserve">داریوش: دستمالی را از روی میز براشت و لبش رو تمیز کرد. من برم اوستا به کارام برسم. </w:t>
      </w:r>
    </w:p>
    <w:p w14:paraId="2415CD13" w14:textId="21C38191" w:rsidR="00812761" w:rsidRDefault="00812761" w:rsidP="00534E6B">
      <w:pPr>
        <w:jc w:val="both"/>
        <w:rPr>
          <w:rtl/>
        </w:rPr>
      </w:pPr>
      <w:r>
        <w:rPr>
          <w:rFonts w:hint="cs"/>
          <w:rtl/>
        </w:rPr>
        <w:t xml:space="preserve">فریدون: بشین. </w:t>
      </w:r>
    </w:p>
    <w:p w14:paraId="2B526115" w14:textId="1113861D" w:rsidR="00812761" w:rsidRDefault="00812761" w:rsidP="00534E6B">
      <w:pPr>
        <w:jc w:val="both"/>
        <w:rPr>
          <w:rtl/>
        </w:rPr>
      </w:pPr>
      <w:r>
        <w:rPr>
          <w:rFonts w:hint="cs"/>
          <w:rtl/>
        </w:rPr>
        <w:t xml:space="preserve">فریدون: من فرشته و کیمیا و فرهاد رو خیلی وقته میشناسم. هر سه تاییشون رو. هر مشکلی داشته باشن </w:t>
      </w:r>
      <w:r w:rsidR="00031B64">
        <w:rPr>
          <w:rFonts w:hint="cs"/>
          <w:rtl/>
        </w:rPr>
        <w:t>تهمت خ</w:t>
      </w:r>
      <w:r w:rsidR="003A44B3">
        <w:rPr>
          <w:rFonts w:hint="cs"/>
          <w:rtl/>
        </w:rPr>
        <w:t>ِ</w:t>
      </w:r>
      <w:r w:rsidR="00031B64">
        <w:rPr>
          <w:rFonts w:hint="cs"/>
          <w:rtl/>
        </w:rPr>
        <w:t>ساست ن</w:t>
      </w:r>
      <w:r w:rsidR="00C33612">
        <w:rPr>
          <w:rFonts w:hint="cs"/>
          <w:rtl/>
        </w:rPr>
        <w:t>می‌شه</w:t>
      </w:r>
      <w:r w:rsidR="00031B64">
        <w:rPr>
          <w:rFonts w:hint="cs"/>
          <w:rtl/>
        </w:rPr>
        <w:t xml:space="preserve"> بهشون زد. </w:t>
      </w:r>
    </w:p>
    <w:p w14:paraId="356019E6" w14:textId="25320AF5" w:rsidR="00031B64" w:rsidRDefault="00031B64" w:rsidP="00534E6B">
      <w:pPr>
        <w:jc w:val="both"/>
        <w:rPr>
          <w:rtl/>
        </w:rPr>
      </w:pPr>
      <w:r>
        <w:rPr>
          <w:rFonts w:hint="cs"/>
          <w:rtl/>
        </w:rPr>
        <w:t>داریوش: فرهاد 7 سال پیش برای من یک لبتاپ و یه گوش خرید این هنوز یادشه. حدس بزن برای خودش تو این مدت چندتا لبتاپ و گوشی خریده. تو این مدت فقط شش بار رفتن پاریس. هنوز میگه بابام تو رو بیشتر از من دوست داشت</w:t>
      </w:r>
      <w:r w:rsidR="00B85C6A">
        <w:rPr>
          <w:rFonts w:hint="cs"/>
          <w:rtl/>
        </w:rPr>
        <w:t>،</w:t>
      </w:r>
      <w:r>
        <w:rPr>
          <w:rFonts w:hint="cs"/>
          <w:rtl/>
        </w:rPr>
        <w:t xml:space="preserve"> چون برات لپتاپ و گوشی خرید. چقدر پول اون لپتاپ و گوشی من بدم راحت شم از این دین. </w:t>
      </w:r>
    </w:p>
    <w:p w14:paraId="55763042" w14:textId="67763B69" w:rsidR="00031B64" w:rsidRDefault="00031B64" w:rsidP="00534E6B">
      <w:pPr>
        <w:jc w:val="both"/>
        <w:rPr>
          <w:rtl/>
        </w:rPr>
      </w:pPr>
      <w:r>
        <w:rPr>
          <w:rFonts w:hint="cs"/>
          <w:rtl/>
        </w:rPr>
        <w:t xml:space="preserve">کیمیا:دیگر نمیتواند جلوی گریه های خودش رابگیرد و بادستمالی مدام چشمانش را تمیز </w:t>
      </w:r>
      <w:r w:rsidR="00FD0A6E">
        <w:rPr>
          <w:rFonts w:hint="cs"/>
          <w:rtl/>
        </w:rPr>
        <w:t>می‌کند</w:t>
      </w:r>
      <w:r>
        <w:rPr>
          <w:rFonts w:hint="cs"/>
          <w:rtl/>
        </w:rPr>
        <w:t xml:space="preserve">. اشک از چشمانش سرازیر </w:t>
      </w:r>
      <w:r w:rsidR="00FD0A6E">
        <w:rPr>
          <w:rFonts w:hint="cs"/>
          <w:rtl/>
        </w:rPr>
        <w:t>می‌شود</w:t>
      </w:r>
      <w:r>
        <w:rPr>
          <w:rFonts w:hint="cs"/>
          <w:rtl/>
        </w:rPr>
        <w:t xml:space="preserve">. به چشمان داریوش خیره </w:t>
      </w:r>
      <w:r w:rsidR="00FD0A6E">
        <w:rPr>
          <w:rFonts w:hint="cs"/>
          <w:rtl/>
        </w:rPr>
        <w:t>می‌شود</w:t>
      </w:r>
      <w:r>
        <w:rPr>
          <w:rFonts w:hint="cs"/>
          <w:rtl/>
        </w:rPr>
        <w:t xml:space="preserve">. خوب پس بذار رک بپرسم. خودت قاضی، بابام تو رو دوست داشت یا نه؟ برای تو و همکارات تو اون مکانیکی نون در </w:t>
      </w:r>
      <w:r w:rsidR="00FD0A6E">
        <w:rPr>
          <w:rFonts w:hint="cs"/>
          <w:rtl/>
        </w:rPr>
        <w:t>می‌آورد</w:t>
      </w:r>
      <w:r>
        <w:rPr>
          <w:rFonts w:hint="cs"/>
          <w:rtl/>
        </w:rPr>
        <w:t xml:space="preserve"> یا نه؟ خودت قاضی تو بگو. </w:t>
      </w:r>
    </w:p>
    <w:p w14:paraId="29CE94C3" w14:textId="55753DC8" w:rsidR="00031B64" w:rsidRDefault="00031B64" w:rsidP="00534E6B">
      <w:pPr>
        <w:jc w:val="both"/>
        <w:rPr>
          <w:rtl/>
        </w:rPr>
      </w:pPr>
      <w:r>
        <w:rPr>
          <w:rFonts w:hint="cs"/>
          <w:rtl/>
        </w:rPr>
        <w:t xml:space="preserve">داریوش: دوست داشت. خیلی هم دوست داشت. نه اندازه تو. نه یک صدم تو. نه حتی یک هزارم تو. </w:t>
      </w:r>
      <w:r w:rsidR="007C770A">
        <w:rPr>
          <w:rFonts w:hint="cs"/>
          <w:rtl/>
        </w:rPr>
        <w:t>می‌دونی</w:t>
      </w:r>
      <w:r>
        <w:rPr>
          <w:rFonts w:hint="cs"/>
          <w:rtl/>
        </w:rPr>
        <w:t xml:space="preserve"> تو اون مکانیکی خوابیدن چطوریه. تاحالا اصلا رو زمین خوابیدی؟ </w:t>
      </w:r>
    </w:p>
    <w:p w14:paraId="4D1DA45B" w14:textId="360FFE8E" w:rsidR="00031B64" w:rsidRDefault="00031B64" w:rsidP="00534E6B">
      <w:pPr>
        <w:jc w:val="both"/>
        <w:rPr>
          <w:rtl/>
        </w:rPr>
      </w:pPr>
      <w:r>
        <w:rPr>
          <w:rFonts w:hint="cs"/>
          <w:rtl/>
        </w:rPr>
        <w:t>کیمیا: نه! نخوابیدم. اما برق چشمهای پدرم وقتی از پیشرفت تو حرف میزد رو هم یادمه. دوست داشتم خفت کنم. هیچ وقت راجع به من با او حرارت حرف نمیزد. هر وقت راجع به من حرف میزد، نصیحت بود و نکوهش. «رفیق بازی نکن، درس بخون، کلاس هات رو جدی بگیر»</w:t>
      </w:r>
    </w:p>
    <w:p w14:paraId="4730784B" w14:textId="338F5E50" w:rsidR="00031B64" w:rsidRDefault="00031B64" w:rsidP="00534E6B">
      <w:pPr>
        <w:jc w:val="both"/>
        <w:rPr>
          <w:rtl/>
        </w:rPr>
      </w:pPr>
      <w:r>
        <w:rPr>
          <w:rFonts w:hint="cs"/>
          <w:rtl/>
        </w:rPr>
        <w:t xml:space="preserve">داریوش: تو حتا نمیفهمی که اینها اوج دوستداشتنش بوده. </w:t>
      </w:r>
      <w:r w:rsidR="00FD0A6E">
        <w:rPr>
          <w:rFonts w:hint="cs"/>
          <w:rtl/>
        </w:rPr>
        <w:t>می‌خواست</w:t>
      </w:r>
      <w:r>
        <w:rPr>
          <w:rFonts w:hint="cs"/>
          <w:rtl/>
        </w:rPr>
        <w:t xml:space="preserve">ه پیشرفت کنی. </w:t>
      </w:r>
    </w:p>
    <w:p w14:paraId="070F8FAD" w14:textId="202EEBB5" w:rsidR="00031B64" w:rsidRDefault="00031B64" w:rsidP="00534E6B">
      <w:pPr>
        <w:jc w:val="both"/>
        <w:rPr>
          <w:rtl/>
        </w:rPr>
      </w:pPr>
      <w:r>
        <w:rPr>
          <w:rFonts w:hint="cs"/>
          <w:rtl/>
        </w:rPr>
        <w:lastRenderedPageBreak/>
        <w:t xml:space="preserve">کیمیا: یک سیلی دیگر با دست دیگرش حواله صورت داریوش </w:t>
      </w:r>
      <w:r w:rsidR="00FD0A6E">
        <w:rPr>
          <w:rFonts w:hint="cs"/>
          <w:rtl/>
        </w:rPr>
        <w:t>می‌کند</w:t>
      </w:r>
      <w:r>
        <w:rPr>
          <w:rFonts w:hint="cs"/>
          <w:rtl/>
        </w:rPr>
        <w:t xml:space="preserve">: من از زدنت ابائی ندارم. حواست به حرف زدنت باشه. نفهم خودتی. معلومه که میدونم دوستم داشت. </w:t>
      </w:r>
    </w:p>
    <w:p w14:paraId="21F83C69" w14:textId="62CF02E1" w:rsidR="00031B64" w:rsidRDefault="00031B64" w:rsidP="00534E6B">
      <w:pPr>
        <w:jc w:val="both"/>
        <w:rPr>
          <w:rtl/>
        </w:rPr>
      </w:pPr>
      <w:r>
        <w:rPr>
          <w:rFonts w:hint="cs"/>
          <w:rtl/>
        </w:rPr>
        <w:t xml:space="preserve">داریوش: من خیلی کار دارم باید برم. </w:t>
      </w:r>
    </w:p>
    <w:p w14:paraId="72073075" w14:textId="526157C0" w:rsidR="00031B64" w:rsidRDefault="00031B64" w:rsidP="00534E6B">
      <w:pPr>
        <w:jc w:val="both"/>
        <w:rPr>
          <w:rtl/>
        </w:rPr>
      </w:pPr>
      <w:r>
        <w:rPr>
          <w:rFonts w:hint="cs"/>
          <w:rtl/>
        </w:rPr>
        <w:t xml:space="preserve">فریدون: برو صورتت رو بشور بیا. داریوش که برگشت. تو هم برو صورتت رو بشور کیمیا. کیمیا هم رفت و برگشت. </w:t>
      </w:r>
    </w:p>
    <w:p w14:paraId="1F0B1BEC" w14:textId="3678939E" w:rsidR="00031B64" w:rsidRDefault="004927F3" w:rsidP="00534E6B">
      <w:pPr>
        <w:jc w:val="both"/>
        <w:rPr>
          <w:rtl/>
        </w:rPr>
      </w:pPr>
      <w:r>
        <w:rPr>
          <w:rFonts w:hint="cs"/>
          <w:rtl/>
        </w:rPr>
        <w:t xml:space="preserve">کیمیا که برگشت میلرزید. بشدت عصبی بود. کمی آب خنک خورد. </w:t>
      </w:r>
    </w:p>
    <w:p w14:paraId="5918F185" w14:textId="063EEF86" w:rsidR="004927F3" w:rsidRDefault="004927F3" w:rsidP="00534E6B">
      <w:pPr>
        <w:jc w:val="both"/>
        <w:rPr>
          <w:rtl/>
        </w:rPr>
      </w:pPr>
      <w:r>
        <w:rPr>
          <w:rFonts w:hint="cs"/>
          <w:rtl/>
        </w:rPr>
        <w:t xml:space="preserve">درایوش آرامتر شده بود. به مبل لم داد. </w:t>
      </w:r>
    </w:p>
    <w:p w14:paraId="047F2893" w14:textId="03320DFA" w:rsidR="004927F3" w:rsidRDefault="004927F3" w:rsidP="00534E6B">
      <w:pPr>
        <w:jc w:val="both"/>
        <w:rPr>
          <w:rtl/>
        </w:rPr>
      </w:pPr>
      <w:r>
        <w:rPr>
          <w:rFonts w:hint="cs"/>
          <w:rtl/>
        </w:rPr>
        <w:t xml:space="preserve">فریدون: فکر </w:t>
      </w:r>
      <w:r w:rsidR="00C33612">
        <w:rPr>
          <w:rFonts w:hint="cs"/>
          <w:rtl/>
        </w:rPr>
        <w:t>می‌کنم</w:t>
      </w:r>
      <w:r>
        <w:rPr>
          <w:rFonts w:hint="cs"/>
          <w:rtl/>
        </w:rPr>
        <w:t xml:space="preserve"> همگی </w:t>
      </w:r>
      <w:r w:rsidR="004902DC">
        <w:rPr>
          <w:rFonts w:hint="cs"/>
          <w:rtl/>
        </w:rPr>
        <w:t>می‌تونیم</w:t>
      </w:r>
      <w:r>
        <w:rPr>
          <w:rFonts w:hint="cs"/>
          <w:rtl/>
        </w:rPr>
        <w:t xml:space="preserve"> تا اینجا نتیجه بگیریم فرهاد خدابیامرز هر دوی شما رو دوست داشت. کسی مخالفتی داره. </w:t>
      </w:r>
    </w:p>
    <w:p w14:paraId="347C07C4" w14:textId="38396A6E" w:rsidR="004927F3" w:rsidRDefault="004927F3" w:rsidP="00534E6B">
      <w:pPr>
        <w:jc w:val="both"/>
        <w:rPr>
          <w:rtl/>
        </w:rPr>
      </w:pPr>
      <w:r>
        <w:rPr>
          <w:rFonts w:hint="cs"/>
          <w:rtl/>
        </w:rPr>
        <w:t xml:space="preserve">فریدون چند لحظه منتظر </w:t>
      </w:r>
      <w:r w:rsidR="004902DC">
        <w:rPr>
          <w:rFonts w:hint="cs"/>
          <w:rtl/>
        </w:rPr>
        <w:t>می‌ماند</w:t>
      </w:r>
      <w:r>
        <w:rPr>
          <w:rFonts w:hint="cs"/>
          <w:rtl/>
        </w:rPr>
        <w:t xml:space="preserve"> وقتی کسی حرفی ن</w:t>
      </w:r>
      <w:r w:rsidR="00C33612">
        <w:rPr>
          <w:rFonts w:hint="cs"/>
          <w:rtl/>
        </w:rPr>
        <w:t>می‌زند</w:t>
      </w:r>
      <w:r>
        <w:rPr>
          <w:rFonts w:hint="cs"/>
          <w:rtl/>
        </w:rPr>
        <w:t xml:space="preserve"> ادامه </w:t>
      </w:r>
      <w:r w:rsidR="00860C89">
        <w:rPr>
          <w:rFonts w:hint="cs"/>
          <w:rtl/>
        </w:rPr>
        <w:t>می‌دهد</w:t>
      </w:r>
      <w:r>
        <w:rPr>
          <w:rFonts w:hint="cs"/>
          <w:rtl/>
        </w:rPr>
        <w:t xml:space="preserve">: خوب برویم سراغ موضوع بعدی دیگه چه مشکلی هست کیمیا. </w:t>
      </w:r>
    </w:p>
    <w:p w14:paraId="3609E534" w14:textId="389F2EEA" w:rsidR="004927F3" w:rsidRDefault="004927F3" w:rsidP="00534E6B">
      <w:pPr>
        <w:jc w:val="both"/>
        <w:rPr>
          <w:rtl/>
        </w:rPr>
      </w:pPr>
      <w:r>
        <w:rPr>
          <w:rFonts w:hint="cs"/>
          <w:rtl/>
        </w:rPr>
        <w:t xml:space="preserve">کیمیا: مکانیکه بابا چندوقته تعطیل شده. مکانیکمون متهم به قتل غیر عمد شده و سه ماه باید زندان بمونه، آزاد هم که بشه بعید میدونم عاقلانه باشه برش گردونیم سرکار. از داریوش کمک خواستم اونجا رو دوباره باز کنیم. </w:t>
      </w:r>
    </w:p>
    <w:p w14:paraId="64901303" w14:textId="0DB4C0F4" w:rsidR="004927F3" w:rsidRDefault="004927F3" w:rsidP="00534E6B">
      <w:pPr>
        <w:jc w:val="both"/>
        <w:rPr>
          <w:rtl/>
        </w:rPr>
      </w:pPr>
      <w:r>
        <w:rPr>
          <w:rFonts w:hint="cs"/>
          <w:rtl/>
        </w:rPr>
        <w:t>فریدون: خوب داریوش. چی میگی. م</w:t>
      </w:r>
      <w:r w:rsidR="004902DC">
        <w:rPr>
          <w:rFonts w:hint="cs"/>
          <w:rtl/>
        </w:rPr>
        <w:t>َ</w:t>
      </w:r>
      <w:r>
        <w:rPr>
          <w:rFonts w:hint="cs"/>
          <w:rtl/>
        </w:rPr>
        <w:t xml:space="preserve">ردش هستی دست به دست هم بدیم مکانیکی رفیقمون رو دوباره سرپا کنیم. تو اینجا رو سر پا کردی. یادم نرفته چجوری اینجا کار کردی که الان اینجوری شده. تراکتور مثل تو کار نمیکنه. همتت بلنده بچه. کمک </w:t>
      </w:r>
      <w:r w:rsidR="00C33612">
        <w:rPr>
          <w:rFonts w:hint="cs"/>
          <w:rtl/>
        </w:rPr>
        <w:t>می‌کنی</w:t>
      </w:r>
      <w:r>
        <w:rPr>
          <w:rFonts w:hint="cs"/>
          <w:rtl/>
        </w:rPr>
        <w:t xml:space="preserve"> مکانیکی رفیقمو باز کنیم. </w:t>
      </w:r>
    </w:p>
    <w:p w14:paraId="1243F56B" w14:textId="30138E18" w:rsidR="004927F3" w:rsidRDefault="004927F3" w:rsidP="00534E6B">
      <w:pPr>
        <w:jc w:val="both"/>
        <w:rPr>
          <w:rtl/>
        </w:rPr>
      </w:pPr>
      <w:r>
        <w:rPr>
          <w:rFonts w:hint="cs"/>
          <w:rtl/>
        </w:rPr>
        <w:t xml:space="preserve">داریوش: من نیستم. </w:t>
      </w:r>
      <w:r w:rsidR="007C770A">
        <w:rPr>
          <w:rFonts w:hint="cs"/>
          <w:rtl/>
        </w:rPr>
        <w:t>می‌خوای</w:t>
      </w:r>
      <w:r>
        <w:rPr>
          <w:rFonts w:hint="cs"/>
          <w:rtl/>
        </w:rPr>
        <w:t xml:space="preserve"> اخراجم کنی.بکن، میخواهی بهم فحش بدی بده، میخواهی سیلی بزنی، بزن. من نیستم. الان که فرهاد از این دنیا رفته اون مکانیکی مال فرشته است. من برای فرشته کار ن</w:t>
      </w:r>
      <w:r w:rsidR="00C33612">
        <w:rPr>
          <w:rFonts w:hint="cs"/>
          <w:rtl/>
        </w:rPr>
        <w:t>می‌کنم</w:t>
      </w:r>
      <w:r>
        <w:rPr>
          <w:rFonts w:hint="cs"/>
          <w:rtl/>
        </w:rPr>
        <w:t xml:space="preserve">. آسمون رو به زمین بدوزید من برای فرشته کار نمی کنم. مجبورشم سنگ بخورم، میخورم ولی برای فرشته کار نمی کنم. این رو به خودم مدیونم. اون روز که فرشته بخاطر هیچ </w:t>
      </w:r>
      <w:r w:rsidR="004902DC">
        <w:rPr>
          <w:rFonts w:hint="cs"/>
          <w:rtl/>
        </w:rPr>
        <w:t xml:space="preserve"> و </w:t>
      </w:r>
      <w:r>
        <w:rPr>
          <w:rFonts w:hint="cs"/>
          <w:rtl/>
        </w:rPr>
        <w:t>پو</w:t>
      </w:r>
      <w:r w:rsidR="004902DC">
        <w:rPr>
          <w:rFonts w:hint="cs"/>
          <w:rtl/>
        </w:rPr>
        <w:t>چ</w:t>
      </w:r>
      <w:r>
        <w:rPr>
          <w:rFonts w:hint="cs"/>
          <w:rtl/>
        </w:rPr>
        <w:t xml:space="preserve"> چندبار خوابوند درگوشم، به روح پدر و مادرم قسم خوردم. الان هم قسمم رو نمی</w:t>
      </w:r>
      <w:r w:rsidR="004902DC">
        <w:rPr>
          <w:rFonts w:hint="cs"/>
          <w:rtl/>
        </w:rPr>
        <w:t>‌</w:t>
      </w:r>
      <w:r>
        <w:rPr>
          <w:rFonts w:hint="cs"/>
          <w:rtl/>
        </w:rPr>
        <w:t xml:space="preserve">شکنم. من نون ونمک شما رو خوردم اوستا. </w:t>
      </w:r>
      <w:r>
        <w:rPr>
          <w:rFonts w:hint="cs"/>
          <w:rtl/>
        </w:rPr>
        <w:lastRenderedPageBreak/>
        <w:t>نمکدون نمی</w:t>
      </w:r>
      <w:r w:rsidR="004902DC">
        <w:rPr>
          <w:rFonts w:hint="cs"/>
          <w:rtl/>
        </w:rPr>
        <w:t>‌</w:t>
      </w:r>
      <w:r>
        <w:rPr>
          <w:rFonts w:hint="cs"/>
          <w:rtl/>
        </w:rPr>
        <w:t xml:space="preserve">شکنم. ولی نامردیه ازمن بخواهی برای فرشته کار کنم. بعد مکانیکی خودمون چی </w:t>
      </w:r>
      <w:r w:rsidR="00C33612">
        <w:rPr>
          <w:rFonts w:hint="cs"/>
          <w:rtl/>
        </w:rPr>
        <w:t>می‌شه</w:t>
      </w:r>
      <w:r>
        <w:rPr>
          <w:rFonts w:hint="cs"/>
          <w:rtl/>
        </w:rPr>
        <w:t>؟</w:t>
      </w:r>
    </w:p>
    <w:p w14:paraId="6B3CE8B4" w14:textId="1AB82ECA" w:rsidR="004927F3" w:rsidRDefault="004927F3" w:rsidP="00534E6B">
      <w:pPr>
        <w:jc w:val="both"/>
        <w:rPr>
          <w:rtl/>
        </w:rPr>
      </w:pPr>
      <w:r>
        <w:rPr>
          <w:rFonts w:hint="cs"/>
          <w:rtl/>
        </w:rPr>
        <w:t xml:space="preserve">کیمیا: تو قسم خوردی که برای مادرم کار نکنی چون چندتا سیلی بهت زده؟ الان که دوتا سیلی از من خوردی چه قسمی خوردی ها؟ بگو خجالت نکش؟ چه قسمی خوردی؟ </w:t>
      </w:r>
    </w:p>
    <w:p w14:paraId="224B72AA" w14:textId="400A90E5" w:rsidR="004927F3" w:rsidRDefault="004927F3" w:rsidP="00534E6B">
      <w:pPr>
        <w:jc w:val="both"/>
        <w:rPr>
          <w:rtl/>
        </w:rPr>
      </w:pPr>
      <w:r>
        <w:rPr>
          <w:rFonts w:hint="cs"/>
          <w:rtl/>
        </w:rPr>
        <w:t xml:space="preserve">داریوش: </w:t>
      </w:r>
      <w:r w:rsidR="00860C89">
        <w:rPr>
          <w:rFonts w:hint="cs"/>
          <w:rtl/>
        </w:rPr>
        <w:t>می‌خواهد</w:t>
      </w:r>
      <w:r>
        <w:rPr>
          <w:rFonts w:hint="cs"/>
          <w:rtl/>
        </w:rPr>
        <w:t xml:space="preserve"> جواب بدهد که نگاه تند فریدون مانعش </w:t>
      </w:r>
      <w:r w:rsidR="00FD0A6E">
        <w:rPr>
          <w:rFonts w:hint="cs"/>
          <w:rtl/>
        </w:rPr>
        <w:t>می‌شود</w:t>
      </w:r>
      <w:r>
        <w:rPr>
          <w:rFonts w:hint="cs"/>
          <w:rtl/>
        </w:rPr>
        <w:t xml:space="preserve">. </w:t>
      </w:r>
    </w:p>
    <w:p w14:paraId="7DF3AEA3" w14:textId="2090D427" w:rsidR="004927F3" w:rsidRDefault="004927F3" w:rsidP="00534E6B">
      <w:pPr>
        <w:jc w:val="both"/>
        <w:rPr>
          <w:rtl/>
        </w:rPr>
      </w:pPr>
      <w:r>
        <w:rPr>
          <w:rFonts w:hint="cs"/>
          <w:rtl/>
        </w:rPr>
        <w:t xml:space="preserve">کیمیا: </w:t>
      </w:r>
      <w:r w:rsidR="009D52E8">
        <w:rPr>
          <w:rFonts w:hint="cs"/>
          <w:rtl/>
        </w:rPr>
        <w:t xml:space="preserve">حق داری ما آدم های خشن و بی شعوری هستیم که بی خودی مردم رو میزنیم و بهشون بد و بیراه میگیم و تو هم یک فرشته بی گناه و معصومی. </w:t>
      </w:r>
    </w:p>
    <w:p w14:paraId="5E36E229" w14:textId="16E5255F" w:rsidR="009D52E8" w:rsidRDefault="009D52E8" w:rsidP="00534E6B">
      <w:pPr>
        <w:jc w:val="both"/>
        <w:rPr>
          <w:rtl/>
        </w:rPr>
      </w:pPr>
      <w:r>
        <w:rPr>
          <w:rFonts w:hint="cs"/>
          <w:rtl/>
        </w:rPr>
        <w:t>داریوش: منظورت چیه؟ بی گناه و معصوم؟</w:t>
      </w:r>
    </w:p>
    <w:p w14:paraId="38EF2AB3" w14:textId="390198B6" w:rsidR="009D52E8" w:rsidRDefault="009D52E8" w:rsidP="00534E6B">
      <w:pPr>
        <w:jc w:val="both"/>
        <w:rPr>
          <w:rtl/>
        </w:rPr>
      </w:pPr>
      <w:r>
        <w:rPr>
          <w:rFonts w:hint="cs"/>
          <w:rtl/>
        </w:rPr>
        <w:t xml:space="preserve">کیمیا: بابام کار یادت داد. هر چی در میاری مدیون بابامی. </w:t>
      </w:r>
    </w:p>
    <w:p w14:paraId="415EEBA3" w14:textId="142B56BD" w:rsidR="009D52E8" w:rsidRDefault="009D52E8" w:rsidP="00534E6B">
      <w:pPr>
        <w:jc w:val="both"/>
        <w:rPr>
          <w:rtl/>
        </w:rPr>
      </w:pPr>
      <w:r>
        <w:rPr>
          <w:rFonts w:hint="cs"/>
          <w:rtl/>
        </w:rPr>
        <w:t>داریوش: هستم. ربطش بتو چیه؟</w:t>
      </w:r>
    </w:p>
    <w:p w14:paraId="0D81A57B" w14:textId="3113E7CA" w:rsidR="009D52E8" w:rsidRDefault="009D52E8" w:rsidP="00534E6B">
      <w:pPr>
        <w:jc w:val="both"/>
        <w:rPr>
          <w:rtl/>
        </w:rPr>
      </w:pPr>
      <w:r>
        <w:rPr>
          <w:rFonts w:hint="cs"/>
          <w:rtl/>
        </w:rPr>
        <w:t xml:space="preserve">فریدون: داریوش! ادب رو رعایت کن. </w:t>
      </w:r>
    </w:p>
    <w:p w14:paraId="744595B6" w14:textId="57B54A3E" w:rsidR="009D52E8" w:rsidRDefault="009D52E8" w:rsidP="00534E6B">
      <w:pPr>
        <w:jc w:val="both"/>
        <w:rPr>
          <w:rtl/>
        </w:rPr>
      </w:pPr>
      <w:r>
        <w:rPr>
          <w:rFonts w:hint="cs"/>
          <w:rtl/>
        </w:rPr>
        <w:t xml:space="preserve">داریوش: برم بهتره! من با اجازه برم.اینبار منتظر مخالفت فریدون نمی ماند و </w:t>
      </w:r>
      <w:r w:rsidR="00FD0A6E">
        <w:rPr>
          <w:rFonts w:hint="cs"/>
          <w:rtl/>
        </w:rPr>
        <w:t>می‌رود</w:t>
      </w:r>
      <w:r>
        <w:rPr>
          <w:rFonts w:hint="cs"/>
          <w:rtl/>
        </w:rPr>
        <w:t xml:space="preserve">. </w:t>
      </w:r>
    </w:p>
    <w:p w14:paraId="1759802B" w14:textId="793F0B67" w:rsidR="009D52E8" w:rsidRDefault="009D52E8" w:rsidP="00534E6B">
      <w:pPr>
        <w:jc w:val="both"/>
        <w:rPr>
          <w:rtl/>
        </w:rPr>
      </w:pPr>
      <w:r>
        <w:rPr>
          <w:rFonts w:hint="cs"/>
          <w:rtl/>
        </w:rPr>
        <w:t>یک دو ساعت بعد کیمیا و فریدون در حیاط از بقیه مکانیک</w:t>
      </w:r>
      <w:r w:rsidR="00FD0A6E">
        <w:rPr>
          <w:rFonts w:hint="cs"/>
          <w:rtl/>
        </w:rPr>
        <w:t xml:space="preserve">‌ها </w:t>
      </w:r>
      <w:r>
        <w:rPr>
          <w:rFonts w:hint="cs"/>
          <w:rtl/>
        </w:rPr>
        <w:t>می</w:t>
      </w:r>
      <w:r w:rsidR="004902DC">
        <w:rPr>
          <w:rFonts w:hint="cs"/>
          <w:rtl/>
        </w:rPr>
        <w:t>‌</w:t>
      </w:r>
      <w:r>
        <w:rPr>
          <w:rFonts w:hint="cs"/>
          <w:rtl/>
        </w:rPr>
        <w:t xml:space="preserve">خواهند که جمع شوند. بعد فریدون به آنها </w:t>
      </w:r>
      <w:r w:rsidR="002C2F84">
        <w:rPr>
          <w:rFonts w:hint="cs"/>
          <w:rtl/>
        </w:rPr>
        <w:t>می‌گوید</w:t>
      </w:r>
      <w:r>
        <w:rPr>
          <w:rFonts w:hint="cs"/>
          <w:rtl/>
        </w:rPr>
        <w:t xml:space="preserve"> که میخواهند مکانیکی فرهاد را دوباره باز کنند. از آنها </w:t>
      </w:r>
      <w:r w:rsidR="00860C89">
        <w:rPr>
          <w:rFonts w:hint="cs"/>
          <w:rtl/>
        </w:rPr>
        <w:t>می‌خواهد</w:t>
      </w:r>
      <w:r>
        <w:rPr>
          <w:rFonts w:hint="cs"/>
          <w:rtl/>
        </w:rPr>
        <w:t xml:space="preserve"> که داوطلب شوند و آنجا را راه بیاندازند. </w:t>
      </w:r>
    </w:p>
    <w:p w14:paraId="17CC4A0A" w14:textId="1DD5E3E3" w:rsidR="009D52E8" w:rsidRDefault="009D52E8" w:rsidP="00534E6B">
      <w:pPr>
        <w:jc w:val="both"/>
        <w:rPr>
          <w:rtl/>
        </w:rPr>
      </w:pPr>
      <w:r>
        <w:rPr>
          <w:rFonts w:hint="cs"/>
          <w:rtl/>
        </w:rPr>
        <w:t xml:space="preserve">از چهار مکانیکی دو نفر برای کمک رفتند فریدون و کیمیا با آن دو نفر مکانیکی را ترک کردند. </w:t>
      </w:r>
    </w:p>
    <w:p w14:paraId="1FB0E481" w14:textId="4344BB6C" w:rsidR="009D52E8" w:rsidRDefault="009D52E8" w:rsidP="00534E6B">
      <w:pPr>
        <w:jc w:val="both"/>
        <w:rPr>
          <w:rtl/>
        </w:rPr>
      </w:pPr>
      <w:r>
        <w:rPr>
          <w:rFonts w:hint="cs"/>
          <w:rtl/>
        </w:rPr>
        <w:t xml:space="preserve">در فریدون و کیمیا در یک ماشین و مکانیکیها در یک ماشین دیگر بودند. </w:t>
      </w:r>
    </w:p>
    <w:p w14:paraId="5699125A" w14:textId="2EB8CC23" w:rsidR="009D52E8" w:rsidRDefault="009D52E8" w:rsidP="00534E6B">
      <w:pPr>
        <w:jc w:val="both"/>
        <w:rPr>
          <w:rtl/>
        </w:rPr>
      </w:pPr>
      <w:r>
        <w:rPr>
          <w:rFonts w:hint="cs"/>
          <w:rtl/>
        </w:rPr>
        <w:t>کیمیا: نباید میزدمش.</w:t>
      </w:r>
    </w:p>
    <w:p w14:paraId="6DAEEEA8" w14:textId="5F6E423C" w:rsidR="009D52E8" w:rsidRDefault="009D52E8" w:rsidP="00534E6B">
      <w:pPr>
        <w:jc w:val="both"/>
        <w:rPr>
          <w:rtl/>
        </w:rPr>
      </w:pPr>
      <w:r>
        <w:rPr>
          <w:rFonts w:hint="cs"/>
          <w:rtl/>
        </w:rPr>
        <w:t>فریدون: نباید میزدی!</w:t>
      </w:r>
    </w:p>
    <w:p w14:paraId="44B15036" w14:textId="19FA81C4" w:rsidR="009D52E8" w:rsidRDefault="009D52E8" w:rsidP="00534E6B">
      <w:pPr>
        <w:jc w:val="both"/>
        <w:rPr>
          <w:rtl/>
        </w:rPr>
      </w:pPr>
      <w:r>
        <w:rPr>
          <w:rFonts w:hint="cs"/>
          <w:rtl/>
        </w:rPr>
        <w:t xml:space="preserve">کیمیا: ازش معذرت خواهی </w:t>
      </w:r>
      <w:r w:rsidR="00C33612">
        <w:rPr>
          <w:rFonts w:hint="cs"/>
          <w:rtl/>
        </w:rPr>
        <w:t>می‌کنم</w:t>
      </w:r>
      <w:r>
        <w:rPr>
          <w:rFonts w:hint="cs"/>
          <w:rtl/>
        </w:rPr>
        <w:t xml:space="preserve">. چند روز دیگه یکم آروم بشه. </w:t>
      </w:r>
    </w:p>
    <w:p w14:paraId="69F9B578" w14:textId="027B5093" w:rsidR="009D52E8" w:rsidRDefault="009D52E8" w:rsidP="00534E6B">
      <w:pPr>
        <w:jc w:val="both"/>
        <w:rPr>
          <w:rtl/>
        </w:rPr>
      </w:pPr>
      <w:r>
        <w:rPr>
          <w:rFonts w:hint="cs"/>
          <w:rtl/>
        </w:rPr>
        <w:t xml:space="preserve">فریدون: خوبه. </w:t>
      </w:r>
    </w:p>
    <w:p w14:paraId="4A161FE4" w14:textId="520BDE4C" w:rsidR="00D937FF" w:rsidRDefault="00D937FF" w:rsidP="00534E6B">
      <w:pPr>
        <w:pStyle w:val="Heading2"/>
        <w:jc w:val="both"/>
        <w:rPr>
          <w:rtl/>
        </w:rPr>
      </w:pPr>
      <w:r>
        <w:rPr>
          <w:rFonts w:hint="cs"/>
          <w:rtl/>
        </w:rPr>
        <w:lastRenderedPageBreak/>
        <w:t>باز کردن دوباره مکانیکی فرهاد</w:t>
      </w:r>
    </w:p>
    <w:p w14:paraId="4C9D3326" w14:textId="4B7E9005" w:rsidR="009D52E8" w:rsidRDefault="009D52E8" w:rsidP="00534E6B">
      <w:pPr>
        <w:jc w:val="both"/>
        <w:rPr>
          <w:rtl/>
        </w:rPr>
      </w:pPr>
      <w:r>
        <w:rPr>
          <w:rFonts w:hint="cs"/>
          <w:rtl/>
        </w:rPr>
        <w:t xml:space="preserve">کیمیا: کاش قبول </w:t>
      </w:r>
      <w:r w:rsidR="00860C89">
        <w:rPr>
          <w:rFonts w:hint="cs"/>
          <w:rtl/>
        </w:rPr>
        <w:t>می‌کرد</w:t>
      </w:r>
      <w:r>
        <w:rPr>
          <w:rFonts w:hint="cs"/>
          <w:rtl/>
        </w:rPr>
        <w:t>. بیاد اونجا. درست مثل قدیم ها. شما که به مشکل بر ن</w:t>
      </w:r>
      <w:r w:rsidR="00C33612">
        <w:rPr>
          <w:rFonts w:hint="cs"/>
          <w:rtl/>
        </w:rPr>
        <w:t>می‌خوری</w:t>
      </w:r>
      <w:r>
        <w:rPr>
          <w:rFonts w:hint="cs"/>
          <w:rtl/>
        </w:rPr>
        <w:t>ن؟</w:t>
      </w:r>
    </w:p>
    <w:p w14:paraId="16B5D783" w14:textId="64B1EFE7" w:rsidR="009D52E8" w:rsidRDefault="009D52E8" w:rsidP="00534E6B">
      <w:pPr>
        <w:jc w:val="both"/>
        <w:rPr>
          <w:rtl/>
        </w:rPr>
      </w:pPr>
      <w:r>
        <w:rPr>
          <w:rFonts w:hint="cs"/>
          <w:rtl/>
        </w:rPr>
        <w:t xml:space="preserve">فریدون: مکانیکی فرهاد رونق بگیره انگار مکانیکیه من رونق داره. </w:t>
      </w:r>
    </w:p>
    <w:p w14:paraId="468CF6E3" w14:textId="0228011F" w:rsidR="009D52E8" w:rsidRDefault="009D52E8" w:rsidP="00534E6B">
      <w:pPr>
        <w:jc w:val="both"/>
        <w:rPr>
          <w:rtl/>
        </w:rPr>
      </w:pPr>
      <w:r>
        <w:rPr>
          <w:rFonts w:hint="cs"/>
          <w:rtl/>
        </w:rPr>
        <w:t xml:space="preserve">کیمیا: طبع بلندی داری عمو فریدون. </w:t>
      </w:r>
    </w:p>
    <w:p w14:paraId="7EF08B35" w14:textId="745A6671" w:rsidR="009D52E8" w:rsidRDefault="009D52E8" w:rsidP="00534E6B">
      <w:pPr>
        <w:jc w:val="both"/>
        <w:rPr>
          <w:rtl/>
        </w:rPr>
      </w:pPr>
      <w:r>
        <w:rPr>
          <w:rFonts w:hint="cs"/>
          <w:rtl/>
        </w:rPr>
        <w:t xml:space="preserve">فریدون: مخلصیم عمو. </w:t>
      </w:r>
    </w:p>
    <w:p w14:paraId="169650EF" w14:textId="4822195B" w:rsidR="009D52E8" w:rsidRDefault="009D52E8" w:rsidP="00534E6B">
      <w:pPr>
        <w:jc w:val="both"/>
        <w:rPr>
          <w:rtl/>
        </w:rPr>
      </w:pPr>
      <w:r>
        <w:rPr>
          <w:rFonts w:hint="cs"/>
          <w:rtl/>
        </w:rPr>
        <w:t>چند روز بعد کیمیا جلوی مکانیکی منتظر داریوش است</w:t>
      </w:r>
      <w:r w:rsidR="005E038A">
        <w:rPr>
          <w:rFonts w:hint="cs"/>
          <w:rtl/>
        </w:rPr>
        <w:t xml:space="preserve">. داریوش به سمت مکانیکی می آید. </w:t>
      </w:r>
    </w:p>
    <w:p w14:paraId="573A8431" w14:textId="17BF494D" w:rsidR="005E038A" w:rsidRDefault="005E038A" w:rsidP="00534E6B">
      <w:pPr>
        <w:jc w:val="both"/>
        <w:rPr>
          <w:rtl/>
        </w:rPr>
      </w:pPr>
      <w:r>
        <w:rPr>
          <w:rFonts w:hint="cs"/>
          <w:rtl/>
        </w:rPr>
        <w:t xml:space="preserve">داریوش: درود. چیزی </w:t>
      </w:r>
      <w:r w:rsidR="00FD0A6E">
        <w:rPr>
          <w:rFonts w:hint="cs"/>
          <w:rtl/>
        </w:rPr>
        <w:t>می‌خواست</w:t>
      </w:r>
      <w:r>
        <w:rPr>
          <w:rFonts w:hint="cs"/>
          <w:rtl/>
        </w:rPr>
        <w:t>ید.</w:t>
      </w:r>
    </w:p>
    <w:p w14:paraId="361C5738" w14:textId="73CC5E59" w:rsidR="005E038A" w:rsidRDefault="005E038A" w:rsidP="00534E6B">
      <w:pPr>
        <w:jc w:val="both"/>
        <w:rPr>
          <w:rtl/>
        </w:rPr>
      </w:pPr>
      <w:r>
        <w:rPr>
          <w:rFonts w:hint="cs"/>
          <w:rtl/>
        </w:rPr>
        <w:t xml:space="preserve">کیمیا: برای معذرت خواهی اومد. اونروز نباید بهت سیلی میزدم. </w:t>
      </w:r>
    </w:p>
    <w:p w14:paraId="49FC54D5" w14:textId="414AE374" w:rsidR="005E038A" w:rsidRDefault="005E038A" w:rsidP="00534E6B">
      <w:pPr>
        <w:jc w:val="both"/>
        <w:rPr>
          <w:rtl/>
        </w:rPr>
      </w:pPr>
      <w:r>
        <w:rPr>
          <w:rFonts w:hint="cs"/>
          <w:rtl/>
        </w:rPr>
        <w:t>داریوش: ولی زدی!</w:t>
      </w:r>
    </w:p>
    <w:p w14:paraId="5C4D591D" w14:textId="2304673B" w:rsidR="005E038A" w:rsidRDefault="005E038A" w:rsidP="00534E6B">
      <w:pPr>
        <w:jc w:val="both"/>
        <w:rPr>
          <w:rtl/>
        </w:rPr>
      </w:pPr>
      <w:r>
        <w:rPr>
          <w:rFonts w:hint="cs"/>
          <w:rtl/>
        </w:rPr>
        <w:t xml:space="preserve">کیمیا: معذرت </w:t>
      </w:r>
      <w:r w:rsidR="00C33612">
        <w:rPr>
          <w:rFonts w:hint="cs"/>
          <w:rtl/>
        </w:rPr>
        <w:t>می‌خوام</w:t>
      </w:r>
      <w:r>
        <w:rPr>
          <w:rFonts w:hint="cs"/>
          <w:rtl/>
        </w:rPr>
        <w:t xml:space="preserve">. </w:t>
      </w:r>
    </w:p>
    <w:p w14:paraId="70F02A21" w14:textId="7023BE06" w:rsidR="005E038A" w:rsidRDefault="005E038A" w:rsidP="00534E6B">
      <w:pPr>
        <w:jc w:val="both"/>
        <w:rPr>
          <w:rtl/>
        </w:rPr>
      </w:pPr>
      <w:r>
        <w:rPr>
          <w:rFonts w:hint="cs"/>
          <w:rtl/>
        </w:rPr>
        <w:t xml:space="preserve">داریوش: خوبه میتونی بری. </w:t>
      </w:r>
    </w:p>
    <w:p w14:paraId="30B93C51" w14:textId="72C3EE96" w:rsidR="005E038A" w:rsidRDefault="005E038A" w:rsidP="00534E6B">
      <w:pPr>
        <w:jc w:val="both"/>
        <w:rPr>
          <w:rtl/>
        </w:rPr>
      </w:pPr>
      <w:r>
        <w:rPr>
          <w:rFonts w:hint="cs"/>
          <w:rtl/>
        </w:rPr>
        <w:t xml:space="preserve">کیمیا: </w:t>
      </w:r>
      <w:r w:rsidR="00C33612">
        <w:rPr>
          <w:rFonts w:hint="cs"/>
          <w:rtl/>
        </w:rPr>
        <w:t>می‌شه</w:t>
      </w:r>
      <w:r>
        <w:rPr>
          <w:rFonts w:hint="cs"/>
          <w:rtl/>
        </w:rPr>
        <w:t xml:space="preserve"> حرف بزنیم. </w:t>
      </w:r>
    </w:p>
    <w:p w14:paraId="1B58AEB9" w14:textId="6B2F6744" w:rsidR="005E038A" w:rsidRDefault="005E038A" w:rsidP="00534E6B">
      <w:pPr>
        <w:jc w:val="both"/>
        <w:rPr>
          <w:rtl/>
        </w:rPr>
      </w:pPr>
      <w:r>
        <w:rPr>
          <w:rFonts w:hint="cs"/>
          <w:rtl/>
        </w:rPr>
        <w:t xml:space="preserve">داریوش: کاردارم. </w:t>
      </w:r>
    </w:p>
    <w:p w14:paraId="63EDA5CD" w14:textId="7966A74C" w:rsidR="005E038A" w:rsidRDefault="005E038A" w:rsidP="00534E6B">
      <w:pPr>
        <w:jc w:val="both"/>
        <w:rPr>
          <w:rtl/>
        </w:rPr>
      </w:pPr>
      <w:r>
        <w:rPr>
          <w:rFonts w:hint="cs"/>
          <w:rtl/>
        </w:rPr>
        <w:t>کیمیا: کو؟ مشتری نداری که؟</w:t>
      </w:r>
    </w:p>
    <w:p w14:paraId="43CC6843" w14:textId="0D3A4ADE" w:rsidR="005E038A" w:rsidRDefault="005E038A" w:rsidP="00534E6B">
      <w:pPr>
        <w:jc w:val="both"/>
        <w:rPr>
          <w:rtl/>
        </w:rPr>
      </w:pPr>
      <w:r>
        <w:rPr>
          <w:rFonts w:hint="cs"/>
          <w:rtl/>
        </w:rPr>
        <w:t xml:space="preserve">داریوش: حوصله حرف زدن با تو رو ندارم. </w:t>
      </w:r>
      <w:r w:rsidR="00C33612">
        <w:rPr>
          <w:rFonts w:hint="cs"/>
          <w:rtl/>
        </w:rPr>
        <w:t>می‌شه</w:t>
      </w:r>
      <w:r>
        <w:rPr>
          <w:rFonts w:hint="cs"/>
          <w:rtl/>
        </w:rPr>
        <w:t xml:space="preserve"> بری.</w:t>
      </w:r>
    </w:p>
    <w:p w14:paraId="6B36037B" w14:textId="3D99CAD3" w:rsidR="005E038A" w:rsidRDefault="005E038A" w:rsidP="00534E6B">
      <w:pPr>
        <w:jc w:val="both"/>
        <w:rPr>
          <w:rtl/>
        </w:rPr>
      </w:pPr>
      <w:r>
        <w:rPr>
          <w:rFonts w:hint="cs"/>
          <w:rtl/>
        </w:rPr>
        <w:t xml:space="preserve">کیمیا: نچ. </w:t>
      </w:r>
      <w:r w:rsidR="00C33612">
        <w:rPr>
          <w:rFonts w:hint="cs"/>
          <w:rtl/>
        </w:rPr>
        <w:t>می‌خوام</w:t>
      </w:r>
      <w:r>
        <w:rPr>
          <w:rFonts w:hint="cs"/>
          <w:rtl/>
        </w:rPr>
        <w:t xml:space="preserve"> حرف بزنیم. بعدش میرم. </w:t>
      </w:r>
    </w:p>
    <w:p w14:paraId="560C6B63" w14:textId="429F3975" w:rsidR="005E038A" w:rsidRDefault="005E038A" w:rsidP="00534E6B">
      <w:pPr>
        <w:jc w:val="both"/>
        <w:rPr>
          <w:rtl/>
        </w:rPr>
      </w:pPr>
      <w:r>
        <w:rPr>
          <w:rFonts w:hint="cs"/>
          <w:rtl/>
        </w:rPr>
        <w:t xml:space="preserve">داریوش: زود بگو، کاردارم. </w:t>
      </w:r>
    </w:p>
    <w:p w14:paraId="5A04E56F" w14:textId="4D06AE1E" w:rsidR="005E038A" w:rsidRDefault="005E038A" w:rsidP="00534E6B">
      <w:pPr>
        <w:jc w:val="both"/>
        <w:rPr>
          <w:rtl/>
        </w:rPr>
      </w:pPr>
      <w:r>
        <w:rPr>
          <w:rFonts w:hint="cs"/>
          <w:rtl/>
        </w:rPr>
        <w:t xml:space="preserve">کیمیا: داخل مغازه </w:t>
      </w:r>
      <w:r w:rsidR="00FD0A6E">
        <w:rPr>
          <w:rFonts w:hint="cs"/>
          <w:rtl/>
        </w:rPr>
        <w:t>می‌رود</w:t>
      </w:r>
      <w:r>
        <w:rPr>
          <w:rFonts w:hint="cs"/>
          <w:rtl/>
        </w:rPr>
        <w:t xml:space="preserve"> و </w:t>
      </w:r>
      <w:r w:rsidR="00FD0A6E">
        <w:rPr>
          <w:rFonts w:hint="cs"/>
          <w:rtl/>
        </w:rPr>
        <w:t>می‌نشیند</w:t>
      </w:r>
      <w:r>
        <w:rPr>
          <w:rFonts w:hint="cs"/>
          <w:rtl/>
        </w:rPr>
        <w:t>. چای نمیدی!</w:t>
      </w:r>
    </w:p>
    <w:p w14:paraId="0BC3F028" w14:textId="41DA3367" w:rsidR="005E038A" w:rsidRDefault="005E038A" w:rsidP="00534E6B">
      <w:pPr>
        <w:jc w:val="both"/>
        <w:rPr>
          <w:rtl/>
        </w:rPr>
      </w:pPr>
      <w:r>
        <w:rPr>
          <w:rFonts w:hint="cs"/>
          <w:rtl/>
        </w:rPr>
        <w:t>داریوش: آبدارچی استخدام کرده؟</w:t>
      </w:r>
    </w:p>
    <w:p w14:paraId="7F129252" w14:textId="4ADA750D" w:rsidR="005E038A" w:rsidRDefault="005E038A" w:rsidP="00534E6B">
      <w:pPr>
        <w:jc w:val="both"/>
        <w:rPr>
          <w:rtl/>
        </w:rPr>
      </w:pPr>
      <w:r>
        <w:rPr>
          <w:rFonts w:hint="cs"/>
          <w:rtl/>
        </w:rPr>
        <w:lastRenderedPageBreak/>
        <w:t xml:space="preserve">کیمیا: آبدارچی استخدام نکردم.مهمونم پذیرایی باید بکنی. </w:t>
      </w:r>
    </w:p>
    <w:p w14:paraId="78F0F328" w14:textId="607064AD" w:rsidR="005E038A" w:rsidRDefault="005E038A" w:rsidP="00534E6B">
      <w:pPr>
        <w:jc w:val="both"/>
        <w:rPr>
          <w:rtl/>
        </w:rPr>
      </w:pPr>
      <w:r>
        <w:rPr>
          <w:rFonts w:hint="cs"/>
          <w:rtl/>
        </w:rPr>
        <w:t>داریوش: یک چایی برای کیمیا میریزد و دست به سینه جلوی او میاستد.</w:t>
      </w:r>
    </w:p>
    <w:p w14:paraId="0BE3D360" w14:textId="58B09F2F" w:rsidR="005E038A" w:rsidRDefault="005E038A" w:rsidP="00534E6B">
      <w:pPr>
        <w:jc w:val="both"/>
        <w:rPr>
          <w:rtl/>
        </w:rPr>
      </w:pPr>
      <w:r>
        <w:rPr>
          <w:rFonts w:hint="cs"/>
          <w:rtl/>
        </w:rPr>
        <w:t xml:space="preserve">کیمیا: با خونسردی چایی را مینوشد. </w:t>
      </w:r>
    </w:p>
    <w:p w14:paraId="0F17E4C2" w14:textId="7F9836BB" w:rsidR="005E038A" w:rsidRDefault="005E038A" w:rsidP="00534E6B">
      <w:pPr>
        <w:jc w:val="both"/>
        <w:rPr>
          <w:rtl/>
        </w:rPr>
      </w:pPr>
      <w:r>
        <w:rPr>
          <w:rFonts w:hint="cs"/>
          <w:rtl/>
        </w:rPr>
        <w:t xml:space="preserve">داریوش: بجنب کار دارم. </w:t>
      </w:r>
    </w:p>
    <w:p w14:paraId="680CC6BC" w14:textId="5BE701FD" w:rsidR="005E038A" w:rsidRDefault="005E038A" w:rsidP="00534E6B">
      <w:pPr>
        <w:jc w:val="both"/>
        <w:rPr>
          <w:rtl/>
        </w:rPr>
      </w:pPr>
      <w:r>
        <w:rPr>
          <w:rFonts w:hint="cs"/>
          <w:rtl/>
        </w:rPr>
        <w:t xml:space="preserve">کیمیا: بذار چاییم رو بخورم بعد حرف میزنیم. </w:t>
      </w:r>
    </w:p>
    <w:p w14:paraId="78083EA9" w14:textId="1602BCD7" w:rsidR="005E038A" w:rsidRDefault="005E038A" w:rsidP="00534E6B">
      <w:pPr>
        <w:jc w:val="both"/>
        <w:rPr>
          <w:rtl/>
        </w:rPr>
      </w:pPr>
      <w:r>
        <w:rPr>
          <w:rFonts w:hint="cs"/>
          <w:rtl/>
        </w:rPr>
        <w:t xml:space="preserve">داریوش: منتظر </w:t>
      </w:r>
      <w:r w:rsidR="004902DC">
        <w:rPr>
          <w:rFonts w:hint="cs"/>
          <w:rtl/>
        </w:rPr>
        <w:t>می‌ماند</w:t>
      </w:r>
      <w:r>
        <w:rPr>
          <w:rFonts w:hint="cs"/>
          <w:rtl/>
        </w:rPr>
        <w:t xml:space="preserve">. </w:t>
      </w:r>
    </w:p>
    <w:p w14:paraId="3CED9F7A" w14:textId="02A562B6" w:rsidR="005E038A" w:rsidRDefault="005E038A" w:rsidP="00534E6B">
      <w:pPr>
        <w:jc w:val="both"/>
        <w:rPr>
          <w:rtl/>
        </w:rPr>
      </w:pPr>
      <w:r>
        <w:rPr>
          <w:rFonts w:hint="cs"/>
          <w:rtl/>
        </w:rPr>
        <w:t xml:space="preserve">کیمیا: منتظر است. </w:t>
      </w:r>
    </w:p>
    <w:p w14:paraId="6E8B55F4" w14:textId="42755588" w:rsidR="005B0A50" w:rsidRDefault="005E038A" w:rsidP="00534E6B">
      <w:pPr>
        <w:jc w:val="both"/>
        <w:rPr>
          <w:rtl/>
        </w:rPr>
      </w:pPr>
      <w:r>
        <w:rPr>
          <w:rFonts w:hint="cs"/>
          <w:rtl/>
        </w:rPr>
        <w:t>داریوش: منتظری چایی خود بخود نوشیده بشه؟</w:t>
      </w:r>
    </w:p>
    <w:p w14:paraId="1AB4F220" w14:textId="6232D403" w:rsidR="005E038A" w:rsidRDefault="005E038A" w:rsidP="00534E6B">
      <w:pPr>
        <w:jc w:val="both"/>
        <w:rPr>
          <w:rtl/>
        </w:rPr>
      </w:pPr>
      <w:r>
        <w:rPr>
          <w:rFonts w:hint="cs"/>
          <w:rtl/>
        </w:rPr>
        <w:t>کیمیا: داغه!</w:t>
      </w:r>
    </w:p>
    <w:p w14:paraId="35DBDF12" w14:textId="681B6366" w:rsidR="005E038A" w:rsidRDefault="005E038A" w:rsidP="00534E6B">
      <w:pPr>
        <w:jc w:val="both"/>
        <w:rPr>
          <w:rtl/>
        </w:rPr>
      </w:pPr>
      <w:r>
        <w:rPr>
          <w:rFonts w:hint="cs"/>
          <w:rtl/>
        </w:rPr>
        <w:t xml:space="preserve">داریوش: من الان برمیگردم. </w:t>
      </w:r>
    </w:p>
    <w:p w14:paraId="75CBA3AF" w14:textId="73F6E71E" w:rsidR="005E038A" w:rsidRDefault="005E038A" w:rsidP="00534E6B">
      <w:pPr>
        <w:jc w:val="both"/>
        <w:rPr>
          <w:rtl/>
        </w:rPr>
      </w:pPr>
      <w:r>
        <w:rPr>
          <w:rFonts w:hint="cs"/>
          <w:rtl/>
        </w:rPr>
        <w:t>کیمیا: نرو!</w:t>
      </w:r>
    </w:p>
    <w:p w14:paraId="57488B85" w14:textId="0F173EED" w:rsidR="005E038A" w:rsidRDefault="005E038A" w:rsidP="00534E6B">
      <w:pPr>
        <w:jc w:val="both"/>
        <w:rPr>
          <w:rtl/>
        </w:rPr>
      </w:pPr>
      <w:r>
        <w:rPr>
          <w:rFonts w:hint="cs"/>
          <w:rtl/>
        </w:rPr>
        <w:t xml:space="preserve">داریوش: میام الان، نیم ساعت بعد بر میگردد: چایی خوردی. </w:t>
      </w:r>
    </w:p>
    <w:p w14:paraId="5D7E7107" w14:textId="5D6855D9" w:rsidR="005E038A" w:rsidRDefault="005E038A" w:rsidP="00534E6B">
      <w:pPr>
        <w:jc w:val="both"/>
        <w:rPr>
          <w:rtl/>
        </w:rPr>
      </w:pPr>
      <w:r>
        <w:rPr>
          <w:rFonts w:hint="cs"/>
          <w:rtl/>
        </w:rPr>
        <w:t xml:space="preserve">کیمیا: آره. </w:t>
      </w:r>
    </w:p>
    <w:p w14:paraId="00EAE805" w14:textId="5635B057" w:rsidR="005E038A" w:rsidRDefault="005E038A" w:rsidP="00534E6B">
      <w:pPr>
        <w:jc w:val="both"/>
        <w:rPr>
          <w:rtl/>
        </w:rPr>
      </w:pPr>
      <w:r>
        <w:rPr>
          <w:rFonts w:hint="cs"/>
          <w:rtl/>
        </w:rPr>
        <w:t xml:space="preserve">داریوش: بگو. </w:t>
      </w:r>
    </w:p>
    <w:p w14:paraId="7264DF02" w14:textId="2FD6BE05" w:rsidR="005E038A" w:rsidRDefault="005E038A" w:rsidP="00534E6B">
      <w:pPr>
        <w:jc w:val="both"/>
        <w:rPr>
          <w:rtl/>
        </w:rPr>
      </w:pPr>
      <w:r>
        <w:rPr>
          <w:rFonts w:hint="cs"/>
          <w:rtl/>
        </w:rPr>
        <w:t xml:space="preserve">کیمیا: </w:t>
      </w:r>
      <w:r w:rsidR="00C33612">
        <w:rPr>
          <w:rFonts w:hint="cs"/>
          <w:rtl/>
        </w:rPr>
        <w:t>می‌خوام</w:t>
      </w:r>
      <w:r>
        <w:rPr>
          <w:rFonts w:hint="cs"/>
          <w:rtl/>
        </w:rPr>
        <w:t xml:space="preserve"> منو برای اینکه زدم تو صورتت ببخشی. </w:t>
      </w:r>
    </w:p>
    <w:p w14:paraId="1B70E820" w14:textId="4C397F6A" w:rsidR="005E038A" w:rsidRDefault="005E038A" w:rsidP="00534E6B">
      <w:pPr>
        <w:jc w:val="both"/>
        <w:rPr>
          <w:rtl/>
        </w:rPr>
      </w:pPr>
      <w:r>
        <w:rPr>
          <w:rFonts w:hint="cs"/>
          <w:rtl/>
        </w:rPr>
        <w:t xml:space="preserve">داریوش: دیگه چی؟ </w:t>
      </w:r>
    </w:p>
    <w:p w14:paraId="45CA45F6" w14:textId="63F9EC45" w:rsidR="005E038A" w:rsidRDefault="005E038A" w:rsidP="00534E6B">
      <w:pPr>
        <w:jc w:val="both"/>
        <w:rPr>
          <w:rtl/>
        </w:rPr>
      </w:pPr>
      <w:r>
        <w:rPr>
          <w:rFonts w:hint="cs"/>
          <w:rtl/>
        </w:rPr>
        <w:t>کیمیا: همین</w:t>
      </w:r>
    </w:p>
    <w:p w14:paraId="7DBBC936" w14:textId="1DC89000" w:rsidR="005E038A" w:rsidRDefault="005E038A" w:rsidP="00534E6B">
      <w:pPr>
        <w:jc w:val="both"/>
        <w:rPr>
          <w:rtl/>
        </w:rPr>
      </w:pPr>
      <w:r>
        <w:rPr>
          <w:rFonts w:hint="cs"/>
          <w:rtl/>
        </w:rPr>
        <w:t>داریوش: بخشیدم می</w:t>
      </w:r>
      <w:r w:rsidR="004902DC">
        <w:rPr>
          <w:rFonts w:hint="cs"/>
          <w:rtl/>
        </w:rPr>
        <w:t>‌</w:t>
      </w:r>
      <w:r>
        <w:rPr>
          <w:rFonts w:hint="cs"/>
          <w:rtl/>
        </w:rPr>
        <w:t xml:space="preserve">تونی بری. </w:t>
      </w:r>
    </w:p>
    <w:p w14:paraId="7C06C299" w14:textId="77931DA5" w:rsidR="005E038A" w:rsidRDefault="005E038A" w:rsidP="00534E6B">
      <w:pPr>
        <w:jc w:val="both"/>
        <w:rPr>
          <w:rtl/>
        </w:rPr>
      </w:pPr>
      <w:r>
        <w:rPr>
          <w:rFonts w:hint="cs"/>
          <w:rtl/>
        </w:rPr>
        <w:t xml:space="preserve">کیمیا: حالا که بخشیدی نظرت چیه بیای مکانیکی بابا کار کنی. </w:t>
      </w:r>
    </w:p>
    <w:p w14:paraId="38BA09DF" w14:textId="13D3B1B5" w:rsidR="005E038A" w:rsidRDefault="005E038A" w:rsidP="00534E6B">
      <w:pPr>
        <w:jc w:val="both"/>
        <w:rPr>
          <w:rtl/>
        </w:rPr>
      </w:pPr>
      <w:r>
        <w:rPr>
          <w:rFonts w:hint="cs"/>
          <w:rtl/>
        </w:rPr>
        <w:t xml:space="preserve">داریوش: کار دارم مرسی. لطف داری. </w:t>
      </w:r>
    </w:p>
    <w:p w14:paraId="4B972B0C" w14:textId="148150BF" w:rsidR="005E038A" w:rsidRDefault="005E038A" w:rsidP="00534E6B">
      <w:pPr>
        <w:jc w:val="both"/>
        <w:rPr>
          <w:rtl/>
        </w:rPr>
      </w:pPr>
      <w:r>
        <w:rPr>
          <w:rFonts w:hint="cs"/>
          <w:rtl/>
        </w:rPr>
        <w:t xml:space="preserve">کیمیا: پس منو نبخشیدی. </w:t>
      </w:r>
    </w:p>
    <w:p w14:paraId="5BB29871" w14:textId="044B3F55" w:rsidR="005E038A" w:rsidRDefault="005E038A" w:rsidP="00534E6B">
      <w:pPr>
        <w:jc w:val="both"/>
        <w:rPr>
          <w:rtl/>
        </w:rPr>
      </w:pPr>
      <w:r>
        <w:rPr>
          <w:rFonts w:hint="cs"/>
          <w:rtl/>
        </w:rPr>
        <w:lastRenderedPageBreak/>
        <w:t>داریوش: من مشغول به کارم میبینی که ن</w:t>
      </w:r>
      <w:r w:rsidR="00C33612">
        <w:rPr>
          <w:rFonts w:hint="cs"/>
          <w:rtl/>
        </w:rPr>
        <w:t>می‌تونم</w:t>
      </w:r>
      <w:r>
        <w:rPr>
          <w:rFonts w:hint="cs"/>
          <w:rtl/>
        </w:rPr>
        <w:t xml:space="preserve"> برای شما کار کنم. </w:t>
      </w:r>
    </w:p>
    <w:p w14:paraId="7D6E154C" w14:textId="0429A773" w:rsidR="005E038A" w:rsidRDefault="005E038A" w:rsidP="00534E6B">
      <w:pPr>
        <w:jc w:val="both"/>
        <w:rPr>
          <w:rtl/>
        </w:rPr>
      </w:pPr>
      <w:r>
        <w:rPr>
          <w:rFonts w:hint="cs"/>
          <w:rtl/>
        </w:rPr>
        <w:t>کیمیا: نمیتونی یا ن</w:t>
      </w:r>
      <w:r w:rsidR="007C770A">
        <w:rPr>
          <w:rFonts w:hint="cs"/>
          <w:rtl/>
        </w:rPr>
        <w:t>می‌خوای</w:t>
      </w:r>
      <w:r>
        <w:rPr>
          <w:rFonts w:hint="cs"/>
          <w:rtl/>
        </w:rPr>
        <w:t xml:space="preserve">. </w:t>
      </w:r>
    </w:p>
    <w:p w14:paraId="1376BDF1" w14:textId="4C386989" w:rsidR="005E038A" w:rsidRDefault="005E038A" w:rsidP="00534E6B">
      <w:pPr>
        <w:jc w:val="both"/>
        <w:rPr>
          <w:rtl/>
        </w:rPr>
      </w:pPr>
      <w:r>
        <w:rPr>
          <w:rFonts w:hint="cs"/>
          <w:rtl/>
        </w:rPr>
        <w:t xml:space="preserve">داریوش: نه </w:t>
      </w:r>
      <w:r w:rsidR="00C33612">
        <w:rPr>
          <w:rFonts w:hint="cs"/>
          <w:rtl/>
        </w:rPr>
        <w:t>می‌خوام</w:t>
      </w:r>
      <w:r>
        <w:rPr>
          <w:rFonts w:hint="cs"/>
          <w:rtl/>
        </w:rPr>
        <w:t xml:space="preserve">، نه </w:t>
      </w:r>
      <w:r w:rsidR="00C33612">
        <w:rPr>
          <w:rFonts w:hint="cs"/>
          <w:rtl/>
        </w:rPr>
        <w:t>می‌تونم</w:t>
      </w:r>
      <w:r>
        <w:rPr>
          <w:rFonts w:hint="cs"/>
          <w:rtl/>
        </w:rPr>
        <w:t xml:space="preserve">. </w:t>
      </w:r>
    </w:p>
    <w:p w14:paraId="29677987" w14:textId="6D082BA4" w:rsidR="005E038A" w:rsidRDefault="005E038A" w:rsidP="00534E6B">
      <w:pPr>
        <w:jc w:val="both"/>
        <w:rPr>
          <w:rtl/>
        </w:rPr>
      </w:pPr>
      <w:r>
        <w:rPr>
          <w:rFonts w:hint="cs"/>
          <w:rtl/>
        </w:rPr>
        <w:t>کیمیا: چرا؟</w:t>
      </w:r>
    </w:p>
    <w:p w14:paraId="6072A32B" w14:textId="6DD87C5B" w:rsidR="005E038A" w:rsidRDefault="005E038A" w:rsidP="00534E6B">
      <w:pPr>
        <w:jc w:val="both"/>
        <w:rPr>
          <w:rtl/>
        </w:rPr>
      </w:pPr>
      <w:r>
        <w:rPr>
          <w:rFonts w:hint="cs"/>
          <w:rtl/>
        </w:rPr>
        <w:t xml:space="preserve">داریوش: تعهدات اخلاقی به خودم دارم که مانع </w:t>
      </w:r>
      <w:r w:rsidR="00C33612">
        <w:rPr>
          <w:rFonts w:hint="cs"/>
          <w:rtl/>
        </w:rPr>
        <w:t>می‌شه</w:t>
      </w:r>
      <w:r>
        <w:rPr>
          <w:rFonts w:hint="cs"/>
          <w:rtl/>
        </w:rPr>
        <w:t xml:space="preserve"> به خودم اجازه بدم برای شما کار کنم. </w:t>
      </w:r>
    </w:p>
    <w:p w14:paraId="20526C86" w14:textId="3249061A" w:rsidR="005E038A" w:rsidRDefault="005E038A" w:rsidP="00534E6B">
      <w:pPr>
        <w:jc w:val="both"/>
        <w:rPr>
          <w:rtl/>
        </w:rPr>
      </w:pPr>
      <w:r>
        <w:rPr>
          <w:rFonts w:hint="cs"/>
          <w:rtl/>
        </w:rPr>
        <w:t>کیمیا: اوه، اوه، افاده</w:t>
      </w:r>
      <w:r w:rsidR="00FD0A6E">
        <w:rPr>
          <w:rFonts w:hint="cs"/>
          <w:rtl/>
        </w:rPr>
        <w:t xml:space="preserve">‌ها </w:t>
      </w:r>
      <w:r>
        <w:rPr>
          <w:rFonts w:hint="cs"/>
          <w:rtl/>
        </w:rPr>
        <w:t xml:space="preserve">طبق طبق. بچه یتیم تعهدات اخلاقی به خودش داره. </w:t>
      </w:r>
      <w:r w:rsidR="00B90B6C">
        <w:rPr>
          <w:rFonts w:hint="cs"/>
          <w:rtl/>
        </w:rPr>
        <w:t>اخلاق چه می</w:t>
      </w:r>
      <w:r w:rsidR="004902DC">
        <w:rPr>
          <w:rFonts w:hint="cs"/>
          <w:rtl/>
        </w:rPr>
        <w:t>‌</w:t>
      </w:r>
      <w:r w:rsidR="00B90B6C">
        <w:rPr>
          <w:rFonts w:hint="cs"/>
          <w:rtl/>
        </w:rPr>
        <w:t xml:space="preserve">فهمی چیه. </w:t>
      </w:r>
    </w:p>
    <w:p w14:paraId="23BF9084" w14:textId="09D5D2B5" w:rsidR="004902DC" w:rsidRDefault="00B90B6C" w:rsidP="00534E6B">
      <w:pPr>
        <w:jc w:val="both"/>
        <w:rPr>
          <w:rtl/>
        </w:rPr>
      </w:pPr>
      <w:r>
        <w:rPr>
          <w:rFonts w:hint="cs"/>
          <w:rtl/>
        </w:rPr>
        <w:t xml:space="preserve">داریوش: مشت هایش را گره کرده بود. سه سال بود باشگاه مشت زنی </w:t>
      </w:r>
      <w:r w:rsidR="007C770A">
        <w:rPr>
          <w:rFonts w:hint="cs"/>
          <w:rtl/>
        </w:rPr>
        <w:t>می‌رفت</w:t>
      </w:r>
      <w:r>
        <w:rPr>
          <w:rFonts w:hint="cs"/>
          <w:rtl/>
        </w:rPr>
        <w:t xml:space="preserve">. کیمیا نحیف و لاغر بود. با خودش فکر </w:t>
      </w:r>
      <w:r w:rsidR="00860C89">
        <w:rPr>
          <w:rFonts w:hint="cs"/>
          <w:rtl/>
        </w:rPr>
        <w:t>می‌کرد</w:t>
      </w:r>
      <w:r>
        <w:rPr>
          <w:rFonts w:hint="cs"/>
          <w:rtl/>
        </w:rPr>
        <w:t>. ده مشت. حداکثر ده مشت برای کشتنش کافیه. توی سر و صورت</w:t>
      </w:r>
      <w:r w:rsidR="00D937FF">
        <w:rPr>
          <w:rFonts w:hint="cs"/>
          <w:rtl/>
        </w:rPr>
        <w:t>.</w:t>
      </w:r>
      <w:r>
        <w:rPr>
          <w:rFonts w:hint="cs"/>
          <w:rtl/>
        </w:rPr>
        <w:t xml:space="preserve"> ن</w:t>
      </w:r>
      <w:r w:rsidR="004902DC">
        <w:rPr>
          <w:rFonts w:hint="cs"/>
          <w:rtl/>
        </w:rPr>
        <w:t>َ</w:t>
      </w:r>
      <w:r>
        <w:rPr>
          <w:rFonts w:hint="cs"/>
          <w:rtl/>
        </w:rPr>
        <w:t>میره هم تا آخر عمر از جاش بلند ن</w:t>
      </w:r>
      <w:r w:rsidR="00C33612">
        <w:rPr>
          <w:rFonts w:hint="cs"/>
          <w:rtl/>
        </w:rPr>
        <w:t>می‌شه</w:t>
      </w:r>
      <w:r>
        <w:rPr>
          <w:rFonts w:hint="cs"/>
          <w:rtl/>
        </w:rPr>
        <w:t>. بعد به خودش گفت بخاطر فرهاد. دختری که جلوته برای فرهاد همه چیز بود. بخاطر فرهاد</w:t>
      </w:r>
      <w:r w:rsidR="00B85C6A">
        <w:rPr>
          <w:rFonts w:hint="cs"/>
          <w:rtl/>
        </w:rPr>
        <w:t>.</w:t>
      </w:r>
    </w:p>
    <w:p w14:paraId="63BDD0E7" w14:textId="5AC55CF9" w:rsidR="00B90B6C" w:rsidRDefault="004902DC" w:rsidP="00534E6B">
      <w:pPr>
        <w:jc w:val="both"/>
        <w:rPr>
          <w:rtl/>
        </w:rPr>
      </w:pPr>
      <w:r>
        <w:rPr>
          <w:rFonts w:hint="cs"/>
          <w:rtl/>
        </w:rPr>
        <w:t>داریوش:</w:t>
      </w:r>
      <w:r w:rsidR="00B90B6C">
        <w:rPr>
          <w:rFonts w:hint="cs"/>
          <w:rtl/>
        </w:rPr>
        <w:t xml:space="preserve"> راست میگی. من اخلاق ندارم. لطف کن این آدم بی اخلاق رو بحال خودش بذار با همون آدم های بااخلاق کار کن. </w:t>
      </w:r>
    </w:p>
    <w:p w14:paraId="24C0038C" w14:textId="5B23D93D" w:rsidR="00B90B6C" w:rsidRDefault="00B90B6C" w:rsidP="00534E6B">
      <w:pPr>
        <w:jc w:val="both"/>
        <w:rPr>
          <w:rtl/>
        </w:rPr>
      </w:pPr>
      <w:r>
        <w:rPr>
          <w:rFonts w:hint="cs"/>
          <w:rtl/>
        </w:rPr>
        <w:t xml:space="preserve">کیمیا: دستش را جلوی دهانش گرفته بود. من چی گفتم. ببخشید. به سمت داریوش رفت و او را بغل کرد. از دهنم در رفت منظوری نداشتم. </w:t>
      </w:r>
    </w:p>
    <w:p w14:paraId="23F5CEB7" w14:textId="1B089370" w:rsidR="00B90B6C" w:rsidRDefault="00B90B6C" w:rsidP="00534E6B">
      <w:pPr>
        <w:jc w:val="both"/>
        <w:rPr>
          <w:rtl/>
        </w:rPr>
      </w:pPr>
      <w:r>
        <w:rPr>
          <w:rFonts w:hint="cs"/>
          <w:rtl/>
        </w:rPr>
        <w:t xml:space="preserve">داریوش: برو. فقط برو. </w:t>
      </w:r>
    </w:p>
    <w:p w14:paraId="12F1B739" w14:textId="0581150E" w:rsidR="00B90B6C" w:rsidRDefault="00B90B6C" w:rsidP="00534E6B">
      <w:pPr>
        <w:jc w:val="both"/>
        <w:rPr>
          <w:rtl/>
        </w:rPr>
      </w:pPr>
      <w:r>
        <w:rPr>
          <w:rFonts w:hint="cs"/>
          <w:rtl/>
        </w:rPr>
        <w:t xml:space="preserve">کیمیا: نمیرم. بدون تو نمیرم. </w:t>
      </w:r>
    </w:p>
    <w:p w14:paraId="6957B97E" w14:textId="3FE71B6E" w:rsidR="00B90B6C" w:rsidRDefault="00B90B6C" w:rsidP="00534E6B">
      <w:pPr>
        <w:jc w:val="both"/>
        <w:rPr>
          <w:rtl/>
        </w:rPr>
      </w:pPr>
      <w:r>
        <w:rPr>
          <w:rFonts w:hint="cs"/>
          <w:rtl/>
        </w:rPr>
        <w:t xml:space="preserve">داریوش: ببین نه </w:t>
      </w:r>
      <w:r w:rsidR="00C33612">
        <w:rPr>
          <w:rFonts w:hint="cs"/>
          <w:rtl/>
        </w:rPr>
        <w:t>می‌خوام</w:t>
      </w:r>
      <w:r>
        <w:rPr>
          <w:rFonts w:hint="cs"/>
          <w:rtl/>
        </w:rPr>
        <w:t xml:space="preserve"> ریختت رو ببینم. برو. </w:t>
      </w:r>
    </w:p>
    <w:p w14:paraId="1B66921B" w14:textId="32FE8A88" w:rsidR="00B90B6C" w:rsidRDefault="00B90B6C" w:rsidP="00534E6B">
      <w:pPr>
        <w:jc w:val="both"/>
        <w:rPr>
          <w:rtl/>
        </w:rPr>
      </w:pPr>
      <w:r>
        <w:rPr>
          <w:rFonts w:hint="cs"/>
          <w:rtl/>
        </w:rPr>
        <w:t>کیمیا: نه!</w:t>
      </w:r>
    </w:p>
    <w:p w14:paraId="4F0EDDEC" w14:textId="2213D06A" w:rsidR="00B90B6C" w:rsidRDefault="00B90B6C" w:rsidP="00534E6B">
      <w:pPr>
        <w:jc w:val="both"/>
        <w:rPr>
          <w:rtl/>
        </w:rPr>
      </w:pPr>
      <w:r>
        <w:rPr>
          <w:rFonts w:hint="cs"/>
          <w:rtl/>
        </w:rPr>
        <w:t xml:space="preserve">داریوش از مکانیکی بیرون </w:t>
      </w:r>
      <w:r w:rsidR="00FD0A6E">
        <w:rPr>
          <w:rFonts w:hint="cs"/>
          <w:rtl/>
        </w:rPr>
        <w:t>می‌رود</w:t>
      </w:r>
      <w:r>
        <w:rPr>
          <w:rFonts w:hint="cs"/>
          <w:rtl/>
        </w:rPr>
        <w:t xml:space="preserve">. </w:t>
      </w:r>
    </w:p>
    <w:p w14:paraId="69591B6F" w14:textId="41B30960" w:rsidR="00B90B6C" w:rsidRDefault="00B90B6C" w:rsidP="00534E6B">
      <w:pPr>
        <w:jc w:val="both"/>
        <w:rPr>
          <w:rtl/>
        </w:rPr>
      </w:pPr>
      <w:r>
        <w:rPr>
          <w:rFonts w:hint="cs"/>
          <w:rtl/>
        </w:rPr>
        <w:t xml:space="preserve">کیمیا: چند دقیقه </w:t>
      </w:r>
      <w:r w:rsidR="00FD0A6E">
        <w:rPr>
          <w:rFonts w:hint="cs"/>
          <w:rtl/>
        </w:rPr>
        <w:t>می‌نشیند</w:t>
      </w:r>
      <w:r>
        <w:rPr>
          <w:rFonts w:hint="cs"/>
          <w:rtl/>
        </w:rPr>
        <w:t xml:space="preserve"> وقتی مطمئن </w:t>
      </w:r>
      <w:r w:rsidR="00FD0A6E">
        <w:rPr>
          <w:rFonts w:hint="cs"/>
          <w:rtl/>
        </w:rPr>
        <w:t>می‌شود</w:t>
      </w:r>
      <w:r>
        <w:rPr>
          <w:rFonts w:hint="cs"/>
          <w:rtl/>
        </w:rPr>
        <w:t xml:space="preserve"> که داریوش باز نمیگردد </w:t>
      </w:r>
      <w:r w:rsidR="00FD0A6E">
        <w:rPr>
          <w:rFonts w:hint="cs"/>
          <w:rtl/>
        </w:rPr>
        <w:t>می‌رود</w:t>
      </w:r>
      <w:r>
        <w:rPr>
          <w:rFonts w:hint="cs"/>
          <w:rtl/>
        </w:rPr>
        <w:t>.</w:t>
      </w:r>
    </w:p>
    <w:p w14:paraId="24D99176" w14:textId="4B4A879A" w:rsidR="00B85C6A" w:rsidRDefault="00B85C6A" w:rsidP="00534E6B">
      <w:pPr>
        <w:pStyle w:val="Heading2"/>
        <w:jc w:val="both"/>
        <w:rPr>
          <w:rtl/>
        </w:rPr>
      </w:pPr>
      <w:r>
        <w:rPr>
          <w:rFonts w:hint="cs"/>
          <w:rtl/>
        </w:rPr>
        <w:lastRenderedPageBreak/>
        <w:t>عشق</w:t>
      </w:r>
    </w:p>
    <w:p w14:paraId="285E6B26" w14:textId="63DAC342" w:rsidR="00B85C6A" w:rsidRDefault="00B85C6A" w:rsidP="00534E6B">
      <w:pPr>
        <w:jc w:val="both"/>
        <w:rPr>
          <w:rtl/>
        </w:rPr>
      </w:pPr>
      <w:r>
        <w:rPr>
          <w:rFonts w:hint="cs"/>
          <w:rtl/>
        </w:rPr>
        <w:t xml:space="preserve">کیمیا به خانه میرود به داخل اتاقش میرود. </w:t>
      </w:r>
    </w:p>
    <w:p w14:paraId="389B8312" w14:textId="73E532A3" w:rsidR="00B85C6A" w:rsidRDefault="00B85C6A" w:rsidP="00534E6B">
      <w:pPr>
        <w:jc w:val="both"/>
        <w:rPr>
          <w:rtl/>
        </w:rPr>
      </w:pPr>
      <w:r>
        <w:rPr>
          <w:rFonts w:hint="cs"/>
          <w:rtl/>
        </w:rPr>
        <w:t xml:space="preserve">فرشته که در حال آشپزی است با شنیدن صدای گریه کیمیا به اتاق او میرود. یک تقه به درب میزند و وارد میشود. کیمیا رو بغل میکند. چی شده. چرا گریه میکنی. </w:t>
      </w:r>
    </w:p>
    <w:p w14:paraId="31EF9E71" w14:textId="179437C9" w:rsidR="00BD74EF" w:rsidRDefault="00B85C6A" w:rsidP="00534E6B">
      <w:pPr>
        <w:jc w:val="both"/>
        <w:rPr>
          <w:rtl/>
        </w:rPr>
      </w:pPr>
      <w:r>
        <w:rPr>
          <w:rFonts w:hint="cs"/>
          <w:rtl/>
        </w:rPr>
        <w:t xml:space="preserve">کیمیا: من عاشقش بودم. همیشه از همون اول باهاش دعوا میکردم ولی دوستش داشتم. عاشق ارادش بودم روزی 8 ساعت کار میکرد ولی درسهاش از من بهتر بود. </w:t>
      </w:r>
      <w:r w:rsidR="00BD74EF">
        <w:rPr>
          <w:rFonts w:hint="cs"/>
          <w:rtl/>
        </w:rPr>
        <w:t xml:space="preserve">من همیشه دوستش داشتم ولی نمیتونم باهاش مهربون باشم. هربار باهاش بد حرف میزنم. بهش گفتم اخلاق چه میفهمی بچه یتیم. تو همیشه دربارش اینجوری حرف میزنی. من چرا نمیتونم مثل آدم بهش بگم دوستش دارم. میترسم. میترسم اگر بهش بگم تردم کنه. امروز وقتی اون حرف رو بهش زدم دستاش رو مشت کرده بود. انگار میخواست بزنه صورتم رو له کنه. انگار ازم متنفره. چکار باید کنم. </w:t>
      </w:r>
    </w:p>
    <w:p w14:paraId="4CFF9C61" w14:textId="294FF2DA" w:rsidR="00BD74EF" w:rsidRDefault="00BD74EF" w:rsidP="00534E6B">
      <w:pPr>
        <w:jc w:val="both"/>
        <w:rPr>
          <w:rtl/>
        </w:rPr>
      </w:pPr>
      <w:r>
        <w:rPr>
          <w:rFonts w:hint="cs"/>
          <w:rtl/>
        </w:rPr>
        <w:t xml:space="preserve">فرشته: عشقم. حق داری دوستش داشته باشی. آدم دوستداشتنیه. منم ازش خوشم میاد. کلی بهش حرف بد زدم. ولی براش احترام قائلم. نمیدونم چکار باید بکنی نمیدونم چطور میتونی بهش بگی دوستش داری. نمیدونم اگر بهش بگی دلت میشکنه یا نه. ولی اگر بخواهی من کاری انجام بدهم، انجامش میدم. باشه. </w:t>
      </w:r>
    </w:p>
    <w:p w14:paraId="3B4C716A" w14:textId="30D2FA22" w:rsidR="00BD74EF" w:rsidRPr="00B85C6A" w:rsidRDefault="00BD74EF" w:rsidP="00534E6B">
      <w:pPr>
        <w:jc w:val="both"/>
        <w:rPr>
          <w:rtl/>
        </w:rPr>
      </w:pPr>
      <w:r>
        <w:rPr>
          <w:rFonts w:hint="cs"/>
          <w:rtl/>
        </w:rPr>
        <w:t xml:space="preserve">کیمیا: میدونم عشقم. </w:t>
      </w:r>
    </w:p>
    <w:p w14:paraId="2F5C3EA5" w14:textId="35013959" w:rsidR="00D937FF" w:rsidRDefault="00D937FF" w:rsidP="00534E6B">
      <w:pPr>
        <w:pStyle w:val="Heading2"/>
        <w:jc w:val="both"/>
        <w:rPr>
          <w:rtl/>
        </w:rPr>
      </w:pPr>
      <w:r>
        <w:rPr>
          <w:rFonts w:hint="cs"/>
          <w:rtl/>
        </w:rPr>
        <w:t>فوق لیسانس</w:t>
      </w:r>
    </w:p>
    <w:p w14:paraId="1A668260" w14:textId="3B999E8D" w:rsidR="00B90B6C" w:rsidRDefault="00B90B6C" w:rsidP="00534E6B">
      <w:pPr>
        <w:jc w:val="both"/>
        <w:rPr>
          <w:rtl/>
        </w:rPr>
      </w:pPr>
      <w:r>
        <w:rPr>
          <w:rFonts w:hint="cs"/>
          <w:rtl/>
        </w:rPr>
        <w:t xml:space="preserve">چهار سال بعد داریوش موفق </w:t>
      </w:r>
      <w:r w:rsidR="00FD0A6E">
        <w:rPr>
          <w:rFonts w:hint="cs"/>
          <w:rtl/>
        </w:rPr>
        <w:t>می‌شود</w:t>
      </w:r>
      <w:r>
        <w:rPr>
          <w:rFonts w:hint="cs"/>
          <w:rtl/>
        </w:rPr>
        <w:t xml:space="preserve"> با شرط معدل وارد م</w:t>
      </w:r>
      <w:r w:rsidR="004902DC">
        <w:rPr>
          <w:rFonts w:hint="cs"/>
          <w:rtl/>
        </w:rPr>
        <w:t>ق</w:t>
      </w:r>
      <w:r>
        <w:rPr>
          <w:rFonts w:hint="cs"/>
          <w:rtl/>
        </w:rPr>
        <w:t>ط</w:t>
      </w:r>
      <w:r w:rsidR="004902DC">
        <w:rPr>
          <w:rFonts w:hint="cs"/>
          <w:rtl/>
        </w:rPr>
        <w:t>ع</w:t>
      </w:r>
      <w:r>
        <w:rPr>
          <w:rFonts w:hint="cs"/>
          <w:rtl/>
        </w:rPr>
        <w:t xml:space="preserve"> فوق لیسانس شود. چند سال گذشته با کمک فریدون مکانیکی فرهاد هم کارش روبه راه شده بود. </w:t>
      </w:r>
    </w:p>
    <w:p w14:paraId="79E74590" w14:textId="117D1D9A" w:rsidR="00B90B6C" w:rsidRDefault="00B90B6C" w:rsidP="00534E6B">
      <w:pPr>
        <w:jc w:val="both"/>
        <w:rPr>
          <w:rtl/>
        </w:rPr>
      </w:pPr>
      <w:r>
        <w:rPr>
          <w:rFonts w:hint="cs"/>
          <w:rtl/>
        </w:rPr>
        <w:t xml:space="preserve">ساعت پنج از دانشگاه به مکانیکی آمد و مشغول به کار شد. مجبور بود ساعت کارش را با دانشگاه هماهنگ کند. صدایی دخترانه گفت درود. </w:t>
      </w:r>
    </w:p>
    <w:p w14:paraId="1E9BEFD6" w14:textId="61AFB141" w:rsidR="00B90B6C" w:rsidRDefault="00B90B6C" w:rsidP="00534E6B">
      <w:pPr>
        <w:jc w:val="both"/>
        <w:rPr>
          <w:rtl/>
        </w:rPr>
      </w:pPr>
      <w:r>
        <w:rPr>
          <w:rFonts w:hint="cs"/>
          <w:rtl/>
        </w:rPr>
        <w:t xml:space="preserve">داریوش برگشت دختری لاغر با صورتی رنگ پریده جلویش بود: جونم چی میخواهی. </w:t>
      </w:r>
    </w:p>
    <w:p w14:paraId="448CE59D" w14:textId="550D37BF" w:rsidR="00B90B6C" w:rsidRDefault="00B90B6C" w:rsidP="00534E6B">
      <w:pPr>
        <w:jc w:val="both"/>
        <w:rPr>
          <w:rtl/>
        </w:rPr>
      </w:pPr>
      <w:r>
        <w:rPr>
          <w:rFonts w:hint="cs"/>
          <w:rtl/>
        </w:rPr>
        <w:t xml:space="preserve">دختر: بهاره  هستم. یادتون هست. </w:t>
      </w:r>
    </w:p>
    <w:p w14:paraId="3705B97B" w14:textId="32D60783" w:rsidR="00B90B6C" w:rsidRDefault="00B90B6C" w:rsidP="00534E6B">
      <w:pPr>
        <w:jc w:val="both"/>
        <w:rPr>
          <w:rtl/>
        </w:rPr>
      </w:pPr>
      <w:r>
        <w:rPr>
          <w:rFonts w:hint="cs"/>
          <w:rtl/>
        </w:rPr>
        <w:lastRenderedPageBreak/>
        <w:t>داریوش: بهاره؟</w:t>
      </w:r>
    </w:p>
    <w:p w14:paraId="6A4C2AB5" w14:textId="5E869E4D" w:rsidR="00B90B6C" w:rsidRDefault="00B90B6C" w:rsidP="00534E6B">
      <w:pPr>
        <w:jc w:val="both"/>
        <w:rPr>
          <w:rtl/>
        </w:rPr>
      </w:pPr>
      <w:r>
        <w:rPr>
          <w:rFonts w:hint="cs"/>
          <w:rtl/>
        </w:rPr>
        <w:t>بهاره: دوست کیمیا</w:t>
      </w:r>
    </w:p>
    <w:p w14:paraId="0DD884D3" w14:textId="1C695D78" w:rsidR="00B90B6C" w:rsidRDefault="00B90B6C" w:rsidP="00534E6B">
      <w:pPr>
        <w:jc w:val="both"/>
        <w:rPr>
          <w:rtl/>
        </w:rPr>
      </w:pPr>
      <w:r>
        <w:rPr>
          <w:rFonts w:hint="cs"/>
          <w:rtl/>
        </w:rPr>
        <w:t xml:space="preserve">داریوش: اها! جانم. </w:t>
      </w:r>
    </w:p>
    <w:p w14:paraId="036064DD" w14:textId="175AFF3B" w:rsidR="00B90B6C" w:rsidRDefault="00B90B6C" w:rsidP="00534E6B">
      <w:pPr>
        <w:jc w:val="both"/>
        <w:rPr>
          <w:rtl/>
        </w:rPr>
      </w:pPr>
      <w:r>
        <w:rPr>
          <w:rFonts w:hint="cs"/>
          <w:rtl/>
        </w:rPr>
        <w:t xml:space="preserve">بهاره ماشینم رو اوردم </w:t>
      </w:r>
      <w:r w:rsidR="00C33612">
        <w:rPr>
          <w:rFonts w:hint="cs"/>
          <w:rtl/>
        </w:rPr>
        <w:t>می‌شه</w:t>
      </w:r>
      <w:r>
        <w:rPr>
          <w:rFonts w:hint="cs"/>
          <w:rtl/>
        </w:rPr>
        <w:t xml:space="preserve"> یه نگاهی بهش بندازید. </w:t>
      </w:r>
    </w:p>
    <w:p w14:paraId="2ECD5748" w14:textId="31333047" w:rsidR="00B90B6C" w:rsidRDefault="00B90B6C" w:rsidP="00534E6B">
      <w:pPr>
        <w:jc w:val="both"/>
        <w:rPr>
          <w:rtl/>
        </w:rPr>
      </w:pPr>
      <w:r>
        <w:rPr>
          <w:rFonts w:hint="cs"/>
          <w:rtl/>
        </w:rPr>
        <w:t xml:space="preserve">داریوش بله کجاست جلوی درب. </w:t>
      </w:r>
    </w:p>
    <w:p w14:paraId="6A9884C0" w14:textId="42B1DDE9" w:rsidR="00B90B6C" w:rsidRDefault="00B90B6C" w:rsidP="00534E6B">
      <w:pPr>
        <w:jc w:val="both"/>
        <w:rPr>
          <w:rtl/>
        </w:rPr>
      </w:pPr>
      <w:r>
        <w:rPr>
          <w:rFonts w:hint="cs"/>
          <w:rtl/>
        </w:rPr>
        <w:t xml:space="preserve">داریوش با بهاره به سمت ماشین </w:t>
      </w:r>
      <w:r w:rsidR="00FD0A6E">
        <w:rPr>
          <w:rFonts w:hint="cs"/>
          <w:rtl/>
        </w:rPr>
        <w:t>می‌رود</w:t>
      </w:r>
      <w:r>
        <w:rPr>
          <w:rFonts w:hint="cs"/>
          <w:rtl/>
        </w:rPr>
        <w:t xml:space="preserve">: کاپوت رو بزن. </w:t>
      </w:r>
    </w:p>
    <w:p w14:paraId="325D6EAB" w14:textId="6D8245C1" w:rsidR="00B90B6C" w:rsidRDefault="00B90B6C" w:rsidP="00534E6B">
      <w:pPr>
        <w:jc w:val="both"/>
        <w:rPr>
          <w:rtl/>
        </w:rPr>
      </w:pPr>
      <w:r>
        <w:rPr>
          <w:rFonts w:hint="cs"/>
          <w:rtl/>
        </w:rPr>
        <w:t xml:space="preserve">کاپوت باز </w:t>
      </w:r>
      <w:r w:rsidR="00FD0A6E">
        <w:rPr>
          <w:rFonts w:hint="cs"/>
          <w:rtl/>
        </w:rPr>
        <w:t>می‌شود</w:t>
      </w:r>
      <w:r>
        <w:rPr>
          <w:rFonts w:hint="cs"/>
          <w:rtl/>
        </w:rPr>
        <w:t xml:space="preserve">. داریوش استارت بزن. ماشین استارت میخورد. </w:t>
      </w:r>
    </w:p>
    <w:p w14:paraId="7D71E5E6" w14:textId="653C1659" w:rsidR="00B90B6C" w:rsidRDefault="00B90B6C" w:rsidP="00534E6B">
      <w:pPr>
        <w:jc w:val="both"/>
        <w:rPr>
          <w:rtl/>
        </w:rPr>
      </w:pPr>
      <w:r>
        <w:rPr>
          <w:rFonts w:hint="cs"/>
          <w:rtl/>
        </w:rPr>
        <w:t>درایوش: مشکلی نداره چی مشکلتون؟</w:t>
      </w:r>
    </w:p>
    <w:p w14:paraId="1BD9C05D" w14:textId="35D7BED7" w:rsidR="00B90B6C" w:rsidRDefault="00B90B6C" w:rsidP="00534E6B">
      <w:pPr>
        <w:jc w:val="both"/>
        <w:rPr>
          <w:rtl/>
        </w:rPr>
      </w:pPr>
      <w:r>
        <w:rPr>
          <w:rFonts w:hint="cs"/>
          <w:rtl/>
        </w:rPr>
        <w:t xml:space="preserve">بهاره به کیمیا </w:t>
      </w:r>
      <w:r w:rsidR="00D966C6">
        <w:rPr>
          <w:rFonts w:hint="cs"/>
          <w:rtl/>
        </w:rPr>
        <w:t>پشت رول اشاره میک</w:t>
      </w:r>
      <w:r w:rsidR="00BD74EF">
        <w:rPr>
          <w:rFonts w:hint="cs"/>
          <w:rtl/>
        </w:rPr>
        <w:t>ن</w:t>
      </w:r>
      <w:r w:rsidR="00D966C6">
        <w:rPr>
          <w:rFonts w:hint="cs"/>
          <w:rtl/>
        </w:rPr>
        <w:t>ه</w:t>
      </w:r>
      <w:r w:rsidR="00BD74EF">
        <w:rPr>
          <w:rFonts w:hint="cs"/>
          <w:rtl/>
        </w:rPr>
        <w:t>؟</w:t>
      </w:r>
      <w:r w:rsidR="00D966C6">
        <w:rPr>
          <w:rFonts w:hint="cs"/>
          <w:rtl/>
        </w:rPr>
        <w:t xml:space="preserve"> </w:t>
      </w:r>
      <w:r w:rsidR="00C33612">
        <w:rPr>
          <w:rFonts w:hint="cs"/>
          <w:rtl/>
        </w:rPr>
        <w:t>می‌شه</w:t>
      </w:r>
      <w:r w:rsidR="00D966C6">
        <w:rPr>
          <w:rFonts w:hint="cs"/>
          <w:rtl/>
        </w:rPr>
        <w:t xml:space="preserve"> از خودش بپرسی؟</w:t>
      </w:r>
    </w:p>
    <w:p w14:paraId="798B4BF1" w14:textId="6EEFD612" w:rsidR="00D966C6" w:rsidRDefault="00D966C6" w:rsidP="00534E6B">
      <w:pPr>
        <w:jc w:val="both"/>
        <w:rPr>
          <w:rtl/>
        </w:rPr>
      </w:pPr>
      <w:r>
        <w:rPr>
          <w:rFonts w:hint="cs"/>
          <w:rtl/>
        </w:rPr>
        <w:t xml:space="preserve">داریوش به شیشه </w:t>
      </w:r>
      <w:r w:rsidR="00C33612">
        <w:rPr>
          <w:rFonts w:hint="cs"/>
          <w:rtl/>
        </w:rPr>
        <w:t>می‌زند</w:t>
      </w:r>
      <w:r>
        <w:rPr>
          <w:rFonts w:hint="cs"/>
          <w:rtl/>
        </w:rPr>
        <w:t>. مشکل چیه؟</w:t>
      </w:r>
    </w:p>
    <w:p w14:paraId="6C0C265D" w14:textId="30C10C8F" w:rsidR="00D966C6" w:rsidRDefault="00D966C6" w:rsidP="00534E6B">
      <w:pPr>
        <w:jc w:val="both"/>
        <w:rPr>
          <w:rtl/>
        </w:rPr>
      </w:pPr>
      <w:r>
        <w:rPr>
          <w:rFonts w:hint="cs"/>
          <w:rtl/>
        </w:rPr>
        <w:t xml:space="preserve">کیمیا: یک جعبه شیرینی به داریوش </w:t>
      </w:r>
      <w:r w:rsidR="00860C89">
        <w:rPr>
          <w:rFonts w:hint="cs"/>
          <w:rtl/>
        </w:rPr>
        <w:t>می‌دهد</w:t>
      </w:r>
      <w:r>
        <w:rPr>
          <w:rFonts w:hint="cs"/>
          <w:rtl/>
        </w:rPr>
        <w:t>. قبولیت رو تبریک میگم</w:t>
      </w:r>
      <w:r w:rsidR="00BD74EF">
        <w:rPr>
          <w:rFonts w:hint="cs"/>
          <w:rtl/>
        </w:rPr>
        <w:t>.</w:t>
      </w:r>
      <w:r>
        <w:rPr>
          <w:rFonts w:hint="cs"/>
          <w:rtl/>
        </w:rPr>
        <w:t xml:space="preserve"> فریدون گفت فوق قبول شدی. </w:t>
      </w:r>
    </w:p>
    <w:p w14:paraId="57B66CEB" w14:textId="4ADCCEF7" w:rsidR="00D966C6" w:rsidRDefault="00D966C6" w:rsidP="00534E6B">
      <w:pPr>
        <w:jc w:val="both"/>
        <w:rPr>
          <w:rtl/>
        </w:rPr>
      </w:pPr>
      <w:r>
        <w:rPr>
          <w:rFonts w:hint="cs"/>
          <w:rtl/>
        </w:rPr>
        <w:t xml:space="preserve">داریوش: مرسی خیلی لطف کردی. </w:t>
      </w:r>
    </w:p>
    <w:p w14:paraId="5E6DF1A2" w14:textId="184C7A6C" w:rsidR="00D966C6" w:rsidRDefault="00D966C6" w:rsidP="00534E6B">
      <w:pPr>
        <w:jc w:val="both"/>
        <w:rPr>
          <w:rtl/>
        </w:rPr>
      </w:pPr>
      <w:r>
        <w:rPr>
          <w:rFonts w:hint="cs"/>
          <w:rtl/>
        </w:rPr>
        <w:t xml:space="preserve">کیمیا: هنوز هم نمیخواهی بیای مکانیکی بابا. </w:t>
      </w:r>
    </w:p>
    <w:p w14:paraId="522CCF4D" w14:textId="7B41A0D5" w:rsidR="00D966C6" w:rsidRDefault="00D966C6" w:rsidP="00534E6B">
      <w:pPr>
        <w:jc w:val="both"/>
        <w:rPr>
          <w:rtl/>
        </w:rPr>
      </w:pPr>
      <w:r>
        <w:rPr>
          <w:rFonts w:hint="cs"/>
          <w:rtl/>
        </w:rPr>
        <w:t>داریوش: برای چه کاری؟</w:t>
      </w:r>
    </w:p>
    <w:p w14:paraId="3EC96734" w14:textId="5216138A" w:rsidR="00D966C6" w:rsidRDefault="00D966C6" w:rsidP="00534E6B">
      <w:pPr>
        <w:jc w:val="both"/>
        <w:rPr>
          <w:rtl/>
        </w:rPr>
      </w:pPr>
      <w:r>
        <w:rPr>
          <w:rFonts w:hint="cs"/>
          <w:rtl/>
        </w:rPr>
        <w:t xml:space="preserve">کیمیا: برای کمک. </w:t>
      </w:r>
    </w:p>
    <w:p w14:paraId="5F77F917" w14:textId="1EC39F26" w:rsidR="00D966C6" w:rsidRDefault="00D966C6" w:rsidP="00534E6B">
      <w:pPr>
        <w:jc w:val="both"/>
        <w:rPr>
          <w:rtl/>
        </w:rPr>
      </w:pPr>
      <w:r>
        <w:rPr>
          <w:rFonts w:hint="cs"/>
          <w:rtl/>
        </w:rPr>
        <w:t>داریوش: چه کمکی لازم دارین؟</w:t>
      </w:r>
    </w:p>
    <w:p w14:paraId="62826F86" w14:textId="203EE340" w:rsidR="00D966C6" w:rsidRDefault="00D966C6" w:rsidP="00534E6B">
      <w:pPr>
        <w:jc w:val="both"/>
        <w:rPr>
          <w:rtl/>
        </w:rPr>
      </w:pPr>
      <w:r>
        <w:rPr>
          <w:rFonts w:hint="cs"/>
          <w:rtl/>
        </w:rPr>
        <w:t xml:space="preserve">کیمیا: بودن تو. به یاد بابا. </w:t>
      </w:r>
    </w:p>
    <w:p w14:paraId="5EA79D8F" w14:textId="7EDBDC4D" w:rsidR="00D966C6" w:rsidRDefault="00D966C6" w:rsidP="00534E6B">
      <w:pPr>
        <w:jc w:val="both"/>
        <w:rPr>
          <w:rtl/>
        </w:rPr>
      </w:pPr>
      <w:r>
        <w:rPr>
          <w:rFonts w:hint="cs"/>
          <w:rtl/>
        </w:rPr>
        <w:t xml:space="preserve">داریوش: کارتون اونجا با من چیه. </w:t>
      </w:r>
    </w:p>
    <w:p w14:paraId="28460582" w14:textId="0D214535" w:rsidR="00D966C6" w:rsidRDefault="00D966C6" w:rsidP="00534E6B">
      <w:pPr>
        <w:jc w:val="both"/>
        <w:rPr>
          <w:rtl/>
        </w:rPr>
      </w:pPr>
      <w:r>
        <w:rPr>
          <w:rFonts w:hint="cs"/>
          <w:rtl/>
        </w:rPr>
        <w:t>کیمیا: کارهای مکانیکی</w:t>
      </w:r>
    </w:p>
    <w:p w14:paraId="5F917041" w14:textId="2FC2DE27" w:rsidR="00D966C6" w:rsidRDefault="00D966C6" w:rsidP="00534E6B">
      <w:pPr>
        <w:jc w:val="both"/>
        <w:rPr>
          <w:rtl/>
        </w:rPr>
      </w:pPr>
      <w:r>
        <w:rPr>
          <w:rFonts w:hint="cs"/>
          <w:rtl/>
        </w:rPr>
        <w:t>درایوش: من نه برای تو نه برای فرشته کار نمی کنم. روشنه!</w:t>
      </w:r>
    </w:p>
    <w:p w14:paraId="34F6AFBF" w14:textId="175B883C" w:rsidR="00D966C6" w:rsidRDefault="00D966C6" w:rsidP="00534E6B">
      <w:pPr>
        <w:jc w:val="both"/>
        <w:rPr>
          <w:rtl/>
        </w:rPr>
      </w:pPr>
      <w:r>
        <w:rPr>
          <w:rFonts w:hint="cs"/>
          <w:rtl/>
        </w:rPr>
        <w:lastRenderedPageBreak/>
        <w:t xml:space="preserve">کیمیا: دلم برای دعوا کردن باهات تنگ شده بود. </w:t>
      </w:r>
    </w:p>
    <w:p w14:paraId="0D649A04" w14:textId="380C7334" w:rsidR="00D966C6" w:rsidRDefault="00D966C6" w:rsidP="00534E6B">
      <w:pPr>
        <w:jc w:val="both"/>
        <w:rPr>
          <w:rtl/>
        </w:rPr>
      </w:pPr>
      <w:r>
        <w:rPr>
          <w:rFonts w:hint="cs"/>
          <w:rtl/>
        </w:rPr>
        <w:t xml:space="preserve">داریوش: خوش بحالت. میتونی بری. </w:t>
      </w:r>
    </w:p>
    <w:p w14:paraId="637C7240" w14:textId="07000570" w:rsidR="00D937FF" w:rsidRDefault="00D937FF" w:rsidP="00534E6B">
      <w:pPr>
        <w:pStyle w:val="Heading2"/>
        <w:jc w:val="both"/>
        <w:rPr>
          <w:rtl/>
        </w:rPr>
      </w:pPr>
      <w:r>
        <w:rPr>
          <w:rFonts w:hint="cs"/>
          <w:rtl/>
        </w:rPr>
        <w:t>سفر به آلمان</w:t>
      </w:r>
    </w:p>
    <w:p w14:paraId="17E40063" w14:textId="0C74BDD0" w:rsidR="004902DC" w:rsidRDefault="004902DC" w:rsidP="00534E6B">
      <w:pPr>
        <w:jc w:val="both"/>
        <w:rPr>
          <w:rtl/>
        </w:rPr>
      </w:pPr>
      <w:r>
        <w:rPr>
          <w:rFonts w:hint="cs"/>
          <w:rtl/>
        </w:rPr>
        <w:t xml:space="preserve">آن چند سال بعد شرکت بنز در آلمان یک مسابقه برگزار کرد. داریوش برنده شد و موفق شد که برای کار در شرکت بنز ویزای کار آلمان را بگیرد. </w:t>
      </w:r>
    </w:p>
    <w:p w14:paraId="49DD2480" w14:textId="36D4A47F" w:rsidR="00BD74EF" w:rsidRDefault="004902DC" w:rsidP="00534E6B">
      <w:pPr>
        <w:jc w:val="both"/>
        <w:rPr>
          <w:rtl/>
        </w:rPr>
      </w:pPr>
      <w:r>
        <w:rPr>
          <w:rFonts w:hint="cs"/>
          <w:rtl/>
        </w:rPr>
        <w:t xml:space="preserve">با فریدون خداحافظی کرد. </w:t>
      </w:r>
    </w:p>
    <w:p w14:paraId="14392BE5" w14:textId="523DD61E" w:rsidR="00BD74EF" w:rsidRDefault="00BD74EF" w:rsidP="00534E6B">
      <w:pPr>
        <w:jc w:val="both"/>
        <w:rPr>
          <w:rtl/>
        </w:rPr>
      </w:pPr>
      <w:r>
        <w:rPr>
          <w:rFonts w:hint="cs"/>
          <w:rtl/>
        </w:rPr>
        <w:t>داریوش: ساعت سه صبح میرم مزار فرهاد. نمیخوام چشم به فرشته بیفته.</w:t>
      </w:r>
    </w:p>
    <w:p w14:paraId="67112254" w14:textId="70E83CB3" w:rsidR="00BD74EF" w:rsidRDefault="00BD74EF" w:rsidP="00534E6B">
      <w:pPr>
        <w:jc w:val="both"/>
        <w:rPr>
          <w:rtl/>
        </w:rPr>
      </w:pPr>
      <w:r>
        <w:rPr>
          <w:rFonts w:hint="cs"/>
          <w:rtl/>
        </w:rPr>
        <w:t xml:space="preserve">بعد از رفتن درایوش. </w:t>
      </w:r>
    </w:p>
    <w:p w14:paraId="3FAAD5CE" w14:textId="46C5B754" w:rsidR="00BD74EF" w:rsidRDefault="00BD74EF" w:rsidP="00534E6B">
      <w:pPr>
        <w:jc w:val="both"/>
        <w:rPr>
          <w:rtl/>
        </w:rPr>
      </w:pPr>
      <w:r>
        <w:rPr>
          <w:rFonts w:hint="cs"/>
          <w:rtl/>
        </w:rPr>
        <w:t xml:space="preserve">فریدون به کیمیا زنگ زد. </w:t>
      </w:r>
    </w:p>
    <w:p w14:paraId="4DDF61C1" w14:textId="1DB98624" w:rsidR="00BD74EF" w:rsidRDefault="00BD74EF" w:rsidP="00534E6B">
      <w:pPr>
        <w:jc w:val="both"/>
        <w:rPr>
          <w:rtl/>
        </w:rPr>
      </w:pPr>
      <w:r>
        <w:rPr>
          <w:rFonts w:hint="cs"/>
          <w:rtl/>
        </w:rPr>
        <w:t xml:space="preserve">فریدون : کیمیا عمو داریوش فردا مسافره داره میره آلمان گفت ساعت سه صبح میره مزار فرهاد. گفتم شاید بخوای باهاش خداحافظی کنی یا حرف بزنی. </w:t>
      </w:r>
    </w:p>
    <w:p w14:paraId="69FC7A53" w14:textId="38D81C9A" w:rsidR="00BD74EF" w:rsidRDefault="00BD74EF" w:rsidP="00534E6B">
      <w:pPr>
        <w:jc w:val="both"/>
        <w:rPr>
          <w:rtl/>
        </w:rPr>
      </w:pPr>
      <w:r>
        <w:rPr>
          <w:rFonts w:hint="cs"/>
          <w:rtl/>
        </w:rPr>
        <w:t>کیمیا: مرسی عمو. بای.</w:t>
      </w:r>
    </w:p>
    <w:p w14:paraId="60721229" w14:textId="509009E6" w:rsidR="00BD74EF" w:rsidRDefault="00BD74EF" w:rsidP="00534E6B">
      <w:pPr>
        <w:jc w:val="both"/>
        <w:rPr>
          <w:rtl/>
        </w:rPr>
      </w:pPr>
      <w:r>
        <w:rPr>
          <w:rFonts w:hint="cs"/>
          <w:rtl/>
        </w:rPr>
        <w:t xml:space="preserve">کیمیا: ماما داریوش داره </w:t>
      </w:r>
      <w:r w:rsidR="007B7EAD">
        <w:rPr>
          <w:rFonts w:hint="cs"/>
          <w:rtl/>
        </w:rPr>
        <w:t>میره آلمان. میشه کاری کنه نره. چکار میشه کرد نره. بهش بگم دوستش دارم؟!</w:t>
      </w:r>
    </w:p>
    <w:p w14:paraId="5005D2C0" w14:textId="21E7A35E" w:rsidR="007B7EAD" w:rsidRDefault="007B7EAD" w:rsidP="00534E6B">
      <w:pPr>
        <w:jc w:val="both"/>
        <w:rPr>
          <w:rtl/>
        </w:rPr>
      </w:pPr>
      <w:r>
        <w:rPr>
          <w:rFonts w:hint="cs"/>
          <w:rtl/>
        </w:rPr>
        <w:t>فرشته: فکر میکنی چی بگه؟</w:t>
      </w:r>
    </w:p>
    <w:p w14:paraId="31277B0B" w14:textId="29332EB2" w:rsidR="007B7EAD" w:rsidRDefault="007B7EAD" w:rsidP="00534E6B">
      <w:pPr>
        <w:jc w:val="both"/>
        <w:rPr>
          <w:rtl/>
        </w:rPr>
      </w:pPr>
      <w:r>
        <w:rPr>
          <w:rFonts w:hint="cs"/>
          <w:rtl/>
        </w:rPr>
        <w:t xml:space="preserve">کیمیا: نمیخواد ریختم رو ببینه چطور ازش بخوام باهام ازدواج کنه. باهام حرف نمیزنه. </w:t>
      </w:r>
    </w:p>
    <w:p w14:paraId="45E4A7D1" w14:textId="382FA222" w:rsidR="007B7EAD" w:rsidRDefault="007B7EAD" w:rsidP="00534E6B">
      <w:pPr>
        <w:jc w:val="both"/>
        <w:rPr>
          <w:rtl/>
        </w:rPr>
      </w:pPr>
      <w:r>
        <w:rPr>
          <w:rFonts w:hint="cs"/>
          <w:rtl/>
        </w:rPr>
        <w:t xml:space="preserve">فرشته میخواهی بریم باهاش خداحافظی کنیم. </w:t>
      </w:r>
    </w:p>
    <w:p w14:paraId="3EB95A2A" w14:textId="170FDC2D" w:rsidR="007B7EAD" w:rsidRDefault="007B7EAD" w:rsidP="00534E6B">
      <w:pPr>
        <w:jc w:val="both"/>
        <w:rPr>
          <w:rtl/>
        </w:rPr>
      </w:pPr>
      <w:r>
        <w:rPr>
          <w:rFonts w:hint="cs"/>
          <w:rtl/>
        </w:rPr>
        <w:t xml:space="preserve">کیمیا: بریم شاید یه چیزی شد. </w:t>
      </w:r>
    </w:p>
    <w:p w14:paraId="790A2520" w14:textId="0DEC506B" w:rsidR="004902DC" w:rsidRDefault="007B7EAD" w:rsidP="00534E6B">
      <w:pPr>
        <w:jc w:val="both"/>
        <w:rPr>
          <w:rtl/>
        </w:rPr>
      </w:pPr>
      <w:r>
        <w:rPr>
          <w:rFonts w:hint="cs"/>
          <w:rtl/>
        </w:rPr>
        <w:t xml:space="preserve">داریوش </w:t>
      </w:r>
      <w:r w:rsidR="004902DC">
        <w:rPr>
          <w:rFonts w:hint="cs"/>
          <w:rtl/>
        </w:rPr>
        <w:t xml:space="preserve">ساعت سه صبح به سر مزار فرهاد رفت. سلام اوستا. خیلی وقت بود نیومده بودم. دروغ نمیگم. واقعاً دلم نمیخواست، دلم نمیخواد ریخت زنتو دوباره ببینم. همینطور دخترت رو. خدارو شکر دارم میرم آلمان. دیگه برنمیگردم. حتی برای سرزدن هم نمیآم. میخوام فراموش کنم ایرانی بوده. میخواهم همه چیز رو بزارم پشت سرم برم. </w:t>
      </w:r>
    </w:p>
    <w:p w14:paraId="4D05D889" w14:textId="4D202D0C" w:rsidR="004902DC" w:rsidRDefault="004902DC" w:rsidP="00534E6B">
      <w:pPr>
        <w:jc w:val="both"/>
        <w:rPr>
          <w:rtl/>
        </w:rPr>
      </w:pPr>
      <w:r>
        <w:rPr>
          <w:rFonts w:hint="cs"/>
          <w:rtl/>
        </w:rPr>
        <w:lastRenderedPageBreak/>
        <w:t xml:space="preserve">از همه بیشتر میخوام یادم بره فرشته و کیمیا رو. میخوایم کارهاشون و حرفاشون یادم بره. </w:t>
      </w:r>
      <w:r w:rsidR="00F56609">
        <w:rPr>
          <w:rFonts w:hint="cs"/>
          <w:rtl/>
        </w:rPr>
        <w:t>اون دنیا میبینمت اوستا. به امیددیدار. بلند میشود. چشمانش خیس است هوا تاریک است. یقه پالتویش را بالا میدهد. سایه دو نفر را میبیند. گمان میکند دزد باشند آن موقع شب</w:t>
      </w:r>
      <w:r w:rsidR="007B7EAD">
        <w:rPr>
          <w:rFonts w:hint="cs"/>
          <w:rtl/>
        </w:rPr>
        <w:t xml:space="preserve"> احتمال فقط میتوانند دزد باشند</w:t>
      </w:r>
      <w:r w:rsidR="00F56609">
        <w:rPr>
          <w:rFonts w:hint="cs"/>
          <w:rtl/>
        </w:rPr>
        <w:t>. سعی می‌کند وانمود کند</w:t>
      </w:r>
      <w:r w:rsidR="007B7EAD">
        <w:rPr>
          <w:rFonts w:hint="cs"/>
          <w:rtl/>
        </w:rPr>
        <w:t xml:space="preserve"> که </w:t>
      </w:r>
      <w:r w:rsidR="00F56609">
        <w:rPr>
          <w:rFonts w:hint="cs"/>
          <w:rtl/>
        </w:rPr>
        <w:t xml:space="preserve">آنها را ندیده است و به راهش ادامه دهد. صدای زنانه ایی او را متوقف میکند. </w:t>
      </w:r>
    </w:p>
    <w:p w14:paraId="4B80FF2A" w14:textId="666CF23C" w:rsidR="00F56609" w:rsidRDefault="00F56609" w:rsidP="00534E6B">
      <w:pPr>
        <w:jc w:val="both"/>
        <w:rPr>
          <w:rtl/>
        </w:rPr>
      </w:pPr>
      <w:r>
        <w:rPr>
          <w:rFonts w:hint="cs"/>
          <w:rtl/>
        </w:rPr>
        <w:t>داریوش: زیر لب کاش دزد بودن</w:t>
      </w:r>
      <w:r w:rsidR="007B7EAD">
        <w:rPr>
          <w:rFonts w:hint="cs"/>
          <w:rtl/>
        </w:rPr>
        <w:t>د</w:t>
      </w:r>
      <w:r>
        <w:rPr>
          <w:rFonts w:hint="cs"/>
          <w:rtl/>
        </w:rPr>
        <w:t xml:space="preserve">. </w:t>
      </w:r>
    </w:p>
    <w:p w14:paraId="1F56504F" w14:textId="56897962" w:rsidR="00F56609" w:rsidRDefault="00F56609" w:rsidP="00534E6B">
      <w:pPr>
        <w:jc w:val="both"/>
        <w:rPr>
          <w:rtl/>
        </w:rPr>
      </w:pPr>
      <w:r>
        <w:rPr>
          <w:rFonts w:hint="cs"/>
          <w:rtl/>
        </w:rPr>
        <w:t>فرشته: فریدون گفت اینجایی! حتی برای وداع هم زنگ نزدی؟</w:t>
      </w:r>
    </w:p>
    <w:p w14:paraId="42EA3904" w14:textId="7E24DC84" w:rsidR="00F56609" w:rsidRDefault="00F56609" w:rsidP="00534E6B">
      <w:pPr>
        <w:jc w:val="both"/>
        <w:rPr>
          <w:rtl/>
        </w:rPr>
      </w:pPr>
      <w:r>
        <w:rPr>
          <w:rFonts w:hint="cs"/>
          <w:rtl/>
        </w:rPr>
        <w:t>داریوش: با عصبانیت به چشمان فرشته در تاریکی هوای خیره می‌شود. باید می‌زدم</w:t>
      </w:r>
      <w:r w:rsidR="007B7EAD">
        <w:rPr>
          <w:rFonts w:hint="cs"/>
          <w:rtl/>
        </w:rPr>
        <w:t>؟!</w:t>
      </w:r>
      <w:r>
        <w:rPr>
          <w:rFonts w:hint="cs"/>
          <w:rtl/>
        </w:rPr>
        <w:t xml:space="preserve"> </w:t>
      </w:r>
    </w:p>
    <w:p w14:paraId="300C2FD5" w14:textId="363C748E" w:rsidR="00F56609" w:rsidRDefault="00F56609" w:rsidP="00534E6B">
      <w:pPr>
        <w:jc w:val="both"/>
        <w:rPr>
          <w:rtl/>
        </w:rPr>
      </w:pPr>
      <w:r>
        <w:rPr>
          <w:rFonts w:hint="cs"/>
          <w:rtl/>
        </w:rPr>
        <w:t>فرشته: آره باید میزدی. من هم باید یک چیزی رو به تو می‌گفتم. ولی نگفتم. اونروز که اومدم مکانیکی اونروز که زدم تو گوشت. دروغ گفتم. شبی که پدر و مادرت این دنیا رو ترک کردن، خانم فارسی چون من حامله بودم به فرهاد اس ام اس داده بود. چون نصف شب بود. فرهاد کل هزینه های کفن و دفن پدر مادرت و همه هزینه های خورد و خوراک تو رو می‌داد. من مخالف بودم. نه خودت نه خانوادت تهرانی نبودن، برای چی باید به تهران می‌اومدی</w:t>
      </w:r>
      <w:r w:rsidR="007B7EAD">
        <w:rPr>
          <w:rFonts w:hint="cs"/>
          <w:rtl/>
        </w:rPr>
        <w:t>؟</w:t>
      </w:r>
    </w:p>
    <w:p w14:paraId="50B90CA5" w14:textId="0CD5457C" w:rsidR="00F56609" w:rsidRDefault="00F56609" w:rsidP="00534E6B">
      <w:pPr>
        <w:jc w:val="both"/>
        <w:rPr>
          <w:rtl/>
        </w:rPr>
      </w:pPr>
      <w:r>
        <w:rPr>
          <w:rFonts w:hint="cs"/>
          <w:rtl/>
        </w:rPr>
        <w:t>داریوش: دیگه!</w:t>
      </w:r>
    </w:p>
    <w:p w14:paraId="1C1C60A8" w14:textId="03E94314" w:rsidR="00F56609" w:rsidRDefault="00F56609" w:rsidP="00534E6B">
      <w:pPr>
        <w:jc w:val="both"/>
        <w:rPr>
          <w:rtl/>
        </w:rPr>
      </w:pPr>
      <w:r>
        <w:rPr>
          <w:rFonts w:hint="cs"/>
          <w:rtl/>
        </w:rPr>
        <w:t>فرشته: ببخشید. که اون حرف ها رو بهت زدم. الان که داری میری میخواهم فراموش کنی حرفهام رو .</w:t>
      </w:r>
    </w:p>
    <w:p w14:paraId="0833833A" w14:textId="74B1C23C" w:rsidR="00F56609" w:rsidRDefault="00F56609" w:rsidP="00534E6B">
      <w:pPr>
        <w:jc w:val="both"/>
        <w:rPr>
          <w:rtl/>
        </w:rPr>
      </w:pPr>
      <w:r>
        <w:rPr>
          <w:rFonts w:hint="cs"/>
          <w:rtl/>
        </w:rPr>
        <w:t xml:space="preserve">داریوش: مطمئن باشید. که نه خودتون نه حرفهاتون کوچکترین ارزشی که بخوام بهشون فکر کنم رو ندارن. </w:t>
      </w:r>
    </w:p>
    <w:p w14:paraId="4F4D0C89" w14:textId="3C7DACA4" w:rsidR="00F56609" w:rsidRDefault="00F56609" w:rsidP="00534E6B">
      <w:pPr>
        <w:jc w:val="both"/>
        <w:rPr>
          <w:rtl/>
        </w:rPr>
      </w:pPr>
      <w:r>
        <w:rPr>
          <w:rFonts w:hint="cs"/>
          <w:rtl/>
        </w:rPr>
        <w:t xml:space="preserve">فرشته: به سمت داریوش میرود. با داریوش دست میدهد. به امید دیدار. </w:t>
      </w:r>
    </w:p>
    <w:p w14:paraId="2196D385" w14:textId="706AC998" w:rsidR="00F56609" w:rsidRDefault="00F56609" w:rsidP="00534E6B">
      <w:pPr>
        <w:jc w:val="both"/>
        <w:rPr>
          <w:rtl/>
        </w:rPr>
      </w:pPr>
      <w:r>
        <w:rPr>
          <w:rFonts w:hint="cs"/>
          <w:rtl/>
        </w:rPr>
        <w:t xml:space="preserve">داریوش: دست فرشته را رد میکند. به امید اینکه هیچ وقت نبینمت. </w:t>
      </w:r>
    </w:p>
    <w:p w14:paraId="53B2ED4B" w14:textId="1C95AAB4" w:rsidR="00F56609" w:rsidRDefault="00F56609" w:rsidP="00534E6B">
      <w:pPr>
        <w:jc w:val="both"/>
        <w:rPr>
          <w:rtl/>
        </w:rPr>
      </w:pPr>
      <w:r>
        <w:rPr>
          <w:rFonts w:hint="cs"/>
          <w:rtl/>
        </w:rPr>
        <w:t xml:space="preserve">کیمیا: جلو میآید. به درک. </w:t>
      </w:r>
    </w:p>
    <w:p w14:paraId="24D8CD28" w14:textId="71FBF690" w:rsidR="00F56609" w:rsidRDefault="00F56609" w:rsidP="00534E6B">
      <w:pPr>
        <w:jc w:val="both"/>
        <w:rPr>
          <w:rtl/>
        </w:rPr>
      </w:pPr>
      <w:r>
        <w:rPr>
          <w:rFonts w:hint="cs"/>
          <w:rtl/>
        </w:rPr>
        <w:t xml:space="preserve">فرشته: نگاهی به کیمیا می اندازد. </w:t>
      </w:r>
    </w:p>
    <w:p w14:paraId="26626065" w14:textId="4A4E44E6" w:rsidR="00F56609" w:rsidRDefault="00F56609" w:rsidP="00534E6B">
      <w:pPr>
        <w:jc w:val="both"/>
        <w:rPr>
          <w:rtl/>
        </w:rPr>
      </w:pPr>
      <w:r>
        <w:rPr>
          <w:rFonts w:hint="cs"/>
          <w:rtl/>
        </w:rPr>
        <w:t xml:space="preserve">داریوش: نگاهی به کیمیا می‌کند. به درک. </w:t>
      </w:r>
    </w:p>
    <w:p w14:paraId="5BE8B1A6" w14:textId="0563A9A7" w:rsidR="00F56609" w:rsidRDefault="00F56609" w:rsidP="00534E6B">
      <w:pPr>
        <w:jc w:val="both"/>
        <w:rPr>
          <w:rtl/>
        </w:rPr>
      </w:pPr>
      <w:r>
        <w:rPr>
          <w:rFonts w:hint="cs"/>
          <w:rtl/>
        </w:rPr>
        <w:lastRenderedPageBreak/>
        <w:t xml:space="preserve">کیمیا: داریوش رو بغل می‌کند. </w:t>
      </w:r>
    </w:p>
    <w:p w14:paraId="778A1E8F" w14:textId="7C635A72" w:rsidR="00F56609" w:rsidRDefault="00F56609" w:rsidP="00534E6B">
      <w:pPr>
        <w:jc w:val="both"/>
        <w:rPr>
          <w:rtl/>
        </w:rPr>
      </w:pPr>
      <w:r>
        <w:rPr>
          <w:rFonts w:hint="cs"/>
          <w:rtl/>
        </w:rPr>
        <w:t xml:space="preserve">داریوش خود را از بغل کیمیا بیرون می‌کشد. شما دو تا واقعاً دیوانه هستید. میرود. </w:t>
      </w:r>
    </w:p>
    <w:p w14:paraId="1278DAD9" w14:textId="0714B6AB" w:rsidR="00D937FF" w:rsidRDefault="00D937FF" w:rsidP="00534E6B">
      <w:pPr>
        <w:pStyle w:val="Heading2"/>
        <w:jc w:val="both"/>
        <w:rPr>
          <w:rtl/>
        </w:rPr>
      </w:pPr>
      <w:r>
        <w:rPr>
          <w:rFonts w:hint="cs"/>
          <w:rtl/>
        </w:rPr>
        <w:t>عشق کیمیا</w:t>
      </w:r>
    </w:p>
    <w:p w14:paraId="4A0EA2C2" w14:textId="32B3966C" w:rsidR="00D937FF" w:rsidRDefault="00D937FF" w:rsidP="00534E6B">
      <w:pPr>
        <w:jc w:val="both"/>
        <w:rPr>
          <w:rtl/>
        </w:rPr>
      </w:pPr>
      <w:r>
        <w:rPr>
          <w:rFonts w:hint="cs"/>
          <w:rtl/>
        </w:rPr>
        <w:t xml:space="preserve">فرشته: </w:t>
      </w:r>
      <w:r w:rsidR="007B7EAD">
        <w:rPr>
          <w:rFonts w:hint="cs"/>
          <w:rtl/>
        </w:rPr>
        <w:t xml:space="preserve">هنوز </w:t>
      </w:r>
      <w:r>
        <w:rPr>
          <w:rFonts w:hint="cs"/>
          <w:rtl/>
        </w:rPr>
        <w:t>عاشقشی مگه نه!</w:t>
      </w:r>
    </w:p>
    <w:p w14:paraId="13935954" w14:textId="4A849106" w:rsidR="00D937FF" w:rsidRDefault="00D937FF" w:rsidP="00534E6B">
      <w:pPr>
        <w:jc w:val="both"/>
        <w:rPr>
          <w:rtl/>
        </w:rPr>
      </w:pPr>
      <w:r>
        <w:rPr>
          <w:rFonts w:hint="cs"/>
          <w:rtl/>
        </w:rPr>
        <w:t xml:space="preserve">کیمیا: </w:t>
      </w:r>
      <w:r w:rsidR="00FF18C8">
        <w:rPr>
          <w:rFonts w:hint="cs"/>
          <w:rtl/>
        </w:rPr>
        <w:t xml:space="preserve">گریه کنان به بغل فرشته میرود. تو همیشه ازش بدت می‌اومد. منم سعی کردم ازش بدم بیاد. نشد. عاشقش شدم. هیچ وقت منو ندید. هیچ وقت بهم نگاه نکرد. وقتی هم بهم نگاه می‌کرد مطمئن بودم داره به خوردکردن جمجمه ام فکر می‌کنه. </w:t>
      </w:r>
    </w:p>
    <w:p w14:paraId="0CA3287B" w14:textId="48952429" w:rsidR="00FF18C8" w:rsidRDefault="00FF18C8" w:rsidP="00534E6B">
      <w:pPr>
        <w:jc w:val="both"/>
        <w:rPr>
          <w:rtl/>
        </w:rPr>
      </w:pPr>
      <w:r>
        <w:rPr>
          <w:rFonts w:hint="cs"/>
          <w:rtl/>
        </w:rPr>
        <w:t>فرشته: فرهاد می‌گفت نمی‌دونه چطور تا الان نزده جمجمه ات رو خورد کنه. تازه این مال قبل از این</w:t>
      </w:r>
      <w:r w:rsidR="00214232">
        <w:rPr>
          <w:rFonts w:hint="cs"/>
          <w:rtl/>
        </w:rPr>
        <w:t xml:space="preserve"> </w:t>
      </w:r>
      <w:r>
        <w:rPr>
          <w:rFonts w:hint="cs"/>
          <w:rtl/>
        </w:rPr>
        <w:t xml:space="preserve">بود که از تعمیرگاه بیرونش کنم. </w:t>
      </w:r>
    </w:p>
    <w:p w14:paraId="2FE4EDB9" w14:textId="4699C212" w:rsidR="00FF18C8" w:rsidRDefault="00FF18C8" w:rsidP="00534E6B">
      <w:pPr>
        <w:jc w:val="both"/>
        <w:rPr>
          <w:rtl/>
        </w:rPr>
      </w:pPr>
      <w:r>
        <w:rPr>
          <w:rFonts w:hint="cs"/>
          <w:rtl/>
        </w:rPr>
        <w:t xml:space="preserve">کیمیا: می‌خواستم ازش بدم بیاد. میخوام که ازش بدم بیاد. ولی از چی باید بدم باید. چرا اینقدر ازش متنفر بودی. </w:t>
      </w:r>
    </w:p>
    <w:p w14:paraId="6FCFE528" w14:textId="52981067" w:rsidR="00FF18C8" w:rsidRDefault="00FF18C8" w:rsidP="00534E6B">
      <w:pPr>
        <w:jc w:val="both"/>
        <w:rPr>
          <w:rtl/>
        </w:rPr>
      </w:pPr>
      <w:r>
        <w:rPr>
          <w:rFonts w:hint="cs"/>
          <w:rtl/>
        </w:rPr>
        <w:t xml:space="preserve">فرشته: چون بابات دوستش داشت. حتی قبل اینکه ببینتش. برای این بردش مکانیکی چون میترسید من از یتیم خونه بندازمش بیرون. </w:t>
      </w:r>
    </w:p>
    <w:p w14:paraId="23FF531E" w14:textId="77777777" w:rsidR="00FF18C8" w:rsidRDefault="00FF18C8" w:rsidP="00534E6B">
      <w:pPr>
        <w:jc w:val="both"/>
        <w:rPr>
          <w:rtl/>
        </w:rPr>
      </w:pPr>
      <w:r>
        <w:rPr>
          <w:rFonts w:hint="cs"/>
          <w:rtl/>
        </w:rPr>
        <w:t xml:space="preserve">کیمیا: چرا! </w:t>
      </w:r>
    </w:p>
    <w:p w14:paraId="2FE0716F" w14:textId="54CB632F" w:rsidR="00FF18C8" w:rsidRDefault="00FF18C8" w:rsidP="00534E6B">
      <w:pPr>
        <w:jc w:val="both"/>
        <w:rPr>
          <w:rtl/>
        </w:rPr>
      </w:pPr>
      <w:r>
        <w:rPr>
          <w:rFonts w:hint="cs"/>
          <w:rtl/>
        </w:rPr>
        <w:t xml:space="preserve">فرشته: فکر کنم شنیده بود به خانم فارسی گفتم از شر پسره راحت بشه. خوب پسره خیلی شری بود. دعوا زیاد می‌کرد. فکر کنم فرهاد نمیخواست پسره بی سرپناه بمونه. </w:t>
      </w:r>
    </w:p>
    <w:p w14:paraId="01D505F9" w14:textId="43E271A9" w:rsidR="00FF18C8" w:rsidRDefault="00FF18C8" w:rsidP="00534E6B">
      <w:pPr>
        <w:jc w:val="both"/>
        <w:rPr>
          <w:rtl/>
        </w:rPr>
      </w:pPr>
      <w:r>
        <w:rPr>
          <w:rFonts w:hint="cs"/>
          <w:rtl/>
        </w:rPr>
        <w:t>کیمیا: بابا من</w:t>
      </w:r>
      <w:r w:rsidR="00214232">
        <w:rPr>
          <w:rFonts w:hint="cs"/>
          <w:rtl/>
        </w:rPr>
        <w:t xml:space="preserve"> رو</w:t>
      </w:r>
      <w:r>
        <w:rPr>
          <w:rFonts w:hint="cs"/>
          <w:rtl/>
        </w:rPr>
        <w:t xml:space="preserve"> هم دوست داشت. </w:t>
      </w:r>
    </w:p>
    <w:p w14:paraId="28D3FE15" w14:textId="71E69EB2" w:rsidR="00FF18C8" w:rsidRDefault="00FF18C8" w:rsidP="00534E6B">
      <w:pPr>
        <w:jc w:val="both"/>
        <w:rPr>
          <w:rtl/>
        </w:rPr>
      </w:pPr>
      <w:r>
        <w:rPr>
          <w:rFonts w:hint="cs"/>
          <w:rtl/>
        </w:rPr>
        <w:t xml:space="preserve">فرشته: بابات حق نداشت جز تو بچه دیگه ایی رو دوست داشته باشه. </w:t>
      </w:r>
    </w:p>
    <w:p w14:paraId="6E33C7D7" w14:textId="0C154F0A" w:rsidR="00FF18C8" w:rsidRDefault="00FF18C8" w:rsidP="00534E6B">
      <w:pPr>
        <w:jc w:val="both"/>
        <w:rPr>
          <w:rtl/>
        </w:rPr>
      </w:pPr>
      <w:r>
        <w:rPr>
          <w:rFonts w:hint="cs"/>
          <w:rtl/>
        </w:rPr>
        <w:t xml:space="preserve">کیمیا: تو یک عالمه بچه رو دوست داری. </w:t>
      </w:r>
    </w:p>
    <w:p w14:paraId="328C20D9" w14:textId="3CBBBFEA" w:rsidR="00FF18C8" w:rsidRDefault="00FF18C8" w:rsidP="00534E6B">
      <w:pPr>
        <w:jc w:val="both"/>
        <w:rPr>
          <w:rtl/>
        </w:rPr>
      </w:pPr>
      <w:r>
        <w:rPr>
          <w:rFonts w:hint="cs"/>
          <w:rtl/>
        </w:rPr>
        <w:t xml:space="preserve">فرشته: فرق میکنه. </w:t>
      </w:r>
    </w:p>
    <w:p w14:paraId="6621BF77" w14:textId="09D2FED0" w:rsidR="00FF18C8" w:rsidRDefault="00FF18C8" w:rsidP="00534E6B">
      <w:pPr>
        <w:jc w:val="both"/>
        <w:rPr>
          <w:rtl/>
        </w:rPr>
      </w:pPr>
      <w:r>
        <w:rPr>
          <w:rFonts w:hint="cs"/>
          <w:rtl/>
        </w:rPr>
        <w:t>کیمیا فرقش چیه.</w:t>
      </w:r>
    </w:p>
    <w:p w14:paraId="7A564D2A" w14:textId="1519FFF4" w:rsidR="00FF18C8" w:rsidRDefault="00FF18C8" w:rsidP="00534E6B">
      <w:pPr>
        <w:jc w:val="both"/>
        <w:rPr>
          <w:rtl/>
        </w:rPr>
      </w:pPr>
      <w:r>
        <w:rPr>
          <w:rFonts w:hint="cs"/>
          <w:rtl/>
        </w:rPr>
        <w:t xml:space="preserve">فرشته : من نمیخوام اونها بچه ام باشن. فقط دلم براشون میسوزه. </w:t>
      </w:r>
    </w:p>
    <w:p w14:paraId="51FA21B4" w14:textId="629A9CAC" w:rsidR="00FF18C8" w:rsidRDefault="00FF18C8" w:rsidP="00534E6B">
      <w:pPr>
        <w:jc w:val="both"/>
        <w:rPr>
          <w:rtl/>
        </w:rPr>
      </w:pPr>
      <w:r>
        <w:rPr>
          <w:rFonts w:hint="cs"/>
          <w:rtl/>
        </w:rPr>
        <w:lastRenderedPageBreak/>
        <w:t xml:space="preserve">کیمیا: چرا دلت برای داریوش نسوخت. </w:t>
      </w:r>
    </w:p>
    <w:p w14:paraId="28AE3B1C" w14:textId="59A5CD82" w:rsidR="00FF18C8" w:rsidRDefault="00FF18C8" w:rsidP="00534E6B">
      <w:pPr>
        <w:jc w:val="both"/>
        <w:rPr>
          <w:rtl/>
        </w:rPr>
      </w:pPr>
      <w:r>
        <w:rPr>
          <w:rFonts w:hint="cs"/>
          <w:rtl/>
        </w:rPr>
        <w:t xml:space="preserve">فرشته: چون به دلسوزی من احتیاجی نداشت. فرهاد به اندازه کافی براش دل میسوزوند. </w:t>
      </w:r>
    </w:p>
    <w:p w14:paraId="01E4A8FD" w14:textId="004CCE7F" w:rsidR="00FF18C8" w:rsidRDefault="00FF18C8" w:rsidP="00534E6B">
      <w:pPr>
        <w:jc w:val="both"/>
        <w:rPr>
          <w:rtl/>
        </w:rPr>
      </w:pPr>
      <w:r>
        <w:rPr>
          <w:rFonts w:hint="cs"/>
          <w:rtl/>
        </w:rPr>
        <w:t>کیمیا: اگر بگم من دوستش دارم چی؟</w:t>
      </w:r>
    </w:p>
    <w:p w14:paraId="4AD4681C" w14:textId="3E47EC55" w:rsidR="00FF18C8" w:rsidRDefault="00FF18C8" w:rsidP="00534E6B">
      <w:pPr>
        <w:jc w:val="both"/>
        <w:rPr>
          <w:rtl/>
        </w:rPr>
      </w:pPr>
      <w:r>
        <w:rPr>
          <w:rFonts w:hint="cs"/>
          <w:rtl/>
        </w:rPr>
        <w:t xml:space="preserve">فرشته: فکر میکنی براش مهمه. </w:t>
      </w:r>
    </w:p>
    <w:p w14:paraId="5474A29E" w14:textId="0FFBA276" w:rsidR="00FF18C8" w:rsidRDefault="00FF18C8" w:rsidP="00534E6B">
      <w:pPr>
        <w:jc w:val="both"/>
        <w:rPr>
          <w:rtl/>
        </w:rPr>
      </w:pPr>
      <w:r>
        <w:rPr>
          <w:rFonts w:hint="cs"/>
          <w:rtl/>
        </w:rPr>
        <w:t xml:space="preserve">کیمیا: نمی دونم اگر بهش بگم عکس العملش چیه. </w:t>
      </w:r>
    </w:p>
    <w:p w14:paraId="2BDB4B1D" w14:textId="096D562B" w:rsidR="00FF18C8" w:rsidRDefault="00FF18C8" w:rsidP="00534E6B">
      <w:pPr>
        <w:jc w:val="both"/>
        <w:rPr>
          <w:rtl/>
        </w:rPr>
      </w:pPr>
      <w:r>
        <w:rPr>
          <w:rFonts w:hint="cs"/>
          <w:rtl/>
        </w:rPr>
        <w:t>فرشته میخواهی بهش بگی؟</w:t>
      </w:r>
    </w:p>
    <w:p w14:paraId="11E5073D" w14:textId="477FAA08" w:rsidR="00FF18C8" w:rsidRDefault="00FF18C8" w:rsidP="00534E6B">
      <w:pPr>
        <w:jc w:val="both"/>
        <w:rPr>
          <w:rtl/>
        </w:rPr>
      </w:pPr>
      <w:r>
        <w:rPr>
          <w:rFonts w:hint="cs"/>
          <w:rtl/>
        </w:rPr>
        <w:t>کیمیا: میخوام! تو چی؟</w:t>
      </w:r>
    </w:p>
    <w:p w14:paraId="3FC73BAE" w14:textId="64CCEDC9" w:rsidR="00FF18C8" w:rsidRDefault="00FF18C8" w:rsidP="00534E6B">
      <w:pPr>
        <w:jc w:val="both"/>
        <w:rPr>
          <w:rtl/>
        </w:rPr>
      </w:pPr>
      <w:r>
        <w:rPr>
          <w:rFonts w:hint="cs"/>
          <w:rtl/>
        </w:rPr>
        <w:t>فرشته: بریم! فرودگاه شاید بتونی بهش بگی.</w:t>
      </w:r>
    </w:p>
    <w:p w14:paraId="74852159" w14:textId="6D890E11" w:rsidR="00FF18C8" w:rsidRDefault="00FF18C8" w:rsidP="00534E6B">
      <w:pPr>
        <w:jc w:val="both"/>
        <w:rPr>
          <w:rtl/>
        </w:rPr>
      </w:pPr>
      <w:r>
        <w:rPr>
          <w:rFonts w:hint="cs"/>
          <w:rtl/>
        </w:rPr>
        <w:t>در فرودگاه. کیمیا از مسئول اطلاعات میخواهد نام داریوش را صدا بزند. داریوش به سمت اطلاعات در حال حرکت است. فرشته و کیمیا را می</w:t>
      </w:r>
      <w:r w:rsidR="00214232">
        <w:rPr>
          <w:rFonts w:hint="cs"/>
          <w:rtl/>
        </w:rPr>
        <w:t>‌</w:t>
      </w:r>
      <w:r>
        <w:rPr>
          <w:rFonts w:hint="cs"/>
          <w:rtl/>
        </w:rPr>
        <w:t>بیند. گامهایش کندتر شده اند. به آنها که می</w:t>
      </w:r>
      <w:r w:rsidR="00214232">
        <w:rPr>
          <w:rFonts w:hint="cs"/>
          <w:rtl/>
        </w:rPr>
        <w:t>‌</w:t>
      </w:r>
      <w:r>
        <w:rPr>
          <w:rFonts w:hint="cs"/>
          <w:rtl/>
        </w:rPr>
        <w:t xml:space="preserve">رسد. </w:t>
      </w:r>
    </w:p>
    <w:p w14:paraId="6CDE8862" w14:textId="50DB85C1" w:rsidR="00FF18C8" w:rsidRDefault="00FF18C8" w:rsidP="00534E6B">
      <w:pPr>
        <w:jc w:val="both"/>
        <w:rPr>
          <w:rtl/>
        </w:rPr>
      </w:pPr>
      <w:r>
        <w:rPr>
          <w:rFonts w:hint="cs"/>
          <w:rtl/>
        </w:rPr>
        <w:t>درایوش: دیگه چیه؟</w:t>
      </w:r>
    </w:p>
    <w:p w14:paraId="73E38EEC" w14:textId="3DED9D95" w:rsidR="00FF18C8" w:rsidRDefault="00FF18C8" w:rsidP="00534E6B">
      <w:pPr>
        <w:jc w:val="both"/>
        <w:rPr>
          <w:rtl/>
        </w:rPr>
      </w:pPr>
      <w:r>
        <w:rPr>
          <w:rFonts w:hint="cs"/>
          <w:rtl/>
        </w:rPr>
        <w:t>کیمیا: نگاهی به فرشته می</w:t>
      </w:r>
      <w:r w:rsidR="00214232">
        <w:rPr>
          <w:rFonts w:hint="cs"/>
          <w:rtl/>
        </w:rPr>
        <w:t>‌</w:t>
      </w:r>
      <w:r>
        <w:rPr>
          <w:rFonts w:hint="cs"/>
          <w:rtl/>
        </w:rPr>
        <w:t xml:space="preserve">کند. </w:t>
      </w:r>
    </w:p>
    <w:p w14:paraId="0E246425" w14:textId="60120EE7" w:rsidR="00FF18C8" w:rsidRDefault="00FF18C8" w:rsidP="00534E6B">
      <w:pPr>
        <w:jc w:val="both"/>
        <w:rPr>
          <w:rtl/>
        </w:rPr>
      </w:pPr>
      <w:r>
        <w:rPr>
          <w:rFonts w:hint="cs"/>
          <w:rtl/>
        </w:rPr>
        <w:t>فرشته: تنهاتون می</w:t>
      </w:r>
      <w:r w:rsidR="00214232">
        <w:rPr>
          <w:rFonts w:hint="cs"/>
          <w:rtl/>
        </w:rPr>
        <w:t>‌</w:t>
      </w:r>
      <w:r>
        <w:rPr>
          <w:rFonts w:hint="cs"/>
          <w:rtl/>
        </w:rPr>
        <w:t>ذارم و از فرودگاه خارج می</w:t>
      </w:r>
      <w:r w:rsidR="00214232">
        <w:rPr>
          <w:rFonts w:hint="cs"/>
          <w:rtl/>
        </w:rPr>
        <w:t>‌</w:t>
      </w:r>
      <w:r>
        <w:rPr>
          <w:rFonts w:hint="cs"/>
          <w:rtl/>
        </w:rPr>
        <w:t>شود.</w:t>
      </w:r>
    </w:p>
    <w:p w14:paraId="5E348416" w14:textId="2EF28D8A" w:rsidR="00FF18C8" w:rsidRDefault="00FF18C8" w:rsidP="00534E6B">
      <w:pPr>
        <w:jc w:val="both"/>
        <w:rPr>
          <w:rtl/>
        </w:rPr>
      </w:pPr>
      <w:r>
        <w:rPr>
          <w:rFonts w:hint="cs"/>
          <w:rtl/>
        </w:rPr>
        <w:t xml:space="preserve">کیمیا: من دوستت دارم. نرو. </w:t>
      </w:r>
    </w:p>
    <w:p w14:paraId="78DB6C00" w14:textId="2E9E6A74" w:rsidR="00FF18C8" w:rsidRDefault="00FF18C8" w:rsidP="00534E6B">
      <w:pPr>
        <w:jc w:val="both"/>
        <w:rPr>
          <w:rtl/>
        </w:rPr>
      </w:pPr>
      <w:r>
        <w:rPr>
          <w:rFonts w:hint="cs"/>
          <w:rtl/>
        </w:rPr>
        <w:t>داریوش: دوستم داری، تو نمیدونی دوست داشتن یعنی چی، تو می</w:t>
      </w:r>
      <w:r w:rsidR="00214232">
        <w:rPr>
          <w:rFonts w:hint="cs"/>
          <w:rtl/>
        </w:rPr>
        <w:t>‌</w:t>
      </w:r>
      <w:r>
        <w:rPr>
          <w:rFonts w:hint="cs"/>
          <w:rtl/>
        </w:rPr>
        <w:t>خواهی مالک باشی. مالک من، مالک همه. تو عشق چه می</w:t>
      </w:r>
      <w:r w:rsidR="00214232">
        <w:rPr>
          <w:rFonts w:hint="cs"/>
          <w:rtl/>
        </w:rPr>
        <w:t>‌</w:t>
      </w:r>
      <w:r>
        <w:rPr>
          <w:rFonts w:hint="cs"/>
          <w:rtl/>
        </w:rPr>
        <w:t>فهمی چیه</w:t>
      </w:r>
      <w:r w:rsidR="007B7EAD">
        <w:rPr>
          <w:rFonts w:hint="cs"/>
          <w:rtl/>
        </w:rPr>
        <w:t>؟</w:t>
      </w:r>
      <w:r>
        <w:rPr>
          <w:rFonts w:hint="cs"/>
          <w:rtl/>
        </w:rPr>
        <w:t>! تو اصلا منو نمی</w:t>
      </w:r>
      <w:r w:rsidR="00214232">
        <w:rPr>
          <w:rFonts w:hint="cs"/>
          <w:rtl/>
        </w:rPr>
        <w:t>‌</w:t>
      </w:r>
      <w:r>
        <w:rPr>
          <w:rFonts w:hint="cs"/>
          <w:rtl/>
        </w:rPr>
        <w:t xml:space="preserve">شناسی که عاشقم شده باشی، خودخواه. </w:t>
      </w:r>
    </w:p>
    <w:p w14:paraId="2AB08160" w14:textId="480EF55D" w:rsidR="00FF18C8" w:rsidRDefault="00FF18C8" w:rsidP="00534E6B">
      <w:pPr>
        <w:jc w:val="both"/>
        <w:rPr>
          <w:rtl/>
        </w:rPr>
      </w:pPr>
      <w:r>
        <w:rPr>
          <w:rFonts w:hint="cs"/>
          <w:rtl/>
        </w:rPr>
        <w:t>کیمیا: دیگر نمی</w:t>
      </w:r>
      <w:r w:rsidR="00214232">
        <w:rPr>
          <w:rFonts w:hint="cs"/>
          <w:rtl/>
        </w:rPr>
        <w:t>‌</w:t>
      </w:r>
      <w:r>
        <w:rPr>
          <w:rFonts w:hint="cs"/>
          <w:rtl/>
        </w:rPr>
        <w:t>تواند جلوی گریه اش را بگیرد. آنچنان گریان است که حرفهایی که می</w:t>
      </w:r>
      <w:r w:rsidR="00214232">
        <w:rPr>
          <w:rFonts w:hint="cs"/>
          <w:rtl/>
        </w:rPr>
        <w:t>‌</w:t>
      </w:r>
      <w:r>
        <w:rPr>
          <w:rFonts w:hint="cs"/>
          <w:rtl/>
        </w:rPr>
        <w:t>زند را نمی</w:t>
      </w:r>
      <w:r w:rsidR="00214232">
        <w:rPr>
          <w:rFonts w:hint="cs"/>
          <w:rtl/>
        </w:rPr>
        <w:t xml:space="preserve">‌شد فهمید. </w:t>
      </w:r>
    </w:p>
    <w:p w14:paraId="23ADB276" w14:textId="3B1839E5" w:rsidR="00214232" w:rsidRDefault="00214232" w:rsidP="00534E6B">
      <w:pPr>
        <w:jc w:val="both"/>
        <w:rPr>
          <w:rtl/>
        </w:rPr>
      </w:pPr>
      <w:r>
        <w:rPr>
          <w:rFonts w:hint="cs"/>
          <w:rtl/>
        </w:rPr>
        <w:t xml:space="preserve">داریوش: گریه هات نمیزاره بشنوم چی میگی؟ ولی هرچی میگی مهم نیست. حرف باد هواست اگر عمل پشتش نباشه. تو هیچی راجع به من نمیدونی بچه. </w:t>
      </w:r>
    </w:p>
    <w:p w14:paraId="1B1ED844" w14:textId="190C681C" w:rsidR="00214232" w:rsidRDefault="00214232" w:rsidP="00534E6B">
      <w:pPr>
        <w:jc w:val="both"/>
        <w:rPr>
          <w:rtl/>
        </w:rPr>
      </w:pPr>
      <w:r>
        <w:rPr>
          <w:rFonts w:hint="cs"/>
          <w:rtl/>
        </w:rPr>
        <w:lastRenderedPageBreak/>
        <w:t xml:space="preserve">کیمیا: اشتباه میکنی ، می‌دونم. </w:t>
      </w:r>
    </w:p>
    <w:p w14:paraId="1D44DA67" w14:textId="4AAF4473" w:rsidR="00214232" w:rsidRDefault="00214232" w:rsidP="00534E6B">
      <w:pPr>
        <w:jc w:val="both"/>
        <w:rPr>
          <w:rtl/>
        </w:rPr>
      </w:pPr>
      <w:r>
        <w:rPr>
          <w:rFonts w:hint="cs"/>
          <w:rtl/>
        </w:rPr>
        <w:t>داریوش: اسم گربه ام چیه؟</w:t>
      </w:r>
    </w:p>
    <w:p w14:paraId="43E024F7" w14:textId="7CE0BEFF" w:rsidR="00214232" w:rsidRDefault="00214232" w:rsidP="00534E6B">
      <w:pPr>
        <w:jc w:val="both"/>
        <w:rPr>
          <w:rtl/>
        </w:rPr>
      </w:pPr>
      <w:r>
        <w:rPr>
          <w:rFonts w:hint="cs"/>
          <w:rtl/>
        </w:rPr>
        <w:t xml:space="preserve">کیمیا: نگاهی به داریوش میکند. نمیداند چه بگوید. </w:t>
      </w:r>
    </w:p>
    <w:p w14:paraId="6B710870" w14:textId="15E10714" w:rsidR="00FF18C8" w:rsidRDefault="00214232" w:rsidP="00534E6B">
      <w:pPr>
        <w:jc w:val="both"/>
        <w:rPr>
          <w:rtl/>
        </w:rPr>
      </w:pPr>
      <w:r>
        <w:rPr>
          <w:rFonts w:hint="cs"/>
          <w:rtl/>
        </w:rPr>
        <w:t xml:space="preserve">داریوش: همه دوستای دور و نزدیکم اسم گربه ام رو میدونن. حتی همه همکلاسی های دانشگاهم. </w:t>
      </w:r>
    </w:p>
    <w:p w14:paraId="4DCEEBEF" w14:textId="0C02A75B" w:rsidR="00214232" w:rsidRDefault="00214232" w:rsidP="00534E6B">
      <w:pPr>
        <w:jc w:val="both"/>
        <w:rPr>
          <w:rtl/>
        </w:rPr>
      </w:pPr>
      <w:r>
        <w:rPr>
          <w:rFonts w:hint="cs"/>
          <w:rtl/>
        </w:rPr>
        <w:t xml:space="preserve">کیمیا: نمیدونم. </w:t>
      </w:r>
    </w:p>
    <w:p w14:paraId="11279CA9" w14:textId="737AE749" w:rsidR="00214232" w:rsidRDefault="00214232" w:rsidP="00534E6B">
      <w:pPr>
        <w:jc w:val="both"/>
        <w:rPr>
          <w:rtl/>
        </w:rPr>
      </w:pPr>
      <w:r>
        <w:rPr>
          <w:rFonts w:hint="cs"/>
          <w:rtl/>
        </w:rPr>
        <w:t xml:space="preserve">داریوش: چرا گم نمیشی بری پیش مادرت. </w:t>
      </w:r>
    </w:p>
    <w:p w14:paraId="3D71A8D3" w14:textId="5CDB15D7" w:rsidR="00214232" w:rsidRDefault="00214232" w:rsidP="00534E6B">
      <w:pPr>
        <w:jc w:val="both"/>
        <w:rPr>
          <w:rtl/>
        </w:rPr>
      </w:pPr>
      <w:r>
        <w:rPr>
          <w:rFonts w:hint="cs"/>
          <w:rtl/>
        </w:rPr>
        <w:t xml:space="preserve">کیمیا: این رو فراموش نمی‌کنم. </w:t>
      </w:r>
    </w:p>
    <w:p w14:paraId="5D0BE2EC" w14:textId="1057086A" w:rsidR="00214232" w:rsidRDefault="00214232" w:rsidP="00534E6B">
      <w:pPr>
        <w:jc w:val="both"/>
        <w:rPr>
          <w:rtl/>
        </w:rPr>
      </w:pPr>
      <w:r>
        <w:rPr>
          <w:rFonts w:hint="cs"/>
          <w:rtl/>
        </w:rPr>
        <w:t xml:space="preserve">داریوش: امیدوارم فراموش نکنی. احمق. </w:t>
      </w:r>
    </w:p>
    <w:p w14:paraId="40743845" w14:textId="1AAF1D80" w:rsidR="00214232" w:rsidRDefault="00214232" w:rsidP="00534E6B">
      <w:pPr>
        <w:jc w:val="both"/>
        <w:rPr>
          <w:rtl/>
        </w:rPr>
      </w:pPr>
      <w:r>
        <w:rPr>
          <w:rFonts w:hint="cs"/>
          <w:rtl/>
        </w:rPr>
        <w:t>کیمیا از فرودگاه خارج میشود و داریوش هم به سمت دیگر می</w:t>
      </w:r>
      <w:r w:rsidR="001A562F">
        <w:rPr>
          <w:rFonts w:hint="cs"/>
          <w:rtl/>
        </w:rPr>
        <w:t>‌</w:t>
      </w:r>
      <w:r>
        <w:rPr>
          <w:rFonts w:hint="cs"/>
          <w:rtl/>
        </w:rPr>
        <w:t>رود.</w:t>
      </w:r>
    </w:p>
    <w:p w14:paraId="3F80BB10" w14:textId="77777777" w:rsidR="00214232" w:rsidRDefault="00214232" w:rsidP="00534E6B">
      <w:pPr>
        <w:pStyle w:val="Heading2"/>
        <w:jc w:val="both"/>
        <w:rPr>
          <w:rtl/>
        </w:rPr>
      </w:pPr>
      <w:r>
        <w:rPr>
          <w:rFonts w:hint="cs"/>
          <w:rtl/>
        </w:rPr>
        <w:t>در آلمان</w:t>
      </w:r>
    </w:p>
    <w:p w14:paraId="1BAB5E9E" w14:textId="5206A1B3" w:rsidR="00214232" w:rsidRDefault="00214232" w:rsidP="00534E6B">
      <w:pPr>
        <w:jc w:val="both"/>
        <w:rPr>
          <w:rtl/>
        </w:rPr>
      </w:pPr>
      <w:r>
        <w:rPr>
          <w:rFonts w:hint="cs"/>
          <w:rtl/>
        </w:rPr>
        <w:t xml:space="preserve"> همه چیز رو به راه است. </w:t>
      </w:r>
      <w:r w:rsidR="00F52BBB">
        <w:rPr>
          <w:rFonts w:hint="cs"/>
          <w:rtl/>
        </w:rPr>
        <w:t xml:space="preserve">کار و ادامه تحصیل یک خانه خوب خریده است. یک خودرو دارد. کارش هم در شرکت بنز خوب است محلی آرام و امن برای کار. کاری که عاشقش است. یک سال گذشته است. </w:t>
      </w:r>
    </w:p>
    <w:p w14:paraId="1207C54E" w14:textId="57D08F5B" w:rsidR="00F52BBB" w:rsidRDefault="00F52BBB" w:rsidP="00534E6B">
      <w:pPr>
        <w:jc w:val="both"/>
        <w:rPr>
          <w:rtl/>
        </w:rPr>
      </w:pPr>
      <w:r>
        <w:rPr>
          <w:rFonts w:hint="cs"/>
          <w:rtl/>
        </w:rPr>
        <w:t xml:space="preserve">تلفنش زنگ میزند. </w:t>
      </w:r>
    </w:p>
    <w:p w14:paraId="0010B627" w14:textId="41370896" w:rsidR="00F52BBB" w:rsidRDefault="00F52BBB" w:rsidP="00534E6B">
      <w:pPr>
        <w:jc w:val="both"/>
        <w:rPr>
          <w:rtl/>
        </w:rPr>
      </w:pPr>
      <w:r>
        <w:rPr>
          <w:rFonts w:hint="cs"/>
          <w:rtl/>
        </w:rPr>
        <w:t xml:space="preserve">داریوش: گوشی را بر میدارد. </w:t>
      </w:r>
    </w:p>
    <w:p w14:paraId="0333B2AA" w14:textId="47656C2C" w:rsidR="00F52BBB" w:rsidRDefault="00F52BBB" w:rsidP="00534E6B">
      <w:pPr>
        <w:jc w:val="both"/>
        <w:rPr>
          <w:rtl/>
        </w:rPr>
      </w:pPr>
      <w:r>
        <w:rPr>
          <w:rFonts w:hint="cs"/>
          <w:rtl/>
        </w:rPr>
        <w:t xml:space="preserve">کیمیا: میتونم ببینمت. </w:t>
      </w:r>
    </w:p>
    <w:p w14:paraId="596B71C9" w14:textId="083FC6C7" w:rsidR="00F52BBB" w:rsidRDefault="00F52BBB" w:rsidP="00534E6B">
      <w:pPr>
        <w:jc w:val="both"/>
        <w:rPr>
          <w:rtl/>
        </w:rPr>
      </w:pPr>
      <w:r>
        <w:rPr>
          <w:rFonts w:hint="cs"/>
          <w:rtl/>
        </w:rPr>
        <w:t xml:space="preserve">داریوش: کجایی مگه. </w:t>
      </w:r>
    </w:p>
    <w:p w14:paraId="12562158" w14:textId="5BE7A9FA" w:rsidR="00F52BBB" w:rsidRDefault="00F52BBB" w:rsidP="00534E6B">
      <w:pPr>
        <w:jc w:val="both"/>
        <w:rPr>
          <w:rtl/>
        </w:rPr>
      </w:pPr>
      <w:r>
        <w:rPr>
          <w:rFonts w:hint="cs"/>
          <w:rtl/>
        </w:rPr>
        <w:t xml:space="preserve">کیمیا: جلوی درب خونت. </w:t>
      </w:r>
    </w:p>
    <w:p w14:paraId="3F03C2E4" w14:textId="0C433CAE" w:rsidR="00F52BBB" w:rsidRDefault="00F52BBB" w:rsidP="00534E6B">
      <w:pPr>
        <w:jc w:val="both"/>
        <w:rPr>
          <w:rtl/>
        </w:rPr>
      </w:pPr>
      <w:r>
        <w:rPr>
          <w:rFonts w:hint="cs"/>
          <w:rtl/>
        </w:rPr>
        <w:t xml:space="preserve">داریوش: شوخی میکنی. </w:t>
      </w:r>
    </w:p>
    <w:p w14:paraId="44A299FC" w14:textId="4B084C2D" w:rsidR="00F52BBB" w:rsidRDefault="00F52BBB" w:rsidP="00534E6B">
      <w:pPr>
        <w:jc w:val="both"/>
        <w:rPr>
          <w:rtl/>
        </w:rPr>
      </w:pPr>
      <w:r>
        <w:rPr>
          <w:rFonts w:hint="cs"/>
          <w:rtl/>
        </w:rPr>
        <w:t>کیمیا: نه!</w:t>
      </w:r>
    </w:p>
    <w:p w14:paraId="19A68CFD" w14:textId="30DAC30F" w:rsidR="00F52BBB" w:rsidRDefault="00F52BBB" w:rsidP="00534E6B">
      <w:pPr>
        <w:jc w:val="both"/>
        <w:rPr>
          <w:rtl/>
        </w:rPr>
      </w:pPr>
      <w:r>
        <w:rPr>
          <w:rFonts w:hint="cs"/>
          <w:rtl/>
        </w:rPr>
        <w:lastRenderedPageBreak/>
        <w:t xml:space="preserve">درایوش: قطع کن. به سمت درب میرود و درب را باز میکند. کیمیا وارد میشود. </w:t>
      </w:r>
    </w:p>
    <w:p w14:paraId="49B4DE5A" w14:textId="46C68F1B" w:rsidR="00F52BBB" w:rsidRDefault="00F52BBB" w:rsidP="00534E6B">
      <w:pPr>
        <w:jc w:val="both"/>
        <w:rPr>
          <w:rtl/>
        </w:rPr>
      </w:pPr>
      <w:r>
        <w:rPr>
          <w:rFonts w:hint="cs"/>
          <w:rtl/>
        </w:rPr>
        <w:t xml:space="preserve">کیمیا: به کمک احتیاج دارم. </w:t>
      </w:r>
    </w:p>
    <w:p w14:paraId="063C87C5" w14:textId="77777777" w:rsidR="00F52BBB" w:rsidRDefault="00F52BBB" w:rsidP="00534E6B">
      <w:pPr>
        <w:jc w:val="both"/>
        <w:rPr>
          <w:rtl/>
        </w:rPr>
      </w:pPr>
      <w:r>
        <w:rPr>
          <w:rFonts w:hint="cs"/>
          <w:rtl/>
        </w:rPr>
        <w:t>داریوش: چی میخواهی</w:t>
      </w:r>
    </w:p>
    <w:p w14:paraId="4A6D24BF" w14:textId="5B314D55" w:rsidR="00F52BBB" w:rsidRDefault="00F52BBB" w:rsidP="00534E6B">
      <w:pPr>
        <w:jc w:val="both"/>
        <w:rPr>
          <w:rtl/>
        </w:rPr>
      </w:pPr>
      <w:r>
        <w:rPr>
          <w:rFonts w:hint="cs"/>
          <w:rtl/>
        </w:rPr>
        <w:t xml:space="preserve">- باید یک مدت اینجا بمونم تا برای خودم خونه بخرم. دانشگاه قبول شدم. حسابداری. یکم هم تو زبان کمک میخوام. </w:t>
      </w:r>
    </w:p>
    <w:p w14:paraId="340F62F4" w14:textId="2DFC0264" w:rsidR="00F52BBB" w:rsidRDefault="00F52BBB" w:rsidP="00534E6B">
      <w:pPr>
        <w:jc w:val="both"/>
        <w:rPr>
          <w:rtl/>
        </w:rPr>
      </w:pPr>
      <w:r>
        <w:rPr>
          <w:rFonts w:hint="cs"/>
          <w:rtl/>
        </w:rPr>
        <w:t>- چقدر</w:t>
      </w:r>
    </w:p>
    <w:p w14:paraId="3B881C16" w14:textId="30901A17" w:rsidR="00F52BBB" w:rsidRDefault="00F52BBB" w:rsidP="00534E6B">
      <w:pPr>
        <w:jc w:val="both"/>
        <w:rPr>
          <w:rtl/>
        </w:rPr>
      </w:pPr>
      <w:r>
        <w:rPr>
          <w:rFonts w:hint="cs"/>
          <w:rtl/>
        </w:rPr>
        <w:t xml:space="preserve">- یک هفته. </w:t>
      </w:r>
    </w:p>
    <w:p w14:paraId="428219A9" w14:textId="795632F7" w:rsidR="00F52BBB" w:rsidRDefault="00F52BBB" w:rsidP="00534E6B">
      <w:pPr>
        <w:jc w:val="both"/>
        <w:rPr>
          <w:rtl/>
        </w:rPr>
      </w:pPr>
      <w:r>
        <w:rPr>
          <w:rFonts w:hint="cs"/>
          <w:rtl/>
        </w:rPr>
        <w:t xml:space="preserve">- بمون من صبح میرم سر کار 4 برمیگردم بعد هم 6 میرم بیرون ساعت 10 میام بعدش هم میخوابم. عملاً خونه نیستم که بخوام نگران دعوا و مرافعه هامون باشم. فرهاد وقتی جا نداشتم بهم جا داد.  یک هفته میتونم به دخترش جا بدم. </w:t>
      </w:r>
    </w:p>
    <w:p w14:paraId="1E569C4C" w14:textId="1536497F" w:rsidR="00F52BBB" w:rsidRDefault="00F52BBB" w:rsidP="00534E6B">
      <w:pPr>
        <w:jc w:val="both"/>
        <w:rPr>
          <w:rtl/>
        </w:rPr>
      </w:pPr>
      <w:r>
        <w:rPr>
          <w:rFonts w:hint="cs"/>
          <w:rtl/>
        </w:rPr>
        <w:t xml:space="preserve">- ما تسویه بودیم. بابت این مدت باید پول بگیری. </w:t>
      </w:r>
    </w:p>
    <w:p w14:paraId="5FA3A52D" w14:textId="208A52F4" w:rsidR="00F52BBB" w:rsidRDefault="00F52BBB" w:rsidP="00534E6B">
      <w:pPr>
        <w:jc w:val="both"/>
        <w:rPr>
          <w:rtl/>
        </w:rPr>
      </w:pPr>
      <w:r>
        <w:rPr>
          <w:rFonts w:hint="cs"/>
          <w:rtl/>
        </w:rPr>
        <w:t xml:space="preserve">- میگیرم. چقدر یورو داری باهات. </w:t>
      </w:r>
    </w:p>
    <w:p w14:paraId="270DB13C" w14:textId="6437B8BE" w:rsidR="00F52BBB" w:rsidRDefault="00F52BBB" w:rsidP="00534E6B">
      <w:pPr>
        <w:jc w:val="both"/>
        <w:rPr>
          <w:rtl/>
        </w:rPr>
      </w:pPr>
      <w:r>
        <w:rPr>
          <w:rFonts w:hint="cs"/>
          <w:rtl/>
        </w:rPr>
        <w:t xml:space="preserve">- دارم. </w:t>
      </w:r>
    </w:p>
    <w:p w14:paraId="3994A82F" w14:textId="48307A52" w:rsidR="00F52BBB" w:rsidRDefault="00F52BBB" w:rsidP="00534E6B">
      <w:pPr>
        <w:jc w:val="both"/>
        <w:rPr>
          <w:rtl/>
        </w:rPr>
      </w:pPr>
      <w:r>
        <w:rPr>
          <w:rFonts w:hint="cs"/>
          <w:rtl/>
        </w:rPr>
        <w:t xml:space="preserve">- خوبه سر هفته کرایه میدی. فردا قیمت رو از املاکی میگیریم بهت میگم. اتاق خالی دارم. حموم و توالت هم اونوره و با دست مکان را به او نشان میدهد. </w:t>
      </w:r>
    </w:p>
    <w:p w14:paraId="2B3EA2CF" w14:textId="617D227F" w:rsidR="00F52BBB" w:rsidRDefault="00F52BBB" w:rsidP="00534E6B">
      <w:pPr>
        <w:jc w:val="both"/>
        <w:rPr>
          <w:rtl/>
        </w:rPr>
      </w:pPr>
      <w:r>
        <w:rPr>
          <w:rFonts w:hint="cs"/>
          <w:rtl/>
        </w:rPr>
        <w:t xml:space="preserve">- من دارم میرم بیرون تو یخچال غذا هست بخور. چیزی میخواهی بخرم. </w:t>
      </w:r>
    </w:p>
    <w:p w14:paraId="000A6F04" w14:textId="36ED1081" w:rsidR="00F52BBB" w:rsidRDefault="00F52BBB" w:rsidP="00534E6B">
      <w:pPr>
        <w:jc w:val="both"/>
        <w:rPr>
          <w:rtl/>
        </w:rPr>
      </w:pPr>
      <w:r>
        <w:rPr>
          <w:rFonts w:hint="cs"/>
          <w:rtl/>
        </w:rPr>
        <w:t xml:space="preserve">- نه مرسی. </w:t>
      </w:r>
    </w:p>
    <w:p w14:paraId="50BDDB26" w14:textId="7594F822" w:rsidR="00F52BBB" w:rsidRDefault="00F52BBB" w:rsidP="00534E6B">
      <w:pPr>
        <w:jc w:val="both"/>
        <w:rPr>
          <w:rtl/>
        </w:rPr>
      </w:pPr>
      <w:r>
        <w:rPr>
          <w:rFonts w:hint="cs"/>
          <w:rtl/>
        </w:rPr>
        <w:t xml:space="preserve">داریوش که از خانه بیرون میرود. </w:t>
      </w:r>
    </w:p>
    <w:p w14:paraId="7505ECBF" w14:textId="017D0101" w:rsidR="00F52BBB" w:rsidRDefault="00F52BBB" w:rsidP="00534E6B">
      <w:pPr>
        <w:jc w:val="both"/>
        <w:rPr>
          <w:rtl/>
        </w:rPr>
      </w:pPr>
      <w:r>
        <w:rPr>
          <w:rFonts w:hint="cs"/>
          <w:rtl/>
        </w:rPr>
        <w:t xml:space="preserve">کیمیا به فریدون زنگ میزند. من رو راه داد. الان تو خونشم. </w:t>
      </w:r>
    </w:p>
    <w:p w14:paraId="0C215A13" w14:textId="54DB9878" w:rsidR="00F52BBB" w:rsidRDefault="00F52BBB" w:rsidP="00534E6B">
      <w:pPr>
        <w:jc w:val="both"/>
        <w:rPr>
          <w:rtl/>
        </w:rPr>
      </w:pPr>
      <w:r>
        <w:rPr>
          <w:rFonts w:hint="cs"/>
          <w:rtl/>
        </w:rPr>
        <w:t xml:space="preserve">فریدون: دوباره دعوا راه ننداز باشه عمو. </w:t>
      </w:r>
    </w:p>
    <w:p w14:paraId="3476A01F" w14:textId="46A372B7" w:rsidR="00F52BBB" w:rsidRDefault="00F52BBB" w:rsidP="00534E6B">
      <w:pPr>
        <w:pStyle w:val="ListParagraph"/>
        <w:numPr>
          <w:ilvl w:val="0"/>
          <w:numId w:val="1"/>
        </w:numPr>
        <w:jc w:val="both"/>
      </w:pPr>
      <w:r>
        <w:rPr>
          <w:rFonts w:hint="cs"/>
          <w:rtl/>
        </w:rPr>
        <w:t xml:space="preserve">باشه. </w:t>
      </w:r>
    </w:p>
    <w:p w14:paraId="24A833ED" w14:textId="77181ECB" w:rsidR="00F52BBB" w:rsidRDefault="00F52BBB" w:rsidP="00534E6B">
      <w:pPr>
        <w:jc w:val="both"/>
        <w:rPr>
          <w:rtl/>
        </w:rPr>
      </w:pPr>
      <w:r>
        <w:rPr>
          <w:rFonts w:hint="cs"/>
          <w:rtl/>
        </w:rPr>
        <w:lastRenderedPageBreak/>
        <w:t xml:space="preserve">کیمیا بعد به فرشته زنگ میزند و به او هم میگوید که بالاخره توانسته است که به خانه داریوش برود. </w:t>
      </w:r>
    </w:p>
    <w:p w14:paraId="1D4ADEB6" w14:textId="3CEC7C8D" w:rsidR="00F52BBB" w:rsidRDefault="00F52BBB" w:rsidP="00534E6B">
      <w:pPr>
        <w:jc w:val="both"/>
        <w:rPr>
          <w:rtl/>
        </w:rPr>
      </w:pPr>
      <w:r>
        <w:rPr>
          <w:rFonts w:hint="cs"/>
          <w:rtl/>
        </w:rPr>
        <w:t xml:space="preserve">صبح کیمیا که روی مبل در حال انتظار برای داریوش خوابش برده از گردن درد و کمر درد بیدار میشود. گمان میکند که داریوش تمام شب را بیرون بوده. </w:t>
      </w:r>
    </w:p>
    <w:p w14:paraId="74E82B34" w14:textId="79BEE5B5" w:rsidR="00F52BBB" w:rsidRDefault="00F52BBB" w:rsidP="00534E6B">
      <w:pPr>
        <w:jc w:val="both"/>
        <w:rPr>
          <w:rtl/>
        </w:rPr>
      </w:pPr>
      <w:r>
        <w:rPr>
          <w:rFonts w:hint="cs"/>
          <w:rtl/>
        </w:rPr>
        <w:t>اما چند دقیقه بعد صدای دوش گرفتن داریوش را میشنود. داریوش از حمام بیرون میاید</w:t>
      </w:r>
      <w:r w:rsidR="00624C4F">
        <w:rPr>
          <w:rFonts w:hint="cs"/>
          <w:rtl/>
        </w:rPr>
        <w:t xml:space="preserve">، کت و شلوار پوشیده است. درود. </w:t>
      </w:r>
    </w:p>
    <w:p w14:paraId="4E153B8A" w14:textId="2A1F4402" w:rsidR="00624C4F" w:rsidRDefault="00624C4F" w:rsidP="00534E6B">
      <w:pPr>
        <w:pStyle w:val="ListParagraph"/>
        <w:numPr>
          <w:ilvl w:val="0"/>
          <w:numId w:val="1"/>
        </w:numPr>
        <w:jc w:val="both"/>
      </w:pPr>
      <w:r>
        <w:rPr>
          <w:rFonts w:hint="cs"/>
          <w:rtl/>
        </w:rPr>
        <w:t xml:space="preserve">درود. </w:t>
      </w:r>
    </w:p>
    <w:p w14:paraId="4636BF62" w14:textId="5D72DF38" w:rsidR="00624C4F" w:rsidRDefault="00624C4F" w:rsidP="00534E6B">
      <w:pPr>
        <w:pStyle w:val="ListParagraph"/>
        <w:numPr>
          <w:ilvl w:val="0"/>
          <w:numId w:val="1"/>
        </w:numPr>
        <w:jc w:val="both"/>
      </w:pPr>
      <w:r>
        <w:rPr>
          <w:rFonts w:hint="cs"/>
          <w:rtl/>
        </w:rPr>
        <w:t>من برم سرکار</w:t>
      </w:r>
      <w:r w:rsidR="00D45113">
        <w:rPr>
          <w:rFonts w:hint="cs"/>
          <w:rtl/>
        </w:rPr>
        <w:t>،</w:t>
      </w:r>
      <w:r>
        <w:rPr>
          <w:rFonts w:hint="cs"/>
          <w:rtl/>
        </w:rPr>
        <w:t xml:space="preserve"> کار داشتی با تلفن عدد یک رو فشار بده شماره من رو میگیره. </w:t>
      </w:r>
    </w:p>
    <w:p w14:paraId="6AC202B3" w14:textId="54A9FE2A" w:rsidR="00624C4F" w:rsidRDefault="00624C4F" w:rsidP="00534E6B">
      <w:pPr>
        <w:pStyle w:val="ListParagraph"/>
        <w:numPr>
          <w:ilvl w:val="0"/>
          <w:numId w:val="1"/>
        </w:numPr>
        <w:jc w:val="both"/>
      </w:pPr>
      <w:r>
        <w:rPr>
          <w:rFonts w:hint="cs"/>
          <w:rtl/>
        </w:rPr>
        <w:t xml:space="preserve">باشه. </w:t>
      </w:r>
    </w:p>
    <w:p w14:paraId="47670E63" w14:textId="162D941A" w:rsidR="00624C4F" w:rsidRDefault="00624C4F" w:rsidP="00534E6B">
      <w:pPr>
        <w:jc w:val="both"/>
        <w:rPr>
          <w:rtl/>
        </w:rPr>
      </w:pPr>
      <w:r>
        <w:rPr>
          <w:rFonts w:hint="cs"/>
          <w:rtl/>
        </w:rPr>
        <w:t xml:space="preserve">داریوش که از درب بیرون رفت. </w:t>
      </w:r>
    </w:p>
    <w:p w14:paraId="64220C67" w14:textId="3F11235E" w:rsidR="00624C4F" w:rsidRDefault="00624C4F" w:rsidP="00534E6B">
      <w:pPr>
        <w:jc w:val="both"/>
        <w:rPr>
          <w:rtl/>
        </w:rPr>
      </w:pPr>
      <w:r>
        <w:rPr>
          <w:rFonts w:hint="cs"/>
          <w:rtl/>
        </w:rPr>
        <w:t xml:space="preserve">کیمیا به اتاق خودش رفت درب را قفل کرد سرش را روی بالش گذاشت و های های گریه کرد. کمی که آرام تر شد. حتی من رو بیدار نکرده که برم سرجام بخوابم. حتی برام یک پتو نیورده. یعنی به اندازه گربه اش هم برای من ارزش قائل نیست. من اینجا چکار میکنم. اصلاً شانسی ندارم. من حماقت کردم. </w:t>
      </w:r>
    </w:p>
    <w:p w14:paraId="3CBDFE34" w14:textId="3047490C" w:rsidR="00624C4F" w:rsidRDefault="00624C4F" w:rsidP="00534E6B">
      <w:pPr>
        <w:jc w:val="both"/>
        <w:rPr>
          <w:rtl/>
        </w:rPr>
      </w:pPr>
      <w:r>
        <w:rPr>
          <w:rFonts w:hint="cs"/>
          <w:rtl/>
        </w:rPr>
        <w:t xml:space="preserve">تلفن را برمیدارد به فرشته زنگ میزند. </w:t>
      </w:r>
    </w:p>
    <w:p w14:paraId="1C668F83" w14:textId="204CFF23" w:rsidR="00624C4F" w:rsidRDefault="00624C4F" w:rsidP="00534E6B">
      <w:pPr>
        <w:jc w:val="both"/>
        <w:rPr>
          <w:rtl/>
        </w:rPr>
      </w:pPr>
      <w:r>
        <w:rPr>
          <w:rFonts w:hint="cs"/>
          <w:rtl/>
        </w:rPr>
        <w:t xml:space="preserve">کیمیا: درود من رو نمیخواد چکار کنم. </w:t>
      </w:r>
    </w:p>
    <w:p w14:paraId="152751D5" w14:textId="42890CD3" w:rsidR="00624C4F" w:rsidRDefault="00624C4F" w:rsidP="00534E6B">
      <w:pPr>
        <w:jc w:val="both"/>
        <w:rPr>
          <w:rtl/>
        </w:rPr>
      </w:pPr>
      <w:r>
        <w:rPr>
          <w:rFonts w:hint="cs"/>
          <w:rtl/>
        </w:rPr>
        <w:t xml:space="preserve">فرشته: درس هات رو بخون حالا که اونجایی کارهات رو اونجا درست کن. </w:t>
      </w:r>
    </w:p>
    <w:p w14:paraId="746B0D7C" w14:textId="66EB93F0" w:rsidR="00624C4F" w:rsidRDefault="00624C4F" w:rsidP="00534E6B">
      <w:pPr>
        <w:pStyle w:val="ListParagraph"/>
        <w:numPr>
          <w:ilvl w:val="0"/>
          <w:numId w:val="1"/>
        </w:numPr>
        <w:jc w:val="both"/>
      </w:pPr>
      <w:r>
        <w:rPr>
          <w:rFonts w:hint="cs"/>
          <w:rtl/>
        </w:rPr>
        <w:t xml:space="preserve">من میخوامش. بیشتر از هر چیزی میخواهمش. </w:t>
      </w:r>
    </w:p>
    <w:p w14:paraId="27C2375D" w14:textId="1A379C9D" w:rsidR="00624C4F" w:rsidRDefault="00624C4F" w:rsidP="00534E6B">
      <w:pPr>
        <w:jc w:val="both"/>
        <w:rPr>
          <w:rtl/>
        </w:rPr>
      </w:pPr>
      <w:r>
        <w:rPr>
          <w:rFonts w:hint="cs"/>
          <w:rtl/>
        </w:rPr>
        <w:t xml:space="preserve">ساعت چهار است. که تلفن داریوش زنگ میخورد تلفن را برمیدارد. </w:t>
      </w:r>
    </w:p>
    <w:p w14:paraId="627861B4" w14:textId="4E414ED7" w:rsidR="00624C4F" w:rsidRDefault="00624C4F" w:rsidP="00534E6B">
      <w:pPr>
        <w:jc w:val="both"/>
        <w:rPr>
          <w:rtl/>
        </w:rPr>
      </w:pPr>
      <w:r>
        <w:rPr>
          <w:rFonts w:hint="cs"/>
          <w:rtl/>
        </w:rPr>
        <w:t xml:space="preserve">فریدون : درود چطوری مهندس. </w:t>
      </w:r>
    </w:p>
    <w:p w14:paraId="342CA4A8" w14:textId="6FE57E15" w:rsidR="00624C4F" w:rsidRDefault="00624C4F" w:rsidP="00534E6B">
      <w:pPr>
        <w:pStyle w:val="ListParagraph"/>
        <w:numPr>
          <w:ilvl w:val="0"/>
          <w:numId w:val="1"/>
        </w:numPr>
        <w:jc w:val="both"/>
      </w:pPr>
      <w:r>
        <w:rPr>
          <w:rFonts w:hint="cs"/>
          <w:rtl/>
        </w:rPr>
        <w:t>به درود عمو خوبی حالت خوبه.</w:t>
      </w:r>
    </w:p>
    <w:p w14:paraId="2122B7AD" w14:textId="38DA0E4F" w:rsidR="00624C4F" w:rsidRDefault="00624C4F" w:rsidP="00534E6B">
      <w:pPr>
        <w:pStyle w:val="ListParagraph"/>
        <w:numPr>
          <w:ilvl w:val="0"/>
          <w:numId w:val="1"/>
        </w:numPr>
        <w:jc w:val="both"/>
      </w:pPr>
      <w:r>
        <w:rPr>
          <w:rFonts w:hint="cs"/>
          <w:rtl/>
        </w:rPr>
        <w:t xml:space="preserve">حال دخترم چطوره. </w:t>
      </w:r>
    </w:p>
    <w:p w14:paraId="2DF5771E" w14:textId="42DD4474" w:rsidR="00624C4F" w:rsidRDefault="00624C4F" w:rsidP="00534E6B">
      <w:pPr>
        <w:pStyle w:val="ListParagraph"/>
        <w:numPr>
          <w:ilvl w:val="0"/>
          <w:numId w:val="1"/>
        </w:numPr>
        <w:jc w:val="both"/>
      </w:pPr>
      <w:r>
        <w:rPr>
          <w:rFonts w:hint="cs"/>
          <w:rtl/>
        </w:rPr>
        <w:t>دخترت کیه.</w:t>
      </w:r>
    </w:p>
    <w:p w14:paraId="0831C99E" w14:textId="1166ABB2" w:rsidR="00624C4F" w:rsidRDefault="00624C4F" w:rsidP="00534E6B">
      <w:pPr>
        <w:pStyle w:val="ListParagraph"/>
        <w:numPr>
          <w:ilvl w:val="0"/>
          <w:numId w:val="1"/>
        </w:numPr>
        <w:jc w:val="both"/>
      </w:pPr>
      <w:r>
        <w:rPr>
          <w:rFonts w:hint="cs"/>
          <w:rtl/>
        </w:rPr>
        <w:t xml:space="preserve">خودت رو به اون راه نزن. </w:t>
      </w:r>
    </w:p>
    <w:p w14:paraId="5B1C7E04" w14:textId="611FF17E" w:rsidR="00624C4F" w:rsidRDefault="00624C4F" w:rsidP="00534E6B">
      <w:pPr>
        <w:pStyle w:val="ListParagraph"/>
        <w:numPr>
          <w:ilvl w:val="0"/>
          <w:numId w:val="1"/>
        </w:numPr>
        <w:jc w:val="both"/>
      </w:pPr>
      <w:r>
        <w:rPr>
          <w:rFonts w:hint="cs"/>
          <w:rtl/>
        </w:rPr>
        <w:lastRenderedPageBreak/>
        <w:t xml:space="preserve">خوبه. </w:t>
      </w:r>
    </w:p>
    <w:p w14:paraId="5628AA43" w14:textId="2F61E8FA" w:rsidR="00624C4F" w:rsidRDefault="00624C4F" w:rsidP="00534E6B">
      <w:pPr>
        <w:pStyle w:val="ListParagraph"/>
        <w:numPr>
          <w:ilvl w:val="0"/>
          <w:numId w:val="1"/>
        </w:numPr>
        <w:jc w:val="both"/>
      </w:pPr>
      <w:r>
        <w:rPr>
          <w:rFonts w:hint="cs"/>
          <w:rtl/>
        </w:rPr>
        <w:t xml:space="preserve">دوستت داره. </w:t>
      </w:r>
    </w:p>
    <w:p w14:paraId="07354B6D" w14:textId="7A4FF54F" w:rsidR="00624C4F" w:rsidRDefault="00624C4F" w:rsidP="00534E6B">
      <w:pPr>
        <w:pStyle w:val="ListParagraph"/>
        <w:numPr>
          <w:ilvl w:val="0"/>
          <w:numId w:val="1"/>
        </w:numPr>
        <w:jc w:val="both"/>
      </w:pPr>
      <w:r>
        <w:rPr>
          <w:rFonts w:hint="cs"/>
          <w:rtl/>
        </w:rPr>
        <w:t xml:space="preserve">عمو داستان درست نکن برای من. </w:t>
      </w:r>
    </w:p>
    <w:p w14:paraId="7B0C93D7" w14:textId="2FF72617" w:rsidR="00624C4F" w:rsidRDefault="00624C4F" w:rsidP="00534E6B">
      <w:pPr>
        <w:pStyle w:val="ListParagraph"/>
        <w:numPr>
          <w:ilvl w:val="0"/>
          <w:numId w:val="1"/>
        </w:numPr>
        <w:jc w:val="both"/>
      </w:pPr>
      <w:r>
        <w:rPr>
          <w:rFonts w:hint="cs"/>
          <w:rtl/>
        </w:rPr>
        <w:t xml:space="preserve">دوستت داره. ببین کیمیا مث دخترمه. اگر میگم دوست داره، مطمئنم که این رو میگیم. </w:t>
      </w:r>
    </w:p>
    <w:p w14:paraId="51636FE0" w14:textId="20240551" w:rsidR="00624C4F" w:rsidRDefault="00624C4F" w:rsidP="00534E6B">
      <w:pPr>
        <w:pStyle w:val="ListParagraph"/>
        <w:numPr>
          <w:ilvl w:val="0"/>
          <w:numId w:val="1"/>
        </w:numPr>
        <w:jc w:val="both"/>
      </w:pPr>
      <w:r>
        <w:rPr>
          <w:rFonts w:hint="cs"/>
          <w:rtl/>
        </w:rPr>
        <w:t xml:space="preserve">عمو بین من و کیمیا هیچی نیست. هیچی هم نخواهد بود. میخواهی خودم براش یک جا بگیرم. خیالت راحت شه که دیگه من رو نمیبینه. </w:t>
      </w:r>
    </w:p>
    <w:p w14:paraId="36AAD436" w14:textId="11F87B54" w:rsidR="00624C4F" w:rsidRDefault="00624C4F" w:rsidP="00534E6B">
      <w:pPr>
        <w:pStyle w:val="ListParagraph"/>
        <w:numPr>
          <w:ilvl w:val="0"/>
          <w:numId w:val="1"/>
        </w:numPr>
        <w:jc w:val="both"/>
      </w:pPr>
      <w:r>
        <w:rPr>
          <w:rFonts w:hint="cs"/>
          <w:rtl/>
        </w:rPr>
        <w:t xml:space="preserve">نه عمو جون میخوام به حرفاش گوش کنی. میخوام بهش فرصت بدی. </w:t>
      </w:r>
    </w:p>
    <w:p w14:paraId="07BE3E59" w14:textId="7B58A622" w:rsidR="00624C4F" w:rsidRDefault="00624C4F" w:rsidP="00534E6B">
      <w:pPr>
        <w:pStyle w:val="ListParagraph"/>
        <w:numPr>
          <w:ilvl w:val="0"/>
          <w:numId w:val="1"/>
        </w:numPr>
        <w:jc w:val="both"/>
      </w:pPr>
      <w:r>
        <w:rPr>
          <w:rFonts w:hint="cs"/>
          <w:rtl/>
        </w:rPr>
        <w:t xml:space="preserve">نمیتونم عمو. وقتی بهش نگاه میکنم. فقط دلم میخواد برم. میخوام نباشه. میخوام نبینمش. نشنومش. تا حالا اینقدر از اینکه کنار کسی باشم معذب نبودم. من براش امروز یک جا میگیرم ازش میخوام بره. </w:t>
      </w:r>
    </w:p>
    <w:p w14:paraId="42DDC4D2" w14:textId="61442681" w:rsidR="00624C4F" w:rsidRDefault="00624C4F" w:rsidP="00534E6B">
      <w:pPr>
        <w:jc w:val="both"/>
        <w:rPr>
          <w:rtl/>
        </w:rPr>
      </w:pPr>
      <w:r>
        <w:rPr>
          <w:rFonts w:hint="cs"/>
          <w:rtl/>
        </w:rPr>
        <w:t xml:space="preserve">همانروز داریوش یک آپارتمان برای کیمیا میگیرد. به خانه که برمیگردد. </w:t>
      </w:r>
    </w:p>
    <w:p w14:paraId="470282A1" w14:textId="4B338378" w:rsidR="00624C4F" w:rsidRDefault="00624C4F" w:rsidP="00534E6B">
      <w:pPr>
        <w:jc w:val="both"/>
        <w:rPr>
          <w:rtl/>
        </w:rPr>
      </w:pPr>
      <w:r>
        <w:rPr>
          <w:rFonts w:hint="cs"/>
          <w:rtl/>
        </w:rPr>
        <w:t xml:space="preserve">داریوش: برات یک جا گرفتم موقتیه یک ماه اجاره شده. تا اون موقع خودت برای خودت یک جا تهیه کن. کمک خواستی زنگ بزن. </w:t>
      </w:r>
    </w:p>
    <w:p w14:paraId="58F5318C" w14:textId="79A5A2EA" w:rsidR="00624C4F" w:rsidRDefault="00624C4F" w:rsidP="00534E6B">
      <w:pPr>
        <w:jc w:val="both"/>
        <w:rPr>
          <w:rtl/>
        </w:rPr>
      </w:pPr>
      <w:r>
        <w:rPr>
          <w:rFonts w:hint="cs"/>
          <w:rtl/>
        </w:rPr>
        <w:t xml:space="preserve">کیمیا: این حرف آخرته. </w:t>
      </w:r>
    </w:p>
    <w:p w14:paraId="493E36C7" w14:textId="2C0A56D0" w:rsidR="00624C4F" w:rsidRDefault="00624C4F" w:rsidP="00534E6B">
      <w:pPr>
        <w:jc w:val="both"/>
        <w:rPr>
          <w:rtl/>
        </w:rPr>
      </w:pPr>
      <w:r>
        <w:rPr>
          <w:rFonts w:hint="cs"/>
          <w:rtl/>
        </w:rPr>
        <w:t xml:space="preserve">داریوش: حرفه آخر. </w:t>
      </w:r>
    </w:p>
    <w:p w14:paraId="5EAAE3AC" w14:textId="1AEA43F5" w:rsidR="00624C4F" w:rsidRDefault="00624C4F" w:rsidP="00534E6B">
      <w:pPr>
        <w:jc w:val="both"/>
        <w:rPr>
          <w:rtl/>
        </w:rPr>
      </w:pPr>
      <w:r>
        <w:rPr>
          <w:rFonts w:hint="cs"/>
          <w:rtl/>
        </w:rPr>
        <w:t>کیمیا: داری منو رو از خونه ات می</w:t>
      </w:r>
      <w:r w:rsidR="00D45113">
        <w:rPr>
          <w:rFonts w:hint="cs"/>
          <w:rtl/>
        </w:rPr>
        <w:t>ن</w:t>
      </w:r>
      <w:r>
        <w:rPr>
          <w:rFonts w:hint="cs"/>
          <w:rtl/>
        </w:rPr>
        <w:t xml:space="preserve">دازی بیرون. </w:t>
      </w:r>
    </w:p>
    <w:p w14:paraId="41F69002" w14:textId="6E017BF6" w:rsidR="00624C4F" w:rsidRDefault="00624C4F" w:rsidP="00534E6B">
      <w:pPr>
        <w:jc w:val="both"/>
        <w:rPr>
          <w:rtl/>
        </w:rPr>
      </w:pPr>
      <w:r>
        <w:rPr>
          <w:rFonts w:hint="cs"/>
          <w:rtl/>
        </w:rPr>
        <w:t>داریوش: راستش آره این حرف آخرمه. تو باید بری</w:t>
      </w:r>
      <w:r w:rsidR="00ED08E5">
        <w:rPr>
          <w:rFonts w:hint="cs"/>
          <w:rtl/>
        </w:rPr>
        <w:t>.</w:t>
      </w:r>
    </w:p>
    <w:p w14:paraId="1BB974CF" w14:textId="3DE76908" w:rsidR="00ED08E5" w:rsidRDefault="00ED08E5" w:rsidP="00534E6B">
      <w:pPr>
        <w:jc w:val="both"/>
        <w:rPr>
          <w:rtl/>
        </w:rPr>
      </w:pPr>
      <w:r>
        <w:rPr>
          <w:rFonts w:hint="cs"/>
          <w:rtl/>
        </w:rPr>
        <w:t xml:space="preserve">کیمیا: فرهاد بهت جا داد بهت کمک کرد. </w:t>
      </w:r>
    </w:p>
    <w:p w14:paraId="4C2EA17E" w14:textId="6B7007CD" w:rsidR="00ED08E5" w:rsidRDefault="00ED08E5" w:rsidP="00534E6B">
      <w:pPr>
        <w:jc w:val="both"/>
        <w:rPr>
          <w:rtl/>
        </w:rPr>
      </w:pPr>
      <w:r>
        <w:rPr>
          <w:rFonts w:hint="cs"/>
          <w:rtl/>
        </w:rPr>
        <w:t xml:space="preserve">داریوش: تو برای جا و کمک اینجا نیستی. تو برای اینکه نتونستی صاحب چیزی که میخوای بشی اینجایی. ولی خوب آدمها خریدنی نیستند. نمیتونی منو بخری. فروشی نیست. </w:t>
      </w:r>
    </w:p>
    <w:p w14:paraId="40B29302" w14:textId="666EEB0E" w:rsidR="00ED08E5" w:rsidRDefault="00ED08E5" w:rsidP="00534E6B">
      <w:pPr>
        <w:jc w:val="both"/>
        <w:rPr>
          <w:rtl/>
        </w:rPr>
      </w:pPr>
      <w:r>
        <w:rPr>
          <w:rFonts w:hint="cs"/>
          <w:rtl/>
        </w:rPr>
        <w:t xml:space="preserve">کیمیا: تو من رو نشناختی. ولی خوب الان من دیگه مطمئنم یک چیزی رو در باره تو خوب میدونم تو نمیتونی ببخشی. </w:t>
      </w:r>
    </w:p>
    <w:p w14:paraId="28F0A853" w14:textId="256985DF" w:rsidR="00ED08E5" w:rsidRDefault="00ED08E5" w:rsidP="00534E6B">
      <w:pPr>
        <w:jc w:val="both"/>
        <w:rPr>
          <w:rtl/>
        </w:rPr>
      </w:pPr>
      <w:r>
        <w:rPr>
          <w:rFonts w:hint="cs"/>
          <w:rtl/>
        </w:rPr>
        <w:lastRenderedPageBreak/>
        <w:t xml:space="preserve">داریوش: برو. بیا این کلید خونت آدرسش رو برات روی مپ فرستادم. </w:t>
      </w:r>
    </w:p>
    <w:p w14:paraId="3B39855C" w14:textId="75D39E55" w:rsidR="001F41A0" w:rsidRDefault="00CF316F" w:rsidP="00534E6B">
      <w:pPr>
        <w:jc w:val="both"/>
        <w:rPr>
          <w:rtl/>
        </w:rPr>
      </w:pPr>
      <w:r>
        <w:rPr>
          <w:rFonts w:hint="cs"/>
          <w:rtl/>
        </w:rPr>
        <w:t>ک</w:t>
      </w:r>
      <w:r w:rsidR="008B64FF">
        <w:rPr>
          <w:rFonts w:hint="cs"/>
          <w:rtl/>
        </w:rPr>
        <w:t>ی</w:t>
      </w:r>
      <w:r>
        <w:rPr>
          <w:rFonts w:hint="cs"/>
          <w:rtl/>
        </w:rPr>
        <w:t xml:space="preserve">میا سال بعد با یکی از همکلاسیهایش ازدواج کرد ولی داریوش تا آخر عمر هرگز با کسی ازدواج نکرد. </w:t>
      </w:r>
    </w:p>
    <w:p w14:paraId="7FD08C12" w14:textId="572ED8A1" w:rsidR="00D966C6" w:rsidRPr="00163C06" w:rsidRDefault="00D966C6" w:rsidP="00534E6B">
      <w:pPr>
        <w:jc w:val="both"/>
        <w:rPr>
          <w:rtl/>
        </w:rPr>
      </w:pPr>
      <w:r>
        <w:rPr>
          <w:rFonts w:hint="cs"/>
          <w:rtl/>
        </w:rPr>
        <w:t>پایان.</w:t>
      </w:r>
    </w:p>
    <w:sectPr w:rsidR="00D966C6" w:rsidRPr="00163C06" w:rsidSect="00810001">
      <w:headerReference w:type="even" r:id="rId8"/>
      <w:headerReference w:type="default" r:id="rId9"/>
      <w:pgSz w:w="11906" w:h="16838"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A22F0" w14:textId="77777777" w:rsidR="00810001" w:rsidRDefault="00810001" w:rsidP="00163C06">
      <w:pPr>
        <w:spacing w:after="0" w:line="240" w:lineRule="auto"/>
      </w:pPr>
      <w:r>
        <w:separator/>
      </w:r>
    </w:p>
  </w:endnote>
  <w:endnote w:type="continuationSeparator" w:id="0">
    <w:p w14:paraId="1670199D" w14:textId="77777777" w:rsidR="00810001" w:rsidRDefault="00810001" w:rsidP="00163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IRANSansWeb(FaNum) Light">
    <w:panose1 w:val="02040503050201020203"/>
    <w:charset w:val="00"/>
    <w:family w:val="roman"/>
    <w:pitch w:val="variable"/>
    <w:sig w:usb0="80002063" w:usb1="8000004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DFC41" w14:textId="77777777" w:rsidR="00810001" w:rsidRDefault="00810001" w:rsidP="00163C06">
      <w:pPr>
        <w:spacing w:after="0" w:line="240" w:lineRule="auto"/>
      </w:pPr>
      <w:r>
        <w:separator/>
      </w:r>
    </w:p>
  </w:footnote>
  <w:footnote w:type="continuationSeparator" w:id="0">
    <w:p w14:paraId="14C64577" w14:textId="77777777" w:rsidR="00810001" w:rsidRDefault="00810001" w:rsidP="00163C06">
      <w:pPr>
        <w:spacing w:after="0" w:line="240" w:lineRule="auto"/>
      </w:pPr>
      <w:r>
        <w:continuationSeparator/>
      </w:r>
    </w:p>
  </w:footnote>
  <w:footnote w:id="1">
    <w:p w14:paraId="6C320615" w14:textId="5FEF54C4" w:rsidR="00163C06" w:rsidRDefault="00163C06">
      <w:pPr>
        <w:pStyle w:val="FootnoteText"/>
        <w:rPr>
          <w:rtl/>
        </w:rPr>
      </w:pPr>
      <w:r>
        <w:rPr>
          <w:rStyle w:val="FootnoteReference"/>
        </w:rPr>
        <w:footnoteRef/>
      </w:r>
      <w:r>
        <w:rPr>
          <w:rtl/>
        </w:rPr>
        <w:t xml:space="preserve"> </w:t>
      </w:r>
      <w:r>
        <w:t>TOYOTA RAV4</w:t>
      </w:r>
      <w:r>
        <w:rPr>
          <w:rFonts w:hint="cs"/>
          <w:rtl/>
        </w:rPr>
        <w:t xml:space="preserve"> برند خودروی تویتا</w:t>
      </w:r>
    </w:p>
  </w:footnote>
  <w:footnote w:id="2">
    <w:p w14:paraId="7A8B026E" w14:textId="4EDE39BA" w:rsidR="00CD6939" w:rsidRDefault="00CD6939">
      <w:pPr>
        <w:pStyle w:val="FootnoteText"/>
      </w:pPr>
      <w:r>
        <w:rPr>
          <w:rStyle w:val="FootnoteReference"/>
        </w:rPr>
        <w:footnoteRef/>
      </w:r>
      <w:r>
        <w:rPr>
          <w:rtl/>
        </w:rPr>
        <w:t xml:space="preserve"> </w:t>
      </w:r>
      <w:r>
        <w:rPr>
          <w:rFonts w:hint="cs"/>
          <w:rtl/>
        </w:rPr>
        <w:t>مدلی از مبل که لمسه های فراوانی دارد. در مبلمان چرم معمول تر است ولی مدل های پارچه ایی آن هم فراوان است.</w:t>
      </w:r>
    </w:p>
  </w:footnote>
  <w:footnote w:id="3">
    <w:p w14:paraId="3EDF4DC9" w14:textId="0CABE24A" w:rsidR="005B54C2" w:rsidRDefault="005B54C2">
      <w:pPr>
        <w:pStyle w:val="FootnoteText"/>
        <w:rPr>
          <w:rtl/>
        </w:rPr>
      </w:pPr>
      <w:r>
        <w:rPr>
          <w:rStyle w:val="FootnoteReference"/>
        </w:rPr>
        <w:footnoteRef/>
      </w:r>
      <w:r>
        <w:rPr>
          <w:rtl/>
        </w:rPr>
        <w:t xml:space="preserve"> </w:t>
      </w:r>
      <w:r>
        <w:t>ROG</w:t>
      </w:r>
      <w:r>
        <w:rPr>
          <w:rFonts w:hint="cs"/>
          <w:rtl/>
        </w:rPr>
        <w:t xml:space="preserve"> سری گیمینگ لبتاب ایسوس است.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C358D" w14:textId="5021763D" w:rsidR="00457299" w:rsidRPr="00457299" w:rsidRDefault="00457299" w:rsidP="00457299">
    <w:pPr>
      <w:pStyle w:val="Header"/>
      <w:bidi w:val="0"/>
      <w:rPr>
        <w:sz w:val="22"/>
        <w:szCs w:val="22"/>
      </w:rPr>
    </w:pPr>
    <w:r w:rsidRPr="00457299">
      <w:rPr>
        <w:sz w:val="22"/>
        <w:szCs w:val="22"/>
      </w:rPr>
      <w:fldChar w:fldCharType="begin"/>
    </w:r>
    <w:r w:rsidRPr="00457299">
      <w:rPr>
        <w:sz w:val="22"/>
        <w:szCs w:val="22"/>
      </w:rPr>
      <w:instrText xml:space="preserve"> PAGE   \* MERGEFORMAT </w:instrText>
    </w:r>
    <w:r w:rsidRPr="00457299">
      <w:rPr>
        <w:sz w:val="22"/>
        <w:szCs w:val="22"/>
      </w:rPr>
      <w:fldChar w:fldCharType="separate"/>
    </w:r>
    <w:r w:rsidRPr="00457299">
      <w:rPr>
        <w:noProof/>
        <w:sz w:val="22"/>
        <w:szCs w:val="22"/>
      </w:rPr>
      <w:t>1</w:t>
    </w:r>
    <w:r w:rsidRPr="00457299">
      <w:rPr>
        <w:noProof/>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24CFC" w14:textId="266C8618" w:rsidR="00457299" w:rsidRPr="00457299" w:rsidRDefault="00457299">
    <w:pPr>
      <w:pStyle w:val="Header"/>
      <w:rPr>
        <w:sz w:val="22"/>
        <w:szCs w:val="22"/>
      </w:rPr>
    </w:pPr>
    <w:r w:rsidRPr="00457299">
      <w:rPr>
        <w:sz w:val="22"/>
        <w:szCs w:val="22"/>
      </w:rPr>
      <w:fldChar w:fldCharType="begin"/>
    </w:r>
    <w:r w:rsidRPr="00457299">
      <w:rPr>
        <w:sz w:val="22"/>
        <w:szCs w:val="22"/>
      </w:rPr>
      <w:instrText xml:space="preserve"> PAGE   \* MERGEFORMAT </w:instrText>
    </w:r>
    <w:r w:rsidRPr="00457299">
      <w:rPr>
        <w:sz w:val="22"/>
        <w:szCs w:val="22"/>
      </w:rPr>
      <w:fldChar w:fldCharType="separate"/>
    </w:r>
    <w:r w:rsidRPr="00457299">
      <w:rPr>
        <w:noProof/>
        <w:sz w:val="22"/>
        <w:szCs w:val="22"/>
      </w:rPr>
      <w:t>1</w:t>
    </w:r>
    <w:r w:rsidRPr="00457299">
      <w:rPr>
        <w:noProof/>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27CE6"/>
    <w:multiLevelType w:val="hybridMultilevel"/>
    <w:tmpl w:val="0F50D99E"/>
    <w:lvl w:ilvl="0" w:tplc="72F8F492">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21F7C"/>
    <w:multiLevelType w:val="hybridMultilevel"/>
    <w:tmpl w:val="A3CEC7C8"/>
    <w:lvl w:ilvl="0" w:tplc="0CB03A80">
      <w:start w:val="1"/>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6925944">
    <w:abstractNumId w:val="0"/>
  </w:num>
  <w:num w:numId="2" w16cid:durableId="2021394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ttachedTemplate r:id="rId1"/>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B6"/>
    <w:rsid w:val="00013310"/>
    <w:rsid w:val="00020CCB"/>
    <w:rsid w:val="00031B64"/>
    <w:rsid w:val="0004044F"/>
    <w:rsid w:val="00077093"/>
    <w:rsid w:val="00095C2C"/>
    <w:rsid w:val="000A00CF"/>
    <w:rsid w:val="000B07F0"/>
    <w:rsid w:val="000F6096"/>
    <w:rsid w:val="00107E96"/>
    <w:rsid w:val="00123D49"/>
    <w:rsid w:val="0013510B"/>
    <w:rsid w:val="001509A8"/>
    <w:rsid w:val="0016312C"/>
    <w:rsid w:val="00163C06"/>
    <w:rsid w:val="001A3E79"/>
    <w:rsid w:val="001A562F"/>
    <w:rsid w:val="001C396F"/>
    <w:rsid w:val="001F41A0"/>
    <w:rsid w:val="00214232"/>
    <w:rsid w:val="002A60F3"/>
    <w:rsid w:val="002C2F84"/>
    <w:rsid w:val="002D7594"/>
    <w:rsid w:val="00310A7E"/>
    <w:rsid w:val="00316B43"/>
    <w:rsid w:val="003333D9"/>
    <w:rsid w:val="00360322"/>
    <w:rsid w:val="003A44B3"/>
    <w:rsid w:val="003E75B9"/>
    <w:rsid w:val="004021A3"/>
    <w:rsid w:val="004062B6"/>
    <w:rsid w:val="00441127"/>
    <w:rsid w:val="00446536"/>
    <w:rsid w:val="00457299"/>
    <w:rsid w:val="00473617"/>
    <w:rsid w:val="00481551"/>
    <w:rsid w:val="004902DC"/>
    <w:rsid w:val="004927F3"/>
    <w:rsid w:val="004D4721"/>
    <w:rsid w:val="004E0CE0"/>
    <w:rsid w:val="00534E6B"/>
    <w:rsid w:val="00540856"/>
    <w:rsid w:val="00552946"/>
    <w:rsid w:val="005B0A50"/>
    <w:rsid w:val="005B150C"/>
    <w:rsid w:val="005B54C2"/>
    <w:rsid w:val="005E038A"/>
    <w:rsid w:val="005E17BD"/>
    <w:rsid w:val="005E1A8B"/>
    <w:rsid w:val="005F0D54"/>
    <w:rsid w:val="005F2171"/>
    <w:rsid w:val="00621A45"/>
    <w:rsid w:val="00624C4F"/>
    <w:rsid w:val="00650517"/>
    <w:rsid w:val="00655B35"/>
    <w:rsid w:val="00657EF1"/>
    <w:rsid w:val="00663D41"/>
    <w:rsid w:val="00671A8B"/>
    <w:rsid w:val="00693957"/>
    <w:rsid w:val="006F08AD"/>
    <w:rsid w:val="00717E5A"/>
    <w:rsid w:val="00732644"/>
    <w:rsid w:val="007705EA"/>
    <w:rsid w:val="00770619"/>
    <w:rsid w:val="007A3873"/>
    <w:rsid w:val="007A4953"/>
    <w:rsid w:val="007B3D02"/>
    <w:rsid w:val="007B7EAD"/>
    <w:rsid w:val="007C770A"/>
    <w:rsid w:val="007D3016"/>
    <w:rsid w:val="00810001"/>
    <w:rsid w:val="00812761"/>
    <w:rsid w:val="00860C89"/>
    <w:rsid w:val="008818D4"/>
    <w:rsid w:val="008B5BEC"/>
    <w:rsid w:val="008B64FF"/>
    <w:rsid w:val="0090166C"/>
    <w:rsid w:val="00917245"/>
    <w:rsid w:val="0093182E"/>
    <w:rsid w:val="0096176A"/>
    <w:rsid w:val="00965D84"/>
    <w:rsid w:val="00980B6E"/>
    <w:rsid w:val="00990872"/>
    <w:rsid w:val="009C5DF9"/>
    <w:rsid w:val="009D52E8"/>
    <w:rsid w:val="00A04FB7"/>
    <w:rsid w:val="00A105C3"/>
    <w:rsid w:val="00A1330E"/>
    <w:rsid w:val="00A741F8"/>
    <w:rsid w:val="00AA35FA"/>
    <w:rsid w:val="00AF3BB3"/>
    <w:rsid w:val="00B17789"/>
    <w:rsid w:val="00B430CA"/>
    <w:rsid w:val="00B4795B"/>
    <w:rsid w:val="00B72F85"/>
    <w:rsid w:val="00B822CE"/>
    <w:rsid w:val="00B85C6A"/>
    <w:rsid w:val="00B90B6C"/>
    <w:rsid w:val="00B92E50"/>
    <w:rsid w:val="00BD74EF"/>
    <w:rsid w:val="00BE402C"/>
    <w:rsid w:val="00C07D4C"/>
    <w:rsid w:val="00C1175E"/>
    <w:rsid w:val="00C33612"/>
    <w:rsid w:val="00C353F8"/>
    <w:rsid w:val="00C82913"/>
    <w:rsid w:val="00CB1937"/>
    <w:rsid w:val="00CB404E"/>
    <w:rsid w:val="00CD6939"/>
    <w:rsid w:val="00CE63F1"/>
    <w:rsid w:val="00CF316F"/>
    <w:rsid w:val="00D21260"/>
    <w:rsid w:val="00D228AB"/>
    <w:rsid w:val="00D45113"/>
    <w:rsid w:val="00D5729B"/>
    <w:rsid w:val="00D90276"/>
    <w:rsid w:val="00D937FF"/>
    <w:rsid w:val="00D966C6"/>
    <w:rsid w:val="00DE21DF"/>
    <w:rsid w:val="00DE33B6"/>
    <w:rsid w:val="00E324B5"/>
    <w:rsid w:val="00E36825"/>
    <w:rsid w:val="00E5024B"/>
    <w:rsid w:val="00EA2AE0"/>
    <w:rsid w:val="00EB0042"/>
    <w:rsid w:val="00EB7EE0"/>
    <w:rsid w:val="00EC059D"/>
    <w:rsid w:val="00ED08E5"/>
    <w:rsid w:val="00EE6E0F"/>
    <w:rsid w:val="00F52BBB"/>
    <w:rsid w:val="00F56609"/>
    <w:rsid w:val="00F76E35"/>
    <w:rsid w:val="00F8344B"/>
    <w:rsid w:val="00FA026D"/>
    <w:rsid w:val="00FA4504"/>
    <w:rsid w:val="00FB67E6"/>
    <w:rsid w:val="00FC554C"/>
    <w:rsid w:val="00FC60BB"/>
    <w:rsid w:val="00FD0A6E"/>
    <w:rsid w:val="00FF18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3031"/>
  <w15:chartTrackingRefBased/>
  <w15:docId w15:val="{945C0EAD-4230-4E53-A8DC-64D1ACFF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26D"/>
    <w:pPr>
      <w:bidi/>
    </w:pPr>
    <w:rPr>
      <w:rFonts w:ascii="IRANSansWeb(FaNum) Light" w:hAnsi="IRANSansWeb(FaNum) Light" w:cs="IRANSansWeb(FaNum) Light"/>
      <w:sz w:val="28"/>
      <w:szCs w:val="28"/>
      <w:lang w:bidi="fa-IR"/>
    </w:rPr>
  </w:style>
  <w:style w:type="paragraph" w:styleId="Heading1">
    <w:name w:val="heading 1"/>
    <w:basedOn w:val="Normal"/>
    <w:next w:val="Normal"/>
    <w:link w:val="Heading1Char"/>
    <w:uiPriority w:val="9"/>
    <w:qFormat/>
    <w:rsid w:val="00FA026D"/>
    <w:pPr>
      <w:outlineLvl w:val="0"/>
    </w:pPr>
    <w:rPr>
      <w:sz w:val="40"/>
      <w:szCs w:val="40"/>
    </w:rPr>
  </w:style>
  <w:style w:type="paragraph" w:styleId="Heading2">
    <w:name w:val="heading 2"/>
    <w:basedOn w:val="Heading1"/>
    <w:next w:val="Normal"/>
    <w:link w:val="Heading2Char"/>
    <w:uiPriority w:val="9"/>
    <w:unhideWhenUsed/>
    <w:qFormat/>
    <w:rsid w:val="00FA026D"/>
    <w:pPr>
      <w:outlineLvl w:val="1"/>
    </w:pPr>
    <w:rPr>
      <w:sz w:val="36"/>
      <w:szCs w:val="36"/>
    </w:rPr>
  </w:style>
  <w:style w:type="paragraph" w:styleId="Heading3">
    <w:name w:val="heading 3"/>
    <w:basedOn w:val="Heading2"/>
    <w:next w:val="Normal"/>
    <w:link w:val="Heading3Char"/>
    <w:uiPriority w:val="9"/>
    <w:unhideWhenUsed/>
    <w:qFormat/>
    <w:rsid w:val="00FA026D"/>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26D"/>
    <w:rPr>
      <w:rFonts w:ascii="IRANSansWeb(FaNum) Light" w:hAnsi="IRANSansWeb(FaNum) Light" w:cs="IRANSansWeb(FaNum) Light"/>
      <w:sz w:val="40"/>
      <w:szCs w:val="40"/>
      <w:lang w:bidi="fa-IR"/>
    </w:rPr>
  </w:style>
  <w:style w:type="character" w:customStyle="1" w:styleId="Heading2Char">
    <w:name w:val="Heading 2 Char"/>
    <w:basedOn w:val="DefaultParagraphFont"/>
    <w:link w:val="Heading2"/>
    <w:uiPriority w:val="9"/>
    <w:rsid w:val="00FA026D"/>
    <w:rPr>
      <w:rFonts w:ascii="IRANSansWeb(FaNum) Light" w:hAnsi="IRANSansWeb(FaNum) Light" w:cs="IRANSansWeb(FaNum) Light"/>
      <w:sz w:val="36"/>
      <w:szCs w:val="36"/>
      <w:lang w:bidi="fa-IR"/>
    </w:rPr>
  </w:style>
  <w:style w:type="character" w:customStyle="1" w:styleId="Heading3Char">
    <w:name w:val="Heading 3 Char"/>
    <w:basedOn w:val="DefaultParagraphFont"/>
    <w:link w:val="Heading3"/>
    <w:uiPriority w:val="9"/>
    <w:rsid w:val="00FA026D"/>
    <w:rPr>
      <w:rFonts w:ascii="IRANSansWeb(FaNum) Light" w:hAnsi="IRANSansWeb(FaNum) Light" w:cs="IRANSansWeb(FaNum) Light"/>
      <w:sz w:val="32"/>
      <w:szCs w:val="32"/>
      <w:lang w:bidi="fa-IR"/>
    </w:rPr>
  </w:style>
  <w:style w:type="paragraph" w:styleId="FootnoteText">
    <w:name w:val="footnote text"/>
    <w:basedOn w:val="Normal"/>
    <w:link w:val="FootnoteTextChar"/>
    <w:uiPriority w:val="99"/>
    <w:semiHidden/>
    <w:unhideWhenUsed/>
    <w:rsid w:val="00163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3C06"/>
    <w:rPr>
      <w:rFonts w:ascii="IRANSansWeb(FaNum) Light" w:hAnsi="IRANSansWeb(FaNum) Light" w:cs="IRANSansWeb(FaNum) Light"/>
      <w:sz w:val="20"/>
      <w:szCs w:val="20"/>
      <w:lang w:bidi="fa-IR"/>
    </w:rPr>
  </w:style>
  <w:style w:type="character" w:styleId="FootnoteReference">
    <w:name w:val="footnote reference"/>
    <w:basedOn w:val="DefaultParagraphFont"/>
    <w:uiPriority w:val="99"/>
    <w:semiHidden/>
    <w:unhideWhenUsed/>
    <w:rsid w:val="00163C06"/>
    <w:rPr>
      <w:vertAlign w:val="superscript"/>
    </w:rPr>
  </w:style>
  <w:style w:type="paragraph" w:styleId="ListParagraph">
    <w:name w:val="List Paragraph"/>
    <w:basedOn w:val="Normal"/>
    <w:uiPriority w:val="34"/>
    <w:qFormat/>
    <w:rsid w:val="00F52BBB"/>
    <w:pPr>
      <w:ind w:left="720"/>
      <w:contextualSpacing/>
    </w:pPr>
  </w:style>
  <w:style w:type="paragraph" w:styleId="Header">
    <w:name w:val="header"/>
    <w:basedOn w:val="Normal"/>
    <w:link w:val="HeaderChar"/>
    <w:uiPriority w:val="99"/>
    <w:unhideWhenUsed/>
    <w:rsid w:val="00E36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825"/>
    <w:rPr>
      <w:rFonts w:ascii="IRANSansWeb(FaNum) Light" w:hAnsi="IRANSansWeb(FaNum) Light" w:cs="IRANSansWeb(FaNum) Light"/>
      <w:sz w:val="28"/>
      <w:szCs w:val="28"/>
      <w:lang w:bidi="fa-IR"/>
    </w:rPr>
  </w:style>
  <w:style w:type="paragraph" w:styleId="Footer">
    <w:name w:val="footer"/>
    <w:basedOn w:val="Normal"/>
    <w:link w:val="FooterChar"/>
    <w:uiPriority w:val="99"/>
    <w:unhideWhenUsed/>
    <w:rsid w:val="00E36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825"/>
    <w:rPr>
      <w:rFonts w:ascii="IRANSansWeb(FaNum) Light" w:hAnsi="IRANSansWeb(FaNum) Light" w:cs="IRANSansWeb(FaNum) Light"/>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bal\Documents\Custom%20Office%20Templates\book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61506-D1E6-460A-8BB2-0EF3A69B4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books.dotx</Template>
  <TotalTime>1255</TotalTime>
  <Pages>72</Pages>
  <Words>11375</Words>
  <Characters>64840</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sambal</dc:creator>
  <cp:keywords/>
  <dc:description/>
  <cp:lastModifiedBy>sam bal</cp:lastModifiedBy>
  <cp:revision>34</cp:revision>
  <dcterms:created xsi:type="dcterms:W3CDTF">2023-11-24T18:22:00Z</dcterms:created>
  <dcterms:modified xsi:type="dcterms:W3CDTF">2024-05-09T20:01:00Z</dcterms:modified>
</cp:coreProperties>
</file>