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39CE7" w14:textId="7EB1D9BD" w:rsidR="00FA026D" w:rsidRDefault="00E22F3E" w:rsidP="00287AA2">
      <w:pPr>
        <w:jc w:val="both"/>
        <w:rPr>
          <w:rtl/>
        </w:rPr>
      </w:pPr>
      <w:r>
        <w:rPr>
          <w:rFonts w:hint="cs"/>
          <w:rtl/>
        </w:rPr>
        <w:t>رایسن، بتولونیم، نیترات سدیم طرز تهیه هرکدام را بدقت تایپ کرده بود. خیلی با نوشتن میانه ایی نداشت، بیشتر پای لبتاب ایسر</w:t>
      </w:r>
      <w:r>
        <w:rPr>
          <w:rStyle w:val="FootnoteReference"/>
          <w:rtl/>
        </w:rPr>
        <w:footnoteReference w:id="1"/>
      </w:r>
      <w:r>
        <w:rPr>
          <w:rFonts w:hint="cs"/>
          <w:rtl/>
        </w:rPr>
        <w:t xml:space="preserve">ش بود و هر آنچه لازم بود تایپ میکرد. با آنکه همین چند ساعت پیش هنگام پر کردن یک فرم ارزیابی گزینه آیا تا کنون به خودکشی فکر کرده اید را خیر جواب داده بود، داشت پای لبتابش هرآنچه برای خودکشی لازم بود را لیست میکرد. </w:t>
      </w:r>
    </w:p>
    <w:p w14:paraId="0BD17E74" w14:textId="373B67E2" w:rsidR="00E22F3E" w:rsidRDefault="00E22F3E" w:rsidP="00287AA2">
      <w:pPr>
        <w:jc w:val="both"/>
        <w:rPr>
          <w:rtl/>
        </w:rPr>
      </w:pPr>
      <w:r>
        <w:rPr>
          <w:rFonts w:hint="cs"/>
          <w:rtl/>
        </w:rPr>
        <w:t xml:space="preserve">افسردگی نداشت، مشکل ارتباط هم نداشت. همه او را سرزنده و سرحال می انگاشتند. کارش خوب بود و از کارش راضی بود، حقوقش عالی نبود ولی آنقدر خوب بود که بتواند از پس زندگی بر بیاید. با اینحال این اولین باری نبود که به خودکشی فکر میکرد. امروز داشت راه هایی که واقعاً حاظر است انجام دهد را لیست میکرد. لیست قبلی شامل مواردی مانند تزریق انسلین بود اما در لیست جدید خبری از آن نبود. انسلین را جیره بندی کرده بودند. برای آنکه بتواند انسلین بگیرد باید نسخه پزشک میداشت. تهیه نسخه برایش کاری نداشت. او رسماً یک جاعل حرفه ایی بود. براحتی میتوانست نسخه دکتر را جعل کند. از آن گذشته میتوانست انسلین را از بازارهای آنلاین و یا از ناصرخسرو بخرد. انسلین را بخاطر جیره بندی حذف کرده بود. نمیخواست دارویی که میتواند زندگی یک آدم را نجات دهد را برای پایان زندگی خودش استفاده کند. نمیخواست کسی را در معرض خطر قرار بدهد. همیشه بیش از حد به مسائل پیرامون اهمیت میداد. همیشه جمع برایش اهمیت ویژه ایی داشت. با اینحال هیچ دوستی نداشت و در هیچ جمعی حضور فعال نداشت. </w:t>
      </w:r>
    </w:p>
    <w:p w14:paraId="08C6475B" w14:textId="563AF25B" w:rsidR="00287AA2" w:rsidRDefault="00287AA2" w:rsidP="00287AA2">
      <w:pPr>
        <w:jc w:val="both"/>
        <w:rPr>
          <w:rtl/>
        </w:rPr>
      </w:pPr>
      <w:r>
        <w:rPr>
          <w:rFonts w:hint="cs"/>
          <w:rtl/>
        </w:rPr>
        <w:t xml:space="preserve">بعد از تایپ گوشی را برداشت. سایت یک شرکت معتبر </w:t>
      </w:r>
      <w:r w:rsidR="00226B89">
        <w:rPr>
          <w:rFonts w:hint="cs"/>
          <w:rtl/>
        </w:rPr>
        <w:t>همسر یابی بود</w:t>
      </w:r>
      <w:r>
        <w:rPr>
          <w:rFonts w:hint="cs"/>
          <w:rtl/>
        </w:rPr>
        <w:t>. یکی از معتبر ترین ها</w:t>
      </w:r>
      <w:r w:rsidR="00382CFB">
        <w:rPr>
          <w:rFonts w:hint="cs"/>
          <w:rtl/>
        </w:rPr>
        <w:t>.</w:t>
      </w:r>
      <w:r>
        <w:rPr>
          <w:rFonts w:hint="cs"/>
          <w:rtl/>
        </w:rPr>
        <w:t xml:space="preserve"> منتظر بود که داده هایی را که ارسال کرده بود تایید کنند. تمام گزینه ها سبز بود با اینحال پیامی در بالا به او نشان میداد که باید منتظر تایید کارشناسان باشد. </w:t>
      </w:r>
    </w:p>
    <w:p w14:paraId="7D8C8835" w14:textId="36EE504F" w:rsidR="00287AA2" w:rsidRDefault="00287AA2" w:rsidP="00287AA2">
      <w:pPr>
        <w:jc w:val="both"/>
        <w:rPr>
          <w:rtl/>
        </w:rPr>
      </w:pPr>
      <w:r>
        <w:rPr>
          <w:rFonts w:hint="cs"/>
          <w:rtl/>
        </w:rPr>
        <w:t xml:space="preserve">چندتا از گزینه هایی را که به او پیشنهاد شده بود. را نگاه کرد. فقط یکی از آنها برایش جذاب بود. دختری که نقاشی میکرد. همسن و سال خودش بود. همیشه میخواست با </w:t>
      </w:r>
      <w:r>
        <w:rPr>
          <w:rFonts w:hint="cs"/>
          <w:rtl/>
        </w:rPr>
        <w:lastRenderedPageBreak/>
        <w:t xml:space="preserve">دختری که نقاشی بلد باشد ازدواج کند. عاشق نقاشی بود. اما هرگز موفقیتی در آن بدست نیاورده بود. چندین بار تلاش کرده بود. اما بی فایده بود. در عوض در ریاضی بسیار پیشرفت کرده بود. در یک شرکت تحقیقاتی که در امور مربوط به تجزیه تحلیل عکس های سیتی اسکن برای تشخیص سرطان سینه توسط هوش مصنوعی کار تحلیلگر و برنامه نویس را بعهده داشت. </w:t>
      </w:r>
    </w:p>
    <w:p w14:paraId="22EE87B9" w14:textId="6241C761" w:rsidR="00A411F5" w:rsidRDefault="00A411F5" w:rsidP="00287AA2">
      <w:pPr>
        <w:jc w:val="both"/>
        <w:rPr>
          <w:rtl/>
        </w:rPr>
      </w:pPr>
      <w:r>
        <w:rPr>
          <w:rFonts w:hint="cs"/>
          <w:rtl/>
        </w:rPr>
        <w:t xml:space="preserve">لباسهایش را پوشید و سوار اسنپ شد و به محل کارش رفت. از درب که وارد شد با مهسا منشی شرکت احوالپرسی گرم و پر انرژی کرد. بعد هم به سراغ میز کارش رفت هدفن را درگوش گذاشت و تا ساعت چهارده کار کرد و بعد هم نهار خورد و بعد تا ساعت شانزده دوباره پای سیستم بود. از شرکت که خارج شد گوشی تلفنش را نگاه کرد. مدارکش تایید شده بودند و دختر نقاش او را برای قرار ملاقات پذیرفته بود. </w:t>
      </w:r>
    </w:p>
    <w:p w14:paraId="387DAACD" w14:textId="51C24FC9" w:rsidR="00A411F5" w:rsidRDefault="00A411F5" w:rsidP="00287AA2">
      <w:pPr>
        <w:jc w:val="both"/>
        <w:rPr>
          <w:rtl/>
        </w:rPr>
      </w:pPr>
      <w:r>
        <w:rPr>
          <w:rFonts w:hint="cs"/>
          <w:rtl/>
        </w:rPr>
        <w:t xml:space="preserve">به خانه رسید لبتابش را روشن کرد. یک بخش از جزئیات تهیه سموم را در متنی که تایپ کرده بود حذف کرد و در پایان توضیح داد که برای اجتناب از کاربرد این سموم جزئیات تهیه حذف شد. بعد هم در سرتیتر نوشت روش های محبوب برای خداحافظی. </w:t>
      </w:r>
    </w:p>
    <w:p w14:paraId="72B07AC1" w14:textId="555C45EF" w:rsidR="00A411F5" w:rsidRDefault="00A411F5" w:rsidP="00287AA2">
      <w:pPr>
        <w:jc w:val="both"/>
        <w:rPr>
          <w:rtl/>
        </w:rPr>
      </w:pPr>
      <w:r>
        <w:rPr>
          <w:rFonts w:hint="cs"/>
          <w:rtl/>
        </w:rPr>
        <w:t xml:space="preserve">موبایلش زنگ خورد فایل را ذخیره کرد و بعد گوشی را جواب داد. دختری در پشت خط سلام کرد. </w:t>
      </w:r>
    </w:p>
    <w:p w14:paraId="56B22090" w14:textId="531720F9" w:rsidR="00A411F5" w:rsidRDefault="00A411F5" w:rsidP="00287AA2">
      <w:pPr>
        <w:jc w:val="both"/>
        <w:rPr>
          <w:rtl/>
        </w:rPr>
      </w:pPr>
      <w:r>
        <w:rPr>
          <w:rFonts w:hint="cs"/>
          <w:rtl/>
        </w:rPr>
        <w:t>-سلام.</w:t>
      </w:r>
    </w:p>
    <w:p w14:paraId="1D13A5C5" w14:textId="7AE7E3EE" w:rsidR="00A411F5" w:rsidRDefault="00A411F5" w:rsidP="00287AA2">
      <w:pPr>
        <w:jc w:val="both"/>
        <w:rPr>
          <w:rtl/>
        </w:rPr>
      </w:pPr>
      <w:r>
        <w:rPr>
          <w:rFonts w:hint="cs"/>
          <w:rtl/>
        </w:rPr>
        <w:t xml:space="preserve">- من از طریق برنامه همسریابی شماره شما رو دارم. من درخواست شما رو پذیرفتم مهتابم. </w:t>
      </w:r>
    </w:p>
    <w:p w14:paraId="41DE295B" w14:textId="2FB5381F" w:rsidR="00A411F5" w:rsidRDefault="00A411F5" w:rsidP="00287AA2">
      <w:pPr>
        <w:jc w:val="both"/>
        <w:rPr>
          <w:rtl/>
        </w:rPr>
      </w:pPr>
      <w:r>
        <w:rPr>
          <w:rFonts w:hint="cs"/>
          <w:rtl/>
        </w:rPr>
        <w:t xml:space="preserve">- خوبی مهتاب. فرهادم. خوشحالم از اینکه صدات رو میشنوم. خوب فکر کنم باید جای قرار رو مشخص کنیم. بگو ببینم کافی بازی یا رستورانی، </w:t>
      </w:r>
    </w:p>
    <w:p w14:paraId="0C468767" w14:textId="549351AD" w:rsidR="00A411F5" w:rsidRDefault="00A411F5" w:rsidP="00287AA2">
      <w:pPr>
        <w:jc w:val="both"/>
        <w:rPr>
          <w:rtl/>
        </w:rPr>
      </w:pPr>
      <w:r>
        <w:rPr>
          <w:rFonts w:hint="cs"/>
          <w:rtl/>
        </w:rPr>
        <w:t>- هرکدوم شما راحتین.</w:t>
      </w:r>
    </w:p>
    <w:p w14:paraId="51F9458B" w14:textId="1897A434" w:rsidR="00A411F5" w:rsidRDefault="00A411F5" w:rsidP="00287AA2">
      <w:pPr>
        <w:jc w:val="both"/>
        <w:rPr>
          <w:rtl/>
        </w:rPr>
      </w:pPr>
      <w:r>
        <w:rPr>
          <w:rFonts w:hint="cs"/>
          <w:rtl/>
        </w:rPr>
        <w:t xml:space="preserve">- من برام فرقی نمیکنه اگه اوکیی بریم کافی شاپ تو اسبی بعدش هم اگر دیدیم حالش رو داریم یک شامی هم باهم میخوریم. </w:t>
      </w:r>
    </w:p>
    <w:p w14:paraId="1D727A28" w14:textId="2E705E22" w:rsidR="00A411F5" w:rsidRDefault="00A411F5" w:rsidP="00287AA2">
      <w:pPr>
        <w:jc w:val="both"/>
        <w:rPr>
          <w:rtl/>
        </w:rPr>
      </w:pPr>
      <w:r>
        <w:rPr>
          <w:rFonts w:hint="cs"/>
          <w:rtl/>
        </w:rPr>
        <w:t>- شام نه. کافی شاپ رو بلدنیستم میشه آدرسش رو برام بفرستید لطفا</w:t>
      </w:r>
      <w:r w:rsidR="00382CFB">
        <w:rPr>
          <w:rFonts w:hint="cs"/>
          <w:rtl/>
        </w:rPr>
        <w:t>ً</w:t>
      </w:r>
      <w:r>
        <w:rPr>
          <w:rFonts w:hint="cs"/>
          <w:rtl/>
        </w:rPr>
        <w:t xml:space="preserve">. </w:t>
      </w:r>
    </w:p>
    <w:p w14:paraId="4BC4FD64" w14:textId="0E1E9052" w:rsidR="00A411F5" w:rsidRDefault="00A411F5" w:rsidP="00287AA2">
      <w:pPr>
        <w:jc w:val="both"/>
        <w:rPr>
          <w:rtl/>
        </w:rPr>
      </w:pPr>
      <w:r>
        <w:rPr>
          <w:rFonts w:hint="cs"/>
          <w:rtl/>
        </w:rPr>
        <w:lastRenderedPageBreak/>
        <w:t xml:space="preserve">- آره واتس اپ یا تلگرام داری. </w:t>
      </w:r>
    </w:p>
    <w:p w14:paraId="3FA05485" w14:textId="725BA3F2" w:rsidR="00A411F5" w:rsidRDefault="00A411F5" w:rsidP="00287AA2">
      <w:pPr>
        <w:jc w:val="both"/>
        <w:rPr>
          <w:rtl/>
        </w:rPr>
      </w:pPr>
      <w:r>
        <w:rPr>
          <w:rFonts w:hint="cs"/>
          <w:rtl/>
        </w:rPr>
        <w:t xml:space="preserve">- دارم. </w:t>
      </w:r>
    </w:p>
    <w:p w14:paraId="56203045" w14:textId="713FD2E0" w:rsidR="00A411F5" w:rsidRDefault="00A411F5" w:rsidP="00287AA2">
      <w:pPr>
        <w:jc w:val="both"/>
        <w:rPr>
          <w:rtl/>
        </w:rPr>
      </w:pPr>
      <w:r>
        <w:rPr>
          <w:rFonts w:hint="cs"/>
          <w:rtl/>
        </w:rPr>
        <w:t xml:space="preserve">- اوکی برات میفرستم. </w:t>
      </w:r>
    </w:p>
    <w:p w14:paraId="18ABB1B1" w14:textId="60FCD1B1" w:rsidR="00A411F5" w:rsidRDefault="00A411F5" w:rsidP="00287AA2">
      <w:pPr>
        <w:jc w:val="both"/>
        <w:rPr>
          <w:rtl/>
        </w:rPr>
      </w:pPr>
      <w:r>
        <w:rPr>
          <w:rFonts w:hint="cs"/>
          <w:rtl/>
        </w:rPr>
        <w:t>- مرسی.</w:t>
      </w:r>
    </w:p>
    <w:p w14:paraId="3CC3B046" w14:textId="7027AF33" w:rsidR="00A81D76" w:rsidRDefault="00A81D76" w:rsidP="00287AA2">
      <w:pPr>
        <w:jc w:val="both"/>
        <w:rPr>
          <w:rtl/>
        </w:rPr>
      </w:pPr>
      <w:r>
        <w:rPr>
          <w:rFonts w:hint="cs"/>
          <w:rtl/>
        </w:rPr>
        <w:t xml:space="preserve">- یک ساعت دیگه خوبه. </w:t>
      </w:r>
    </w:p>
    <w:p w14:paraId="6D4D9ED6" w14:textId="58A6FE63" w:rsidR="00A81D76" w:rsidRDefault="00A81D76" w:rsidP="00287AA2">
      <w:pPr>
        <w:jc w:val="both"/>
        <w:rPr>
          <w:rtl/>
        </w:rPr>
      </w:pPr>
      <w:r>
        <w:rPr>
          <w:rFonts w:hint="cs"/>
          <w:rtl/>
        </w:rPr>
        <w:t>- اگر امکان داره یک ساعت و نیم دیگه من ممنون میشم.</w:t>
      </w:r>
    </w:p>
    <w:p w14:paraId="77088F4E" w14:textId="78D40047" w:rsidR="00A81D76" w:rsidRDefault="00A81D76" w:rsidP="00287AA2">
      <w:pPr>
        <w:jc w:val="both"/>
        <w:rPr>
          <w:rtl/>
        </w:rPr>
      </w:pPr>
      <w:r>
        <w:rPr>
          <w:rFonts w:hint="cs"/>
          <w:rtl/>
        </w:rPr>
        <w:t>-اوکی</w:t>
      </w:r>
    </w:p>
    <w:p w14:paraId="10A31F42" w14:textId="09CFE0A3" w:rsidR="00A411F5" w:rsidRDefault="00A411F5" w:rsidP="00287AA2">
      <w:pPr>
        <w:jc w:val="both"/>
        <w:rPr>
          <w:rtl/>
        </w:rPr>
      </w:pPr>
      <w:r>
        <w:rPr>
          <w:rFonts w:hint="cs"/>
          <w:rtl/>
        </w:rPr>
        <w:t xml:space="preserve">- میبینمت. </w:t>
      </w:r>
    </w:p>
    <w:p w14:paraId="48EF0178" w14:textId="180B7CCA" w:rsidR="00A411F5" w:rsidRDefault="00A411F5" w:rsidP="00287AA2">
      <w:pPr>
        <w:jc w:val="both"/>
        <w:rPr>
          <w:rtl/>
        </w:rPr>
      </w:pPr>
      <w:r>
        <w:rPr>
          <w:rFonts w:hint="cs"/>
          <w:rtl/>
        </w:rPr>
        <w:t xml:space="preserve">- میبنمتون. </w:t>
      </w:r>
    </w:p>
    <w:p w14:paraId="3ADF5572" w14:textId="1A7991DA" w:rsidR="00A411F5" w:rsidRDefault="00A411F5" w:rsidP="00287AA2">
      <w:pPr>
        <w:jc w:val="both"/>
        <w:rPr>
          <w:rtl/>
        </w:rPr>
      </w:pPr>
      <w:r>
        <w:rPr>
          <w:rFonts w:hint="cs"/>
          <w:rtl/>
        </w:rPr>
        <w:t>- خدانگهدار</w:t>
      </w:r>
    </w:p>
    <w:p w14:paraId="7234B333" w14:textId="1AD004FE" w:rsidR="00A411F5" w:rsidRDefault="00A411F5" w:rsidP="00287AA2">
      <w:pPr>
        <w:jc w:val="both"/>
        <w:rPr>
          <w:rtl/>
        </w:rPr>
      </w:pPr>
      <w:r>
        <w:rPr>
          <w:rFonts w:hint="cs"/>
          <w:rtl/>
        </w:rPr>
        <w:t>-بای</w:t>
      </w:r>
    </w:p>
    <w:p w14:paraId="259F26B6" w14:textId="592C7285" w:rsidR="00A411F5" w:rsidRDefault="00A411F5" w:rsidP="00287AA2">
      <w:pPr>
        <w:jc w:val="both"/>
        <w:rPr>
          <w:rtl/>
        </w:rPr>
      </w:pPr>
      <w:r>
        <w:rPr>
          <w:rFonts w:hint="cs"/>
          <w:rtl/>
        </w:rPr>
        <w:t>فرهاد آدرس را برایش واتس اپ کرد و بعد هم آدرس را مجدد اس ام اس کرد. اینترنت بشدت کند شده بود. احتمال میداد دسترسی به واتسآپ سخت باشد. نمیدانست که مهتاب از چه فیلتر شکنی استفاده میکند. برای همین ترجیح داد که آدرس را</w:t>
      </w:r>
      <w:r w:rsidR="00382CFB">
        <w:rPr>
          <w:rFonts w:hint="cs"/>
          <w:rtl/>
        </w:rPr>
        <w:t xml:space="preserve"> علاوه بر واتس اپ،</w:t>
      </w:r>
      <w:r>
        <w:rPr>
          <w:rFonts w:hint="cs"/>
          <w:rtl/>
        </w:rPr>
        <w:t xml:space="preserve"> اس ام اس کند. </w:t>
      </w:r>
    </w:p>
    <w:p w14:paraId="2385E885" w14:textId="73200FD2" w:rsidR="00A411F5" w:rsidRDefault="00A81D76" w:rsidP="00287AA2">
      <w:pPr>
        <w:jc w:val="both"/>
        <w:rPr>
          <w:rtl/>
        </w:rPr>
      </w:pPr>
      <w:r>
        <w:rPr>
          <w:rFonts w:hint="cs"/>
          <w:rtl/>
        </w:rPr>
        <w:t xml:space="preserve">فرهاد یک دوش سریع گرفت و موهایش را سشوار کرد و لباسهایش را اتو کرد و درب خانه را باز کرد. </w:t>
      </w:r>
    </w:p>
    <w:p w14:paraId="55530723" w14:textId="1AB0AD94" w:rsidR="00A81D76" w:rsidRDefault="00A81D76" w:rsidP="00287AA2">
      <w:pPr>
        <w:jc w:val="both"/>
        <w:rPr>
          <w:rtl/>
        </w:rPr>
      </w:pPr>
      <w:r>
        <w:rPr>
          <w:rFonts w:hint="cs"/>
          <w:rtl/>
        </w:rPr>
        <w:t>-نوشین مادرش: جایی میری.</w:t>
      </w:r>
    </w:p>
    <w:p w14:paraId="1F222576" w14:textId="11F34EFE" w:rsidR="00A81D76" w:rsidRDefault="00A81D76" w:rsidP="00287AA2">
      <w:pPr>
        <w:jc w:val="both"/>
        <w:rPr>
          <w:rtl/>
        </w:rPr>
      </w:pPr>
      <w:r>
        <w:rPr>
          <w:rFonts w:hint="cs"/>
          <w:rtl/>
        </w:rPr>
        <w:t xml:space="preserve">- با مهتاب قرار دارم. </w:t>
      </w:r>
    </w:p>
    <w:p w14:paraId="712A80E9" w14:textId="250D1A5D" w:rsidR="00A81D76" w:rsidRDefault="00A81D76" w:rsidP="00287AA2">
      <w:pPr>
        <w:jc w:val="both"/>
        <w:rPr>
          <w:rtl/>
        </w:rPr>
      </w:pPr>
      <w:r>
        <w:rPr>
          <w:rFonts w:hint="cs"/>
          <w:rtl/>
        </w:rPr>
        <w:t xml:space="preserve">- میگفتی برات اتو میکردم </w:t>
      </w:r>
    </w:p>
    <w:p w14:paraId="14657B01" w14:textId="3997CDB7" w:rsidR="00A81D76" w:rsidRDefault="00A81D76" w:rsidP="00287AA2">
      <w:pPr>
        <w:jc w:val="both"/>
        <w:rPr>
          <w:rtl/>
        </w:rPr>
      </w:pPr>
      <w:r>
        <w:rPr>
          <w:rFonts w:hint="cs"/>
          <w:rtl/>
        </w:rPr>
        <w:lastRenderedPageBreak/>
        <w:t>- اوکی</w:t>
      </w:r>
      <w:r w:rsidR="00382CFB">
        <w:rPr>
          <w:rFonts w:hint="cs"/>
          <w:rtl/>
        </w:rPr>
        <w:t>ه،</w:t>
      </w:r>
      <w:r>
        <w:rPr>
          <w:rFonts w:hint="cs"/>
          <w:rtl/>
        </w:rPr>
        <w:t xml:space="preserve"> تایم داشتم. فعلا</w:t>
      </w:r>
    </w:p>
    <w:p w14:paraId="258AB4E8" w14:textId="00468FC1" w:rsidR="00A81D76" w:rsidRDefault="00A81D76" w:rsidP="00287AA2">
      <w:pPr>
        <w:jc w:val="both"/>
        <w:rPr>
          <w:rtl/>
        </w:rPr>
      </w:pPr>
      <w:r>
        <w:rPr>
          <w:rFonts w:hint="cs"/>
          <w:rtl/>
        </w:rPr>
        <w:t xml:space="preserve">- به سلامت. </w:t>
      </w:r>
    </w:p>
    <w:p w14:paraId="26A1BEDC" w14:textId="0FBBC0AC" w:rsidR="00A81D76" w:rsidRDefault="00A81D76" w:rsidP="00287AA2">
      <w:pPr>
        <w:jc w:val="both"/>
        <w:rPr>
          <w:rtl/>
        </w:rPr>
      </w:pPr>
      <w:r>
        <w:rPr>
          <w:rFonts w:hint="cs"/>
          <w:rtl/>
        </w:rPr>
        <w:t xml:space="preserve">در کافی شاپ نشسته بود و قبل از آمدن مهتاب برای خودش یه موهیتو سفارش داد. حتی منتظر نشد که مهتاب برسد و یا حتی برای او چیزی سفارش نداد. موهیتو را تمام کرده بود و داشت بخش هایی از رمان آقای مرسدس استفن کینگ را میخواند. </w:t>
      </w:r>
      <w:r>
        <w:rPr>
          <w:rStyle w:val="FootnoteReference"/>
          <w:rtl/>
        </w:rPr>
        <w:footnoteReference w:id="2"/>
      </w:r>
      <w:r>
        <w:rPr>
          <w:rFonts w:hint="cs"/>
          <w:rtl/>
        </w:rPr>
        <w:t xml:space="preserve"> کمی از دیر آمدن مهتاب عصبی بود و نمیتوانست لغات را بدرستی متوجه شود. برای همین واژه ها را کمی بلند میخواند نه آنقدر بلند که کسی غیر از خودش بشنود. فقط آنقدر که بتواند تمام تمرکزش را روی لغات بگذارد. چند صفحه خواند و بعد موبایل را از جیبش درآورد و ساعت را نگاه کرد. سی دقیقه از ساعت قرارشان گذشته بود. میخواست کافی شاپ را ترک کند. اما بجای آن یک کیک و یک لیموناد سفارش داد و از کیفش قلم و کاغذی درآورد و شروع به یادداشت کردن واژه های ناآشنای کتاب آقای مرسدس کرد. کتاب را به انگلیسی میخواند و روی چند واژه تردید داشت. </w:t>
      </w:r>
    </w:p>
    <w:p w14:paraId="4BF6D2BC" w14:textId="08F71A4F" w:rsidR="00A81D76" w:rsidRDefault="00A81D76" w:rsidP="00A81D76">
      <w:pPr>
        <w:pStyle w:val="ListParagraph"/>
        <w:numPr>
          <w:ilvl w:val="0"/>
          <w:numId w:val="1"/>
        </w:numPr>
        <w:jc w:val="both"/>
      </w:pPr>
      <w:r>
        <w:rPr>
          <w:rFonts w:hint="cs"/>
          <w:rtl/>
        </w:rPr>
        <w:t>سلام.</w:t>
      </w:r>
    </w:p>
    <w:p w14:paraId="76A37106" w14:textId="220A0F64" w:rsidR="00A81D76" w:rsidRDefault="00A81D76" w:rsidP="00A81D76">
      <w:pPr>
        <w:pStyle w:val="ListParagraph"/>
        <w:numPr>
          <w:ilvl w:val="0"/>
          <w:numId w:val="1"/>
        </w:numPr>
        <w:jc w:val="both"/>
      </w:pPr>
      <w:r>
        <w:rPr>
          <w:rFonts w:hint="cs"/>
          <w:rtl/>
        </w:rPr>
        <w:t>سلام</w:t>
      </w:r>
    </w:p>
    <w:p w14:paraId="6ADEEB78" w14:textId="3B65EA0A" w:rsidR="00A81D76" w:rsidRDefault="00A81D76" w:rsidP="00A81D76">
      <w:pPr>
        <w:pStyle w:val="ListParagraph"/>
        <w:numPr>
          <w:ilvl w:val="0"/>
          <w:numId w:val="1"/>
        </w:numPr>
        <w:jc w:val="both"/>
      </w:pPr>
      <w:r>
        <w:rPr>
          <w:rFonts w:hint="cs"/>
          <w:rtl/>
        </w:rPr>
        <w:t xml:space="preserve">شما باید فرهاد باشید. </w:t>
      </w:r>
    </w:p>
    <w:p w14:paraId="68DA0B01" w14:textId="4257DE8B" w:rsidR="00A81D76" w:rsidRDefault="00A81D76" w:rsidP="00A81D76">
      <w:pPr>
        <w:pStyle w:val="ListParagraph"/>
        <w:numPr>
          <w:ilvl w:val="0"/>
          <w:numId w:val="1"/>
        </w:numPr>
        <w:jc w:val="both"/>
      </w:pPr>
      <w:r>
        <w:rPr>
          <w:rFonts w:hint="cs"/>
          <w:rtl/>
        </w:rPr>
        <w:t xml:space="preserve">شما هم باید مهتاب باشید. خوش اومدید بشینید. </w:t>
      </w:r>
    </w:p>
    <w:p w14:paraId="1023E0DD" w14:textId="0B4EA9C0" w:rsidR="00A81D76" w:rsidRDefault="00A81D76" w:rsidP="00A81D76">
      <w:pPr>
        <w:pStyle w:val="ListParagraph"/>
        <w:numPr>
          <w:ilvl w:val="0"/>
          <w:numId w:val="1"/>
        </w:numPr>
        <w:jc w:val="both"/>
      </w:pPr>
      <w:r>
        <w:rPr>
          <w:rFonts w:hint="cs"/>
          <w:rtl/>
        </w:rPr>
        <w:t xml:space="preserve">شرمنده خیلی معطل شدید. </w:t>
      </w:r>
    </w:p>
    <w:p w14:paraId="29CCBDF4" w14:textId="1F4053B1" w:rsidR="00A81D76" w:rsidRDefault="00A81D76" w:rsidP="00A81D76">
      <w:pPr>
        <w:pStyle w:val="ListParagraph"/>
        <w:numPr>
          <w:ilvl w:val="0"/>
          <w:numId w:val="1"/>
        </w:numPr>
        <w:jc w:val="both"/>
      </w:pPr>
      <w:r>
        <w:rPr>
          <w:rFonts w:hint="cs"/>
          <w:rtl/>
        </w:rPr>
        <w:t xml:space="preserve">من که داشت بهم خوش میگذشت. </w:t>
      </w:r>
    </w:p>
    <w:p w14:paraId="405D704F" w14:textId="22352E54" w:rsidR="00A81D76" w:rsidRDefault="00A81D76" w:rsidP="00A81D76">
      <w:pPr>
        <w:pStyle w:val="ListParagraph"/>
        <w:numPr>
          <w:ilvl w:val="0"/>
          <w:numId w:val="1"/>
        </w:numPr>
        <w:jc w:val="both"/>
      </w:pPr>
      <w:r>
        <w:rPr>
          <w:rFonts w:hint="cs"/>
          <w:rtl/>
        </w:rPr>
        <w:t xml:space="preserve">شرمنده واقعاً باید ببخشید. </w:t>
      </w:r>
    </w:p>
    <w:p w14:paraId="3825A586" w14:textId="1384E22E" w:rsidR="00A81D76" w:rsidRDefault="00A81D76" w:rsidP="00A81D76">
      <w:pPr>
        <w:ind w:left="360"/>
        <w:jc w:val="both"/>
        <w:rPr>
          <w:rtl/>
        </w:rPr>
      </w:pPr>
      <w:r>
        <w:rPr>
          <w:rFonts w:hint="cs"/>
          <w:rtl/>
        </w:rPr>
        <w:t xml:space="preserve">با یک لبخند : بشین. </w:t>
      </w:r>
    </w:p>
    <w:p w14:paraId="67647C6D" w14:textId="5E0EF76B" w:rsidR="00A81D76" w:rsidRDefault="00A81D76" w:rsidP="00A81D76">
      <w:pPr>
        <w:ind w:left="360"/>
        <w:jc w:val="both"/>
        <w:rPr>
          <w:rtl/>
        </w:rPr>
      </w:pPr>
      <w:r>
        <w:rPr>
          <w:rFonts w:hint="cs"/>
          <w:rtl/>
        </w:rPr>
        <w:t xml:space="preserve">مهتاب مینشیند. </w:t>
      </w:r>
    </w:p>
    <w:p w14:paraId="6CD46638" w14:textId="00E213F0" w:rsidR="00A81D76" w:rsidRDefault="00A81D76" w:rsidP="00A81D76">
      <w:pPr>
        <w:ind w:left="360"/>
        <w:jc w:val="both"/>
        <w:rPr>
          <w:rtl/>
        </w:rPr>
      </w:pPr>
      <w:r>
        <w:rPr>
          <w:rFonts w:hint="cs"/>
          <w:rtl/>
        </w:rPr>
        <w:t xml:space="preserve">فرهاد بدون هیچ شتابی دفتر و کتابش را درون کیفش میگذارد. </w:t>
      </w:r>
    </w:p>
    <w:p w14:paraId="785674EE" w14:textId="330CD30D" w:rsidR="00A81D76" w:rsidRDefault="00A81D76" w:rsidP="00A81D76">
      <w:pPr>
        <w:ind w:left="360"/>
        <w:jc w:val="both"/>
        <w:rPr>
          <w:rtl/>
        </w:rPr>
      </w:pPr>
      <w:r>
        <w:rPr>
          <w:rFonts w:hint="cs"/>
          <w:rtl/>
        </w:rPr>
        <w:lastRenderedPageBreak/>
        <w:t xml:space="preserve">مهتاب چی مینوشتید. </w:t>
      </w:r>
    </w:p>
    <w:p w14:paraId="182AF4F3" w14:textId="16B0B1F4" w:rsidR="00A81D76" w:rsidRDefault="00A81D76" w:rsidP="00A81D76">
      <w:pPr>
        <w:ind w:left="360"/>
        <w:jc w:val="both"/>
        <w:rPr>
          <w:rtl/>
        </w:rPr>
      </w:pPr>
      <w:r>
        <w:rPr>
          <w:rFonts w:hint="cs"/>
          <w:rtl/>
        </w:rPr>
        <w:t xml:space="preserve">فرهاد: کارهای فردا برای شرکت رو داشتم یادداشت میکردم. </w:t>
      </w:r>
    </w:p>
    <w:p w14:paraId="1D322C30" w14:textId="4AB6508C" w:rsidR="00A81D76" w:rsidRDefault="00A81D76" w:rsidP="00A81D76">
      <w:pPr>
        <w:ind w:left="360"/>
        <w:jc w:val="both"/>
        <w:rPr>
          <w:rtl/>
        </w:rPr>
      </w:pPr>
      <w:r>
        <w:rPr>
          <w:rFonts w:hint="cs"/>
          <w:rtl/>
        </w:rPr>
        <w:t xml:space="preserve">مهتاب: کار باشه برای بعد. </w:t>
      </w:r>
    </w:p>
    <w:p w14:paraId="7023E16B" w14:textId="48849ECC" w:rsidR="00A81D76" w:rsidRDefault="00A81D76" w:rsidP="00A81D76">
      <w:pPr>
        <w:ind w:left="360"/>
        <w:jc w:val="both"/>
        <w:rPr>
          <w:rtl/>
        </w:rPr>
      </w:pPr>
      <w:r>
        <w:rPr>
          <w:rFonts w:hint="cs"/>
          <w:rtl/>
        </w:rPr>
        <w:t>فرهاد</w:t>
      </w:r>
      <w:r w:rsidR="00F13E91">
        <w:rPr>
          <w:rFonts w:hint="cs"/>
          <w:rtl/>
        </w:rPr>
        <w:t xml:space="preserve"> فهرست</w:t>
      </w:r>
      <w:r w:rsidR="00382CFB">
        <w:rPr>
          <w:rFonts w:hint="cs"/>
          <w:rtl/>
        </w:rPr>
        <w:t xml:space="preserve"> کافی شاپ</w:t>
      </w:r>
      <w:r w:rsidR="00F13E91">
        <w:rPr>
          <w:rFonts w:hint="cs"/>
          <w:rtl/>
        </w:rPr>
        <w:t xml:space="preserve"> را به مهتاب میدهد. و به گارسون اشاره میکند که میز را تمیز کند. </w:t>
      </w:r>
    </w:p>
    <w:p w14:paraId="0126E7FA" w14:textId="75C4755A" w:rsidR="00F13E91" w:rsidRDefault="00F13E91" w:rsidP="00A81D76">
      <w:pPr>
        <w:ind w:left="360"/>
        <w:jc w:val="both"/>
        <w:rPr>
          <w:rtl/>
        </w:rPr>
      </w:pPr>
      <w:r>
        <w:rPr>
          <w:rFonts w:hint="cs"/>
          <w:rtl/>
        </w:rPr>
        <w:t xml:space="preserve">مهتاب سفارش کافی میدهد. </w:t>
      </w:r>
    </w:p>
    <w:p w14:paraId="2AA9E26A" w14:textId="75055AC9" w:rsidR="00F13E91" w:rsidRDefault="00F13E91" w:rsidP="00A81D76">
      <w:pPr>
        <w:ind w:left="360"/>
        <w:jc w:val="both"/>
        <w:rPr>
          <w:rtl/>
        </w:rPr>
      </w:pPr>
      <w:r>
        <w:rPr>
          <w:rFonts w:hint="cs"/>
          <w:rtl/>
        </w:rPr>
        <w:t xml:space="preserve">فرهاد هم یک لته کالیگرافی سفارش میده. </w:t>
      </w:r>
    </w:p>
    <w:p w14:paraId="57BACF03" w14:textId="7A2CE053" w:rsidR="00F13E91" w:rsidRDefault="00F13E91" w:rsidP="00A81D76">
      <w:pPr>
        <w:ind w:left="360"/>
        <w:jc w:val="both"/>
        <w:rPr>
          <w:rtl/>
        </w:rPr>
      </w:pPr>
      <w:r>
        <w:rPr>
          <w:rFonts w:hint="cs"/>
          <w:rtl/>
        </w:rPr>
        <w:t xml:space="preserve">مهتاب :  سفارش شاعرانه اییه. </w:t>
      </w:r>
    </w:p>
    <w:p w14:paraId="64F94E64" w14:textId="5A1F771A" w:rsidR="00F13E91" w:rsidRDefault="00F13E91" w:rsidP="00A81D76">
      <w:pPr>
        <w:ind w:left="360"/>
        <w:jc w:val="both"/>
        <w:rPr>
          <w:rtl/>
        </w:rPr>
      </w:pPr>
      <w:r>
        <w:rPr>
          <w:rFonts w:hint="cs"/>
          <w:rtl/>
        </w:rPr>
        <w:t>فرهاد: بلعیدن</w:t>
      </w:r>
      <w:r w:rsidR="00C5655A">
        <w:rPr>
          <w:rFonts w:hint="cs"/>
          <w:rtl/>
        </w:rPr>
        <w:t>ِ</w:t>
      </w:r>
      <w:r>
        <w:rPr>
          <w:rFonts w:hint="cs"/>
          <w:rtl/>
        </w:rPr>
        <w:t xml:space="preserve"> هنر</w:t>
      </w:r>
      <w:r w:rsidR="00C5655A">
        <w:rPr>
          <w:rFonts w:hint="cs"/>
          <w:rtl/>
        </w:rPr>
        <w:t>ِ</w:t>
      </w:r>
      <w:r>
        <w:rPr>
          <w:rFonts w:hint="cs"/>
          <w:rtl/>
        </w:rPr>
        <w:t xml:space="preserve"> بقیه حال میده مگه نه. </w:t>
      </w:r>
    </w:p>
    <w:p w14:paraId="7C84A2FB" w14:textId="14300C20" w:rsidR="00F13E91" w:rsidRDefault="00F13E91" w:rsidP="00A81D76">
      <w:pPr>
        <w:ind w:left="360"/>
        <w:jc w:val="both"/>
        <w:rPr>
          <w:rtl/>
        </w:rPr>
      </w:pPr>
      <w:r>
        <w:rPr>
          <w:rFonts w:hint="cs"/>
          <w:rtl/>
        </w:rPr>
        <w:t xml:space="preserve">مهتاب: نمیدونم. سرش را پایین میاندازد. </w:t>
      </w:r>
    </w:p>
    <w:p w14:paraId="53399F52" w14:textId="7F2B62ED" w:rsidR="00F13E91" w:rsidRDefault="00F13E91" w:rsidP="00A81D76">
      <w:pPr>
        <w:ind w:left="360"/>
        <w:jc w:val="both"/>
        <w:rPr>
          <w:rtl/>
        </w:rPr>
      </w:pPr>
      <w:r>
        <w:rPr>
          <w:rFonts w:hint="cs"/>
          <w:rtl/>
        </w:rPr>
        <w:t xml:space="preserve">گارسون سفارش ها را آورده است. </w:t>
      </w:r>
    </w:p>
    <w:p w14:paraId="2A8CC63F" w14:textId="77D97B2D" w:rsidR="00F13E91" w:rsidRDefault="00F13E91" w:rsidP="00A81D76">
      <w:pPr>
        <w:ind w:left="360"/>
        <w:jc w:val="both"/>
        <w:rPr>
          <w:rtl/>
        </w:rPr>
      </w:pPr>
      <w:r>
        <w:rPr>
          <w:rFonts w:hint="cs"/>
          <w:rtl/>
        </w:rPr>
        <w:t xml:space="preserve">فرهاد: استارت کن. </w:t>
      </w:r>
    </w:p>
    <w:p w14:paraId="4E68C817" w14:textId="68AC0E29" w:rsidR="00F13E91" w:rsidRDefault="00F13E91" w:rsidP="00A81D76">
      <w:pPr>
        <w:ind w:left="360"/>
        <w:jc w:val="both"/>
        <w:rPr>
          <w:rtl/>
        </w:rPr>
      </w:pPr>
      <w:r>
        <w:rPr>
          <w:rFonts w:hint="cs"/>
          <w:rtl/>
        </w:rPr>
        <w:t>مهتاب: چیو؟</w:t>
      </w:r>
    </w:p>
    <w:p w14:paraId="6D693CDA" w14:textId="63FC9908" w:rsidR="00F13E91" w:rsidRDefault="00F13E91" w:rsidP="00A81D76">
      <w:pPr>
        <w:ind w:left="360"/>
        <w:jc w:val="both"/>
        <w:rPr>
          <w:rtl/>
        </w:rPr>
      </w:pPr>
      <w:r>
        <w:rPr>
          <w:rFonts w:hint="cs"/>
          <w:rtl/>
        </w:rPr>
        <w:t>فرهاد: سوال</w:t>
      </w:r>
    </w:p>
    <w:p w14:paraId="2B8E3FF7" w14:textId="1F248503" w:rsidR="00F13E91" w:rsidRDefault="00F13E91" w:rsidP="00A81D76">
      <w:pPr>
        <w:ind w:left="360"/>
        <w:jc w:val="both"/>
        <w:rPr>
          <w:rtl/>
        </w:rPr>
      </w:pPr>
      <w:r>
        <w:rPr>
          <w:rFonts w:hint="cs"/>
          <w:rtl/>
        </w:rPr>
        <w:t>مهتاب: درآمدتون چقدره</w:t>
      </w:r>
    </w:p>
    <w:p w14:paraId="073FA94B" w14:textId="42C797D4" w:rsidR="00F13E91" w:rsidRDefault="00F13E91" w:rsidP="00A81D76">
      <w:pPr>
        <w:ind w:left="360"/>
        <w:jc w:val="both"/>
        <w:rPr>
          <w:rtl/>
        </w:rPr>
      </w:pPr>
      <w:r>
        <w:rPr>
          <w:rFonts w:hint="cs"/>
          <w:rtl/>
        </w:rPr>
        <w:t xml:space="preserve">فرهاد: اینقدر که بتونی دغدغه مالی نداشته باشی ولی نه اونقدر که بتونی بریز و بپاش کنی. </w:t>
      </w:r>
    </w:p>
    <w:p w14:paraId="0CED8DE3" w14:textId="61D1A77C" w:rsidR="00F13E91" w:rsidRDefault="00F13E91" w:rsidP="00A81D76">
      <w:pPr>
        <w:ind w:left="360"/>
        <w:jc w:val="both"/>
        <w:rPr>
          <w:rtl/>
        </w:rPr>
      </w:pPr>
      <w:r>
        <w:rPr>
          <w:rFonts w:hint="cs"/>
          <w:rtl/>
        </w:rPr>
        <w:t xml:space="preserve">مهتاب: من اهل بریز و بپاش نیستم. </w:t>
      </w:r>
    </w:p>
    <w:p w14:paraId="4EE62A5C" w14:textId="5F990683" w:rsidR="00F13E91" w:rsidRDefault="00F13E91" w:rsidP="00A81D76">
      <w:pPr>
        <w:ind w:left="360"/>
        <w:jc w:val="both"/>
        <w:rPr>
          <w:rtl/>
        </w:rPr>
      </w:pPr>
      <w:r>
        <w:rPr>
          <w:rFonts w:hint="cs"/>
          <w:rtl/>
        </w:rPr>
        <w:t xml:space="preserve">فرهاد: سر تکان میدهد. ادامه بده سوال بعدی. </w:t>
      </w:r>
    </w:p>
    <w:p w14:paraId="4B102F03" w14:textId="06D1995D" w:rsidR="00F13E91" w:rsidRDefault="00F13E91" w:rsidP="00A81D76">
      <w:pPr>
        <w:ind w:left="360"/>
        <w:jc w:val="both"/>
        <w:rPr>
          <w:rtl/>
        </w:rPr>
      </w:pPr>
      <w:r>
        <w:rPr>
          <w:rFonts w:hint="cs"/>
          <w:rtl/>
        </w:rPr>
        <w:t xml:space="preserve">مهتاب: چند نفرین. </w:t>
      </w:r>
    </w:p>
    <w:p w14:paraId="14DBAEC9" w14:textId="725968E8" w:rsidR="00F13E91" w:rsidRDefault="00F13E91" w:rsidP="00F13E91">
      <w:pPr>
        <w:ind w:left="360"/>
        <w:jc w:val="both"/>
        <w:rPr>
          <w:rtl/>
        </w:rPr>
      </w:pPr>
      <w:r>
        <w:rPr>
          <w:rFonts w:hint="cs"/>
          <w:rtl/>
        </w:rPr>
        <w:lastRenderedPageBreak/>
        <w:t xml:space="preserve">فرهاد: حوصله اش از اینهمه معذب بودن مهتاب سر رفته. با آنکه خودش را آدم منزوی و گوشه گیری میدانست. بسیار در جمع راحت بود. از طرف دیگر مهتاب کاملاً قرمز شده بود. کلماتش نشان میداد گلویش خشک شده. فرهاد مطمئن بود صدای تپیدن قلب دخترک را میشنود. بنابراین بازی را شروع کرد. </w:t>
      </w:r>
    </w:p>
    <w:p w14:paraId="71F72089" w14:textId="7C596AF8" w:rsidR="00F13E91" w:rsidRDefault="00F13E91" w:rsidP="00F13E91">
      <w:pPr>
        <w:pStyle w:val="ListParagraph"/>
        <w:numPr>
          <w:ilvl w:val="0"/>
          <w:numId w:val="1"/>
        </w:numPr>
        <w:jc w:val="both"/>
      </w:pPr>
      <w:r>
        <w:rPr>
          <w:rFonts w:hint="cs"/>
          <w:rtl/>
        </w:rPr>
        <w:t xml:space="preserve">خودت چند نفری. و میخندد. </w:t>
      </w:r>
    </w:p>
    <w:p w14:paraId="2B51225B" w14:textId="00D9191F" w:rsidR="00F13E91" w:rsidRDefault="00F13E91" w:rsidP="00F13E91">
      <w:pPr>
        <w:pStyle w:val="ListParagraph"/>
        <w:numPr>
          <w:ilvl w:val="0"/>
          <w:numId w:val="1"/>
        </w:numPr>
        <w:jc w:val="both"/>
      </w:pPr>
      <w:r>
        <w:rPr>
          <w:rFonts w:hint="cs"/>
          <w:rtl/>
        </w:rPr>
        <w:t xml:space="preserve">منظورم این بود که خانوادتون چند نفرن. </w:t>
      </w:r>
    </w:p>
    <w:p w14:paraId="1B1F6C78" w14:textId="1B47EB97" w:rsidR="00F13E91" w:rsidRDefault="00F13E91" w:rsidP="00F13E91">
      <w:pPr>
        <w:pStyle w:val="ListParagraph"/>
        <w:numPr>
          <w:ilvl w:val="0"/>
          <w:numId w:val="1"/>
        </w:numPr>
        <w:jc w:val="both"/>
      </w:pPr>
      <w:r>
        <w:rPr>
          <w:rFonts w:hint="cs"/>
          <w:rtl/>
        </w:rPr>
        <w:t xml:space="preserve">اول تو. </w:t>
      </w:r>
    </w:p>
    <w:p w14:paraId="0ECDB083" w14:textId="05FA005A" w:rsidR="00F13E91" w:rsidRDefault="00F13E91" w:rsidP="00F13E91">
      <w:pPr>
        <w:pStyle w:val="ListParagraph"/>
        <w:numPr>
          <w:ilvl w:val="0"/>
          <w:numId w:val="1"/>
        </w:numPr>
        <w:jc w:val="both"/>
      </w:pPr>
      <w:r>
        <w:rPr>
          <w:rFonts w:hint="cs"/>
          <w:rtl/>
        </w:rPr>
        <w:t xml:space="preserve">ما چهار نفریم. </w:t>
      </w:r>
    </w:p>
    <w:p w14:paraId="1BC1457C" w14:textId="7F80FDF3" w:rsidR="00F13E91" w:rsidRDefault="00F13E91" w:rsidP="00F13E91">
      <w:pPr>
        <w:pStyle w:val="ListParagraph"/>
        <w:numPr>
          <w:ilvl w:val="0"/>
          <w:numId w:val="1"/>
        </w:numPr>
        <w:jc w:val="both"/>
      </w:pPr>
      <w:r>
        <w:rPr>
          <w:rFonts w:hint="cs"/>
          <w:rtl/>
        </w:rPr>
        <w:t xml:space="preserve">این فایده نداره جزئیات میخوام. یه عالمه. </w:t>
      </w:r>
    </w:p>
    <w:p w14:paraId="68F8C8CB" w14:textId="03CE8C71" w:rsidR="00F13E91" w:rsidRDefault="00F13E91" w:rsidP="00F13E91">
      <w:pPr>
        <w:pStyle w:val="ListParagraph"/>
        <w:numPr>
          <w:ilvl w:val="0"/>
          <w:numId w:val="1"/>
        </w:numPr>
        <w:jc w:val="both"/>
      </w:pPr>
      <w:r>
        <w:rPr>
          <w:rFonts w:hint="cs"/>
          <w:rtl/>
        </w:rPr>
        <w:t xml:space="preserve">چی بگم خو. </w:t>
      </w:r>
    </w:p>
    <w:p w14:paraId="47DAE556" w14:textId="6F326E92" w:rsidR="00F13E91" w:rsidRDefault="00F13E91" w:rsidP="00F13E91">
      <w:pPr>
        <w:ind w:left="360"/>
        <w:jc w:val="both"/>
        <w:rPr>
          <w:rtl/>
        </w:rPr>
      </w:pPr>
      <w:r>
        <w:rPr>
          <w:rFonts w:hint="cs"/>
          <w:rtl/>
        </w:rPr>
        <w:t xml:space="preserve">فرهاد خیلی خوب میدانست اگر مهتاب تمایلی به حرف زدن ندارد به معنی پایان یافتن آن قرار است. اما نمیدانست مهتاب از او خوشش نیامده و یا اینکه خجالتی است. بنابراین دوباره تلاشش را کرد. </w:t>
      </w:r>
    </w:p>
    <w:p w14:paraId="3EA30688" w14:textId="70261602" w:rsidR="00F13E91" w:rsidRDefault="00F13E91" w:rsidP="00F13E91">
      <w:pPr>
        <w:pStyle w:val="ListParagraph"/>
        <w:numPr>
          <w:ilvl w:val="0"/>
          <w:numId w:val="1"/>
        </w:numPr>
        <w:jc w:val="both"/>
      </w:pPr>
      <w:r>
        <w:rPr>
          <w:rFonts w:hint="cs"/>
          <w:rtl/>
        </w:rPr>
        <w:t xml:space="preserve">جزئیات رابطه ات با تکتکشون. من کلی جزئیات میخوام. </w:t>
      </w:r>
    </w:p>
    <w:p w14:paraId="7052C3D4" w14:textId="694ECA1F" w:rsidR="00F13E91" w:rsidRDefault="00F13E91" w:rsidP="00F13E91">
      <w:pPr>
        <w:pStyle w:val="ListParagraph"/>
        <w:numPr>
          <w:ilvl w:val="0"/>
          <w:numId w:val="1"/>
        </w:numPr>
        <w:jc w:val="both"/>
      </w:pPr>
      <w:r>
        <w:rPr>
          <w:rFonts w:hint="cs"/>
          <w:rtl/>
        </w:rPr>
        <w:t xml:space="preserve">مهتاب. چیز خاصی نیست یه خانواده معمولی دیگه. </w:t>
      </w:r>
    </w:p>
    <w:p w14:paraId="19B48F13" w14:textId="4B691727" w:rsidR="00F13E91" w:rsidRDefault="00F13E91" w:rsidP="00F13E91">
      <w:pPr>
        <w:ind w:left="360"/>
        <w:jc w:val="both"/>
        <w:rPr>
          <w:rtl/>
        </w:rPr>
      </w:pPr>
      <w:r>
        <w:rPr>
          <w:rFonts w:hint="cs"/>
          <w:rtl/>
        </w:rPr>
        <w:t xml:space="preserve">فرهاد داشت مطئمن میشد که قرار تمام شده است و باید از آنجا برود. اما صورت مهتاب کاملا سرخ بود. بنابراین سعی کرد کمی جو را بکشند. </w:t>
      </w:r>
    </w:p>
    <w:p w14:paraId="2EE6B330" w14:textId="0C025565" w:rsidR="00F13E91" w:rsidRDefault="00F13E91" w:rsidP="00F13E91">
      <w:pPr>
        <w:pStyle w:val="ListParagraph"/>
        <w:numPr>
          <w:ilvl w:val="0"/>
          <w:numId w:val="1"/>
        </w:numPr>
        <w:jc w:val="both"/>
      </w:pPr>
      <w:r>
        <w:rPr>
          <w:rFonts w:hint="cs"/>
          <w:rtl/>
        </w:rPr>
        <w:t>راستشو بگو نکنه کسی رو ازشون کُشتی که نمیخوای کسی بفهمه . کی بوده خواهرت. چرا؟</w:t>
      </w:r>
    </w:p>
    <w:p w14:paraId="2733822D" w14:textId="77027386" w:rsidR="00F13E91" w:rsidRDefault="00F13E91" w:rsidP="00F13E91">
      <w:pPr>
        <w:ind w:left="360"/>
        <w:jc w:val="both"/>
        <w:rPr>
          <w:rtl/>
        </w:rPr>
      </w:pPr>
      <w:r>
        <w:rPr>
          <w:rFonts w:hint="cs"/>
          <w:rtl/>
        </w:rPr>
        <w:t xml:space="preserve">مهتاب کمی به لحن فرهاد میخندد. نه. واقعا چیز زیادی برای گفتن نیست. </w:t>
      </w:r>
    </w:p>
    <w:p w14:paraId="6BB941F3" w14:textId="6BE98861" w:rsidR="00F13E91" w:rsidRDefault="00F13E91" w:rsidP="00F13E91">
      <w:pPr>
        <w:ind w:left="360"/>
        <w:jc w:val="both"/>
        <w:rPr>
          <w:rtl/>
        </w:rPr>
      </w:pPr>
      <w:r>
        <w:rPr>
          <w:rFonts w:hint="cs"/>
          <w:rtl/>
        </w:rPr>
        <w:t xml:space="preserve">فرهاد چندتا خواهر داری. </w:t>
      </w:r>
    </w:p>
    <w:p w14:paraId="2335F075" w14:textId="22CCCA88" w:rsidR="00F13E91" w:rsidRDefault="00F13E91" w:rsidP="00F13E91">
      <w:pPr>
        <w:ind w:left="360"/>
        <w:jc w:val="both"/>
        <w:rPr>
          <w:rtl/>
        </w:rPr>
      </w:pPr>
      <w:r>
        <w:rPr>
          <w:rFonts w:hint="cs"/>
          <w:rtl/>
        </w:rPr>
        <w:t>مهتاب: یکی</w:t>
      </w:r>
      <w:r w:rsidR="00382CFB">
        <w:rPr>
          <w:rFonts w:hint="cs"/>
          <w:rtl/>
        </w:rPr>
        <w:t>!</w:t>
      </w:r>
      <w:r>
        <w:rPr>
          <w:rFonts w:hint="cs"/>
          <w:rtl/>
        </w:rPr>
        <w:t xml:space="preserve"> بزرگتر از منه. </w:t>
      </w:r>
    </w:p>
    <w:p w14:paraId="1F473D56" w14:textId="1DB7D87E" w:rsidR="00F13E91" w:rsidRDefault="00084377" w:rsidP="00084377">
      <w:pPr>
        <w:pStyle w:val="ListParagraph"/>
        <w:numPr>
          <w:ilvl w:val="0"/>
          <w:numId w:val="1"/>
        </w:numPr>
        <w:jc w:val="both"/>
      </w:pPr>
      <w:r>
        <w:rPr>
          <w:rFonts w:hint="cs"/>
          <w:rtl/>
        </w:rPr>
        <w:t>راجع به امروز باها</w:t>
      </w:r>
      <w:r w:rsidR="00382CFB">
        <w:rPr>
          <w:rFonts w:hint="cs"/>
          <w:rtl/>
        </w:rPr>
        <w:t>ش</w:t>
      </w:r>
      <w:r>
        <w:rPr>
          <w:rFonts w:hint="cs"/>
          <w:rtl/>
        </w:rPr>
        <w:t xml:space="preserve"> مشروت کردی؟</w:t>
      </w:r>
    </w:p>
    <w:p w14:paraId="366012FC" w14:textId="23684178" w:rsidR="00084377" w:rsidRDefault="00084377" w:rsidP="00084377">
      <w:pPr>
        <w:pStyle w:val="ListParagraph"/>
        <w:numPr>
          <w:ilvl w:val="0"/>
          <w:numId w:val="1"/>
        </w:numPr>
        <w:jc w:val="both"/>
      </w:pPr>
      <w:r>
        <w:rPr>
          <w:rFonts w:hint="cs"/>
          <w:rtl/>
        </w:rPr>
        <w:lastRenderedPageBreak/>
        <w:t>آره</w:t>
      </w:r>
    </w:p>
    <w:p w14:paraId="4B654DE7" w14:textId="3DFF53D3" w:rsidR="00084377" w:rsidRDefault="00084377" w:rsidP="00084377">
      <w:pPr>
        <w:pStyle w:val="ListParagraph"/>
        <w:numPr>
          <w:ilvl w:val="0"/>
          <w:numId w:val="1"/>
        </w:numPr>
        <w:jc w:val="both"/>
      </w:pPr>
      <w:r>
        <w:rPr>
          <w:rFonts w:hint="cs"/>
          <w:rtl/>
        </w:rPr>
        <w:t>خوب</w:t>
      </w:r>
    </w:p>
    <w:p w14:paraId="2D32C954" w14:textId="30F92946" w:rsidR="00084377" w:rsidRDefault="00084377" w:rsidP="00084377">
      <w:pPr>
        <w:pStyle w:val="ListParagraph"/>
        <w:numPr>
          <w:ilvl w:val="0"/>
          <w:numId w:val="1"/>
        </w:numPr>
        <w:jc w:val="both"/>
      </w:pPr>
      <w:r>
        <w:rPr>
          <w:rFonts w:hint="cs"/>
          <w:rtl/>
        </w:rPr>
        <w:t>گفت باید ازت بپرسم چه کتابی میخونی، چه فیلیمی میبینی، چه موسیقی گوش میدی، کجاهای ایران سفر کردی، آخری</w:t>
      </w:r>
      <w:r w:rsidR="00382CFB">
        <w:rPr>
          <w:rFonts w:hint="cs"/>
          <w:rtl/>
        </w:rPr>
        <w:t>ن</w:t>
      </w:r>
      <w:r>
        <w:rPr>
          <w:rFonts w:hint="cs"/>
          <w:rtl/>
        </w:rPr>
        <w:t xml:space="preserve"> باری که دعوا کردی کی بوده، آخرین باری کارت رو ول کردی ، چه رنگی دوست داری، میتونی خونه بخری یا نه، چقدر مهریه میدی. </w:t>
      </w:r>
    </w:p>
    <w:p w14:paraId="1BED87F9" w14:textId="040D0815" w:rsidR="00084377" w:rsidRDefault="00084377" w:rsidP="00084377">
      <w:pPr>
        <w:pStyle w:val="ListParagraph"/>
        <w:numPr>
          <w:ilvl w:val="0"/>
          <w:numId w:val="1"/>
        </w:numPr>
        <w:jc w:val="both"/>
      </w:pPr>
      <w:r>
        <w:rPr>
          <w:rFonts w:hint="cs"/>
          <w:rtl/>
        </w:rPr>
        <w:t>اوهوم</w:t>
      </w:r>
    </w:p>
    <w:p w14:paraId="10BB8882" w14:textId="14745BD2" w:rsidR="00084377" w:rsidRDefault="00084377" w:rsidP="00084377">
      <w:pPr>
        <w:pStyle w:val="ListParagraph"/>
        <w:numPr>
          <w:ilvl w:val="0"/>
          <w:numId w:val="1"/>
        </w:numPr>
        <w:jc w:val="both"/>
      </w:pPr>
      <w:r>
        <w:rPr>
          <w:rFonts w:hint="cs"/>
          <w:rtl/>
        </w:rPr>
        <w:t xml:space="preserve">خودش شوهر کرده. الان سه ساله. شوهرش خوبه ولی وضع مالیشون تعریفی نداره، برای همین گیر داده بود به اینکه من باس با یه بچه مایه ازدواج کنم. </w:t>
      </w:r>
    </w:p>
    <w:p w14:paraId="63F724D0" w14:textId="0AEB60DD" w:rsidR="00084377" w:rsidRDefault="00084377" w:rsidP="00084377">
      <w:pPr>
        <w:pStyle w:val="ListParagraph"/>
        <w:numPr>
          <w:ilvl w:val="0"/>
          <w:numId w:val="1"/>
        </w:numPr>
        <w:jc w:val="both"/>
      </w:pPr>
      <w:r>
        <w:rPr>
          <w:rFonts w:hint="cs"/>
          <w:rtl/>
        </w:rPr>
        <w:t>اهوم</w:t>
      </w:r>
    </w:p>
    <w:p w14:paraId="431B59A3" w14:textId="4725D069" w:rsidR="00084377" w:rsidRDefault="00084377" w:rsidP="00084377">
      <w:pPr>
        <w:pStyle w:val="ListParagraph"/>
        <w:numPr>
          <w:ilvl w:val="0"/>
          <w:numId w:val="1"/>
        </w:numPr>
        <w:jc w:val="both"/>
      </w:pPr>
      <w:r>
        <w:rPr>
          <w:rFonts w:hint="cs"/>
          <w:rtl/>
        </w:rPr>
        <w:t>همین دیگه</w:t>
      </w:r>
    </w:p>
    <w:p w14:paraId="29606CD1" w14:textId="5822365F" w:rsidR="00084377" w:rsidRDefault="00084377" w:rsidP="00084377">
      <w:pPr>
        <w:pStyle w:val="ListParagraph"/>
        <w:numPr>
          <w:ilvl w:val="0"/>
          <w:numId w:val="1"/>
        </w:numPr>
        <w:jc w:val="both"/>
      </w:pPr>
      <w:r>
        <w:rPr>
          <w:rFonts w:hint="cs"/>
          <w:rtl/>
        </w:rPr>
        <w:t xml:space="preserve">چقدر باهاش صمیمی هستی. </w:t>
      </w:r>
    </w:p>
    <w:p w14:paraId="3748F9DE" w14:textId="7311DBC0" w:rsidR="00084377" w:rsidRDefault="00084377" w:rsidP="00084377">
      <w:pPr>
        <w:pStyle w:val="ListParagraph"/>
        <w:numPr>
          <w:ilvl w:val="0"/>
          <w:numId w:val="1"/>
        </w:numPr>
        <w:jc w:val="both"/>
      </w:pPr>
      <w:r>
        <w:rPr>
          <w:rFonts w:hint="cs"/>
          <w:rtl/>
        </w:rPr>
        <w:t>خیلی</w:t>
      </w:r>
    </w:p>
    <w:p w14:paraId="15959154" w14:textId="6C795E7C" w:rsidR="00084377" w:rsidRDefault="00084377" w:rsidP="00084377">
      <w:pPr>
        <w:pStyle w:val="ListParagraph"/>
        <w:numPr>
          <w:ilvl w:val="0"/>
          <w:numId w:val="1"/>
        </w:numPr>
        <w:jc w:val="both"/>
      </w:pPr>
      <w:r>
        <w:rPr>
          <w:rFonts w:hint="cs"/>
          <w:rtl/>
        </w:rPr>
        <w:t xml:space="preserve">مثلا راجع به چی باهاش حرف میزنی. </w:t>
      </w:r>
    </w:p>
    <w:p w14:paraId="2D5209E1" w14:textId="61B1318D" w:rsidR="00084377" w:rsidRDefault="00084377" w:rsidP="00084377">
      <w:pPr>
        <w:pStyle w:val="ListParagraph"/>
        <w:numPr>
          <w:ilvl w:val="0"/>
          <w:numId w:val="1"/>
        </w:numPr>
        <w:jc w:val="both"/>
      </w:pPr>
      <w:r>
        <w:rPr>
          <w:rFonts w:hint="cs"/>
          <w:rtl/>
        </w:rPr>
        <w:t>راجع به همه چی ، راجع به اینکه شوهرش اونو میزنه و اون به هیچ</w:t>
      </w:r>
      <w:r w:rsidR="00382CFB">
        <w:rPr>
          <w:rFonts w:hint="cs"/>
          <w:rtl/>
        </w:rPr>
        <w:t>ک</w:t>
      </w:r>
      <w:r>
        <w:rPr>
          <w:rFonts w:hint="cs"/>
          <w:rtl/>
        </w:rPr>
        <w:t xml:space="preserve">ی جز من این رو نمیگه . </w:t>
      </w:r>
    </w:p>
    <w:p w14:paraId="218C2F4C" w14:textId="6BCB6D7E" w:rsidR="00084377" w:rsidRDefault="00084377" w:rsidP="00084377">
      <w:pPr>
        <w:pStyle w:val="ListParagraph"/>
        <w:numPr>
          <w:ilvl w:val="0"/>
          <w:numId w:val="1"/>
        </w:numPr>
        <w:jc w:val="both"/>
      </w:pPr>
      <w:r>
        <w:rPr>
          <w:rFonts w:hint="cs"/>
          <w:rtl/>
        </w:rPr>
        <w:t>اوه</w:t>
      </w:r>
    </w:p>
    <w:p w14:paraId="75D3D072" w14:textId="79BBC54F" w:rsidR="00084377" w:rsidRDefault="00084377" w:rsidP="00084377">
      <w:pPr>
        <w:pStyle w:val="ListParagraph"/>
        <w:numPr>
          <w:ilvl w:val="0"/>
          <w:numId w:val="1"/>
        </w:numPr>
        <w:jc w:val="both"/>
      </w:pPr>
      <w:r>
        <w:rPr>
          <w:rFonts w:hint="cs"/>
          <w:rtl/>
        </w:rPr>
        <w:t xml:space="preserve">خیلی دختر خوبیه اصلا نمیتونم تصور کنم آدمی بتونه به اون صدمه بزنه. شوهرش هم آدم خوبیه ولی خوب از وقتی فهمیدم اونو میزنه ازش متنفرم. تو چی. </w:t>
      </w:r>
    </w:p>
    <w:p w14:paraId="5256808F" w14:textId="16379CAB" w:rsidR="00084377" w:rsidRDefault="00084377" w:rsidP="00084377">
      <w:pPr>
        <w:pStyle w:val="ListParagraph"/>
        <w:numPr>
          <w:ilvl w:val="0"/>
          <w:numId w:val="1"/>
        </w:numPr>
        <w:jc w:val="both"/>
      </w:pPr>
      <w:r>
        <w:rPr>
          <w:rFonts w:hint="cs"/>
          <w:rtl/>
        </w:rPr>
        <w:t>من چی</w:t>
      </w:r>
    </w:p>
    <w:p w14:paraId="0FBDF9A6" w14:textId="590C41CA" w:rsidR="00084377" w:rsidRDefault="00084377" w:rsidP="00084377">
      <w:pPr>
        <w:pStyle w:val="ListParagraph"/>
        <w:numPr>
          <w:ilvl w:val="0"/>
          <w:numId w:val="1"/>
        </w:numPr>
        <w:jc w:val="both"/>
      </w:pPr>
      <w:r>
        <w:rPr>
          <w:rFonts w:hint="cs"/>
          <w:rtl/>
        </w:rPr>
        <w:t>ممکنه زنتو بزنی</w:t>
      </w:r>
    </w:p>
    <w:p w14:paraId="57A1F51C" w14:textId="7E3D2C02" w:rsidR="00084377" w:rsidRDefault="00084377" w:rsidP="00084377">
      <w:pPr>
        <w:pStyle w:val="ListParagraph"/>
        <w:numPr>
          <w:ilvl w:val="0"/>
          <w:numId w:val="1"/>
        </w:numPr>
        <w:jc w:val="both"/>
      </w:pPr>
      <w:r>
        <w:rPr>
          <w:rFonts w:hint="cs"/>
          <w:rtl/>
        </w:rPr>
        <w:t xml:space="preserve">نه میزارم یک هفته بگذره بعد. </w:t>
      </w:r>
    </w:p>
    <w:p w14:paraId="045A9E01" w14:textId="1463CA26" w:rsidR="00084377" w:rsidRDefault="00084377" w:rsidP="00084377">
      <w:pPr>
        <w:pStyle w:val="ListParagraph"/>
        <w:numPr>
          <w:ilvl w:val="0"/>
          <w:numId w:val="1"/>
        </w:numPr>
        <w:jc w:val="both"/>
      </w:pPr>
      <w:r>
        <w:rPr>
          <w:rFonts w:hint="cs"/>
          <w:rtl/>
        </w:rPr>
        <w:t xml:space="preserve">مهتاب مسخره. </w:t>
      </w:r>
    </w:p>
    <w:p w14:paraId="0F8DAED9" w14:textId="5AADCFC3" w:rsidR="00084377" w:rsidRDefault="00084377" w:rsidP="00084377">
      <w:pPr>
        <w:pStyle w:val="ListParagraph"/>
        <w:numPr>
          <w:ilvl w:val="0"/>
          <w:numId w:val="1"/>
        </w:numPr>
        <w:jc w:val="both"/>
      </w:pPr>
      <w:r>
        <w:rPr>
          <w:rFonts w:hint="cs"/>
          <w:rtl/>
        </w:rPr>
        <w:t xml:space="preserve">فرهاد میخندد. </w:t>
      </w:r>
    </w:p>
    <w:p w14:paraId="30EF6D25" w14:textId="4A76A4D9" w:rsidR="00084377" w:rsidRDefault="00084377" w:rsidP="00084377">
      <w:pPr>
        <w:pStyle w:val="ListParagraph"/>
        <w:numPr>
          <w:ilvl w:val="0"/>
          <w:numId w:val="1"/>
        </w:numPr>
        <w:jc w:val="both"/>
      </w:pPr>
      <w:r>
        <w:rPr>
          <w:rFonts w:hint="cs"/>
          <w:rtl/>
        </w:rPr>
        <w:t xml:space="preserve">مامانت چی میگه. </w:t>
      </w:r>
    </w:p>
    <w:p w14:paraId="20C222CE" w14:textId="1FC08E1D" w:rsidR="00084377" w:rsidRDefault="00084377" w:rsidP="00084377">
      <w:pPr>
        <w:pStyle w:val="ListParagraph"/>
        <w:numPr>
          <w:ilvl w:val="0"/>
          <w:numId w:val="1"/>
        </w:numPr>
        <w:jc w:val="both"/>
      </w:pPr>
      <w:r>
        <w:rPr>
          <w:rFonts w:hint="cs"/>
          <w:rtl/>
        </w:rPr>
        <w:t xml:space="preserve">مامانم. نمیدونه. </w:t>
      </w:r>
    </w:p>
    <w:p w14:paraId="05368EC9" w14:textId="355DB887" w:rsidR="00084377" w:rsidRDefault="00084377" w:rsidP="00084377">
      <w:pPr>
        <w:pStyle w:val="ListParagraph"/>
        <w:numPr>
          <w:ilvl w:val="0"/>
          <w:numId w:val="1"/>
        </w:numPr>
        <w:jc w:val="both"/>
      </w:pPr>
      <w:r>
        <w:rPr>
          <w:rFonts w:hint="cs"/>
          <w:rtl/>
        </w:rPr>
        <w:lastRenderedPageBreak/>
        <w:t xml:space="preserve">فرهاد ابرویی بالا میاندازد. </w:t>
      </w:r>
    </w:p>
    <w:p w14:paraId="3BD82B75" w14:textId="4A4BF372" w:rsidR="00084377" w:rsidRDefault="00084377" w:rsidP="00084377">
      <w:pPr>
        <w:pStyle w:val="ListParagraph"/>
        <w:numPr>
          <w:ilvl w:val="0"/>
          <w:numId w:val="1"/>
        </w:numPr>
        <w:jc w:val="both"/>
      </w:pPr>
      <w:r>
        <w:rPr>
          <w:rFonts w:hint="cs"/>
          <w:rtl/>
        </w:rPr>
        <w:t xml:space="preserve">میگی نباید دخالت کنیم. میگه زن و شوهرن. خودشون حل و فصلش میکنند. اگر بمن بود. با یک چوب بیس بال حل و فصلش میکردم. </w:t>
      </w:r>
    </w:p>
    <w:p w14:paraId="1B8A6C83" w14:textId="673B7F3E" w:rsidR="00084377" w:rsidRDefault="00084377" w:rsidP="00084377">
      <w:pPr>
        <w:ind w:left="360"/>
        <w:jc w:val="both"/>
        <w:rPr>
          <w:rtl/>
        </w:rPr>
      </w:pPr>
      <w:r>
        <w:rPr>
          <w:rFonts w:hint="cs"/>
          <w:rtl/>
        </w:rPr>
        <w:t xml:space="preserve">فرهاد میتواند از ظرافت بازوهای مهتاب بگوید که او نمیتواند بیش از چند ظربه با چوب بیس بال بزند. </w:t>
      </w:r>
    </w:p>
    <w:p w14:paraId="6284572B" w14:textId="0A992DD4" w:rsidR="00084377" w:rsidRDefault="00084377" w:rsidP="00084377">
      <w:pPr>
        <w:pStyle w:val="ListParagraph"/>
        <w:numPr>
          <w:ilvl w:val="0"/>
          <w:numId w:val="1"/>
        </w:numPr>
        <w:jc w:val="both"/>
      </w:pPr>
      <w:r>
        <w:rPr>
          <w:rFonts w:hint="cs"/>
          <w:rtl/>
        </w:rPr>
        <w:t>از خوشونت منتفرم. تو چی.</w:t>
      </w:r>
    </w:p>
    <w:p w14:paraId="0E63EE28" w14:textId="39BA5C9B" w:rsidR="00084377" w:rsidRDefault="00084377" w:rsidP="00084377">
      <w:pPr>
        <w:pStyle w:val="ListParagraph"/>
        <w:numPr>
          <w:ilvl w:val="0"/>
          <w:numId w:val="1"/>
        </w:numPr>
        <w:jc w:val="both"/>
      </w:pPr>
      <w:r>
        <w:rPr>
          <w:rFonts w:hint="cs"/>
          <w:rtl/>
        </w:rPr>
        <w:t xml:space="preserve">فرهاد کتاب مستر مرسدس را به او نشان میدهد. دارم راجع به له شدن یک عده بدبخت توسط یک بنز دو تنی میخونم. </w:t>
      </w:r>
    </w:p>
    <w:p w14:paraId="606C7794" w14:textId="425BA4E6" w:rsidR="00084377" w:rsidRDefault="00084377" w:rsidP="00084377">
      <w:pPr>
        <w:pStyle w:val="ListParagraph"/>
        <w:numPr>
          <w:ilvl w:val="0"/>
          <w:numId w:val="1"/>
        </w:numPr>
        <w:jc w:val="both"/>
      </w:pPr>
      <w:r>
        <w:rPr>
          <w:rFonts w:hint="cs"/>
          <w:rtl/>
        </w:rPr>
        <w:t>مهتاب: عه. چیه این خشونت</w:t>
      </w:r>
      <w:r w:rsidR="00382CFB">
        <w:rPr>
          <w:rFonts w:hint="cs"/>
          <w:rtl/>
        </w:rPr>
        <w:t>؛</w:t>
      </w:r>
      <w:r>
        <w:rPr>
          <w:rFonts w:hint="cs"/>
          <w:rtl/>
        </w:rPr>
        <w:t xml:space="preserve"> شما مرد</w:t>
      </w:r>
      <w:r w:rsidR="00382CFB">
        <w:rPr>
          <w:rFonts w:hint="cs"/>
          <w:rtl/>
        </w:rPr>
        <w:t>ه</w:t>
      </w:r>
      <w:r>
        <w:rPr>
          <w:rFonts w:hint="cs"/>
          <w:rtl/>
        </w:rPr>
        <w:t xml:space="preserve">ا رو جذب میکنه. </w:t>
      </w:r>
    </w:p>
    <w:p w14:paraId="380E093D" w14:textId="025C7BC9" w:rsidR="00084377" w:rsidRDefault="00084377" w:rsidP="00084377">
      <w:pPr>
        <w:pStyle w:val="ListParagraph"/>
        <w:numPr>
          <w:ilvl w:val="0"/>
          <w:numId w:val="1"/>
        </w:numPr>
        <w:jc w:val="both"/>
      </w:pPr>
      <w:r>
        <w:rPr>
          <w:rFonts w:hint="cs"/>
          <w:rtl/>
        </w:rPr>
        <w:t xml:space="preserve">از خودت بگو. </w:t>
      </w:r>
    </w:p>
    <w:p w14:paraId="3A2363E0" w14:textId="2B75DC07" w:rsidR="00084377" w:rsidRDefault="00084377" w:rsidP="00084377">
      <w:pPr>
        <w:pStyle w:val="ListParagraph"/>
        <w:numPr>
          <w:ilvl w:val="0"/>
          <w:numId w:val="1"/>
        </w:numPr>
        <w:jc w:val="both"/>
      </w:pPr>
      <w:r>
        <w:rPr>
          <w:rFonts w:hint="cs"/>
          <w:rtl/>
        </w:rPr>
        <w:t xml:space="preserve">چی بگم. </w:t>
      </w:r>
    </w:p>
    <w:p w14:paraId="45BAB15A" w14:textId="78E88ECC" w:rsidR="00084377" w:rsidRDefault="00084377" w:rsidP="00084377">
      <w:pPr>
        <w:pStyle w:val="ListParagraph"/>
        <w:numPr>
          <w:ilvl w:val="0"/>
          <w:numId w:val="1"/>
        </w:numPr>
        <w:jc w:val="both"/>
      </w:pPr>
      <w:r>
        <w:rPr>
          <w:rFonts w:hint="cs"/>
          <w:rtl/>
        </w:rPr>
        <w:t>تا حالا چیزی که ته دلت بوده به کسی گفتی.</w:t>
      </w:r>
    </w:p>
    <w:p w14:paraId="7F3502C7" w14:textId="3A0C6E7F" w:rsidR="00084377" w:rsidRDefault="00084377" w:rsidP="00084377">
      <w:pPr>
        <w:pStyle w:val="ListParagraph"/>
        <w:numPr>
          <w:ilvl w:val="0"/>
          <w:numId w:val="1"/>
        </w:numPr>
        <w:jc w:val="both"/>
      </w:pPr>
      <w:r>
        <w:rPr>
          <w:rFonts w:hint="cs"/>
          <w:rtl/>
        </w:rPr>
        <w:t>آره</w:t>
      </w:r>
    </w:p>
    <w:p w14:paraId="03DAA6DC" w14:textId="05F973A1" w:rsidR="00084377" w:rsidRDefault="00084377" w:rsidP="00084377">
      <w:pPr>
        <w:pStyle w:val="ListParagraph"/>
        <w:numPr>
          <w:ilvl w:val="0"/>
          <w:numId w:val="1"/>
        </w:numPr>
        <w:jc w:val="both"/>
      </w:pPr>
      <w:r>
        <w:rPr>
          <w:rFonts w:hint="cs"/>
          <w:rtl/>
        </w:rPr>
        <w:t>چی</w:t>
      </w:r>
    </w:p>
    <w:p w14:paraId="770F6BAC" w14:textId="4D57AD6E" w:rsidR="00084377" w:rsidRDefault="00084377" w:rsidP="00084377">
      <w:pPr>
        <w:pStyle w:val="ListParagraph"/>
        <w:numPr>
          <w:ilvl w:val="0"/>
          <w:numId w:val="1"/>
        </w:numPr>
        <w:jc w:val="both"/>
      </w:pPr>
      <w:r>
        <w:rPr>
          <w:rFonts w:hint="cs"/>
          <w:rtl/>
        </w:rPr>
        <w:t xml:space="preserve">به شوهر خواهرم گفته از خونمون گم شه بره بیرون. مامانم تا یک هفته باهام حرف نمیزد. اما هفته بعد که اومدن خونمون خوشحال شدم. میدونستم اگر شوهر خواهرم نیاد. خواهرم هم کمتر میاد. برای همین خوشحال شدم. اما ازش معذرت خواهی هم نکردم. </w:t>
      </w:r>
    </w:p>
    <w:p w14:paraId="25009589" w14:textId="75D4D5E8" w:rsidR="002E1EA0" w:rsidRDefault="002E1EA0" w:rsidP="00084377">
      <w:pPr>
        <w:pStyle w:val="ListParagraph"/>
        <w:numPr>
          <w:ilvl w:val="0"/>
          <w:numId w:val="1"/>
        </w:numPr>
        <w:jc w:val="both"/>
      </w:pPr>
      <w:r>
        <w:rPr>
          <w:rFonts w:hint="cs"/>
          <w:rtl/>
        </w:rPr>
        <w:t xml:space="preserve">اوهم. </w:t>
      </w:r>
    </w:p>
    <w:p w14:paraId="22837CA8" w14:textId="2F041C39" w:rsidR="002E1EA0" w:rsidRDefault="002E1EA0" w:rsidP="00084377">
      <w:pPr>
        <w:pStyle w:val="ListParagraph"/>
        <w:numPr>
          <w:ilvl w:val="0"/>
          <w:numId w:val="1"/>
        </w:numPr>
        <w:jc w:val="both"/>
      </w:pPr>
      <w:r>
        <w:rPr>
          <w:rFonts w:hint="cs"/>
          <w:rtl/>
        </w:rPr>
        <w:t xml:space="preserve">یک عوضی تمام عیاره. باید طلاق خواهرم رو ازش بگیرم. </w:t>
      </w:r>
    </w:p>
    <w:p w14:paraId="7526A238" w14:textId="43DD5BA5" w:rsidR="002E1EA0" w:rsidRDefault="002E1EA0" w:rsidP="00084377">
      <w:pPr>
        <w:pStyle w:val="ListParagraph"/>
        <w:numPr>
          <w:ilvl w:val="0"/>
          <w:numId w:val="1"/>
        </w:numPr>
        <w:jc w:val="both"/>
      </w:pPr>
      <w:r>
        <w:rPr>
          <w:rFonts w:hint="cs"/>
          <w:rtl/>
        </w:rPr>
        <w:t xml:space="preserve">اوهم. </w:t>
      </w:r>
    </w:p>
    <w:p w14:paraId="24EC6C59" w14:textId="5BA0556C" w:rsidR="002E1EA0" w:rsidRDefault="002E1EA0" w:rsidP="00084377">
      <w:pPr>
        <w:pStyle w:val="ListParagraph"/>
        <w:numPr>
          <w:ilvl w:val="0"/>
          <w:numId w:val="1"/>
        </w:numPr>
        <w:jc w:val="both"/>
      </w:pPr>
      <w:r>
        <w:rPr>
          <w:rFonts w:hint="cs"/>
          <w:rtl/>
        </w:rPr>
        <w:t xml:space="preserve">مامانم میگه نباید دخالت کنم. بنظرم خودش باید دخالت کنه. میدونی از اون زنهایی که همه چیز رو قسمت میدونه. همه چیز نقشه یه خدای دانا و متعاله. که هیچ منطقی نمیتونه درکش کنه. اما باید به تصمیمش احترام گذاشت و قسمتش رو قبول کرد. برای همین میگه که نباید دخالت کنیم. </w:t>
      </w:r>
    </w:p>
    <w:p w14:paraId="7DC6B5E2" w14:textId="2266AACB" w:rsidR="002E1EA0" w:rsidRDefault="002E1EA0" w:rsidP="002E1EA0">
      <w:pPr>
        <w:pStyle w:val="ListParagraph"/>
        <w:jc w:val="both"/>
        <w:rPr>
          <w:rtl/>
        </w:rPr>
      </w:pPr>
      <w:r>
        <w:rPr>
          <w:rFonts w:hint="cs"/>
          <w:rtl/>
        </w:rPr>
        <w:lastRenderedPageBreak/>
        <w:t>فرهاد با سر تایید میکند.</w:t>
      </w:r>
    </w:p>
    <w:p w14:paraId="04ADB6ED" w14:textId="2E35B020" w:rsidR="002E1EA0" w:rsidRDefault="002E1EA0" w:rsidP="002E1EA0">
      <w:pPr>
        <w:pStyle w:val="ListParagraph"/>
        <w:jc w:val="both"/>
        <w:rPr>
          <w:rtl/>
        </w:rPr>
      </w:pPr>
      <w:r>
        <w:rPr>
          <w:rFonts w:hint="cs"/>
          <w:rtl/>
        </w:rPr>
        <w:t xml:space="preserve">مهتاب سکوت کرده و منتظر حرفی از فرهاد است. </w:t>
      </w:r>
    </w:p>
    <w:p w14:paraId="4654137C" w14:textId="55DBF4DF" w:rsidR="002E1EA0" w:rsidRDefault="002E1EA0" w:rsidP="002E1EA0">
      <w:pPr>
        <w:pStyle w:val="ListParagraph"/>
        <w:numPr>
          <w:ilvl w:val="0"/>
          <w:numId w:val="1"/>
        </w:numPr>
        <w:jc w:val="both"/>
      </w:pPr>
      <w:r>
        <w:rPr>
          <w:rFonts w:hint="cs"/>
          <w:rtl/>
        </w:rPr>
        <w:t xml:space="preserve">باید زن از خودگذشته ایی باشه. </w:t>
      </w:r>
    </w:p>
    <w:p w14:paraId="018E9FB7" w14:textId="2575026A" w:rsidR="002E1EA0" w:rsidRDefault="002E1EA0" w:rsidP="002E1EA0">
      <w:pPr>
        <w:pStyle w:val="ListParagraph"/>
        <w:numPr>
          <w:ilvl w:val="0"/>
          <w:numId w:val="1"/>
        </w:numPr>
        <w:jc w:val="both"/>
      </w:pPr>
      <w:r>
        <w:rPr>
          <w:rFonts w:hint="cs"/>
          <w:rtl/>
        </w:rPr>
        <w:t>متنفرم از این واژه</w:t>
      </w:r>
      <w:r w:rsidR="00382CFB">
        <w:rPr>
          <w:rFonts w:hint="cs"/>
          <w:rtl/>
        </w:rPr>
        <w:t>‌؛</w:t>
      </w:r>
      <w:r>
        <w:rPr>
          <w:rFonts w:hint="cs"/>
          <w:rtl/>
        </w:rPr>
        <w:t xml:space="preserve"> ازخودگذشته دیگه چیه. آدمی که به خودش احترام نگذاره برای هیچکس احترام قائل نیست. خودش رو فدای شوهر و بچه ها کرده که چی الان چی شد مگه، اگر از بقیه برای امور زندگی کمک بخواد آسمون به زمین نمیاد میاد؟</w:t>
      </w:r>
    </w:p>
    <w:p w14:paraId="3B17C8C2" w14:textId="78FBA4C3" w:rsidR="002E1EA0" w:rsidRDefault="002E1EA0" w:rsidP="002E1EA0">
      <w:pPr>
        <w:pStyle w:val="ListParagraph"/>
        <w:numPr>
          <w:ilvl w:val="0"/>
          <w:numId w:val="1"/>
        </w:numPr>
        <w:jc w:val="both"/>
      </w:pPr>
      <w:r>
        <w:rPr>
          <w:rFonts w:hint="cs"/>
          <w:rtl/>
        </w:rPr>
        <w:t>نه!</w:t>
      </w:r>
    </w:p>
    <w:p w14:paraId="5EBF7989" w14:textId="6EA5066E" w:rsidR="002E1EA0" w:rsidRDefault="002E1EA0" w:rsidP="002E1EA0">
      <w:pPr>
        <w:pStyle w:val="ListParagraph"/>
        <w:numPr>
          <w:ilvl w:val="0"/>
          <w:numId w:val="1"/>
        </w:numPr>
        <w:jc w:val="both"/>
      </w:pPr>
      <w:r>
        <w:rPr>
          <w:rFonts w:hint="cs"/>
          <w:rtl/>
        </w:rPr>
        <w:t>دقیقاً</w:t>
      </w:r>
    </w:p>
    <w:p w14:paraId="00E0E516" w14:textId="0D9955E4" w:rsidR="002E1EA0" w:rsidRDefault="002E1EA0" w:rsidP="002E1EA0">
      <w:pPr>
        <w:pStyle w:val="ListParagraph"/>
        <w:numPr>
          <w:ilvl w:val="0"/>
          <w:numId w:val="1"/>
        </w:numPr>
        <w:jc w:val="both"/>
      </w:pPr>
      <w:r>
        <w:rPr>
          <w:rFonts w:hint="cs"/>
          <w:rtl/>
        </w:rPr>
        <w:t>تو بودی چه کار میکرد؟</w:t>
      </w:r>
    </w:p>
    <w:p w14:paraId="3AB99635" w14:textId="14EA7347" w:rsidR="002E1EA0" w:rsidRDefault="002E1EA0" w:rsidP="002E1EA0">
      <w:pPr>
        <w:pStyle w:val="ListParagraph"/>
        <w:numPr>
          <w:ilvl w:val="0"/>
          <w:numId w:val="1"/>
        </w:numPr>
        <w:jc w:val="both"/>
      </w:pPr>
      <w:r>
        <w:rPr>
          <w:rFonts w:hint="cs"/>
          <w:rtl/>
        </w:rPr>
        <w:t>نه اینکه فکر کنی من آدم خودخواهی هستم. ولی به نظر من آدم باید برای خودش احترام قائل باشه. برای خودش وقت بگذاره. آدم های مهم</w:t>
      </w:r>
      <w:r w:rsidR="00382CFB">
        <w:rPr>
          <w:rFonts w:hint="cs"/>
          <w:rtl/>
        </w:rPr>
        <w:t>ی</w:t>
      </w:r>
      <w:r>
        <w:rPr>
          <w:rFonts w:hint="cs"/>
          <w:rtl/>
        </w:rPr>
        <w:t xml:space="preserve"> تو زندگی آدم هستند. این درسته ولی قیمت هیچکس بیشتر از قیمت خود آدم نیست. </w:t>
      </w:r>
    </w:p>
    <w:p w14:paraId="0027C596" w14:textId="1023EC2C" w:rsidR="002E1EA0" w:rsidRDefault="002E1EA0" w:rsidP="002E1EA0">
      <w:pPr>
        <w:pStyle w:val="ListParagraph"/>
        <w:numPr>
          <w:ilvl w:val="0"/>
          <w:numId w:val="1"/>
        </w:numPr>
        <w:jc w:val="both"/>
      </w:pPr>
      <w:r>
        <w:rPr>
          <w:rFonts w:hint="cs"/>
          <w:rtl/>
        </w:rPr>
        <w:t>خوب</w:t>
      </w:r>
    </w:p>
    <w:p w14:paraId="37DC2EFA" w14:textId="07C2B725" w:rsidR="002E1EA0" w:rsidRDefault="002E1EA0" w:rsidP="002E1EA0">
      <w:pPr>
        <w:pStyle w:val="ListParagraph"/>
        <w:numPr>
          <w:ilvl w:val="0"/>
          <w:numId w:val="1"/>
        </w:numPr>
        <w:jc w:val="both"/>
      </w:pPr>
      <w:r>
        <w:rPr>
          <w:rFonts w:hint="cs"/>
          <w:rtl/>
        </w:rPr>
        <w:t>اگر من جاش بودم برای تمام کارها برنامه ریزی میکردم. به هر کسی مسئولیتی میدادم. برای هر کاری برنامه ریزی میکردم. برای درآمدهای خانواده برای ارتقاءش زن خدمتکار یک خونه نیست. مدیرشه. موافق نیستی؟</w:t>
      </w:r>
    </w:p>
    <w:p w14:paraId="0735273B" w14:textId="49D85619" w:rsidR="002E1EA0" w:rsidRDefault="002E1EA0" w:rsidP="002E1EA0">
      <w:pPr>
        <w:pStyle w:val="ListParagraph"/>
        <w:numPr>
          <w:ilvl w:val="0"/>
          <w:numId w:val="1"/>
        </w:numPr>
        <w:jc w:val="both"/>
      </w:pPr>
      <w:r>
        <w:rPr>
          <w:rFonts w:hint="cs"/>
          <w:rtl/>
        </w:rPr>
        <w:t>مدیر؟ تاحالا شده گروهی رو مدیریت کنی؟</w:t>
      </w:r>
    </w:p>
    <w:p w14:paraId="43630A6F" w14:textId="5AC470B6" w:rsidR="002E1EA0" w:rsidRDefault="002E1EA0" w:rsidP="002E1EA0">
      <w:pPr>
        <w:pStyle w:val="ListParagraph"/>
        <w:numPr>
          <w:ilvl w:val="0"/>
          <w:numId w:val="1"/>
        </w:numPr>
        <w:jc w:val="both"/>
      </w:pPr>
      <w:r>
        <w:rPr>
          <w:rFonts w:hint="cs"/>
          <w:rtl/>
        </w:rPr>
        <w:t xml:space="preserve">راستش نه!  ولی میتونم خانواده خودم رو مدیریت کنم. </w:t>
      </w:r>
    </w:p>
    <w:p w14:paraId="4C3E8E27" w14:textId="1A671E63" w:rsidR="002E1EA0" w:rsidRDefault="002E1EA0" w:rsidP="002E1EA0">
      <w:pPr>
        <w:pStyle w:val="ListParagraph"/>
        <w:numPr>
          <w:ilvl w:val="0"/>
          <w:numId w:val="1"/>
        </w:numPr>
        <w:jc w:val="both"/>
      </w:pPr>
      <w:r>
        <w:rPr>
          <w:rFonts w:hint="cs"/>
          <w:rtl/>
        </w:rPr>
        <w:t>از کجا میدونی اشتباه نمیکنی؟</w:t>
      </w:r>
    </w:p>
    <w:p w14:paraId="47F01AF7" w14:textId="64A3A454" w:rsidR="002E1EA0" w:rsidRDefault="002E1EA0" w:rsidP="002E1EA0">
      <w:pPr>
        <w:pStyle w:val="ListParagraph"/>
        <w:numPr>
          <w:ilvl w:val="0"/>
          <w:numId w:val="1"/>
        </w:numPr>
        <w:jc w:val="both"/>
      </w:pPr>
      <w:r>
        <w:rPr>
          <w:rFonts w:hint="cs"/>
          <w:rtl/>
        </w:rPr>
        <w:t xml:space="preserve">منظورت رو متوجه نمیشم. </w:t>
      </w:r>
    </w:p>
    <w:p w14:paraId="70252811" w14:textId="0ACFEC66" w:rsidR="002E1EA0" w:rsidRDefault="002E1EA0" w:rsidP="002E1EA0">
      <w:pPr>
        <w:pStyle w:val="ListParagraph"/>
        <w:numPr>
          <w:ilvl w:val="0"/>
          <w:numId w:val="1"/>
        </w:numPr>
        <w:jc w:val="both"/>
      </w:pPr>
      <w:r>
        <w:rPr>
          <w:rFonts w:hint="cs"/>
          <w:rtl/>
        </w:rPr>
        <w:t>اگر تا حالا مدیریت نکردی از کجا مطمئنی میتونی مدی</w:t>
      </w:r>
      <w:r w:rsidR="00C5655A">
        <w:rPr>
          <w:rFonts w:hint="cs"/>
          <w:rtl/>
        </w:rPr>
        <w:t>ری</w:t>
      </w:r>
      <w:r>
        <w:rPr>
          <w:rFonts w:hint="cs"/>
          <w:rtl/>
        </w:rPr>
        <w:t>ت ک</w:t>
      </w:r>
      <w:r w:rsidR="00C5655A">
        <w:rPr>
          <w:rFonts w:hint="cs"/>
          <w:rtl/>
        </w:rPr>
        <w:t>نی</w:t>
      </w:r>
      <w:r>
        <w:rPr>
          <w:rFonts w:hint="cs"/>
          <w:rtl/>
        </w:rPr>
        <w:t>؟</w:t>
      </w:r>
    </w:p>
    <w:p w14:paraId="79F00E09" w14:textId="370118E6" w:rsidR="002E1EA0" w:rsidRDefault="002E1EA0" w:rsidP="002E1EA0">
      <w:pPr>
        <w:ind w:left="360"/>
        <w:jc w:val="both"/>
        <w:rPr>
          <w:rtl/>
        </w:rPr>
      </w:pPr>
      <w:r>
        <w:rPr>
          <w:rFonts w:hint="cs"/>
          <w:rtl/>
        </w:rPr>
        <w:t xml:space="preserve">مهتاب بشدت عصبی است و با صدای فریاد گونه : </w:t>
      </w:r>
    </w:p>
    <w:p w14:paraId="54207ED0" w14:textId="41D65795" w:rsidR="002E1EA0" w:rsidRDefault="002E1EA0" w:rsidP="002E1EA0">
      <w:pPr>
        <w:pStyle w:val="ListParagraph"/>
        <w:numPr>
          <w:ilvl w:val="0"/>
          <w:numId w:val="1"/>
        </w:numPr>
        <w:jc w:val="both"/>
      </w:pPr>
      <w:r>
        <w:rPr>
          <w:rFonts w:hint="cs"/>
          <w:rtl/>
        </w:rPr>
        <w:t xml:space="preserve">مگه خودت </w:t>
      </w:r>
      <w:r w:rsidR="00984035">
        <w:rPr>
          <w:rFonts w:hint="cs"/>
          <w:rtl/>
        </w:rPr>
        <w:t xml:space="preserve">مدیریت </w:t>
      </w:r>
      <w:r>
        <w:rPr>
          <w:rFonts w:hint="cs"/>
          <w:rtl/>
        </w:rPr>
        <w:t xml:space="preserve">کردی؟ </w:t>
      </w:r>
    </w:p>
    <w:p w14:paraId="694D8932" w14:textId="4A1BD6B7" w:rsidR="002E1EA0" w:rsidRDefault="002E1EA0" w:rsidP="002E1EA0">
      <w:pPr>
        <w:pStyle w:val="ListParagraph"/>
        <w:numPr>
          <w:ilvl w:val="0"/>
          <w:numId w:val="1"/>
        </w:numPr>
        <w:jc w:val="both"/>
      </w:pPr>
      <w:r>
        <w:rPr>
          <w:rFonts w:hint="cs"/>
          <w:rtl/>
        </w:rPr>
        <w:t>نچ</w:t>
      </w:r>
    </w:p>
    <w:p w14:paraId="57BE6911" w14:textId="45AD46A9" w:rsidR="002E1EA0" w:rsidRDefault="002E1EA0" w:rsidP="002E1EA0">
      <w:pPr>
        <w:pStyle w:val="ListParagraph"/>
        <w:numPr>
          <w:ilvl w:val="0"/>
          <w:numId w:val="1"/>
        </w:numPr>
        <w:jc w:val="both"/>
      </w:pPr>
      <w:r>
        <w:rPr>
          <w:rFonts w:hint="cs"/>
          <w:rtl/>
        </w:rPr>
        <w:t>پس چی زر زر میکنی؟</w:t>
      </w:r>
    </w:p>
    <w:p w14:paraId="7BF4FA24" w14:textId="04889A08" w:rsidR="002E1EA0" w:rsidRDefault="00AE0B9A" w:rsidP="002E1EA0">
      <w:pPr>
        <w:pStyle w:val="ListParagraph"/>
        <w:numPr>
          <w:ilvl w:val="0"/>
          <w:numId w:val="1"/>
        </w:numPr>
        <w:jc w:val="both"/>
      </w:pPr>
      <w:r>
        <w:rPr>
          <w:rFonts w:hint="cs"/>
          <w:rtl/>
        </w:rPr>
        <w:lastRenderedPageBreak/>
        <w:t>من زر زر میکنم که اگر تا حالا مدیریت نکردی</w:t>
      </w:r>
      <w:r w:rsidR="00DF4C49">
        <w:rPr>
          <w:rFonts w:hint="cs"/>
          <w:rtl/>
        </w:rPr>
        <w:t>،</w:t>
      </w:r>
      <w:r>
        <w:rPr>
          <w:rFonts w:hint="cs"/>
          <w:rtl/>
        </w:rPr>
        <w:t xml:space="preserve"> نمیتونی به </w:t>
      </w:r>
      <w:r w:rsidR="00CE2AE8">
        <w:rPr>
          <w:rFonts w:hint="cs"/>
          <w:rtl/>
        </w:rPr>
        <w:t xml:space="preserve">مدیریت </w:t>
      </w:r>
      <w:r>
        <w:rPr>
          <w:rFonts w:hint="cs"/>
          <w:rtl/>
        </w:rPr>
        <w:t xml:space="preserve">خودت مطمئن باشی. باید یک راهی برای رصد خودت و درست کردن اشتباهاتت داشته باشی. </w:t>
      </w:r>
    </w:p>
    <w:p w14:paraId="295E0ACE" w14:textId="064867CF" w:rsidR="00AE0B9A" w:rsidRDefault="00AE0B9A" w:rsidP="00AE0B9A">
      <w:pPr>
        <w:ind w:left="360"/>
        <w:jc w:val="both"/>
        <w:rPr>
          <w:rtl/>
        </w:rPr>
      </w:pPr>
      <w:r>
        <w:rPr>
          <w:rFonts w:hint="cs"/>
          <w:rtl/>
        </w:rPr>
        <w:t>مهتاب با لحنی دوستانه تر:</w:t>
      </w:r>
    </w:p>
    <w:p w14:paraId="319308A9" w14:textId="18EFA938" w:rsidR="00AE0B9A" w:rsidRDefault="00AE0B9A" w:rsidP="00AE0B9A">
      <w:pPr>
        <w:pStyle w:val="ListParagraph"/>
        <w:numPr>
          <w:ilvl w:val="0"/>
          <w:numId w:val="1"/>
        </w:numPr>
        <w:jc w:val="both"/>
      </w:pPr>
      <w:r>
        <w:rPr>
          <w:rFonts w:hint="cs"/>
          <w:rtl/>
        </w:rPr>
        <w:t xml:space="preserve">من هم منظورم همینه، اینکه مراقب باشم خودم هم مسیر رو اشتباه نرم هم قطعاً بخش مهمی از مدیریت خونه است. </w:t>
      </w:r>
    </w:p>
    <w:p w14:paraId="32637C99" w14:textId="6D447E02" w:rsidR="00AE0B9A" w:rsidRDefault="00AE0B9A" w:rsidP="00AE0B9A">
      <w:pPr>
        <w:pStyle w:val="ListParagraph"/>
        <w:numPr>
          <w:ilvl w:val="0"/>
          <w:numId w:val="1"/>
        </w:numPr>
        <w:jc w:val="both"/>
      </w:pPr>
      <w:r>
        <w:rPr>
          <w:rFonts w:hint="cs"/>
          <w:rtl/>
        </w:rPr>
        <w:t>چی از زندگی میخواهی.</w:t>
      </w:r>
    </w:p>
    <w:p w14:paraId="44D814B1" w14:textId="3F119B5D" w:rsidR="00AE0B9A" w:rsidRDefault="00AE0B9A" w:rsidP="00AE0B9A">
      <w:pPr>
        <w:pStyle w:val="ListParagraph"/>
        <w:numPr>
          <w:ilvl w:val="0"/>
          <w:numId w:val="1"/>
        </w:numPr>
        <w:jc w:val="both"/>
      </w:pPr>
      <w:r>
        <w:rPr>
          <w:rFonts w:hint="cs"/>
          <w:rtl/>
        </w:rPr>
        <w:t xml:space="preserve">صبح از خواب پاشم. قهوه بذارم. صبحانه درست کنم. بومم رو بردارم و شروع کنم به نقاشی </w:t>
      </w:r>
      <w:r w:rsidR="00DF4C49">
        <w:rPr>
          <w:rFonts w:hint="cs"/>
          <w:rtl/>
        </w:rPr>
        <w:t>صبح</w:t>
      </w:r>
      <w:r>
        <w:rPr>
          <w:rFonts w:hint="cs"/>
          <w:rtl/>
        </w:rPr>
        <w:t xml:space="preserve"> تا ظهر و بعد هم نهار رو آماده کنم. بعد از اینکه شوهرم از سر کار اومد باهم بریم بیرون. بریم خرید. بریم پارک. بریم سینما. بریم گردش. </w:t>
      </w:r>
    </w:p>
    <w:p w14:paraId="02194177" w14:textId="2182248A" w:rsidR="00AE0B9A" w:rsidRDefault="00AE0B9A" w:rsidP="00AE0B9A">
      <w:pPr>
        <w:pStyle w:val="ListParagraph"/>
        <w:numPr>
          <w:ilvl w:val="0"/>
          <w:numId w:val="1"/>
        </w:numPr>
        <w:jc w:val="both"/>
      </w:pPr>
      <w:r>
        <w:rPr>
          <w:rFonts w:hint="cs"/>
          <w:rtl/>
        </w:rPr>
        <w:t>هر روز</w:t>
      </w:r>
      <w:r w:rsidR="00DF4C49">
        <w:rPr>
          <w:rFonts w:hint="cs"/>
          <w:rtl/>
        </w:rPr>
        <w:t>؟</w:t>
      </w:r>
    </w:p>
    <w:p w14:paraId="0EE6A6D1" w14:textId="279B212C" w:rsidR="00AE0B9A" w:rsidRDefault="00AE0B9A" w:rsidP="00AE0B9A">
      <w:pPr>
        <w:pStyle w:val="ListParagraph"/>
        <w:numPr>
          <w:ilvl w:val="0"/>
          <w:numId w:val="1"/>
        </w:numPr>
        <w:jc w:val="both"/>
      </w:pPr>
      <w:r>
        <w:rPr>
          <w:rFonts w:hint="cs"/>
          <w:rtl/>
        </w:rPr>
        <w:t xml:space="preserve">بیشتر روزها. لازم نیست هر روز خرید کنیم یا سینما بریم اینها رو ماهی یکی دوبار هم اوکی هست. ولی هر روز بریم بیرون. از چهار دیواری متنفرم. </w:t>
      </w:r>
    </w:p>
    <w:p w14:paraId="130CC7C0" w14:textId="6805385F" w:rsidR="00AE0B9A" w:rsidRDefault="00AE0B9A" w:rsidP="00AE0B9A">
      <w:pPr>
        <w:pStyle w:val="ListParagraph"/>
        <w:numPr>
          <w:ilvl w:val="0"/>
          <w:numId w:val="1"/>
        </w:numPr>
        <w:jc w:val="both"/>
      </w:pPr>
      <w:r>
        <w:rPr>
          <w:rFonts w:hint="cs"/>
          <w:rtl/>
        </w:rPr>
        <w:t>اوهوم</w:t>
      </w:r>
    </w:p>
    <w:p w14:paraId="4A35A6E1" w14:textId="5B9C02D0" w:rsidR="00AE0B9A" w:rsidRDefault="00AE0B9A" w:rsidP="00AE0B9A">
      <w:pPr>
        <w:ind w:left="360"/>
        <w:jc w:val="both"/>
        <w:rPr>
          <w:rtl/>
        </w:rPr>
      </w:pPr>
      <w:r>
        <w:rPr>
          <w:rFonts w:hint="cs"/>
          <w:rtl/>
        </w:rPr>
        <w:t xml:space="preserve">مهتاب ساکت است. </w:t>
      </w:r>
    </w:p>
    <w:p w14:paraId="1FA0F81F" w14:textId="6E6D6E48" w:rsidR="00AE0B9A" w:rsidRDefault="00AE0B9A" w:rsidP="00AE0B9A">
      <w:pPr>
        <w:pStyle w:val="ListParagraph"/>
        <w:numPr>
          <w:ilvl w:val="0"/>
          <w:numId w:val="1"/>
        </w:numPr>
        <w:jc w:val="both"/>
      </w:pPr>
      <w:r>
        <w:rPr>
          <w:rFonts w:hint="cs"/>
          <w:rtl/>
        </w:rPr>
        <w:t xml:space="preserve">ادامه بده. </w:t>
      </w:r>
    </w:p>
    <w:p w14:paraId="299E37F9" w14:textId="3A03F1AF" w:rsidR="00AE0B9A" w:rsidRDefault="00AE0B9A" w:rsidP="00AE0B9A">
      <w:pPr>
        <w:pStyle w:val="ListParagraph"/>
        <w:numPr>
          <w:ilvl w:val="0"/>
          <w:numId w:val="1"/>
        </w:numPr>
        <w:jc w:val="both"/>
      </w:pPr>
      <w:r>
        <w:rPr>
          <w:rFonts w:hint="cs"/>
          <w:rtl/>
        </w:rPr>
        <w:t>همین</w:t>
      </w:r>
      <w:r w:rsidR="00DF4C49">
        <w:rPr>
          <w:rFonts w:hint="cs"/>
          <w:rtl/>
        </w:rPr>
        <w:t>؛</w:t>
      </w:r>
      <w:r>
        <w:rPr>
          <w:rFonts w:hint="cs"/>
          <w:rtl/>
        </w:rPr>
        <w:t xml:space="preserve"> از دعوا متنفرم . میخوام هیچ وقت دعوا نکنم. میخوام من و شوهرم هیچ وقت دعوا نکنیم. </w:t>
      </w:r>
    </w:p>
    <w:p w14:paraId="53814949" w14:textId="2D7F6400" w:rsidR="00AE0B9A" w:rsidRDefault="00AE0B9A" w:rsidP="00AE0B9A">
      <w:pPr>
        <w:pStyle w:val="ListParagraph"/>
        <w:numPr>
          <w:ilvl w:val="0"/>
          <w:numId w:val="1"/>
        </w:numPr>
        <w:jc w:val="both"/>
      </w:pPr>
      <w:r>
        <w:rPr>
          <w:rFonts w:hint="cs"/>
          <w:rtl/>
        </w:rPr>
        <w:t xml:space="preserve">همه دعوا میکنند. قدیس هم که باشین با هم دعواتون میشه. باید برای آشتی کردن برنامه داشته باشی. که وقتی دعوا شد بتونی دوباره آشتی کنی. مثلا شوهرت میتونه گل بخره. تو هم بهش بگی مرسی. بعد اون پیشونیت رو ماچ کنه و بعد تو بهش چای بدی. </w:t>
      </w:r>
    </w:p>
    <w:p w14:paraId="380A0CBC" w14:textId="374C8895" w:rsidR="00AE0B9A" w:rsidRDefault="00AE0B9A" w:rsidP="00AE0B9A">
      <w:pPr>
        <w:ind w:left="360"/>
        <w:jc w:val="both"/>
        <w:rPr>
          <w:rtl/>
        </w:rPr>
      </w:pPr>
      <w:r>
        <w:rPr>
          <w:rFonts w:hint="cs"/>
          <w:rtl/>
        </w:rPr>
        <w:t>مهتاب با کمی لبخند:شوهرم اگر چای رو به قهوه ترجیح بده ممکنه شوهرم نشه؟</w:t>
      </w:r>
    </w:p>
    <w:p w14:paraId="112F1367" w14:textId="39E449A6" w:rsidR="00AE0B9A" w:rsidRDefault="00AE0B9A" w:rsidP="00AE0B9A">
      <w:pPr>
        <w:pStyle w:val="ListParagraph"/>
        <w:numPr>
          <w:ilvl w:val="0"/>
          <w:numId w:val="1"/>
        </w:numPr>
        <w:jc w:val="both"/>
      </w:pPr>
      <w:r>
        <w:rPr>
          <w:rFonts w:hint="cs"/>
          <w:rtl/>
        </w:rPr>
        <w:t>یعنی به یک استکان چای شوهره رو رد میکنی بره. یک استکان چای؟</w:t>
      </w:r>
    </w:p>
    <w:p w14:paraId="06294441" w14:textId="7AA23DEA" w:rsidR="00AE0B9A" w:rsidRDefault="00AE0B9A" w:rsidP="00AE0B9A">
      <w:pPr>
        <w:pStyle w:val="ListParagraph"/>
        <w:numPr>
          <w:ilvl w:val="0"/>
          <w:numId w:val="1"/>
        </w:numPr>
        <w:jc w:val="both"/>
      </w:pPr>
      <w:r>
        <w:rPr>
          <w:rFonts w:hint="cs"/>
          <w:rtl/>
        </w:rPr>
        <w:t>اوهوم</w:t>
      </w:r>
    </w:p>
    <w:p w14:paraId="2EE3F92A" w14:textId="2BD8E4CE" w:rsidR="00AE0B9A" w:rsidRDefault="00AE0B9A" w:rsidP="00AE0B9A">
      <w:pPr>
        <w:pStyle w:val="ListParagraph"/>
        <w:numPr>
          <w:ilvl w:val="0"/>
          <w:numId w:val="1"/>
        </w:numPr>
        <w:jc w:val="both"/>
      </w:pPr>
      <w:r>
        <w:rPr>
          <w:rFonts w:hint="cs"/>
          <w:rtl/>
        </w:rPr>
        <w:lastRenderedPageBreak/>
        <w:t>واقعاً</w:t>
      </w:r>
    </w:p>
    <w:p w14:paraId="1C239222" w14:textId="6176A5BC" w:rsidR="00AE0B9A" w:rsidRDefault="00AE0B9A" w:rsidP="00AE0B9A">
      <w:pPr>
        <w:pStyle w:val="ListParagraph"/>
        <w:numPr>
          <w:ilvl w:val="0"/>
          <w:numId w:val="1"/>
        </w:numPr>
        <w:jc w:val="both"/>
      </w:pPr>
      <w:r>
        <w:rPr>
          <w:rFonts w:hint="cs"/>
          <w:rtl/>
        </w:rPr>
        <w:t>واقعاً</w:t>
      </w:r>
    </w:p>
    <w:p w14:paraId="4DC6927C" w14:textId="3144E2A6" w:rsidR="00AE0B9A" w:rsidRDefault="00AE0B9A" w:rsidP="00AE0B9A">
      <w:pPr>
        <w:ind w:left="360"/>
        <w:jc w:val="both"/>
        <w:rPr>
          <w:rtl/>
        </w:rPr>
      </w:pPr>
      <w:r>
        <w:rPr>
          <w:rFonts w:hint="cs"/>
          <w:rtl/>
        </w:rPr>
        <w:t>فرهاد: داداش یه دو تا چای برام بیار ظاهرا خونه بریم چای بی چای؟</w:t>
      </w:r>
    </w:p>
    <w:p w14:paraId="35758D9A" w14:textId="1E570FC6" w:rsidR="00AE0B9A" w:rsidRDefault="00AE0B9A" w:rsidP="00AE0B9A">
      <w:pPr>
        <w:ind w:left="360"/>
        <w:jc w:val="both"/>
        <w:rPr>
          <w:rtl/>
        </w:rPr>
      </w:pPr>
      <w:r>
        <w:rPr>
          <w:rFonts w:hint="cs"/>
          <w:rtl/>
        </w:rPr>
        <w:t xml:space="preserve">مهتاب میخنند. </w:t>
      </w:r>
    </w:p>
    <w:p w14:paraId="0F58D6D1" w14:textId="55E26D5D" w:rsidR="00AE0B9A" w:rsidRDefault="00AE0B9A" w:rsidP="00AE0B9A">
      <w:pPr>
        <w:ind w:left="360"/>
        <w:jc w:val="both"/>
        <w:rPr>
          <w:rtl/>
        </w:rPr>
      </w:pPr>
      <w:r>
        <w:rPr>
          <w:rFonts w:hint="cs"/>
          <w:rtl/>
        </w:rPr>
        <w:t>فرهاد: دیگه</w:t>
      </w:r>
    </w:p>
    <w:p w14:paraId="5CB0E65F" w14:textId="552DABA0" w:rsidR="00AE0B9A" w:rsidRDefault="00AE0B9A" w:rsidP="00AE0B9A">
      <w:pPr>
        <w:ind w:left="360"/>
        <w:jc w:val="both"/>
        <w:rPr>
          <w:rtl/>
        </w:rPr>
      </w:pPr>
      <w:r>
        <w:rPr>
          <w:rFonts w:hint="cs"/>
          <w:rtl/>
        </w:rPr>
        <w:t xml:space="preserve">مهتاب: اگر بتونم بچه دار شم. بچه میخوام. بخاطر سنم میگم. من تقریباً چهل سالمه. </w:t>
      </w:r>
    </w:p>
    <w:p w14:paraId="1F4059E6" w14:textId="70D92F9E" w:rsidR="00AE0B9A" w:rsidRDefault="00AE0B9A" w:rsidP="00AE0B9A">
      <w:pPr>
        <w:ind w:left="360"/>
        <w:jc w:val="both"/>
        <w:rPr>
          <w:rtl/>
        </w:rPr>
      </w:pPr>
      <w:r>
        <w:rPr>
          <w:rFonts w:hint="cs"/>
          <w:rtl/>
        </w:rPr>
        <w:t>فرهاد: چقدر برات جدیه!</w:t>
      </w:r>
    </w:p>
    <w:p w14:paraId="6A91BA62" w14:textId="387738D4" w:rsidR="00AE0B9A" w:rsidRDefault="00AE0B9A" w:rsidP="00AE0B9A">
      <w:pPr>
        <w:ind w:left="360"/>
        <w:jc w:val="both"/>
        <w:rPr>
          <w:rtl/>
        </w:rPr>
      </w:pPr>
      <w:r>
        <w:rPr>
          <w:rFonts w:hint="cs"/>
          <w:rtl/>
        </w:rPr>
        <w:t xml:space="preserve">مهتاب: زیاد! چرا؟ </w:t>
      </w:r>
    </w:p>
    <w:p w14:paraId="784E7C22" w14:textId="4067BAB4" w:rsidR="007A3A4C" w:rsidRDefault="007A3A4C" w:rsidP="00680B21">
      <w:pPr>
        <w:ind w:left="360"/>
        <w:jc w:val="both"/>
        <w:rPr>
          <w:rtl/>
        </w:rPr>
      </w:pPr>
      <w:r>
        <w:rPr>
          <w:rFonts w:hint="cs"/>
          <w:rtl/>
        </w:rPr>
        <w:t xml:space="preserve">فرهاد: نمیخوام تو ایران بچه دار شم. تو ایران نه. </w:t>
      </w:r>
    </w:p>
    <w:p w14:paraId="0051FA06" w14:textId="69DA5728" w:rsidR="00680B21" w:rsidRDefault="00680B21" w:rsidP="00680B21">
      <w:pPr>
        <w:ind w:left="360"/>
        <w:jc w:val="both"/>
        <w:rPr>
          <w:rtl/>
        </w:rPr>
      </w:pPr>
      <w:r>
        <w:rPr>
          <w:rFonts w:hint="cs"/>
          <w:rtl/>
        </w:rPr>
        <w:t xml:space="preserve">مهتاب: من! نمی دونم. من بچه میخوام. میخوام بغلش کنم. میخوام بوش کنم. میخوام ببوسمش. میخوام بهش شیر بدم. میخوام بزرگ شدنش رو ببینم. میخوام عروس شدنش رو ببینم. </w:t>
      </w:r>
    </w:p>
    <w:p w14:paraId="726408B4" w14:textId="6074C72F" w:rsidR="00680B21" w:rsidRDefault="00680B21" w:rsidP="00680B21">
      <w:pPr>
        <w:pStyle w:val="ListParagraph"/>
        <w:numPr>
          <w:ilvl w:val="0"/>
          <w:numId w:val="1"/>
        </w:numPr>
        <w:jc w:val="both"/>
      </w:pPr>
      <w:r>
        <w:rPr>
          <w:rFonts w:hint="cs"/>
          <w:rtl/>
        </w:rPr>
        <w:t>از همسرت چی میخواهی</w:t>
      </w:r>
    </w:p>
    <w:p w14:paraId="526F6393" w14:textId="55112B0A" w:rsidR="00680B21" w:rsidRDefault="00680B21" w:rsidP="00680B21">
      <w:pPr>
        <w:pStyle w:val="ListParagraph"/>
        <w:numPr>
          <w:ilvl w:val="0"/>
          <w:numId w:val="1"/>
        </w:numPr>
        <w:jc w:val="both"/>
      </w:pPr>
      <w:r>
        <w:rPr>
          <w:rFonts w:hint="cs"/>
          <w:rtl/>
        </w:rPr>
        <w:t>عاشقم باشه.</w:t>
      </w:r>
    </w:p>
    <w:p w14:paraId="20FDDB01" w14:textId="501A27EB" w:rsidR="00680B21" w:rsidRDefault="00680B21" w:rsidP="00680B21">
      <w:pPr>
        <w:ind w:left="360"/>
        <w:jc w:val="both"/>
        <w:rPr>
          <w:rtl/>
        </w:rPr>
      </w:pPr>
      <w:r>
        <w:rPr>
          <w:rFonts w:hint="cs"/>
          <w:rtl/>
        </w:rPr>
        <w:t xml:space="preserve">فرهاد سر تکان میدهد. </w:t>
      </w:r>
    </w:p>
    <w:p w14:paraId="6B700942" w14:textId="61B51A69" w:rsidR="00680B21" w:rsidRDefault="00680B21" w:rsidP="00680B21">
      <w:pPr>
        <w:ind w:left="360"/>
        <w:jc w:val="both"/>
        <w:rPr>
          <w:rtl/>
        </w:rPr>
      </w:pPr>
      <w:r>
        <w:rPr>
          <w:rFonts w:hint="cs"/>
          <w:rtl/>
        </w:rPr>
        <w:t xml:space="preserve">مهتاب ساکت است. </w:t>
      </w:r>
    </w:p>
    <w:p w14:paraId="04E516E9" w14:textId="63136610" w:rsidR="00680B21" w:rsidRDefault="00680B21" w:rsidP="00680B21">
      <w:pPr>
        <w:ind w:left="360"/>
        <w:jc w:val="both"/>
        <w:rPr>
          <w:rtl/>
        </w:rPr>
      </w:pPr>
      <w:r>
        <w:rPr>
          <w:rFonts w:hint="cs"/>
          <w:rtl/>
        </w:rPr>
        <w:t xml:space="preserve">فرهاد من جزئیات بیشتری احتیاج دارم. </w:t>
      </w:r>
    </w:p>
    <w:p w14:paraId="5BED9630" w14:textId="4DCBFE72" w:rsidR="001033C7" w:rsidRDefault="00680B21" w:rsidP="001033C7">
      <w:pPr>
        <w:pStyle w:val="ListParagraph"/>
        <w:numPr>
          <w:ilvl w:val="0"/>
          <w:numId w:val="1"/>
        </w:numPr>
        <w:jc w:val="both"/>
      </w:pPr>
      <w:r>
        <w:rPr>
          <w:rFonts w:hint="cs"/>
          <w:rtl/>
        </w:rPr>
        <w:t xml:space="preserve">عاشقی یک رسمه. رسمی که مردها باید بلد باشن. زن ها هم باید بلد باشن. اما من شخصاً فکر میکنم زنها </w:t>
      </w:r>
      <w:r w:rsidR="00DF4C49">
        <w:rPr>
          <w:rFonts w:hint="cs"/>
          <w:rtl/>
        </w:rPr>
        <w:t xml:space="preserve">ذاتاً </w:t>
      </w:r>
      <w:r>
        <w:rPr>
          <w:rFonts w:hint="cs"/>
          <w:rtl/>
        </w:rPr>
        <w:t xml:space="preserve">عاشقی رو بلدن و این مردها هستند که باید عاشقی رو </w:t>
      </w:r>
      <w:r w:rsidR="00DF4C49">
        <w:rPr>
          <w:rFonts w:hint="cs"/>
          <w:rtl/>
        </w:rPr>
        <w:t>یادبگیرن.</w:t>
      </w:r>
      <w:r>
        <w:rPr>
          <w:rFonts w:hint="cs"/>
          <w:rtl/>
        </w:rPr>
        <w:t xml:space="preserve">یک مرد عاشق برای زنش احترام قائله. به زنش رسیدگی میکنه. وسایل آسایش و آرامش همسرش رو تهیه میکه. زنش رو ناراحت نمیکنه. </w:t>
      </w:r>
      <w:r w:rsidR="001033C7">
        <w:rPr>
          <w:rFonts w:hint="cs"/>
          <w:rtl/>
        </w:rPr>
        <w:t xml:space="preserve">یک مرد عاشق </w:t>
      </w:r>
      <w:r w:rsidR="001033C7">
        <w:rPr>
          <w:rFonts w:hint="cs"/>
          <w:rtl/>
        </w:rPr>
        <w:lastRenderedPageBreak/>
        <w:t>با زنش وقت میگذرونه، نمیره رفیق بازی. زنش رو نمیزنه. میدونی مرد باید حامی زنش باشه. زن باید حس کنه یک کوه پ</w:t>
      </w:r>
      <w:r w:rsidR="00CE2AE8">
        <w:rPr>
          <w:rFonts w:hint="cs"/>
          <w:rtl/>
        </w:rPr>
        <w:t>ش</w:t>
      </w:r>
      <w:r w:rsidR="001033C7">
        <w:rPr>
          <w:rFonts w:hint="cs"/>
          <w:rtl/>
        </w:rPr>
        <w:t xml:space="preserve">ت سرشه که بهش تکیه داده. مرد باید یک همچین احساسی به زن بده. مرد باید بلد باشه چطور عشق بورزه باید بلد باشه ناز زنشو بخره. کادو هم خیلی مهمه باید برای زنش کادو بخره. مسافرت هم خیلی مهمه. کلاً تفریح مهمه. </w:t>
      </w:r>
    </w:p>
    <w:p w14:paraId="14681BEF" w14:textId="59D6293D" w:rsidR="001033C7" w:rsidRDefault="001033C7" w:rsidP="001033C7">
      <w:pPr>
        <w:pStyle w:val="ListParagraph"/>
        <w:numPr>
          <w:ilvl w:val="0"/>
          <w:numId w:val="1"/>
        </w:numPr>
        <w:jc w:val="both"/>
      </w:pPr>
      <w:r>
        <w:rPr>
          <w:rFonts w:hint="cs"/>
          <w:rtl/>
        </w:rPr>
        <w:t>اوهوم.</w:t>
      </w:r>
    </w:p>
    <w:p w14:paraId="44E9AFC7" w14:textId="338398D7" w:rsidR="001033C7" w:rsidRDefault="001033C7" w:rsidP="001033C7">
      <w:pPr>
        <w:ind w:left="360"/>
        <w:jc w:val="both"/>
        <w:rPr>
          <w:rtl/>
        </w:rPr>
      </w:pPr>
      <w:r>
        <w:rPr>
          <w:rFonts w:hint="cs"/>
          <w:rtl/>
        </w:rPr>
        <w:t xml:space="preserve">مهتاب خوب تو از خودت بگو. تو از زنت چی میخواهی. </w:t>
      </w:r>
    </w:p>
    <w:p w14:paraId="2BEE629B" w14:textId="1DC6146A" w:rsidR="001033C7" w:rsidRDefault="001033C7" w:rsidP="001033C7">
      <w:pPr>
        <w:pStyle w:val="ListParagraph"/>
        <w:numPr>
          <w:ilvl w:val="0"/>
          <w:numId w:val="1"/>
        </w:numPr>
        <w:jc w:val="both"/>
      </w:pPr>
      <w:r>
        <w:rPr>
          <w:rFonts w:hint="cs"/>
          <w:rtl/>
        </w:rPr>
        <w:t xml:space="preserve">فرهاد میخوام بگه که روزش رو چطور میگذرونه. خوب روزت معمولا چطور میگذره. </w:t>
      </w:r>
    </w:p>
    <w:p w14:paraId="405D77C8" w14:textId="67E54316" w:rsidR="001033C7" w:rsidRDefault="001033C7" w:rsidP="001033C7">
      <w:pPr>
        <w:pStyle w:val="ListParagraph"/>
        <w:numPr>
          <w:ilvl w:val="0"/>
          <w:numId w:val="1"/>
        </w:numPr>
        <w:jc w:val="both"/>
      </w:pPr>
      <w:r>
        <w:rPr>
          <w:rFonts w:hint="cs"/>
          <w:rtl/>
        </w:rPr>
        <w:t>معمولی</w:t>
      </w:r>
    </w:p>
    <w:p w14:paraId="2B08E622" w14:textId="3DD1690A" w:rsidR="001033C7" w:rsidRDefault="001033C7" w:rsidP="001033C7">
      <w:pPr>
        <w:pStyle w:val="ListParagraph"/>
        <w:numPr>
          <w:ilvl w:val="0"/>
          <w:numId w:val="1"/>
        </w:numPr>
        <w:jc w:val="both"/>
      </w:pPr>
      <w:r>
        <w:rPr>
          <w:rFonts w:hint="cs"/>
          <w:rtl/>
        </w:rPr>
        <w:t>جزئیات؟!</w:t>
      </w:r>
    </w:p>
    <w:p w14:paraId="0DA3A0CD" w14:textId="41EAC3F1" w:rsidR="001033C7" w:rsidRDefault="001033C7" w:rsidP="001033C7">
      <w:pPr>
        <w:pStyle w:val="ListParagraph"/>
        <w:numPr>
          <w:ilvl w:val="0"/>
          <w:numId w:val="1"/>
        </w:numPr>
        <w:jc w:val="both"/>
      </w:pPr>
      <w:r>
        <w:rPr>
          <w:rFonts w:hint="cs"/>
          <w:rtl/>
        </w:rPr>
        <w:t xml:space="preserve">چی بگم خو. </w:t>
      </w:r>
    </w:p>
    <w:p w14:paraId="4DF6E53C" w14:textId="5569D481" w:rsidR="001033C7" w:rsidRDefault="001033C7" w:rsidP="001033C7">
      <w:pPr>
        <w:pStyle w:val="ListParagraph"/>
        <w:numPr>
          <w:ilvl w:val="0"/>
          <w:numId w:val="1"/>
        </w:numPr>
        <w:jc w:val="both"/>
      </w:pPr>
      <w:r>
        <w:rPr>
          <w:rFonts w:hint="cs"/>
          <w:rtl/>
        </w:rPr>
        <w:t>صبح</w:t>
      </w:r>
    </w:p>
    <w:p w14:paraId="1E2A8851" w14:textId="25ED4032" w:rsidR="001033C7" w:rsidRDefault="001033C7" w:rsidP="00226B89">
      <w:pPr>
        <w:pStyle w:val="ListParagraph"/>
        <w:numPr>
          <w:ilvl w:val="0"/>
          <w:numId w:val="1"/>
        </w:numPr>
        <w:jc w:val="both"/>
      </w:pPr>
      <w:r>
        <w:rPr>
          <w:rFonts w:hint="cs"/>
          <w:rtl/>
        </w:rPr>
        <w:t xml:space="preserve">ساعت 7 از خواب بیدار میشم. </w:t>
      </w:r>
      <w:r w:rsidR="00F64D07">
        <w:rPr>
          <w:rFonts w:hint="cs"/>
          <w:rtl/>
        </w:rPr>
        <w:t>ساعت نمیگذارم ساعت بدنم بیدارم میکنه، یک خمیازه بلند میکشم و اکسیژن کافی جذب میکنم. بعد دستام رو میکشم و چندبار آروم به عقب و جلو خم میشم بعد تا جایی که میتونم به عقب خم میشم و بدنم کش میدم. بعد هم پتو رو میزنم کنار. یک پتوی دو نفره بزرگه تو خواب خیلی غلط میزنم برای همین پتوی بزرگ برداشتم که شب از روم نیوفته، کلا</w:t>
      </w:r>
      <w:r w:rsidR="00DF4C49">
        <w:rPr>
          <w:rFonts w:hint="cs"/>
          <w:rtl/>
        </w:rPr>
        <w:t>ً</w:t>
      </w:r>
      <w:r w:rsidR="00F64D07">
        <w:rPr>
          <w:rFonts w:hint="cs"/>
          <w:rtl/>
        </w:rPr>
        <w:t xml:space="preserve"> زود سرما میخورم. نمیدونم چرا همیشه ویتامین میخورم و ورزش میکنم ولی بازم زود سرما میخورم. از روی تخت میام پایین و با وسواس پتو رو تا میکنم و بعد روی پتو دست میکشتم تا خواب پتو رو مرتب کنم. بعد دست و صورتم رو میشورم و مسواک میزنم بعد هم میرم آشپزخونه برای خودم و بقیه آب سیب درست میکنم. دستگاه آبمیوه گیری به اندازه کافی بیصدا هست که کسی رو بیدار نکنه. کمی هم آب پرتقال و نارنگی میگیریم، شاید کسی دوست داشت</w:t>
      </w:r>
      <w:r w:rsidR="00DF4C49">
        <w:rPr>
          <w:rFonts w:hint="cs"/>
          <w:rtl/>
        </w:rPr>
        <w:t>.</w:t>
      </w:r>
      <w:r w:rsidR="00F64D07">
        <w:rPr>
          <w:rFonts w:hint="cs"/>
          <w:rtl/>
        </w:rPr>
        <w:t xml:space="preserve"> ولی خودم آب پرتقال رو قبل از ساعت دو نمیخورم چون ب</w:t>
      </w:r>
      <w:r w:rsidR="0031670D">
        <w:rPr>
          <w:rFonts w:hint="cs"/>
          <w:rtl/>
        </w:rPr>
        <w:t>رای معده ضرر داره. بعد نوبت ق</w:t>
      </w:r>
      <w:r w:rsidR="00CE2AE8">
        <w:rPr>
          <w:rFonts w:hint="cs"/>
          <w:rtl/>
        </w:rPr>
        <w:t>ه</w:t>
      </w:r>
      <w:r w:rsidR="0031670D">
        <w:rPr>
          <w:rFonts w:hint="cs"/>
          <w:rtl/>
        </w:rPr>
        <w:t xml:space="preserve">وه است. میدونی من یک اسپرسو ساز پونصد میلیونی خریدم. یعنی میشد باهاش پراید خرید ولی من اسپرسو رو به </w:t>
      </w:r>
      <w:r w:rsidR="0031670D">
        <w:rPr>
          <w:rFonts w:hint="cs"/>
          <w:rtl/>
        </w:rPr>
        <w:lastRenderedPageBreak/>
        <w:t>پراید ترجیح میدم. چنان کفی درست میکنه که نگو، عالیه</w:t>
      </w:r>
      <w:r w:rsidR="00DF4C49">
        <w:rPr>
          <w:rFonts w:hint="cs"/>
          <w:rtl/>
        </w:rPr>
        <w:t>،</w:t>
      </w:r>
      <w:r w:rsidR="0031670D">
        <w:rPr>
          <w:rFonts w:hint="cs"/>
          <w:rtl/>
        </w:rPr>
        <w:t xml:space="preserve"> ق</w:t>
      </w:r>
      <w:r w:rsidR="00DF4C49">
        <w:rPr>
          <w:rFonts w:hint="cs"/>
          <w:rtl/>
        </w:rPr>
        <w:t>هو</w:t>
      </w:r>
      <w:r w:rsidR="0031670D">
        <w:rPr>
          <w:rFonts w:hint="cs"/>
          <w:rtl/>
        </w:rPr>
        <w:t>ه رو که آماده کردم. از یخچال جو دو سر در میارم و تو یکم آپ میپزم، این ها رو نیم پز میزارم تو فریزر بعداً سریع میپزن. یکم هم غلات صبحانه آماده</w:t>
      </w:r>
      <w:r w:rsidR="00DF4C49">
        <w:rPr>
          <w:rFonts w:hint="cs"/>
          <w:rtl/>
        </w:rPr>
        <w:t>‌ی شرکتی</w:t>
      </w:r>
      <w:r w:rsidR="0031670D">
        <w:rPr>
          <w:rFonts w:hint="cs"/>
          <w:rtl/>
        </w:rPr>
        <w:t xml:space="preserve"> بر میدارم و با آب سیب میخورم. برای صبحونه هیچ وقت لبنیات و شیر نمیخورم اونها رو میزارم برای ساعت هفت عصر به بعد میدونی بخاطر لاکتوز. لاکتوز باعث میشه عضلات معده اسید لاکتیک تولید کنن و باعث خستگی معده و خواب آلودگی میشه. کلا شیر و مشتقاتش خواب آورهای خوبین. اما مامان با ق</w:t>
      </w:r>
      <w:r w:rsidR="00DF4C49">
        <w:rPr>
          <w:rFonts w:hint="cs"/>
          <w:rtl/>
        </w:rPr>
        <w:t>ه</w:t>
      </w:r>
      <w:r w:rsidR="0031670D">
        <w:rPr>
          <w:rFonts w:hint="cs"/>
          <w:rtl/>
        </w:rPr>
        <w:t>وه همیشه شیر میخوره. بابا که کلا قهوه تلخ تلخ میخوره. من بعد از خوردن صبحونه لباس ورزشی میپوشم. لباسم یک دست لباس کامل ورزشی حرفه ایی هست. پیراهن، شلوار و کفش ورزشی با همان لباس تا پارک تنیس پیاده میرم اونجا تا ساعت نه میدوم. دویدن تو پارک رو خیلی دوست دارم. اکثر خانم ها اونجا با لباس ورزشی و راحت دارن میدوند، خیلی حس خوبیه که بشه با آزادی دوید و کسی هم مزاحمتی ایجاد نکنه. معمولا هم همینجوریه، با خودم هدف</w:t>
      </w:r>
      <w:r w:rsidR="00DF4C49">
        <w:rPr>
          <w:rFonts w:hint="cs"/>
          <w:rtl/>
        </w:rPr>
        <w:t>و</w:t>
      </w:r>
      <w:r w:rsidR="0031670D">
        <w:rPr>
          <w:rFonts w:hint="cs"/>
          <w:rtl/>
        </w:rPr>
        <w:t>ن میبرم و چند تا آهنگ گیتار الکتریک مخصوص ورزش دارم که پخششون میکنم تا بتونم تا نه دوم بیارم. بعد برمیگردم خونه. معمولاً مامان و بابا صبحانشون رو خوردن و معمولا</w:t>
      </w:r>
      <w:r w:rsidR="00DF4C49">
        <w:rPr>
          <w:rFonts w:hint="cs"/>
          <w:rtl/>
        </w:rPr>
        <w:t>ً</w:t>
      </w:r>
      <w:r w:rsidR="0031670D">
        <w:rPr>
          <w:rFonts w:hint="cs"/>
          <w:rtl/>
        </w:rPr>
        <w:t xml:space="preserve"> مامان تو آشپزخونه مشغول شستن یه چیزیه، فکر کن ما شب ظرفها رو میشوریم. من صبح ظرفهای خودم رو میشورم. مامان و بابا ساعت هفت و نیم تا هشت بیدار میشن و دیگه تا هشت و نیم صبحانه خوردن ولی مامان همیشه تا من میرسم خونه هنوز مشغول شستنه؟ عجیب نیست</w:t>
      </w:r>
      <w:r w:rsidR="00DF4C49">
        <w:rPr>
          <w:rFonts w:hint="cs"/>
          <w:rtl/>
        </w:rPr>
        <w:t>؟!</w:t>
      </w:r>
      <w:r w:rsidR="0031670D">
        <w:rPr>
          <w:rFonts w:hint="cs"/>
          <w:rtl/>
        </w:rPr>
        <w:t xml:space="preserve"> بعضی وقتها فکر میکنم. ظرفهای نشسته زاد و ولد میکنند. هیچ منطق دیگه ایی نداره. بعد از اینکه با مامان ظرفهای </w:t>
      </w:r>
      <w:r w:rsidR="009304BE">
        <w:rPr>
          <w:rFonts w:hint="cs"/>
          <w:rtl/>
        </w:rPr>
        <w:t xml:space="preserve">نشسته تازه دنیا اومده رو شستم یک دوش میگیرم. بعدش هم معمولاً یک چیزی میخورم. معمولا یک چیزی که کمی پروتئین داشته باشه. سفیده تخم مرغ و سویا گزینه های اولم هستند و بعدش هم همون غلات صبحانه. بعد از صبحانه </w:t>
      </w:r>
      <w:r w:rsidR="00DF4C49">
        <w:rPr>
          <w:rFonts w:hint="cs"/>
          <w:rtl/>
        </w:rPr>
        <w:t xml:space="preserve">دوباره </w:t>
      </w:r>
      <w:r w:rsidR="009304BE">
        <w:rPr>
          <w:rFonts w:hint="cs"/>
          <w:rtl/>
        </w:rPr>
        <w:t xml:space="preserve">مسواک میزنم و بعد میرم سراغ بوم نقاشی، گوشه سمت چپ اتاقم همیشه بومم هست که روی سه پایه نشسته و با دیدن من لبخند میزنه، یک پارچه مخصوص رو روی فرش پهن میکنم. پر از لکه رنگ خشک شده است روش. بعد بوم رو میزارم وسط فرش پرده اتاق رو میکشم. پرده یک پرده </w:t>
      </w:r>
      <w:r w:rsidR="009304BE">
        <w:rPr>
          <w:rFonts w:hint="cs"/>
          <w:rtl/>
        </w:rPr>
        <w:lastRenderedPageBreak/>
        <w:t>ضخیم قرمز رنگه خیلی خیلی ضخیم هیچ نوری ازش رد نمیشه. بعد یک پرده سفید مخصوص نمایش پروژکتور که درست بعد از پرده نصب کردم رو پایین میدم بزرگه تقریباً دو متر عرض داره. بعد پروژکتور روی سقف اتاق رو روشن میکنم. تصویر روی پرده رو نقاشی میکشم. نور رو باید متعادل نگه دارم خیلی تاریک شه نمیبینم چی میکشم. خیلی روشن بشه تصویر پروژکتور رو نمی بینم. اوه یادم رفت بگم که من یک واکمن سونی</w:t>
      </w:r>
      <w:r w:rsidR="009304BE">
        <w:rPr>
          <w:rStyle w:val="FootnoteReference"/>
          <w:rtl/>
        </w:rPr>
        <w:footnoteReference w:id="3"/>
      </w:r>
      <w:r w:rsidR="009304BE">
        <w:rPr>
          <w:rFonts w:hint="cs"/>
          <w:rtl/>
        </w:rPr>
        <w:t xml:space="preserve">  دارم که موقع نقاشی کردن وظیفه حفظ تمرکز من رو داره با یک هدفن تمام عیار که نمیزاه صدای انفجار هسته ایی هم به گوشم برسه. تمام مدتی که دارم نقاشی میکنم هدفن تو گوشمه و هیچ صدایی غیر از صدای لغزش آرشه ویالون روی سیم هایش رو نمی شنوم. </w:t>
      </w:r>
      <w:r w:rsidR="00226B89">
        <w:rPr>
          <w:rFonts w:hint="cs"/>
          <w:rtl/>
        </w:rPr>
        <w:t xml:space="preserve">رنگ های روی بوم به تدریج رقیق تر میشن. هرچه نقاشی جلوتر میرود و لایه هایی جدید روی لایه های زیری قرار میگیرد. غلظت رنگ ها هم کم و کمتر میشه. من با رنگ روغن نقاشی میکشم ولی خوب نقاشی با آبرنگ و با مداد رنگی رو هم دوست دارم. اما اثر رنگ روغن یه چیز دیگه  است. </w:t>
      </w:r>
      <w:r w:rsidR="009304BE">
        <w:rPr>
          <w:rFonts w:hint="cs"/>
          <w:rtl/>
        </w:rPr>
        <w:t xml:space="preserve">نقاشی کشیدن تا ساعت 12 ادامه پیدا میکنه. اون موقع است که برای اینکه به ماما برای پختن نهار کمک کنم دست از نقاشی میکشم. این رو هم بگم که بوم بر میگرده سر جاش پارچه روی فرش روی نرده آویزون میشه تا خشک بشه. تک تک براش های نقاشی شسته میشن، خشک میشن و در جعبه قرار میگیرن. </w:t>
      </w:r>
      <w:r w:rsidR="00226B89">
        <w:rPr>
          <w:rFonts w:hint="cs"/>
          <w:rtl/>
        </w:rPr>
        <w:t>کلا</w:t>
      </w:r>
      <w:r w:rsidR="00F27045">
        <w:rPr>
          <w:rFonts w:hint="cs"/>
          <w:rtl/>
        </w:rPr>
        <w:t>ً</w:t>
      </w:r>
      <w:r w:rsidR="00226B89">
        <w:rPr>
          <w:rFonts w:hint="cs"/>
          <w:rtl/>
        </w:rPr>
        <w:t xml:space="preserve"> اتاق من در اوج نظم و ترتیبه. روی دیوار نقاشی آویزون نکردم ولی یک چراغ خواب تزئینی بالای تختم دارم که جلوه خوبی به اتاقم داده. کلا خیلی زلم زینبو نداره.</w:t>
      </w:r>
    </w:p>
    <w:p w14:paraId="5336808D" w14:textId="3E0954D0" w:rsidR="001033C7" w:rsidRDefault="001033C7" w:rsidP="001033C7">
      <w:pPr>
        <w:pStyle w:val="ListParagraph"/>
        <w:numPr>
          <w:ilvl w:val="0"/>
          <w:numId w:val="1"/>
        </w:numPr>
        <w:jc w:val="both"/>
      </w:pPr>
      <w:r>
        <w:rPr>
          <w:rFonts w:hint="cs"/>
          <w:rtl/>
        </w:rPr>
        <w:t>آهنگ؟</w:t>
      </w:r>
    </w:p>
    <w:p w14:paraId="4703E808" w14:textId="07E00D68" w:rsidR="001033C7" w:rsidRDefault="001033C7" w:rsidP="001033C7">
      <w:pPr>
        <w:pStyle w:val="ListParagraph"/>
        <w:numPr>
          <w:ilvl w:val="0"/>
          <w:numId w:val="1"/>
        </w:numPr>
        <w:jc w:val="both"/>
      </w:pPr>
      <w:r>
        <w:rPr>
          <w:rFonts w:hint="cs"/>
          <w:rtl/>
        </w:rPr>
        <w:t>آهنگ چی؟</w:t>
      </w:r>
    </w:p>
    <w:p w14:paraId="716EBE64" w14:textId="13F8522C" w:rsidR="001033C7" w:rsidRDefault="001033C7" w:rsidP="001033C7">
      <w:pPr>
        <w:pStyle w:val="ListParagraph"/>
        <w:numPr>
          <w:ilvl w:val="0"/>
          <w:numId w:val="1"/>
        </w:numPr>
        <w:jc w:val="both"/>
      </w:pPr>
      <w:r>
        <w:rPr>
          <w:rFonts w:hint="cs"/>
          <w:rtl/>
        </w:rPr>
        <w:t>آهنگ چی؟!</w:t>
      </w:r>
    </w:p>
    <w:p w14:paraId="023799D7" w14:textId="183FC846" w:rsidR="001033C7" w:rsidRDefault="001033C7" w:rsidP="001033C7">
      <w:pPr>
        <w:pStyle w:val="ListParagraph"/>
        <w:numPr>
          <w:ilvl w:val="0"/>
          <w:numId w:val="1"/>
        </w:numPr>
        <w:jc w:val="both"/>
      </w:pPr>
      <w:r>
        <w:rPr>
          <w:rFonts w:hint="cs"/>
          <w:rtl/>
        </w:rPr>
        <w:t xml:space="preserve">باخ، موتسارت ، بی کلام کلاً، </w:t>
      </w:r>
    </w:p>
    <w:p w14:paraId="3EE4F205" w14:textId="76D0D843" w:rsidR="001033C7" w:rsidRDefault="001033C7" w:rsidP="001033C7">
      <w:pPr>
        <w:pStyle w:val="ListParagraph"/>
        <w:numPr>
          <w:ilvl w:val="0"/>
          <w:numId w:val="1"/>
        </w:numPr>
        <w:jc w:val="both"/>
      </w:pPr>
      <w:r>
        <w:rPr>
          <w:rFonts w:hint="cs"/>
          <w:rtl/>
        </w:rPr>
        <w:t>تتلو؟</w:t>
      </w:r>
    </w:p>
    <w:p w14:paraId="7DD2D2A8" w14:textId="1C674128" w:rsidR="001033C7" w:rsidRDefault="001033C7" w:rsidP="001033C7">
      <w:pPr>
        <w:pStyle w:val="ListParagraph"/>
        <w:numPr>
          <w:ilvl w:val="0"/>
          <w:numId w:val="1"/>
        </w:numPr>
        <w:jc w:val="both"/>
      </w:pPr>
      <w:r>
        <w:rPr>
          <w:rFonts w:hint="cs"/>
          <w:rtl/>
        </w:rPr>
        <w:t>چی؟</w:t>
      </w:r>
    </w:p>
    <w:p w14:paraId="3FA60223" w14:textId="5029CE1B" w:rsidR="001033C7" w:rsidRDefault="001033C7" w:rsidP="001033C7">
      <w:pPr>
        <w:pStyle w:val="ListParagraph"/>
        <w:numPr>
          <w:ilvl w:val="0"/>
          <w:numId w:val="1"/>
        </w:numPr>
        <w:jc w:val="both"/>
      </w:pPr>
      <w:r>
        <w:rPr>
          <w:rFonts w:hint="cs"/>
          <w:rtl/>
        </w:rPr>
        <w:lastRenderedPageBreak/>
        <w:t>تتلو چی؟</w:t>
      </w:r>
    </w:p>
    <w:p w14:paraId="723560B7" w14:textId="6D508D18" w:rsidR="001033C7" w:rsidRDefault="001033C7" w:rsidP="001033C7">
      <w:pPr>
        <w:pStyle w:val="ListParagraph"/>
        <w:numPr>
          <w:ilvl w:val="0"/>
          <w:numId w:val="1"/>
        </w:numPr>
        <w:jc w:val="both"/>
      </w:pPr>
      <w:r>
        <w:rPr>
          <w:rFonts w:hint="cs"/>
          <w:rtl/>
        </w:rPr>
        <w:t>چی هست؟</w:t>
      </w:r>
    </w:p>
    <w:p w14:paraId="625F07AD" w14:textId="2B0856D4" w:rsidR="001033C7" w:rsidRDefault="001033C7" w:rsidP="001033C7">
      <w:pPr>
        <w:pStyle w:val="ListParagraph"/>
        <w:numPr>
          <w:ilvl w:val="0"/>
          <w:numId w:val="1"/>
        </w:numPr>
        <w:jc w:val="both"/>
      </w:pPr>
      <w:r>
        <w:rPr>
          <w:rFonts w:hint="cs"/>
          <w:rtl/>
        </w:rPr>
        <w:t>خوانندس؟</w:t>
      </w:r>
    </w:p>
    <w:p w14:paraId="33BB5C6C" w14:textId="3A862AE8" w:rsidR="001033C7" w:rsidRDefault="001033C7" w:rsidP="001033C7">
      <w:pPr>
        <w:pStyle w:val="ListParagraph"/>
        <w:numPr>
          <w:ilvl w:val="0"/>
          <w:numId w:val="1"/>
        </w:numPr>
        <w:jc w:val="both"/>
      </w:pPr>
      <w:r>
        <w:rPr>
          <w:rFonts w:hint="cs"/>
          <w:rtl/>
        </w:rPr>
        <w:t>نشنیدم؟</w:t>
      </w:r>
    </w:p>
    <w:p w14:paraId="614803A9" w14:textId="2F892962" w:rsidR="001033C7" w:rsidRDefault="001033C7" w:rsidP="001033C7">
      <w:pPr>
        <w:pStyle w:val="ListParagraph"/>
        <w:numPr>
          <w:ilvl w:val="0"/>
          <w:numId w:val="1"/>
        </w:numPr>
        <w:jc w:val="both"/>
      </w:pPr>
      <w:r>
        <w:rPr>
          <w:rFonts w:hint="cs"/>
          <w:rtl/>
        </w:rPr>
        <w:t>کجاییه؟</w:t>
      </w:r>
    </w:p>
    <w:p w14:paraId="377BF5F3" w14:textId="46F89F8B" w:rsidR="001033C7" w:rsidRDefault="001033C7" w:rsidP="001033C7">
      <w:pPr>
        <w:pStyle w:val="ListParagraph"/>
        <w:numPr>
          <w:ilvl w:val="0"/>
          <w:numId w:val="1"/>
        </w:numPr>
        <w:jc w:val="both"/>
      </w:pPr>
      <w:r>
        <w:rPr>
          <w:rFonts w:hint="cs"/>
          <w:rtl/>
        </w:rPr>
        <w:t>ایرانی- معروف</w:t>
      </w:r>
    </w:p>
    <w:p w14:paraId="5C859023" w14:textId="464DE487" w:rsidR="001033C7" w:rsidRDefault="001033C7" w:rsidP="001033C7">
      <w:pPr>
        <w:pStyle w:val="ListParagraph"/>
        <w:numPr>
          <w:ilvl w:val="0"/>
          <w:numId w:val="1"/>
        </w:numPr>
        <w:jc w:val="both"/>
      </w:pPr>
      <w:r>
        <w:rPr>
          <w:rFonts w:hint="cs"/>
          <w:rtl/>
        </w:rPr>
        <w:t>نشنیدم.</w:t>
      </w:r>
    </w:p>
    <w:p w14:paraId="30564FE3" w14:textId="791AF70B" w:rsidR="001033C7" w:rsidRDefault="001033C7" w:rsidP="001033C7">
      <w:pPr>
        <w:pStyle w:val="ListParagraph"/>
        <w:numPr>
          <w:ilvl w:val="0"/>
          <w:numId w:val="1"/>
        </w:numPr>
        <w:jc w:val="both"/>
      </w:pPr>
      <w:r>
        <w:rPr>
          <w:rFonts w:hint="cs"/>
          <w:rtl/>
        </w:rPr>
        <w:t>باکلام هیچی؟</w:t>
      </w:r>
    </w:p>
    <w:p w14:paraId="60AC14A3" w14:textId="2FD0E645" w:rsidR="001033C7" w:rsidRDefault="001033C7" w:rsidP="001033C7">
      <w:pPr>
        <w:pStyle w:val="ListParagraph"/>
        <w:numPr>
          <w:ilvl w:val="0"/>
          <w:numId w:val="1"/>
        </w:numPr>
        <w:jc w:val="both"/>
      </w:pPr>
      <w:r>
        <w:rPr>
          <w:rFonts w:hint="cs"/>
          <w:rtl/>
        </w:rPr>
        <w:t xml:space="preserve">لارا فابین. </w:t>
      </w:r>
    </w:p>
    <w:p w14:paraId="40B1716C" w14:textId="77E6EC2E" w:rsidR="001033C7" w:rsidRDefault="001033C7" w:rsidP="001033C7">
      <w:pPr>
        <w:pStyle w:val="ListParagraph"/>
        <w:numPr>
          <w:ilvl w:val="0"/>
          <w:numId w:val="1"/>
        </w:numPr>
        <w:jc w:val="both"/>
      </w:pPr>
      <w:r>
        <w:rPr>
          <w:rFonts w:hint="cs"/>
          <w:rtl/>
        </w:rPr>
        <w:t>عشقولانه! جالبه. اونهم فرانس</w:t>
      </w:r>
      <w:r w:rsidR="00F27045">
        <w:rPr>
          <w:rFonts w:hint="cs"/>
          <w:rtl/>
        </w:rPr>
        <w:t>وی</w:t>
      </w:r>
      <w:r>
        <w:rPr>
          <w:rFonts w:hint="cs"/>
          <w:rtl/>
        </w:rPr>
        <w:t xml:space="preserve">. </w:t>
      </w:r>
    </w:p>
    <w:p w14:paraId="7974B9A4" w14:textId="18982A46" w:rsidR="001033C7" w:rsidRDefault="001033C7" w:rsidP="001033C7">
      <w:pPr>
        <w:pStyle w:val="ListParagraph"/>
        <w:numPr>
          <w:ilvl w:val="0"/>
          <w:numId w:val="1"/>
        </w:numPr>
        <w:jc w:val="both"/>
      </w:pPr>
      <w:r>
        <w:rPr>
          <w:rFonts w:hint="cs"/>
          <w:rtl/>
        </w:rPr>
        <w:t>میشناسی؟</w:t>
      </w:r>
    </w:p>
    <w:p w14:paraId="62EBC0C9" w14:textId="085F2161" w:rsidR="001033C7" w:rsidRDefault="001033C7" w:rsidP="001033C7">
      <w:pPr>
        <w:pStyle w:val="ListParagraph"/>
        <w:numPr>
          <w:ilvl w:val="0"/>
          <w:numId w:val="1"/>
        </w:numPr>
        <w:jc w:val="both"/>
      </w:pPr>
      <w:r>
        <w:rPr>
          <w:rFonts w:hint="cs"/>
          <w:rtl/>
        </w:rPr>
        <w:t xml:space="preserve">آره دیروز باهم همینجا داشتیم قهوه میخوردیم. میخندد. </w:t>
      </w:r>
    </w:p>
    <w:p w14:paraId="6CDA8973" w14:textId="592DCD4A" w:rsidR="001033C7" w:rsidRDefault="001033C7" w:rsidP="001033C7">
      <w:pPr>
        <w:pStyle w:val="ListParagraph"/>
        <w:numPr>
          <w:ilvl w:val="0"/>
          <w:numId w:val="1"/>
        </w:numPr>
        <w:jc w:val="both"/>
      </w:pPr>
      <w:r>
        <w:rPr>
          <w:rFonts w:hint="cs"/>
          <w:rtl/>
        </w:rPr>
        <w:t xml:space="preserve">با خنده شنیدی ازش چیزی. </w:t>
      </w:r>
    </w:p>
    <w:p w14:paraId="4CCBE1B6" w14:textId="10F18D14" w:rsidR="001033C7" w:rsidRDefault="001033C7" w:rsidP="001033C7">
      <w:pPr>
        <w:pStyle w:val="ListParagraph"/>
        <w:numPr>
          <w:ilvl w:val="0"/>
          <w:numId w:val="1"/>
        </w:numPr>
        <w:jc w:val="both"/>
      </w:pPr>
      <w:r>
        <w:rPr>
          <w:rFonts w:hint="cs"/>
          <w:rtl/>
        </w:rPr>
        <w:t>همون ژوتم</w:t>
      </w:r>
      <w:r>
        <w:rPr>
          <w:rStyle w:val="FootnoteReference"/>
          <w:rtl/>
        </w:rPr>
        <w:footnoteReference w:id="4"/>
      </w:r>
      <w:r>
        <w:rPr>
          <w:rFonts w:hint="cs"/>
          <w:rtl/>
        </w:rPr>
        <w:t>. رو شنیدیم</w:t>
      </w:r>
      <w:r w:rsidR="00DB67BC">
        <w:rPr>
          <w:rFonts w:hint="cs"/>
          <w:rtl/>
        </w:rPr>
        <w:t>.</w:t>
      </w:r>
    </w:p>
    <w:p w14:paraId="1C654E8A" w14:textId="792E512F" w:rsidR="00DB67BC" w:rsidRDefault="00DB67BC" w:rsidP="001033C7">
      <w:pPr>
        <w:pStyle w:val="ListParagraph"/>
        <w:numPr>
          <w:ilvl w:val="0"/>
          <w:numId w:val="1"/>
        </w:numPr>
        <w:jc w:val="both"/>
      </w:pPr>
      <w:r>
        <w:rPr>
          <w:rFonts w:hint="cs"/>
          <w:rtl/>
        </w:rPr>
        <w:t xml:space="preserve">فرانسه گوش میدی؟ جالب شد. دیگه چی گوش دادی. </w:t>
      </w:r>
    </w:p>
    <w:p w14:paraId="2FB09E9D" w14:textId="19C47D68" w:rsidR="00DB67BC" w:rsidRDefault="00DB67BC" w:rsidP="00DB67BC">
      <w:pPr>
        <w:ind w:left="360"/>
        <w:jc w:val="both"/>
        <w:rPr>
          <w:rtl/>
        </w:rPr>
      </w:pPr>
      <w:r>
        <w:rPr>
          <w:rFonts w:hint="cs"/>
          <w:rtl/>
        </w:rPr>
        <w:t>فرهاد با خنده</w:t>
      </w:r>
      <w:r w:rsidR="00CE2AE8">
        <w:rPr>
          <w:rFonts w:hint="cs"/>
          <w:rtl/>
        </w:rPr>
        <w:t>،</w:t>
      </w:r>
      <w:r>
        <w:rPr>
          <w:rFonts w:hint="cs"/>
          <w:rtl/>
        </w:rPr>
        <w:t xml:space="preserve"> عین دخترا ایندیلا رو گوش دادم. </w:t>
      </w:r>
    </w:p>
    <w:p w14:paraId="52A02D69" w14:textId="6A4F52F8" w:rsidR="00DB67BC" w:rsidRDefault="00DB67BC" w:rsidP="00DB67BC">
      <w:pPr>
        <w:pStyle w:val="ListParagraph"/>
        <w:numPr>
          <w:ilvl w:val="0"/>
          <w:numId w:val="1"/>
        </w:numPr>
        <w:jc w:val="both"/>
      </w:pPr>
      <w:r>
        <w:rPr>
          <w:rFonts w:hint="cs"/>
          <w:rtl/>
        </w:rPr>
        <w:t xml:space="preserve">من عاشق ایندیلام. </w:t>
      </w:r>
    </w:p>
    <w:p w14:paraId="249E1670" w14:textId="70FFA7BB" w:rsidR="00DB67BC" w:rsidRDefault="00DB67BC" w:rsidP="00DB67BC">
      <w:pPr>
        <w:pStyle w:val="ListParagraph"/>
        <w:numPr>
          <w:ilvl w:val="0"/>
          <w:numId w:val="1"/>
        </w:numPr>
        <w:jc w:val="both"/>
      </w:pPr>
      <w:r>
        <w:rPr>
          <w:rFonts w:hint="cs"/>
          <w:rtl/>
        </w:rPr>
        <w:t>برای تو عادی</w:t>
      </w:r>
      <w:r w:rsidR="00F27045">
        <w:rPr>
          <w:rFonts w:hint="cs"/>
          <w:rtl/>
        </w:rPr>
        <w:t>ه</w:t>
      </w:r>
      <w:r>
        <w:rPr>
          <w:rFonts w:hint="cs"/>
          <w:rtl/>
        </w:rPr>
        <w:t xml:space="preserve"> ولی برای من زیادی دخترونه بود. ولی فرانسه فقط همونو شنیدم. </w:t>
      </w:r>
    </w:p>
    <w:p w14:paraId="5DDA8031" w14:textId="487EFB41" w:rsidR="00DB67BC" w:rsidRDefault="00DB67BC" w:rsidP="00DB67BC">
      <w:pPr>
        <w:pStyle w:val="ListParagraph"/>
        <w:numPr>
          <w:ilvl w:val="0"/>
          <w:numId w:val="1"/>
        </w:numPr>
        <w:jc w:val="both"/>
      </w:pPr>
      <w:r>
        <w:rPr>
          <w:rFonts w:hint="cs"/>
          <w:rtl/>
        </w:rPr>
        <w:t>سلین چی؟</w:t>
      </w:r>
    </w:p>
    <w:p w14:paraId="3D829905" w14:textId="17D1347F" w:rsidR="00DB67BC" w:rsidRDefault="00DB67BC" w:rsidP="00DB67BC">
      <w:pPr>
        <w:pStyle w:val="ListParagraph"/>
        <w:numPr>
          <w:ilvl w:val="0"/>
          <w:numId w:val="1"/>
        </w:numPr>
        <w:jc w:val="both"/>
      </w:pPr>
      <w:r>
        <w:rPr>
          <w:rFonts w:hint="cs"/>
          <w:rtl/>
        </w:rPr>
        <w:t>نه؟</w:t>
      </w:r>
    </w:p>
    <w:p w14:paraId="1EBCB414" w14:textId="716C216A" w:rsidR="00DB67BC" w:rsidRDefault="00DB67BC" w:rsidP="00DB67BC">
      <w:pPr>
        <w:pStyle w:val="ListParagraph"/>
        <w:numPr>
          <w:ilvl w:val="0"/>
          <w:numId w:val="1"/>
        </w:numPr>
        <w:jc w:val="both"/>
      </w:pPr>
      <w:r>
        <w:rPr>
          <w:rFonts w:hint="cs"/>
          <w:rtl/>
        </w:rPr>
        <w:t xml:space="preserve">چرا؟ خیلی خوبه صداش عین شیشه صافه. </w:t>
      </w:r>
    </w:p>
    <w:p w14:paraId="3C617E4D" w14:textId="17D80A95" w:rsidR="00DB67BC" w:rsidRDefault="00DB67BC" w:rsidP="00DB67BC">
      <w:pPr>
        <w:pStyle w:val="ListParagraph"/>
        <w:numPr>
          <w:ilvl w:val="0"/>
          <w:numId w:val="1"/>
        </w:numPr>
        <w:jc w:val="both"/>
      </w:pPr>
      <w:r>
        <w:rPr>
          <w:rFonts w:hint="cs"/>
          <w:rtl/>
        </w:rPr>
        <w:t xml:space="preserve">نه؟ </w:t>
      </w:r>
    </w:p>
    <w:p w14:paraId="5922C2E2" w14:textId="79B77A0B" w:rsidR="00DB67BC" w:rsidRDefault="00DB67BC" w:rsidP="00DB67BC">
      <w:pPr>
        <w:pStyle w:val="ListParagraph"/>
        <w:numPr>
          <w:ilvl w:val="0"/>
          <w:numId w:val="1"/>
        </w:numPr>
        <w:jc w:val="both"/>
      </w:pPr>
      <w:r>
        <w:rPr>
          <w:rFonts w:hint="cs"/>
          <w:rtl/>
        </w:rPr>
        <w:t>دیگه چی؟</w:t>
      </w:r>
    </w:p>
    <w:p w14:paraId="25E9C858" w14:textId="25E91EB6" w:rsidR="00DB67BC" w:rsidRDefault="00DB67BC" w:rsidP="00DB67BC">
      <w:pPr>
        <w:pStyle w:val="ListParagraph"/>
        <w:numPr>
          <w:ilvl w:val="0"/>
          <w:numId w:val="1"/>
        </w:numPr>
        <w:jc w:val="both"/>
      </w:pPr>
      <w:r>
        <w:rPr>
          <w:rFonts w:hint="cs"/>
          <w:rtl/>
        </w:rPr>
        <w:lastRenderedPageBreak/>
        <w:t xml:space="preserve">نمیخوام بگم ضایع است. </w:t>
      </w:r>
    </w:p>
    <w:p w14:paraId="291298CA" w14:textId="50E78A55" w:rsidR="00DB67BC" w:rsidRDefault="00DB67BC" w:rsidP="00DB67BC">
      <w:pPr>
        <w:pStyle w:val="ListParagraph"/>
        <w:numPr>
          <w:ilvl w:val="0"/>
          <w:numId w:val="1"/>
        </w:numPr>
        <w:jc w:val="both"/>
      </w:pPr>
      <w:r>
        <w:rPr>
          <w:rFonts w:hint="cs"/>
          <w:rtl/>
        </w:rPr>
        <w:t>دیگه باید بگی</w:t>
      </w:r>
      <w:r w:rsidR="00F27045">
        <w:rPr>
          <w:rFonts w:hint="cs"/>
          <w:rtl/>
        </w:rPr>
        <w:t>!</w:t>
      </w:r>
    </w:p>
    <w:p w14:paraId="66BE3C8E" w14:textId="5DB2D1D1" w:rsidR="00DB67BC" w:rsidRDefault="00DB67BC" w:rsidP="00DB67BC">
      <w:pPr>
        <w:pStyle w:val="ListParagraph"/>
        <w:numPr>
          <w:ilvl w:val="0"/>
          <w:numId w:val="1"/>
        </w:numPr>
        <w:jc w:val="both"/>
      </w:pPr>
      <w:r>
        <w:rPr>
          <w:rFonts w:hint="cs"/>
          <w:rtl/>
        </w:rPr>
        <w:t xml:space="preserve">فت باتم گرز کویین. </w:t>
      </w:r>
      <w:r>
        <w:rPr>
          <w:rStyle w:val="FootnoteReference"/>
          <w:rtl/>
        </w:rPr>
        <w:footnoteReference w:id="5"/>
      </w:r>
      <w:r>
        <w:rPr>
          <w:rFonts w:hint="cs"/>
          <w:rtl/>
        </w:rPr>
        <w:t xml:space="preserve"> البته از ری چارز</w:t>
      </w:r>
      <w:r>
        <w:rPr>
          <w:rStyle w:val="FootnoteReference"/>
          <w:rtl/>
        </w:rPr>
        <w:footnoteReference w:id="6"/>
      </w:r>
      <w:r>
        <w:rPr>
          <w:rFonts w:hint="cs"/>
          <w:rtl/>
        </w:rPr>
        <w:t xml:space="preserve"> هم چند</w:t>
      </w:r>
      <w:r w:rsidR="00F27045">
        <w:rPr>
          <w:rFonts w:hint="cs"/>
          <w:rtl/>
        </w:rPr>
        <w:t>ت</w:t>
      </w:r>
      <w:r>
        <w:rPr>
          <w:rFonts w:hint="cs"/>
          <w:rtl/>
        </w:rPr>
        <w:t xml:space="preserve">ایی شنیدم. </w:t>
      </w:r>
    </w:p>
    <w:p w14:paraId="089414CD" w14:textId="30283131" w:rsidR="00DB67BC" w:rsidRDefault="00DB67BC" w:rsidP="00DB67BC">
      <w:pPr>
        <w:pStyle w:val="ListParagraph"/>
        <w:numPr>
          <w:ilvl w:val="0"/>
          <w:numId w:val="1"/>
        </w:numPr>
        <w:jc w:val="both"/>
      </w:pPr>
      <w:r>
        <w:rPr>
          <w:rFonts w:hint="cs"/>
          <w:rtl/>
        </w:rPr>
        <w:t>خوب اگر بخوای آهنگهایی مث فت باتمد گرز گوش کنی باید هیت د رود(</w:t>
      </w:r>
      <w:r>
        <w:t>HIT the Road</w:t>
      </w:r>
      <w:r>
        <w:rPr>
          <w:rFonts w:hint="cs"/>
          <w:rtl/>
        </w:rPr>
        <w:t>) کنی جک</w:t>
      </w:r>
      <w:r>
        <w:rPr>
          <w:rStyle w:val="FootnoteReference"/>
          <w:rtl/>
        </w:rPr>
        <w:footnoteReference w:id="7"/>
      </w:r>
      <w:r>
        <w:rPr>
          <w:rFonts w:hint="cs"/>
          <w:rtl/>
        </w:rPr>
        <w:t xml:space="preserve"> </w:t>
      </w:r>
      <w:r w:rsidR="00F27045">
        <w:rPr>
          <w:rFonts w:hint="cs"/>
          <w:rtl/>
        </w:rPr>
        <w:t>.</w:t>
      </w:r>
    </w:p>
    <w:p w14:paraId="78F4416F" w14:textId="7B7F8B1E" w:rsidR="00DB67BC" w:rsidRDefault="00DB67BC" w:rsidP="00DB67BC">
      <w:pPr>
        <w:pStyle w:val="ListParagraph"/>
        <w:numPr>
          <w:ilvl w:val="0"/>
          <w:numId w:val="1"/>
        </w:numPr>
        <w:jc w:val="both"/>
      </w:pPr>
      <w:r>
        <w:rPr>
          <w:rFonts w:hint="cs"/>
          <w:rtl/>
        </w:rPr>
        <w:t>خوب میبینم که سلیقه موسیقیمون خیلی هم از هم دور نیست. البته بجز بیکلام</w:t>
      </w:r>
      <w:r w:rsidR="00F27045">
        <w:rPr>
          <w:rFonts w:hint="cs"/>
          <w:rtl/>
        </w:rPr>
        <w:t>،</w:t>
      </w:r>
      <w:r>
        <w:rPr>
          <w:rFonts w:hint="cs"/>
          <w:rtl/>
        </w:rPr>
        <w:t xml:space="preserve"> که نیستم. </w:t>
      </w:r>
    </w:p>
    <w:p w14:paraId="31B67457" w14:textId="6708F987" w:rsidR="00DB67BC" w:rsidRDefault="00DB67BC" w:rsidP="00DB67BC">
      <w:pPr>
        <w:pStyle w:val="ListParagraph"/>
        <w:numPr>
          <w:ilvl w:val="0"/>
          <w:numId w:val="1"/>
        </w:numPr>
        <w:jc w:val="both"/>
      </w:pPr>
      <w:r>
        <w:rPr>
          <w:rFonts w:hint="cs"/>
          <w:rtl/>
        </w:rPr>
        <w:t>بیکلام نباشه. واقعا</w:t>
      </w:r>
      <w:r w:rsidR="00F27045">
        <w:rPr>
          <w:rFonts w:hint="cs"/>
          <w:rtl/>
        </w:rPr>
        <w:t>ً</w:t>
      </w:r>
      <w:r>
        <w:rPr>
          <w:rFonts w:hint="cs"/>
          <w:rtl/>
        </w:rPr>
        <w:t xml:space="preserve"> نیستی.</w:t>
      </w:r>
    </w:p>
    <w:p w14:paraId="781BB9A2" w14:textId="2622BDA3" w:rsidR="00DB67BC" w:rsidRDefault="00DB67BC" w:rsidP="00DB67BC">
      <w:pPr>
        <w:pStyle w:val="ListParagraph"/>
        <w:numPr>
          <w:ilvl w:val="0"/>
          <w:numId w:val="1"/>
        </w:numPr>
        <w:jc w:val="both"/>
      </w:pPr>
      <w:r>
        <w:rPr>
          <w:rFonts w:hint="cs"/>
          <w:rtl/>
        </w:rPr>
        <w:t>جدی؟</w:t>
      </w:r>
    </w:p>
    <w:p w14:paraId="16FF1CC6" w14:textId="5F55C229" w:rsidR="00DB67BC" w:rsidRDefault="00DB67BC" w:rsidP="00DB67BC">
      <w:pPr>
        <w:pStyle w:val="ListParagraph"/>
        <w:numPr>
          <w:ilvl w:val="0"/>
          <w:numId w:val="1"/>
        </w:numPr>
        <w:jc w:val="both"/>
      </w:pPr>
      <w:r>
        <w:rPr>
          <w:rFonts w:hint="cs"/>
          <w:rtl/>
        </w:rPr>
        <w:t xml:space="preserve">اوهوم. </w:t>
      </w:r>
    </w:p>
    <w:p w14:paraId="2D18C189" w14:textId="503FFE25" w:rsidR="00DB67BC" w:rsidRDefault="00DB67BC" w:rsidP="00DB67BC">
      <w:pPr>
        <w:pStyle w:val="ListParagraph"/>
        <w:numPr>
          <w:ilvl w:val="0"/>
          <w:numId w:val="1"/>
        </w:numPr>
        <w:jc w:val="both"/>
      </w:pPr>
      <w:r>
        <w:rPr>
          <w:rFonts w:hint="cs"/>
          <w:rtl/>
        </w:rPr>
        <w:t xml:space="preserve">اوکی، مرسی از هشدار بموقع. </w:t>
      </w:r>
    </w:p>
    <w:p w14:paraId="712F1C4E" w14:textId="4D30166C" w:rsidR="00DB67BC" w:rsidRDefault="00DB67BC" w:rsidP="00DB67BC">
      <w:pPr>
        <w:pStyle w:val="ListParagraph"/>
        <w:numPr>
          <w:ilvl w:val="0"/>
          <w:numId w:val="1"/>
        </w:numPr>
        <w:jc w:val="both"/>
      </w:pPr>
      <w:r>
        <w:rPr>
          <w:rFonts w:hint="cs"/>
          <w:rtl/>
        </w:rPr>
        <w:t xml:space="preserve">خواهش میکنم. قابل شما رو نداشت. </w:t>
      </w:r>
    </w:p>
    <w:p w14:paraId="4808600D" w14:textId="10BF0322" w:rsidR="00DB67BC" w:rsidRDefault="00DB67BC" w:rsidP="00DB67BC">
      <w:pPr>
        <w:pStyle w:val="ListParagraph"/>
        <w:numPr>
          <w:ilvl w:val="0"/>
          <w:numId w:val="1"/>
        </w:numPr>
        <w:jc w:val="both"/>
      </w:pPr>
      <w:r>
        <w:rPr>
          <w:rFonts w:hint="cs"/>
          <w:rtl/>
        </w:rPr>
        <w:t xml:space="preserve">بریم شام بخوریم ساعت </w:t>
      </w:r>
      <w:r w:rsidR="00E30008">
        <w:rPr>
          <w:rFonts w:hint="cs"/>
          <w:rtl/>
        </w:rPr>
        <w:t xml:space="preserve"> نه و نیمه.</w:t>
      </w:r>
    </w:p>
    <w:p w14:paraId="7EE13A92" w14:textId="4DD99D63" w:rsidR="00E30008" w:rsidRDefault="00E30008" w:rsidP="00DB67BC">
      <w:pPr>
        <w:pStyle w:val="ListParagraph"/>
        <w:numPr>
          <w:ilvl w:val="0"/>
          <w:numId w:val="1"/>
        </w:numPr>
        <w:jc w:val="both"/>
      </w:pPr>
      <w:r>
        <w:rPr>
          <w:rFonts w:hint="cs"/>
          <w:rtl/>
        </w:rPr>
        <w:t xml:space="preserve">وا؟! کی شد نه و نیم. من باید برم. </w:t>
      </w:r>
    </w:p>
    <w:p w14:paraId="7B195298" w14:textId="49038A3B" w:rsidR="00E30008" w:rsidRDefault="00E30008" w:rsidP="00DB67BC">
      <w:pPr>
        <w:pStyle w:val="ListParagraph"/>
        <w:numPr>
          <w:ilvl w:val="0"/>
          <w:numId w:val="1"/>
        </w:numPr>
        <w:jc w:val="both"/>
      </w:pPr>
      <w:r>
        <w:rPr>
          <w:rFonts w:hint="cs"/>
          <w:rtl/>
        </w:rPr>
        <w:t xml:space="preserve">اسنپ بگیرم. </w:t>
      </w:r>
    </w:p>
    <w:p w14:paraId="105B1C71" w14:textId="60AD834E" w:rsidR="00E30008" w:rsidRDefault="00E30008" w:rsidP="00DB67BC">
      <w:pPr>
        <w:pStyle w:val="ListParagraph"/>
        <w:numPr>
          <w:ilvl w:val="0"/>
          <w:numId w:val="1"/>
        </w:numPr>
        <w:jc w:val="both"/>
      </w:pPr>
      <w:r>
        <w:rPr>
          <w:rFonts w:hint="cs"/>
          <w:rtl/>
        </w:rPr>
        <w:t xml:space="preserve">خودم میگیرم. </w:t>
      </w:r>
    </w:p>
    <w:p w14:paraId="56A60A6F" w14:textId="563AAD37" w:rsidR="00E30008" w:rsidRDefault="00E30008" w:rsidP="00DB67BC">
      <w:pPr>
        <w:pStyle w:val="ListParagraph"/>
        <w:numPr>
          <w:ilvl w:val="0"/>
          <w:numId w:val="1"/>
        </w:numPr>
        <w:jc w:val="both"/>
      </w:pPr>
      <w:r>
        <w:rPr>
          <w:rFonts w:hint="cs"/>
          <w:rtl/>
        </w:rPr>
        <w:t xml:space="preserve">اوکی </w:t>
      </w:r>
    </w:p>
    <w:p w14:paraId="2BFEFA7B" w14:textId="04FF8371" w:rsidR="00E30008" w:rsidRDefault="00E30008" w:rsidP="00DB67BC">
      <w:pPr>
        <w:pStyle w:val="ListParagraph"/>
        <w:numPr>
          <w:ilvl w:val="0"/>
          <w:numId w:val="1"/>
        </w:numPr>
        <w:jc w:val="both"/>
      </w:pPr>
      <w:r>
        <w:rPr>
          <w:rFonts w:hint="cs"/>
          <w:rtl/>
        </w:rPr>
        <w:t xml:space="preserve">قبول کرد من برم بای. </w:t>
      </w:r>
    </w:p>
    <w:p w14:paraId="2A67E925" w14:textId="623EDE8F" w:rsidR="00E30008" w:rsidRDefault="00E30008" w:rsidP="00DB67BC">
      <w:pPr>
        <w:pStyle w:val="ListParagraph"/>
        <w:numPr>
          <w:ilvl w:val="0"/>
          <w:numId w:val="1"/>
        </w:numPr>
        <w:jc w:val="both"/>
      </w:pPr>
      <w:r>
        <w:rPr>
          <w:rFonts w:hint="cs"/>
          <w:rtl/>
        </w:rPr>
        <w:t xml:space="preserve">بای. </w:t>
      </w:r>
    </w:p>
    <w:p w14:paraId="3EEF1316" w14:textId="5103500D" w:rsidR="00E30008" w:rsidRDefault="00E30008" w:rsidP="00E30008">
      <w:pPr>
        <w:jc w:val="both"/>
        <w:rPr>
          <w:rtl/>
        </w:rPr>
      </w:pPr>
      <w:r>
        <w:rPr>
          <w:rFonts w:hint="cs"/>
          <w:rtl/>
        </w:rPr>
        <w:t>به خانه رسید</w:t>
      </w:r>
    </w:p>
    <w:p w14:paraId="033D15C5" w14:textId="09EC9A47" w:rsidR="00680B21" w:rsidRDefault="00E30008" w:rsidP="00E30008">
      <w:pPr>
        <w:jc w:val="both"/>
        <w:rPr>
          <w:rtl/>
        </w:rPr>
      </w:pPr>
      <w:r>
        <w:rPr>
          <w:rFonts w:hint="cs"/>
          <w:rtl/>
        </w:rPr>
        <w:t xml:space="preserve">نوشین: چی شد. </w:t>
      </w:r>
    </w:p>
    <w:p w14:paraId="48D2E3A7" w14:textId="5B826E6A" w:rsidR="00E30008" w:rsidRDefault="00E30008" w:rsidP="00E30008">
      <w:pPr>
        <w:pStyle w:val="ListParagraph"/>
        <w:numPr>
          <w:ilvl w:val="0"/>
          <w:numId w:val="1"/>
        </w:numPr>
        <w:jc w:val="both"/>
      </w:pPr>
      <w:r>
        <w:rPr>
          <w:rFonts w:hint="cs"/>
          <w:rtl/>
        </w:rPr>
        <w:lastRenderedPageBreak/>
        <w:t xml:space="preserve">بچه میخواست. خداحافظی کردم. </w:t>
      </w:r>
    </w:p>
    <w:p w14:paraId="6F24F119" w14:textId="38B1219E" w:rsidR="00E30008" w:rsidRDefault="00E30008" w:rsidP="00E30008">
      <w:pPr>
        <w:pStyle w:val="ListParagraph"/>
        <w:numPr>
          <w:ilvl w:val="0"/>
          <w:numId w:val="1"/>
        </w:numPr>
        <w:jc w:val="both"/>
      </w:pPr>
      <w:r>
        <w:rPr>
          <w:rFonts w:hint="cs"/>
          <w:rtl/>
        </w:rPr>
        <w:t>چرا؟</w:t>
      </w:r>
    </w:p>
    <w:p w14:paraId="477C505F" w14:textId="17FA665D" w:rsidR="00E30008" w:rsidRDefault="007A3A4C" w:rsidP="00E30008">
      <w:pPr>
        <w:pStyle w:val="ListParagraph"/>
        <w:numPr>
          <w:ilvl w:val="0"/>
          <w:numId w:val="1"/>
        </w:numPr>
        <w:jc w:val="both"/>
      </w:pPr>
      <w:r>
        <w:rPr>
          <w:rFonts w:hint="cs"/>
          <w:rtl/>
        </w:rPr>
        <w:t>حوصله بچه رو ندارم.</w:t>
      </w:r>
    </w:p>
    <w:p w14:paraId="051B98DF" w14:textId="17204DA1" w:rsidR="00E30008" w:rsidRDefault="00E30008" w:rsidP="00E30008">
      <w:pPr>
        <w:pStyle w:val="ListParagraph"/>
        <w:numPr>
          <w:ilvl w:val="0"/>
          <w:numId w:val="1"/>
        </w:numPr>
        <w:jc w:val="both"/>
      </w:pPr>
      <w:r>
        <w:rPr>
          <w:rFonts w:hint="cs"/>
          <w:rtl/>
        </w:rPr>
        <w:t xml:space="preserve">پشیمون میشی. پیر شی پشیمون میشی. </w:t>
      </w:r>
    </w:p>
    <w:p w14:paraId="66EE254D" w14:textId="1A63E50A" w:rsidR="00E30008" w:rsidRDefault="00E30008" w:rsidP="00E30008">
      <w:pPr>
        <w:pStyle w:val="ListParagraph"/>
        <w:numPr>
          <w:ilvl w:val="0"/>
          <w:numId w:val="1"/>
        </w:numPr>
        <w:jc w:val="both"/>
      </w:pPr>
      <w:r>
        <w:rPr>
          <w:rFonts w:hint="cs"/>
          <w:rtl/>
        </w:rPr>
        <w:t xml:space="preserve">پشیمونی از بدبخت کردن یک بچه بهتره. </w:t>
      </w:r>
    </w:p>
    <w:p w14:paraId="6D6E1840" w14:textId="589731FF" w:rsidR="00E30008" w:rsidRDefault="00E30008" w:rsidP="00E30008">
      <w:pPr>
        <w:ind w:left="360"/>
        <w:jc w:val="both"/>
        <w:rPr>
          <w:rtl/>
        </w:rPr>
      </w:pPr>
      <w:r>
        <w:rPr>
          <w:rFonts w:hint="cs"/>
          <w:rtl/>
        </w:rPr>
        <w:t xml:space="preserve">ساعت یازده بود که تلفنش زنگ خورد. صفحه تلفن را نگاه کرد. مهتاب بود. تا تعجب </w:t>
      </w:r>
      <w:r w:rsidR="00F27045">
        <w:rPr>
          <w:rFonts w:hint="cs"/>
          <w:rtl/>
        </w:rPr>
        <w:t xml:space="preserve">نگاهی به صفحه گوشی انداخت و با گوشی به اتاق خودش رفت. </w:t>
      </w:r>
    </w:p>
    <w:p w14:paraId="27D598B1" w14:textId="3258CA7E" w:rsidR="00E30008" w:rsidRDefault="00E30008" w:rsidP="00E30008">
      <w:pPr>
        <w:pStyle w:val="ListParagraph"/>
        <w:numPr>
          <w:ilvl w:val="0"/>
          <w:numId w:val="1"/>
        </w:numPr>
        <w:jc w:val="both"/>
      </w:pPr>
      <w:r>
        <w:rPr>
          <w:rFonts w:hint="cs"/>
          <w:rtl/>
        </w:rPr>
        <w:t xml:space="preserve">سلام جونم چیزی شده. </w:t>
      </w:r>
    </w:p>
    <w:p w14:paraId="72FBA799" w14:textId="5ABDA675" w:rsidR="00E30008" w:rsidRDefault="00E30008" w:rsidP="00E30008">
      <w:pPr>
        <w:pStyle w:val="ListParagraph"/>
        <w:numPr>
          <w:ilvl w:val="0"/>
          <w:numId w:val="1"/>
        </w:numPr>
        <w:jc w:val="both"/>
      </w:pPr>
      <w:r>
        <w:rPr>
          <w:rFonts w:hint="cs"/>
          <w:rtl/>
        </w:rPr>
        <w:t xml:space="preserve">یه چیزی میگم نخند، مسخره نکن، بد هم برداشت نکن. خوب . </w:t>
      </w:r>
    </w:p>
    <w:p w14:paraId="5F77BFE1" w14:textId="09470421" w:rsidR="00F64D07" w:rsidRDefault="00F64D07" w:rsidP="00E30008">
      <w:pPr>
        <w:pStyle w:val="ListParagraph"/>
        <w:numPr>
          <w:ilvl w:val="0"/>
          <w:numId w:val="1"/>
        </w:numPr>
        <w:jc w:val="both"/>
      </w:pPr>
      <w:r>
        <w:rPr>
          <w:rFonts w:hint="cs"/>
          <w:rtl/>
        </w:rPr>
        <w:t>بگو</w:t>
      </w:r>
    </w:p>
    <w:p w14:paraId="41823E7D" w14:textId="3B65F228" w:rsidR="00F64D07" w:rsidRDefault="00F64D07" w:rsidP="00E30008">
      <w:pPr>
        <w:pStyle w:val="ListParagraph"/>
        <w:numPr>
          <w:ilvl w:val="0"/>
          <w:numId w:val="1"/>
        </w:numPr>
        <w:jc w:val="both"/>
      </w:pPr>
      <w:r>
        <w:rPr>
          <w:rFonts w:hint="cs"/>
          <w:rtl/>
        </w:rPr>
        <w:t xml:space="preserve">دلم برات تنگ شد. نمیدونم چرا. ولی هیچ کس تاحالا اینجوری به حرفام گوش نداده بود. بد برداشت نکن منظورم این نیست که جوابم بهت مثبته. فقط دلم میخواد دوباره ببینم.  </w:t>
      </w:r>
    </w:p>
    <w:p w14:paraId="14613F15" w14:textId="4B759F1F" w:rsidR="00F64D07" w:rsidRDefault="00F64D07" w:rsidP="00E30008">
      <w:pPr>
        <w:pStyle w:val="ListParagraph"/>
        <w:numPr>
          <w:ilvl w:val="0"/>
          <w:numId w:val="1"/>
        </w:numPr>
        <w:jc w:val="both"/>
      </w:pPr>
      <w:r>
        <w:rPr>
          <w:rFonts w:hint="cs"/>
          <w:rtl/>
        </w:rPr>
        <w:t>تو هم بد برداشت نکن. الان که زنگ زدی از خوشحالی اشک از گونم سرازیر شد. از شدت هیجان دستام داره میلرزه. مسخره تر از همه اینکه نمیدونم چرا؟ همه چی بطرز وحشتناکی عادی بود. نبود؟</w:t>
      </w:r>
    </w:p>
    <w:p w14:paraId="1EB7DC88" w14:textId="398849EB" w:rsidR="00F64D07" w:rsidRDefault="00F64D07" w:rsidP="00F64D07">
      <w:pPr>
        <w:pStyle w:val="ListParagraph"/>
        <w:numPr>
          <w:ilvl w:val="0"/>
          <w:numId w:val="1"/>
        </w:numPr>
        <w:jc w:val="both"/>
      </w:pPr>
      <w:r>
        <w:rPr>
          <w:rFonts w:hint="cs"/>
          <w:rtl/>
        </w:rPr>
        <w:t>وحشتناک عادی، خیلی خیلی وحشتناک. تو چیزی تو قهوه من نریختی؟ ریختی؟</w:t>
      </w:r>
    </w:p>
    <w:p w14:paraId="5B09548D" w14:textId="5CE7C61C" w:rsidR="00F64D07" w:rsidRDefault="00F64D07" w:rsidP="00F64D07">
      <w:pPr>
        <w:pStyle w:val="ListParagraph"/>
        <w:numPr>
          <w:ilvl w:val="0"/>
          <w:numId w:val="1"/>
        </w:numPr>
        <w:jc w:val="both"/>
      </w:pPr>
      <w:r>
        <w:rPr>
          <w:rFonts w:hint="cs"/>
          <w:rtl/>
        </w:rPr>
        <w:t xml:space="preserve">نه. تو چی؟ </w:t>
      </w:r>
    </w:p>
    <w:p w14:paraId="4556A6E9" w14:textId="7DAA309C" w:rsidR="00F64D07" w:rsidRDefault="00F64D07" w:rsidP="00F64D07">
      <w:pPr>
        <w:pStyle w:val="ListParagraph"/>
        <w:numPr>
          <w:ilvl w:val="0"/>
          <w:numId w:val="1"/>
        </w:numPr>
        <w:jc w:val="both"/>
      </w:pPr>
      <w:r>
        <w:rPr>
          <w:rFonts w:hint="cs"/>
          <w:rtl/>
        </w:rPr>
        <w:t>نه! من تقریباً مطمئن بودم تو هرگز دلت نمیخواد منو دوباره ببینی</w:t>
      </w:r>
      <w:r w:rsidR="00226B89">
        <w:rPr>
          <w:rFonts w:hint="cs"/>
          <w:rtl/>
        </w:rPr>
        <w:t>،</w:t>
      </w:r>
      <w:r>
        <w:rPr>
          <w:rFonts w:hint="cs"/>
          <w:rtl/>
        </w:rPr>
        <w:t xml:space="preserve"> اونقدر</w:t>
      </w:r>
      <w:r w:rsidR="00F27045">
        <w:rPr>
          <w:rFonts w:hint="cs"/>
          <w:rtl/>
        </w:rPr>
        <w:t xml:space="preserve"> که</w:t>
      </w:r>
      <w:r>
        <w:rPr>
          <w:rFonts w:hint="cs"/>
          <w:rtl/>
        </w:rPr>
        <w:t xml:space="preserve"> از خودم </w:t>
      </w:r>
      <w:r w:rsidR="00F27045">
        <w:rPr>
          <w:rFonts w:hint="cs"/>
          <w:rtl/>
        </w:rPr>
        <w:t>حرف زدم</w:t>
      </w:r>
      <w:r>
        <w:rPr>
          <w:rFonts w:hint="cs"/>
          <w:rtl/>
        </w:rPr>
        <w:t xml:space="preserve">. هنوز باورم نمیشه من راجع به صبح تا دوازده ظهر </w:t>
      </w:r>
      <w:r w:rsidR="00F27045">
        <w:rPr>
          <w:rFonts w:hint="cs"/>
          <w:rtl/>
        </w:rPr>
        <w:t xml:space="preserve">خودم </w:t>
      </w:r>
      <w:r>
        <w:rPr>
          <w:rFonts w:hint="cs"/>
          <w:rtl/>
        </w:rPr>
        <w:t xml:space="preserve">حرف زدم و سه ساعت گذشت. </w:t>
      </w:r>
      <w:r w:rsidR="00226B89">
        <w:rPr>
          <w:rFonts w:hint="cs"/>
          <w:rtl/>
        </w:rPr>
        <w:t xml:space="preserve">اگر میخواستم یک روز کامل رو تعریف کنم فکر کنم باید تمام روز رو باید تو کافی شاپ میموندیم. </w:t>
      </w:r>
    </w:p>
    <w:p w14:paraId="38FBAFB4" w14:textId="0CB49643" w:rsidR="00226B89" w:rsidRDefault="006C6CB1" w:rsidP="00F64D07">
      <w:pPr>
        <w:pStyle w:val="ListParagraph"/>
        <w:numPr>
          <w:ilvl w:val="0"/>
          <w:numId w:val="1"/>
        </w:numPr>
        <w:jc w:val="both"/>
      </w:pPr>
      <w:r>
        <w:rPr>
          <w:rFonts w:hint="cs"/>
          <w:rtl/>
        </w:rPr>
        <w:t xml:space="preserve">من که از شنیدن صدات سیر نمیشم. خودت عجله داشتی وگرنه من نقشه کشیده بودم موقع شام حسابی بحرف بکشونمت صدای خوشکلت رو بشنوم. </w:t>
      </w:r>
    </w:p>
    <w:p w14:paraId="08581A5C" w14:textId="012FC88A" w:rsidR="006C6CB1" w:rsidRDefault="006C6CB1" w:rsidP="00F64D07">
      <w:pPr>
        <w:pStyle w:val="ListParagraph"/>
        <w:numPr>
          <w:ilvl w:val="0"/>
          <w:numId w:val="1"/>
        </w:numPr>
        <w:jc w:val="both"/>
      </w:pPr>
      <w:r>
        <w:rPr>
          <w:rFonts w:hint="cs"/>
          <w:rtl/>
        </w:rPr>
        <w:t xml:space="preserve">مسخره نکن. </w:t>
      </w:r>
    </w:p>
    <w:p w14:paraId="58F5EA69" w14:textId="0674E15A" w:rsidR="006C6CB1" w:rsidRDefault="006C6CB1" w:rsidP="00F64D07">
      <w:pPr>
        <w:pStyle w:val="ListParagraph"/>
        <w:numPr>
          <w:ilvl w:val="0"/>
          <w:numId w:val="1"/>
        </w:numPr>
        <w:jc w:val="both"/>
      </w:pPr>
      <w:r>
        <w:rPr>
          <w:rFonts w:hint="cs"/>
          <w:rtl/>
        </w:rPr>
        <w:lastRenderedPageBreak/>
        <w:t xml:space="preserve">مسخره چیه؟ صدات خیلی خاصه. </w:t>
      </w:r>
    </w:p>
    <w:p w14:paraId="114AE627" w14:textId="3654CEC7" w:rsidR="006C6CB1" w:rsidRDefault="006C6CB1" w:rsidP="00F64D07">
      <w:pPr>
        <w:pStyle w:val="ListParagraph"/>
        <w:numPr>
          <w:ilvl w:val="0"/>
          <w:numId w:val="1"/>
        </w:numPr>
        <w:jc w:val="both"/>
      </w:pPr>
      <w:r>
        <w:rPr>
          <w:rFonts w:hint="cs"/>
          <w:rtl/>
        </w:rPr>
        <w:t xml:space="preserve">میدونم. کلاس دوبله میرفتم چند سال ولی نقاشی رو بیشتر دوست داشتم. </w:t>
      </w:r>
    </w:p>
    <w:p w14:paraId="4602814F" w14:textId="7E2232E2" w:rsidR="006C6CB1" w:rsidRDefault="00453BCA" w:rsidP="00F64D07">
      <w:pPr>
        <w:pStyle w:val="ListParagraph"/>
        <w:numPr>
          <w:ilvl w:val="0"/>
          <w:numId w:val="1"/>
        </w:numPr>
        <w:jc w:val="both"/>
      </w:pPr>
      <w:r>
        <w:rPr>
          <w:rFonts w:hint="cs"/>
          <w:rtl/>
        </w:rPr>
        <w:t xml:space="preserve">جنس صدات رو دوست دارم. البته بقیه چیزهات رو هم دوست دارم ولی صدات دیونه‌ام کرد. برای همین هی سوال پیچت کردم که حریر صدات بیشتر گوشم رو نوازش کنه. </w:t>
      </w:r>
    </w:p>
    <w:p w14:paraId="07E7524A" w14:textId="6DA0D10E" w:rsidR="00453BCA" w:rsidRDefault="009E00D4" w:rsidP="00504187">
      <w:pPr>
        <w:ind w:left="360"/>
        <w:jc w:val="both"/>
      </w:pPr>
      <w:r>
        <w:rPr>
          <w:rFonts w:hint="cs"/>
          <w:rtl/>
        </w:rPr>
        <w:t xml:space="preserve">فرهاد آنشب با یکی از گزینه های خودکشی خودکشی کرد. و در قبری که یک هفته قبل خودش خریده بود دفن شد. </w:t>
      </w:r>
    </w:p>
    <w:p w14:paraId="69E975E8" w14:textId="77777777" w:rsidR="009E00D4" w:rsidRDefault="009E00D4" w:rsidP="009E00D4">
      <w:pPr>
        <w:jc w:val="both"/>
      </w:pPr>
    </w:p>
    <w:p w14:paraId="6D386213" w14:textId="77777777" w:rsidR="00AE0B9A" w:rsidRPr="00E22F3E" w:rsidRDefault="00AE0B9A" w:rsidP="00AE0B9A">
      <w:pPr>
        <w:ind w:left="360"/>
        <w:jc w:val="both"/>
        <w:rPr>
          <w:rtl/>
        </w:rPr>
      </w:pPr>
    </w:p>
    <w:sectPr w:rsidR="00AE0B9A" w:rsidRPr="00E22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21E31" w14:textId="77777777" w:rsidR="00FC3A22" w:rsidRDefault="00FC3A22" w:rsidP="00E22F3E">
      <w:pPr>
        <w:spacing w:after="0" w:line="240" w:lineRule="auto"/>
      </w:pPr>
      <w:r>
        <w:separator/>
      </w:r>
    </w:p>
  </w:endnote>
  <w:endnote w:type="continuationSeparator" w:id="0">
    <w:p w14:paraId="12DE92AD" w14:textId="77777777" w:rsidR="00FC3A22" w:rsidRDefault="00FC3A22" w:rsidP="00E2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8761A" w14:textId="77777777" w:rsidR="00FC3A22" w:rsidRDefault="00FC3A22" w:rsidP="00E22F3E">
      <w:pPr>
        <w:spacing w:after="0" w:line="240" w:lineRule="auto"/>
      </w:pPr>
      <w:r>
        <w:separator/>
      </w:r>
    </w:p>
  </w:footnote>
  <w:footnote w:type="continuationSeparator" w:id="0">
    <w:p w14:paraId="32F6075F" w14:textId="77777777" w:rsidR="00FC3A22" w:rsidRDefault="00FC3A22" w:rsidP="00E22F3E">
      <w:pPr>
        <w:spacing w:after="0" w:line="240" w:lineRule="auto"/>
      </w:pPr>
      <w:r>
        <w:continuationSeparator/>
      </w:r>
    </w:p>
  </w:footnote>
  <w:footnote w:id="1">
    <w:p w14:paraId="6851AE24" w14:textId="77D0E3ED" w:rsidR="00E22F3E" w:rsidRDefault="00E22F3E">
      <w:pPr>
        <w:pStyle w:val="FootnoteText"/>
        <w:rPr>
          <w:rtl/>
        </w:rPr>
      </w:pPr>
      <w:r>
        <w:rPr>
          <w:rStyle w:val="FootnoteReference"/>
        </w:rPr>
        <w:footnoteRef/>
      </w:r>
      <w:r>
        <w:rPr>
          <w:rtl/>
        </w:rPr>
        <w:t xml:space="preserve"> </w:t>
      </w:r>
      <w:r>
        <w:t>ACER</w:t>
      </w:r>
      <w:r>
        <w:rPr>
          <w:rFonts w:hint="cs"/>
          <w:rtl/>
        </w:rPr>
        <w:t xml:space="preserve">: برند لبتاب که به داشتن لبتابهای میان رده با کیفیت معروف است. لبتابهای این شرکت به داشتن یک یا چند مشخصه منحصر به فرد در هر مدل معروفند. </w:t>
      </w:r>
    </w:p>
  </w:footnote>
  <w:footnote w:id="2">
    <w:p w14:paraId="6253E93D" w14:textId="7527756A" w:rsidR="00A81D76" w:rsidRDefault="00A81D76">
      <w:pPr>
        <w:pStyle w:val="FootnoteText"/>
        <w:rPr>
          <w:rtl/>
        </w:rPr>
      </w:pPr>
      <w:r>
        <w:rPr>
          <w:rStyle w:val="FootnoteReference"/>
        </w:rPr>
        <w:footnoteRef/>
      </w:r>
      <w:r>
        <w:rPr>
          <w:rtl/>
        </w:rPr>
        <w:t xml:space="preserve"> </w:t>
      </w:r>
      <w:r>
        <w:t>Mr-mersedes</w:t>
      </w:r>
      <w:r>
        <w:rPr>
          <w:rFonts w:hint="cs"/>
          <w:rtl/>
        </w:rPr>
        <w:t xml:space="preserve"> رمان معروف استفن کینگ.</w:t>
      </w:r>
    </w:p>
  </w:footnote>
  <w:footnote w:id="3">
    <w:p w14:paraId="101BCB49" w14:textId="76F80973" w:rsidR="009304BE" w:rsidRDefault="009304BE">
      <w:pPr>
        <w:pStyle w:val="FootnoteText"/>
        <w:rPr>
          <w:rtl/>
        </w:rPr>
      </w:pPr>
      <w:r>
        <w:rPr>
          <w:rStyle w:val="FootnoteReference"/>
        </w:rPr>
        <w:footnoteRef/>
      </w:r>
      <w:r>
        <w:rPr>
          <w:rtl/>
        </w:rPr>
        <w:t xml:space="preserve"> </w:t>
      </w:r>
      <w:r>
        <w:t>SONY</w:t>
      </w:r>
      <w:r>
        <w:rPr>
          <w:rFonts w:hint="cs"/>
          <w:rtl/>
        </w:rPr>
        <w:t xml:space="preserve"> برند تولید کننده لوازم الکترونیکی از جمله انواع واکمن و ضبط صوت </w:t>
      </w:r>
    </w:p>
  </w:footnote>
  <w:footnote w:id="4">
    <w:p w14:paraId="3E4E5319" w14:textId="5397E0FE" w:rsidR="001033C7" w:rsidRDefault="001033C7">
      <w:pPr>
        <w:pStyle w:val="FootnoteText"/>
        <w:rPr>
          <w:rtl/>
        </w:rPr>
      </w:pPr>
      <w:r>
        <w:rPr>
          <w:rStyle w:val="FootnoteReference"/>
        </w:rPr>
        <w:footnoteRef/>
      </w:r>
      <w:r>
        <w:rPr>
          <w:rtl/>
        </w:rPr>
        <w:t xml:space="preserve"> </w:t>
      </w:r>
      <w:r w:rsidRPr="001033C7">
        <w:t>Je-t’aime</w:t>
      </w:r>
      <w:r>
        <w:t xml:space="preserve"> </w:t>
      </w:r>
      <w:r>
        <w:rPr>
          <w:rFonts w:hint="cs"/>
          <w:rtl/>
        </w:rPr>
        <w:t xml:space="preserve"> نام ترانه ایی معروف از </w:t>
      </w:r>
      <w:r w:rsidR="00DB67BC" w:rsidRPr="00DB67BC">
        <w:t>Lara Fabian</w:t>
      </w:r>
    </w:p>
  </w:footnote>
  <w:footnote w:id="5">
    <w:p w14:paraId="5BB7066F" w14:textId="3DCCB32C" w:rsidR="00DB67BC" w:rsidRDefault="00DB67BC">
      <w:pPr>
        <w:pStyle w:val="FootnoteText"/>
      </w:pPr>
      <w:r>
        <w:rPr>
          <w:rStyle w:val="FootnoteReference"/>
        </w:rPr>
        <w:footnoteRef/>
      </w:r>
      <w:r>
        <w:rPr>
          <w:rtl/>
        </w:rPr>
        <w:t xml:space="preserve"> </w:t>
      </w:r>
      <w:r w:rsidRPr="00DB67BC">
        <w:t>queen_-_fat_bottomed_girls</w:t>
      </w:r>
      <w:r>
        <w:rPr>
          <w:rFonts w:hint="cs"/>
          <w:rtl/>
        </w:rPr>
        <w:t xml:space="preserve"> دخترهای کون گنده یکی از ترانه های معروف یک گروه به نام کویین که با ترانه </w:t>
      </w:r>
      <w:r w:rsidRPr="00DB67BC">
        <w:t>We-Will-Rock-You</w:t>
      </w:r>
      <w:r>
        <w:rPr>
          <w:rFonts w:hint="cs"/>
          <w:rtl/>
        </w:rPr>
        <w:t xml:space="preserve"> در تمام دنیا از جمله ایران معروف شده اند. </w:t>
      </w:r>
    </w:p>
  </w:footnote>
  <w:footnote w:id="6">
    <w:p w14:paraId="0AF7533F" w14:textId="3B490B04" w:rsidR="00DB67BC" w:rsidRDefault="00DB67BC">
      <w:pPr>
        <w:pStyle w:val="FootnoteText"/>
      </w:pPr>
      <w:r>
        <w:rPr>
          <w:rStyle w:val="FootnoteReference"/>
        </w:rPr>
        <w:footnoteRef/>
      </w:r>
      <w:r>
        <w:rPr>
          <w:rtl/>
        </w:rPr>
        <w:t xml:space="preserve"> </w:t>
      </w:r>
      <w:r w:rsidRPr="00DB67BC">
        <w:t>ray-charles</w:t>
      </w:r>
      <w:r>
        <w:rPr>
          <w:rFonts w:hint="cs"/>
          <w:rtl/>
        </w:rPr>
        <w:t xml:space="preserve"> خواننده بسیار مشهور آمریکایی.</w:t>
      </w:r>
    </w:p>
  </w:footnote>
  <w:footnote w:id="7">
    <w:p w14:paraId="757716FD" w14:textId="2C11933E" w:rsidR="00DB67BC" w:rsidRDefault="00DB67BC">
      <w:pPr>
        <w:pStyle w:val="FootnoteText"/>
        <w:rPr>
          <w:rtl/>
        </w:rPr>
      </w:pPr>
      <w:r>
        <w:rPr>
          <w:rStyle w:val="FootnoteReference"/>
        </w:rPr>
        <w:footnoteRef/>
      </w:r>
      <w:r>
        <w:rPr>
          <w:rtl/>
        </w:rPr>
        <w:t xml:space="preserve"> </w:t>
      </w:r>
      <w:r w:rsidRPr="00DB67BC">
        <w:t>Hit the Road Jack</w:t>
      </w:r>
      <w:r>
        <w:t xml:space="preserve"> </w:t>
      </w:r>
      <w:r>
        <w:rPr>
          <w:rFonts w:hint="cs"/>
          <w:rtl/>
        </w:rPr>
        <w:t xml:space="preserve"> آهنگی معروف از ری چارز که زنی به مردی میگید بدرد نخور است و باید از آنجا برود.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3BF2"/>
    <w:multiLevelType w:val="hybridMultilevel"/>
    <w:tmpl w:val="EFA8984A"/>
    <w:lvl w:ilvl="0" w:tplc="95B26924">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35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68"/>
    <w:rsid w:val="00084377"/>
    <w:rsid w:val="001033C7"/>
    <w:rsid w:val="00226B89"/>
    <w:rsid w:val="00287AA2"/>
    <w:rsid w:val="002A45D9"/>
    <w:rsid w:val="002E1EA0"/>
    <w:rsid w:val="0031670D"/>
    <w:rsid w:val="00352EE6"/>
    <w:rsid w:val="00377968"/>
    <w:rsid w:val="00382CFB"/>
    <w:rsid w:val="00453BCA"/>
    <w:rsid w:val="00504187"/>
    <w:rsid w:val="00621A45"/>
    <w:rsid w:val="00680B21"/>
    <w:rsid w:val="006C6CB1"/>
    <w:rsid w:val="007A3A4C"/>
    <w:rsid w:val="009304BE"/>
    <w:rsid w:val="00984035"/>
    <w:rsid w:val="009E00D4"/>
    <w:rsid w:val="00A411F5"/>
    <w:rsid w:val="00A81D76"/>
    <w:rsid w:val="00AE0B9A"/>
    <w:rsid w:val="00C5655A"/>
    <w:rsid w:val="00CE2AE8"/>
    <w:rsid w:val="00DB67BC"/>
    <w:rsid w:val="00DF4C49"/>
    <w:rsid w:val="00E22F3E"/>
    <w:rsid w:val="00E30008"/>
    <w:rsid w:val="00F13E91"/>
    <w:rsid w:val="00F27045"/>
    <w:rsid w:val="00F64D07"/>
    <w:rsid w:val="00FA026D"/>
    <w:rsid w:val="00FC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28B8"/>
  <w15:chartTrackingRefBased/>
  <w15:docId w15:val="{5A621932-9011-4BCF-A68E-7A8AABC5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FA026D"/>
    <w:pPr>
      <w:outlineLvl w:val="0"/>
    </w:pPr>
    <w:rPr>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D"/>
    <w:rPr>
      <w:rFonts w:ascii="IRANSansWeb(FaNum) Light" w:hAnsi="IRANSansWeb(FaNum) Light" w:cs="IRANSansWeb(FaNum) Light"/>
      <w:sz w:val="40"/>
      <w:szCs w:val="40"/>
      <w:lang w:bidi="fa-IR"/>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FootnoteText">
    <w:name w:val="footnote text"/>
    <w:basedOn w:val="Normal"/>
    <w:link w:val="FootnoteTextChar"/>
    <w:uiPriority w:val="99"/>
    <w:semiHidden/>
    <w:unhideWhenUsed/>
    <w:rsid w:val="00E22F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F3E"/>
    <w:rPr>
      <w:rFonts w:ascii="IRANSansWeb(FaNum) Light" w:hAnsi="IRANSansWeb(FaNum) Light" w:cs="IRANSansWeb(FaNum) Light"/>
      <w:sz w:val="20"/>
      <w:szCs w:val="20"/>
      <w:lang w:bidi="fa-IR"/>
    </w:rPr>
  </w:style>
  <w:style w:type="character" w:styleId="FootnoteReference">
    <w:name w:val="footnote reference"/>
    <w:basedOn w:val="DefaultParagraphFont"/>
    <w:uiPriority w:val="99"/>
    <w:semiHidden/>
    <w:unhideWhenUsed/>
    <w:rsid w:val="00E22F3E"/>
    <w:rPr>
      <w:vertAlign w:val="superscript"/>
    </w:rPr>
  </w:style>
  <w:style w:type="paragraph" w:styleId="ListParagraph">
    <w:name w:val="List Paragraph"/>
    <w:basedOn w:val="Normal"/>
    <w:uiPriority w:val="34"/>
    <w:qFormat/>
    <w:rsid w:val="00A8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E915D-3B4C-445B-9606-9D2309B44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books.dotx</Template>
  <TotalTime>225</TotalTime>
  <Pages>18</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10</cp:revision>
  <dcterms:created xsi:type="dcterms:W3CDTF">2024-01-05T18:07:00Z</dcterms:created>
  <dcterms:modified xsi:type="dcterms:W3CDTF">2024-07-05T17:24:00Z</dcterms:modified>
</cp:coreProperties>
</file>