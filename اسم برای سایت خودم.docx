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A026D" w:rsidRDefault="003234BC" w:rsidP="00FA026D">
      <w:pPr>
        <w:pStyle w:val="Heading3"/>
        <w:rPr>
          <w:rtl/>
          <w:lang w:bidi="fa-IR"/>
        </w:rPr>
      </w:pPr>
      <w:r>
        <w:rPr>
          <w:rFonts w:hint="cs"/>
          <w:rtl/>
          <w:lang w:bidi="fa-IR"/>
        </w:rPr>
        <w:t>اسم برای سایت خودم:</w:t>
      </w:r>
    </w:p>
    <w:p w:rsidR="003234BC" w:rsidRDefault="003234BC" w:rsidP="003234BC">
      <w:pPr>
        <w:bidi w:val="0"/>
        <w:rPr>
          <w:bCs/>
          <w:lang w:bidi="fa-IR"/>
        </w:rPr>
      </w:pPr>
      <w:r w:rsidRPr="003234BC">
        <w:rPr>
          <w:bCs/>
          <w:lang w:bidi="fa-IR"/>
        </w:rPr>
        <w:t>Arca</w:t>
      </w:r>
      <w:r>
        <w:rPr>
          <w:bCs/>
          <w:lang w:bidi="fa-IR"/>
        </w:rPr>
        <w:t>Nova</w:t>
      </w:r>
    </w:p>
    <w:p w:rsidR="003234BC" w:rsidRDefault="003234BC" w:rsidP="003234BC">
      <w:pPr>
        <w:bidi w:val="0"/>
        <w:rPr>
          <w:bCs/>
          <w:lang w:bidi="fa-IR"/>
        </w:rPr>
      </w:pPr>
      <w:r w:rsidRPr="003234BC">
        <w:rPr>
          <w:bCs/>
          <w:lang w:bidi="fa-IR"/>
        </w:rPr>
        <w:t>sophia</w:t>
      </w:r>
      <w:r>
        <w:rPr>
          <w:bCs/>
          <w:lang w:bidi="fa-IR"/>
        </w:rPr>
        <w:t>Nova</w:t>
      </w:r>
    </w:p>
    <w:p w:rsidR="003234BC" w:rsidRPr="003234BC" w:rsidRDefault="003234BC" w:rsidP="003234BC">
      <w:pPr>
        <w:bidi w:val="0"/>
        <w:rPr>
          <w:lang w:bidi="fa-IR"/>
        </w:rPr>
      </w:pPr>
      <w:r w:rsidRPr="003234BC">
        <w:rPr>
          <w:bCs/>
          <w:lang w:bidi="fa-IR"/>
        </w:rPr>
        <w:t>Velatus</w:t>
      </w:r>
    </w:p>
    <w:p w:rsidR="003234BC" w:rsidRDefault="003234BC" w:rsidP="003234BC">
      <w:pPr>
        <w:bidi w:val="0"/>
        <w:rPr>
          <w:bCs/>
          <w:lang w:bidi="fa-IR"/>
        </w:rPr>
      </w:pPr>
      <w:r w:rsidRPr="003234BC">
        <w:rPr>
          <w:bCs/>
          <w:lang w:bidi="fa-IR"/>
        </w:rPr>
        <w:t>Velatus</w:t>
      </w:r>
      <w:r>
        <w:rPr>
          <w:bCs/>
          <w:lang w:bidi="fa-IR"/>
        </w:rPr>
        <w:t>Nova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Daimonar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Xandria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Ysindra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Thalassar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Arcanwell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Codehaven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Cryptonomicon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Wizengit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Datalumin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Vexis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Luminx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Nyxar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Quorv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Zyre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Synthos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Tyrf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Vael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Rhex</w:t>
      </w:r>
    </w:p>
    <w:p w:rsidR="00B46055" w:rsidRPr="00B46055" w:rsidRDefault="00B46055" w:rsidP="00B46055">
      <w:pPr>
        <w:bidi w:val="0"/>
        <w:rPr>
          <w:bCs/>
          <w:lang w:bidi="fa-IR"/>
        </w:rPr>
      </w:pPr>
      <w:r w:rsidRPr="00B46055">
        <w:rPr>
          <w:bCs/>
          <w:lang w:bidi="fa-IR"/>
        </w:rPr>
        <w:t>Oblix</w:t>
      </w:r>
    </w:p>
    <w:p w:rsidR="00B46055" w:rsidRDefault="00B46055" w:rsidP="00B46055">
      <w:pPr>
        <w:bidi w:val="0"/>
        <w:rPr>
          <w:bCs/>
          <w:lang w:bidi="fa-IR"/>
        </w:rPr>
      </w:pP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Got it! You want **short, powerful, futuristic single-word names** with a **rebellious, cyberpunk, or transcendent vibe**—like *Zion* from *The Matrix* (a last bastion of hope, hidden but unbreakable). Here are some original ideas:  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rtl/>
          <w:lang w:bidi="fa-IR"/>
        </w:rPr>
      </w:pPr>
      <w:r w:rsidRPr="00113942">
        <w:rPr>
          <w:bCs/>
          <w:lang w:bidi="fa-IR"/>
        </w:rPr>
        <w:t>---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### **1. "Nexis"**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**Vibe:** The central hub of a resistance network.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**Sound:** Feels like *Matrix* meets *Nexus*.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**Use Case:** A decentralized web framework.  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### **2. "Kryon"**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**Vibe:** A frozen, hidden stronghold.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**Sound:** Cold, metallic, unyielding.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**Use Case:** A privacy-first tech collective.  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### **3. "Vaelon"**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**Vibe:** A floating city above the ruins.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**Sound:** Ethereal but defiant (*Vael* + *-on*).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**Use Case:** A cloud-native dev community.  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### **4. "Drexos"**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**Vibe:** A burned-but-not-broken rebel outpost.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**Sound:** Harsh, resilient (*Drex* like *dregs* + *-os*).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**Use Case:** A survivor’s guide to tech dystopia.  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### **5. "Zareth"**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lastRenderedPageBreak/>
        <w:t xml:space="preserve">   - **Vibe:** A desert oasis of free data.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**Sound:** Biblical but digital (*Zion* + *nether*).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**Use Case:** An uncensorable knowledge base.  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### **6. "Othrys"**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**Vibe:** A mountain fortress of hackers.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**Sound:** Mythic and impenetrable (from *Mount Othrys*).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**Use Case:** A cybersecurity collective.  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### **7. "Pyras"**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**Vibe:** A fire that can’t be extinguished.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**Sound:** Short, hot, enduring (*Pyre* + *-as*).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**Use Case:** A self-replicating open-source project.  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### **8. "Solvain"**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**Vibe:** The last working node in a dead system.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**Sound:** Hopeful but mechanical (*Solve* + *-ain*).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**Use Case:** A recovery tool for corrupted data.  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### **9. "Thryon"**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**Vibe:** A glitching, persistent anomaly.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**Sound:** Digital resistance (*Thrive* + *-on*).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**Use Case:** A peer-to-peer mesh network.  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lastRenderedPageBreak/>
        <w:t xml:space="preserve">### **10. "Xion"**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**Vibe:** The unspoken successor to Zion.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**Sound:** *Zion*’s shadow, sleeker and stranger.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   - **Use Case:** A next-gen underground OS.  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rtl/>
          <w:lang w:bidi="fa-IR"/>
        </w:rPr>
      </w:pPr>
      <w:r w:rsidRPr="00113942">
        <w:rPr>
          <w:bCs/>
          <w:lang w:bidi="fa-IR"/>
        </w:rPr>
        <w:t>---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### **Key Themes for These Names:**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- **Hidden but unbroken** (Kryon, Othrys)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- **Digital defiance** (Drexos, Pyras)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- **Post-collapse hope** (Solvain, Xion)  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### **Bonus: Lore Snippets**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- *"They thought **Nexis** was a myth—until they found its root DNS."*  </w:t>
      </w:r>
    </w:p>
    <w:p w:rsidR="00113942" w:rsidRPr="00113942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- *"No machine touches **Pyras**. The code burns hotter than their firewalls."*  </w:t>
      </w:r>
    </w:p>
    <w:p w:rsidR="00113942" w:rsidRPr="00113942" w:rsidRDefault="00113942" w:rsidP="00113942">
      <w:pPr>
        <w:bidi w:val="0"/>
        <w:rPr>
          <w:bCs/>
          <w:rtl/>
          <w:lang w:bidi="fa-IR"/>
        </w:rPr>
      </w:pPr>
    </w:p>
    <w:p w:rsidR="00B46055" w:rsidRDefault="00113942" w:rsidP="00113942">
      <w:pPr>
        <w:bidi w:val="0"/>
        <w:rPr>
          <w:bCs/>
          <w:lang w:bidi="fa-IR"/>
        </w:rPr>
      </w:pPr>
      <w:r w:rsidRPr="00113942">
        <w:rPr>
          <w:bCs/>
          <w:lang w:bidi="fa-IR"/>
        </w:rPr>
        <w:t xml:space="preserve">Want **darker, more heroic, or more obscure** vibes? Or a name that fits a **specific tech niche** (e.g., AI, cybersecurity)? Let me know! </w:t>
      </w:r>
      <w:r w:rsidRPr="00113942">
        <w:rPr>
          <w:rFonts w:ascii="Segoe UI Emoji" w:hAnsi="Segoe UI Emoji" w:cs="Segoe UI Emoji"/>
          <w:bCs/>
          <w:lang w:bidi="fa-IR"/>
        </w:rPr>
        <w:t>🔥</w:t>
      </w:r>
    </w:p>
    <w:p w:rsidR="003234BC" w:rsidRPr="003234BC" w:rsidRDefault="003234BC" w:rsidP="003234BC">
      <w:pPr>
        <w:bidi w:val="0"/>
        <w:rPr>
          <w:lang w:bidi="fa-IR"/>
        </w:rPr>
      </w:pPr>
    </w:p>
    <w:p w:rsidR="003234BC" w:rsidRPr="003234BC" w:rsidRDefault="003234BC" w:rsidP="003234BC">
      <w:pPr>
        <w:bidi w:val="0"/>
        <w:rPr>
          <w:lang w:bidi="fa-IR"/>
        </w:rPr>
      </w:pPr>
    </w:p>
    <w:p w:rsidR="003234BC" w:rsidRPr="003234BC" w:rsidRDefault="003234BC" w:rsidP="003234BC">
      <w:pPr>
        <w:bidi w:val="0"/>
        <w:rPr>
          <w:lang w:bidi="fa-IR"/>
        </w:rPr>
      </w:pPr>
    </w:p>
    <w:p w:rsidR="003234BC" w:rsidRPr="003234BC" w:rsidRDefault="003234BC" w:rsidP="003234BC">
      <w:pPr>
        <w:bidi w:val="0"/>
        <w:rPr>
          <w:rtl/>
          <w:lang w:bidi="fa-IR"/>
        </w:rPr>
      </w:pPr>
    </w:p>
    <w:sectPr w:rsidR="003234BC" w:rsidRPr="00323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BC"/>
    <w:rsid w:val="00113942"/>
    <w:rsid w:val="003234BC"/>
    <w:rsid w:val="003D0074"/>
    <w:rsid w:val="0048455D"/>
    <w:rsid w:val="00621A45"/>
    <w:rsid w:val="00AD0822"/>
    <w:rsid w:val="00B46055"/>
    <w:rsid w:val="00F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A44B88D"/>
  <w15:chartTrackingRefBased/>
  <w15:docId w15:val="{55817BEE-FECA-4DD2-AA10-B8FC318C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33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1</cp:revision>
  <dcterms:created xsi:type="dcterms:W3CDTF">2025-05-23T03:05:00Z</dcterms:created>
  <dcterms:modified xsi:type="dcterms:W3CDTF">2025-05-23T03:38:00Z</dcterms:modified>
</cp:coreProperties>
</file>